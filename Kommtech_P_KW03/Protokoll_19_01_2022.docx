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5AC05070" w:rsidR="00A638EC" w:rsidRPr="005056F0" w:rsidRDefault="0026436D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29051E">
            <w:t>19</w:t>
          </w:r>
          <w:r w:rsidR="000D5399">
            <w:t>.</w:t>
          </w:r>
          <w:r w:rsidR="0029051E">
            <w:t>01</w:t>
          </w:r>
          <w:r w:rsidR="000D5399">
            <w:t>.2021 KW:</w:t>
          </w:r>
          <w:r w:rsidR="0029051E">
            <w:t>03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00E2063" w:rsidR="00E43AA0" w:rsidRDefault="00E43AA0" w:rsidP="00E43AA0">
      <w:pPr>
        <w:pStyle w:val="Kontaktinfos"/>
      </w:pPr>
      <w:r>
        <w:t>Müller Kor</w:t>
      </w:r>
      <w:r w:rsidR="0029051E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124CD4B8" w:rsidR="00E43AA0" w:rsidRDefault="00264BFC" w:rsidP="00E43AA0">
      <w:pPr>
        <w:pStyle w:val="Kontaktinfos"/>
      </w:pPr>
      <w:r>
        <w:t xml:space="preserve">Praktikumseinheit: </w:t>
      </w:r>
      <w:r w:rsidR="0029051E">
        <w:t>14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73A0FA5F" w:rsidR="00264BFC" w:rsidRDefault="00264BFC" w:rsidP="00290347">
      <w:pPr>
        <w:pStyle w:val="Kontaktinfos"/>
      </w:pPr>
      <w:r>
        <w:t xml:space="preserve">thema: </w:t>
      </w:r>
      <w:r w:rsidR="0029051E">
        <w:t>Google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1DB79AB5" w14:textId="3BD4CD2D" w:rsidR="000D2CF6" w:rsidRDefault="000D5399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1007565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Website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7B6CA67" w14:textId="0395FD79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6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A7F912F" w14:textId="584D7C10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7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7AF181A7" w14:textId="447CA886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8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3</w:t>
        </w:r>
        <w:r w:rsidR="000D2CF6">
          <w:rPr>
            <w:noProof/>
            <w:webHidden/>
          </w:rPr>
          <w:fldChar w:fldCharType="end"/>
        </w:r>
      </w:hyperlink>
    </w:p>
    <w:p w14:paraId="1E07CBBF" w14:textId="7FE89742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9" w:history="1">
        <w:r w:rsidR="000D2CF6" w:rsidRPr="00104053">
          <w:rPr>
            <w:rStyle w:val="Hyperlink"/>
            <w:noProof/>
          </w:rPr>
          <w:t>4.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C201D67" w14:textId="28ABFE8F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0" w:history="1">
        <w:r w:rsidR="000D2CF6" w:rsidRPr="00104053">
          <w:rPr>
            <w:rStyle w:val="Hyperlink"/>
            <w:noProof/>
          </w:rPr>
          <w:t>5.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6714C90A" w14:textId="77B97B90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1" w:history="1">
        <w:r w:rsidR="000D2CF6" w:rsidRPr="00104053">
          <w:rPr>
            <w:rStyle w:val="Hyperlink"/>
            <w:noProof/>
          </w:rPr>
          <w:t>6.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_Toc91007571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3716F8F" w14:textId="4B80EE80" w:rsidR="000D2CF6" w:rsidRDefault="0026436D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2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Verbesserung der Klausur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_Toc91007572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51D17C24" w14:textId="3FBB4E57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3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_Toc91007573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6C945DF2" w14:textId="4EEF06D2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4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_Toc91007574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12E50A32" w14:textId="78E469FE" w:rsidR="000D2CF6" w:rsidRDefault="0026436D">
      <w:pPr>
        <w:pStyle w:val="Verzeichnis3"/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5" w:history="1">
        <w:r w:rsidR="000D2CF6" w:rsidRPr="00104053">
          <w:rPr>
            <w:rStyle w:val="Hyperlink"/>
            <w:noProof/>
          </w:rPr>
          <w:t>8.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77C4EE9C" w14:textId="765A2A4E" w:rsidR="000D2CF6" w:rsidRDefault="0026436D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6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Html Script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902DDB1" w14:textId="71C9E115" w:rsidR="000D2CF6" w:rsidRDefault="0026436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7" w:history="1">
        <w:r w:rsidR="000D2CF6" w:rsidRPr="00104053">
          <w:rPr>
            <w:rStyle w:val="Hyperlink"/>
            <w:noProof/>
          </w:rPr>
          <w:t>hOMPAGE.html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DFFB56D" w14:textId="16635FEC" w:rsidR="000D2CF6" w:rsidRDefault="0026436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8" w:history="1">
        <w:r w:rsidR="000D2CF6" w:rsidRPr="00104053">
          <w:rPr>
            <w:rStyle w:val="Hyperlink"/>
            <w:noProof/>
          </w:rPr>
          <w:t>Artikel.html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7</w:t>
        </w:r>
        <w:r w:rsidR="000D2CF6">
          <w:rPr>
            <w:noProof/>
            <w:webHidden/>
          </w:rPr>
          <w:fldChar w:fldCharType="end"/>
        </w:r>
      </w:hyperlink>
    </w:p>
    <w:p w14:paraId="35E0068B" w14:textId="72F42DDC" w:rsidR="000D2CF6" w:rsidRDefault="0026436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9" w:history="1">
        <w:r w:rsidR="000D2CF6" w:rsidRPr="00104053">
          <w:rPr>
            <w:rStyle w:val="Hyperlink"/>
            <w:noProof/>
          </w:rPr>
          <w:t>Kontak.html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17</w:t>
        </w:r>
        <w:r w:rsidR="000D2CF6">
          <w:rPr>
            <w:noProof/>
            <w:webHidden/>
          </w:rPr>
          <w:fldChar w:fldCharType="end"/>
        </w:r>
      </w:hyperlink>
    </w:p>
    <w:p w14:paraId="6E67C435" w14:textId="66DE51DF" w:rsidR="000D2CF6" w:rsidRDefault="0026436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80" w:history="1">
        <w:r w:rsidR="000D2CF6" w:rsidRPr="00104053">
          <w:rPr>
            <w:rStyle w:val="Hyperlink"/>
            <w:noProof/>
          </w:rPr>
          <w:t>Formy.html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_Toc91007580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19</w:t>
        </w:r>
        <w:r w:rsidR="000D2CF6">
          <w:rPr>
            <w:noProof/>
            <w:webHidden/>
          </w:rPr>
          <w:fldChar w:fldCharType="end"/>
        </w:r>
      </w:hyperlink>
    </w:p>
    <w:p w14:paraId="20ED86C7" w14:textId="1DDF0A8F" w:rsidR="00290C74" w:rsidRDefault="000D5399" w:rsidP="00290C74">
      <w:pPr>
        <w:pStyle w:val="berschrift2"/>
        <w:ind w:left="0"/>
      </w:pPr>
      <w:r>
        <w:fldChar w:fldCharType="end"/>
      </w:r>
    </w:p>
    <w:p w14:paraId="24C7BE32" w14:textId="1DD844AE" w:rsidR="00290C74" w:rsidRDefault="00290C74" w:rsidP="00290C74"/>
    <w:p w14:paraId="0CCF89C0" w14:textId="10E4499E" w:rsidR="00290C74" w:rsidRDefault="00290C74" w:rsidP="00290C74"/>
    <w:p w14:paraId="20E8F516" w14:textId="240F19CC" w:rsidR="00290C74" w:rsidRDefault="00290C74" w:rsidP="00290C74"/>
    <w:p w14:paraId="725D618D" w14:textId="03745224" w:rsidR="00290C74" w:rsidRDefault="00290C74" w:rsidP="00290C74"/>
    <w:p w14:paraId="207FE28E" w14:textId="65233341" w:rsidR="00290C74" w:rsidRDefault="00290C74" w:rsidP="00290C74"/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0057950F" w:rsidR="00290C74" w:rsidRDefault="00290C74" w:rsidP="00290C74"/>
    <w:p w14:paraId="3AFE0FBB" w14:textId="3FAE4403" w:rsidR="00290C74" w:rsidRDefault="00290C74" w:rsidP="00290C74"/>
    <w:p w14:paraId="1B740F78" w14:textId="4E82230B" w:rsidR="00290C74" w:rsidRDefault="00290C74" w:rsidP="00290C74"/>
    <w:p w14:paraId="71873C87" w14:textId="6C29F795" w:rsidR="00290C74" w:rsidRDefault="00290C74" w:rsidP="00290C74"/>
    <w:p w14:paraId="210C08BD" w14:textId="65B80D01" w:rsidR="00290C74" w:rsidRDefault="00290C74" w:rsidP="00290C74"/>
    <w:p w14:paraId="60D7D11A" w14:textId="527DC84F" w:rsidR="00290C74" w:rsidRDefault="00290C74" w:rsidP="00290C74"/>
    <w:p w14:paraId="3E7A4DD3" w14:textId="75086A4C" w:rsidR="00290C74" w:rsidRDefault="00290C74" w:rsidP="00290C74"/>
    <w:p w14:paraId="5EE2CCDC" w14:textId="3DD9F973" w:rsidR="00290C74" w:rsidRDefault="00290C74" w:rsidP="00290C74"/>
    <w:p w14:paraId="6E438F56" w14:textId="30DEB8ED" w:rsidR="00290C74" w:rsidRDefault="00290C74" w:rsidP="00290C74"/>
    <w:p w14:paraId="6B69181D" w14:textId="39CEFD55" w:rsidR="00290C74" w:rsidRDefault="00290C74" w:rsidP="00290C74"/>
    <w:p w14:paraId="54D975D4" w14:textId="358A1896" w:rsidR="00290C74" w:rsidRDefault="00290C74" w:rsidP="00290C74"/>
    <w:p w14:paraId="0DDE12C7" w14:textId="1B831F6E" w:rsidR="00290C74" w:rsidRDefault="00290C74" w:rsidP="00290C74"/>
    <w:p w14:paraId="10598F36" w14:textId="56D7D2B2" w:rsidR="00290C74" w:rsidRDefault="00290C74" w:rsidP="00290C74"/>
    <w:p w14:paraId="30BAECD4" w14:textId="0E1C45A7" w:rsidR="00290C74" w:rsidRDefault="00290C74" w:rsidP="00290C74"/>
    <w:p w14:paraId="6DA8D9D4" w14:textId="01B982C5" w:rsidR="00290C74" w:rsidRDefault="00290C74" w:rsidP="00290C74"/>
    <w:p w14:paraId="44DA70A5" w14:textId="0B2042D0" w:rsidR="00290C74" w:rsidRDefault="00290C74" w:rsidP="00290C74"/>
    <w:p w14:paraId="6FAFDA02" w14:textId="484B84A0" w:rsidR="00290C74" w:rsidRDefault="00290C74" w:rsidP="00290C74"/>
    <w:p w14:paraId="142BB862" w14:textId="6C4D3B4D" w:rsidR="00290C74" w:rsidRDefault="00290C74" w:rsidP="00290C74"/>
    <w:p w14:paraId="69E8DF8C" w14:textId="25D4F153" w:rsidR="00290C74" w:rsidRDefault="00290C74" w:rsidP="00290C74"/>
    <w:p w14:paraId="753AD378" w14:textId="6CCF8605" w:rsidR="00290C74" w:rsidRDefault="00290C74" w:rsidP="00290C74"/>
    <w:p w14:paraId="70556F84" w14:textId="18A404FB" w:rsidR="00290C74" w:rsidRDefault="00290C74" w:rsidP="00290C74"/>
    <w:p w14:paraId="675FC58E" w14:textId="602AD783" w:rsidR="00290C74" w:rsidRDefault="00290C74" w:rsidP="00290C74"/>
    <w:sectPr w:rsidR="00290C74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77CC" w14:textId="77777777" w:rsidR="0026436D" w:rsidRDefault="0026436D">
      <w:r>
        <w:separator/>
      </w:r>
    </w:p>
    <w:p w14:paraId="0E989F29" w14:textId="77777777" w:rsidR="0026436D" w:rsidRDefault="0026436D"/>
  </w:endnote>
  <w:endnote w:type="continuationSeparator" w:id="0">
    <w:p w14:paraId="00A3040B" w14:textId="77777777" w:rsidR="0026436D" w:rsidRDefault="0026436D">
      <w:r>
        <w:continuationSeparator/>
      </w:r>
    </w:p>
    <w:p w14:paraId="08DEC143" w14:textId="77777777" w:rsidR="0026436D" w:rsidRDefault="00264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E80035E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29051E">
      <w:t>19</w:t>
    </w:r>
    <w:r>
      <w:t>.</w:t>
    </w:r>
    <w:r w:rsidR="0029051E">
      <w:t>01</w:t>
    </w:r>
    <w:r>
      <w:t>.2021 KW:</w:t>
    </w:r>
    <w:r w:rsidR="0029051E">
      <w:t>03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7CE3" w14:textId="77777777" w:rsidR="0026436D" w:rsidRDefault="0026436D">
      <w:r>
        <w:separator/>
      </w:r>
    </w:p>
    <w:p w14:paraId="0F1CFF5D" w14:textId="77777777" w:rsidR="0026436D" w:rsidRDefault="0026436D"/>
  </w:footnote>
  <w:footnote w:type="continuationSeparator" w:id="0">
    <w:p w14:paraId="6E005564" w14:textId="77777777" w:rsidR="0026436D" w:rsidRDefault="0026436D">
      <w:r>
        <w:continuationSeparator/>
      </w:r>
    </w:p>
    <w:p w14:paraId="1DD8C81A" w14:textId="77777777" w:rsidR="0026436D" w:rsidRDefault="002643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2FFE"/>
    <w:multiLevelType w:val="hybridMultilevel"/>
    <w:tmpl w:val="D2D2729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4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F9E3A34"/>
    <w:multiLevelType w:val="hybridMultilevel"/>
    <w:tmpl w:val="29B46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0" w15:restartNumberingAfterBreak="0">
    <w:nsid w:val="2DE143B9"/>
    <w:multiLevelType w:val="hybridMultilevel"/>
    <w:tmpl w:val="0372A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329A7EAB"/>
    <w:multiLevelType w:val="hybridMultilevel"/>
    <w:tmpl w:val="656A29CC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02A97"/>
    <w:multiLevelType w:val="hybridMultilevel"/>
    <w:tmpl w:val="1714A1A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D8E266F"/>
    <w:multiLevelType w:val="hybridMultilevel"/>
    <w:tmpl w:val="5AEC8ABE"/>
    <w:lvl w:ilvl="0" w:tplc="2C9248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29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33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34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7" w15:restartNumberingAfterBreak="0">
    <w:nsid w:val="68DF04BA"/>
    <w:multiLevelType w:val="hybridMultilevel"/>
    <w:tmpl w:val="292615EC"/>
    <w:lvl w:ilvl="0" w:tplc="0407000F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8"/>
  </w:num>
  <w:num w:numId="5">
    <w:abstractNumId w:val="3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5"/>
  </w:num>
  <w:num w:numId="15">
    <w:abstractNumId w:val="33"/>
  </w:num>
  <w:num w:numId="16">
    <w:abstractNumId w:val="38"/>
  </w:num>
  <w:num w:numId="17">
    <w:abstractNumId w:val="11"/>
  </w:num>
  <w:num w:numId="18">
    <w:abstractNumId w:val="12"/>
  </w:num>
  <w:num w:numId="19">
    <w:abstractNumId w:val="21"/>
  </w:num>
  <w:num w:numId="20">
    <w:abstractNumId w:val="31"/>
  </w:num>
  <w:num w:numId="21">
    <w:abstractNumId w:val="15"/>
  </w:num>
  <w:num w:numId="22">
    <w:abstractNumId w:val="34"/>
  </w:num>
  <w:num w:numId="23">
    <w:abstractNumId w:val="13"/>
  </w:num>
  <w:num w:numId="24">
    <w:abstractNumId w:val="19"/>
  </w:num>
  <w:num w:numId="25">
    <w:abstractNumId w:val="39"/>
  </w:num>
  <w:num w:numId="26">
    <w:abstractNumId w:val="28"/>
  </w:num>
  <w:num w:numId="27">
    <w:abstractNumId w:val="32"/>
  </w:num>
  <w:num w:numId="28">
    <w:abstractNumId w:val="25"/>
  </w:num>
  <w:num w:numId="29">
    <w:abstractNumId w:val="14"/>
  </w:num>
  <w:num w:numId="30">
    <w:abstractNumId w:val="36"/>
  </w:num>
  <w:num w:numId="31">
    <w:abstractNumId w:val="23"/>
  </w:num>
  <w:num w:numId="32">
    <w:abstractNumId w:val="26"/>
  </w:num>
  <w:num w:numId="33">
    <w:abstractNumId w:val="18"/>
  </w:num>
  <w:num w:numId="34">
    <w:abstractNumId w:val="29"/>
  </w:num>
  <w:num w:numId="35">
    <w:abstractNumId w:val="27"/>
  </w:num>
  <w:num w:numId="36">
    <w:abstractNumId w:val="37"/>
  </w:num>
  <w:num w:numId="37">
    <w:abstractNumId w:val="20"/>
  </w:num>
  <w:num w:numId="38">
    <w:abstractNumId w:val="16"/>
  </w:num>
  <w:num w:numId="39">
    <w:abstractNumId w:val="10"/>
  </w:num>
  <w:num w:numId="40">
    <w:abstractNumId w:val="2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557C"/>
    <w:rsid w:val="000A0B32"/>
    <w:rsid w:val="000A223D"/>
    <w:rsid w:val="000C1EF1"/>
    <w:rsid w:val="000D2CF6"/>
    <w:rsid w:val="000D5399"/>
    <w:rsid w:val="000F38CF"/>
    <w:rsid w:val="000F5BED"/>
    <w:rsid w:val="00160AF9"/>
    <w:rsid w:val="001912B2"/>
    <w:rsid w:val="001D0095"/>
    <w:rsid w:val="001D2CA8"/>
    <w:rsid w:val="001E4561"/>
    <w:rsid w:val="00200677"/>
    <w:rsid w:val="00215D27"/>
    <w:rsid w:val="0026436D"/>
    <w:rsid w:val="00264BFC"/>
    <w:rsid w:val="00290347"/>
    <w:rsid w:val="0029051E"/>
    <w:rsid w:val="00290C74"/>
    <w:rsid w:val="002A0044"/>
    <w:rsid w:val="002A0BEE"/>
    <w:rsid w:val="002F6D4D"/>
    <w:rsid w:val="00303EAA"/>
    <w:rsid w:val="003517F4"/>
    <w:rsid w:val="00355CC6"/>
    <w:rsid w:val="003650EA"/>
    <w:rsid w:val="00386068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56F0"/>
    <w:rsid w:val="00515372"/>
    <w:rsid w:val="0052164F"/>
    <w:rsid w:val="00531D5A"/>
    <w:rsid w:val="00547E56"/>
    <w:rsid w:val="0056311B"/>
    <w:rsid w:val="005A54FA"/>
    <w:rsid w:val="005B2EAF"/>
    <w:rsid w:val="005B3755"/>
    <w:rsid w:val="00616F8E"/>
    <w:rsid w:val="006255BD"/>
    <w:rsid w:val="00630D2E"/>
    <w:rsid w:val="006809FA"/>
    <w:rsid w:val="006B14FC"/>
    <w:rsid w:val="006C254A"/>
    <w:rsid w:val="006D67A2"/>
    <w:rsid w:val="006E09B8"/>
    <w:rsid w:val="006E67C4"/>
    <w:rsid w:val="006F2718"/>
    <w:rsid w:val="007824CA"/>
    <w:rsid w:val="007B1A35"/>
    <w:rsid w:val="007C1849"/>
    <w:rsid w:val="007D770B"/>
    <w:rsid w:val="007F4B9C"/>
    <w:rsid w:val="007F6D58"/>
    <w:rsid w:val="008355F4"/>
    <w:rsid w:val="008400AB"/>
    <w:rsid w:val="00850F02"/>
    <w:rsid w:val="008C6896"/>
    <w:rsid w:val="0090428B"/>
    <w:rsid w:val="00946B86"/>
    <w:rsid w:val="009831BE"/>
    <w:rsid w:val="009C4545"/>
    <w:rsid w:val="009D39A6"/>
    <w:rsid w:val="009F2ED4"/>
    <w:rsid w:val="009F4FFF"/>
    <w:rsid w:val="00A368D1"/>
    <w:rsid w:val="00A54BAD"/>
    <w:rsid w:val="00A638EC"/>
    <w:rsid w:val="00A63A7F"/>
    <w:rsid w:val="00A812CD"/>
    <w:rsid w:val="00A8474B"/>
    <w:rsid w:val="00A94114"/>
    <w:rsid w:val="00A94C93"/>
    <w:rsid w:val="00AA133F"/>
    <w:rsid w:val="00AB1E67"/>
    <w:rsid w:val="00AE66B5"/>
    <w:rsid w:val="00B00AC5"/>
    <w:rsid w:val="00B05A7F"/>
    <w:rsid w:val="00B2553C"/>
    <w:rsid w:val="00B72DF7"/>
    <w:rsid w:val="00BB5D86"/>
    <w:rsid w:val="00BE0195"/>
    <w:rsid w:val="00C10F9D"/>
    <w:rsid w:val="00C11338"/>
    <w:rsid w:val="00C17E8E"/>
    <w:rsid w:val="00C20013"/>
    <w:rsid w:val="00C200C1"/>
    <w:rsid w:val="00C33179"/>
    <w:rsid w:val="00C4234F"/>
    <w:rsid w:val="00C454DA"/>
    <w:rsid w:val="00C52189"/>
    <w:rsid w:val="00C925A9"/>
    <w:rsid w:val="00C9682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11A9A"/>
    <w:rsid w:val="00D51F5E"/>
    <w:rsid w:val="00D5350B"/>
    <w:rsid w:val="00D965F7"/>
    <w:rsid w:val="00DD4F20"/>
    <w:rsid w:val="00E4178F"/>
    <w:rsid w:val="00E43AA0"/>
    <w:rsid w:val="00E65EA0"/>
    <w:rsid w:val="00E75530"/>
    <w:rsid w:val="00E82114"/>
    <w:rsid w:val="00EE5DA3"/>
    <w:rsid w:val="00F41333"/>
    <w:rsid w:val="00F5192E"/>
    <w:rsid w:val="00F60AF0"/>
    <w:rsid w:val="00F9069F"/>
    <w:rsid w:val="00F92737"/>
    <w:rsid w:val="00FA7B72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3F4FE5"/>
    <w:rsid w:val="0052489F"/>
    <w:rsid w:val="00530244"/>
    <w:rsid w:val="005B2257"/>
    <w:rsid w:val="006556C8"/>
    <w:rsid w:val="006E5384"/>
    <w:rsid w:val="0074099F"/>
    <w:rsid w:val="007A4A66"/>
    <w:rsid w:val="008304C7"/>
    <w:rsid w:val="009173AC"/>
    <w:rsid w:val="009C7AC5"/>
    <w:rsid w:val="00AD1A26"/>
    <w:rsid w:val="00AF1C09"/>
    <w:rsid w:val="00B212A1"/>
    <w:rsid w:val="00C81290"/>
    <w:rsid w:val="00E701EA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19.01.2021 KW:03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3</Pages>
  <Words>197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16</cp:revision>
  <cp:lastPrinted>2021-12-21T18:32:00Z</cp:lastPrinted>
  <dcterms:created xsi:type="dcterms:W3CDTF">2021-10-27T06:45:00Z</dcterms:created>
  <dcterms:modified xsi:type="dcterms:W3CDTF">2022-01-19T07:50:00Z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
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568CD965" w:rsidR="00A638EC" w:rsidRPr="005056F0" w:rsidRDefault="008925ED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CC595B">
            <w:t>13</w:t>
          </w:r>
          <w:r w:rsidR="000D5399">
            <w:t>.</w:t>
          </w:r>
          <w:r w:rsidR="00CC595B">
            <w:t>10</w:t>
          </w:r>
          <w:r w:rsidR="000D5399">
            <w:t>.2021 KW:</w:t>
          </w:r>
          <w:r w:rsidR="00CC595B">
            <w:t>41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1434D501" w:rsidR="00E43AA0" w:rsidRDefault="00264BFC" w:rsidP="00E43AA0">
      <w:pPr>
        <w:pStyle w:val="Kontaktinfos"/>
      </w:pPr>
      <w:r>
        <w:t xml:space="preserve">Praktikumseinheit: </w:t>
      </w:r>
      <w:r w:rsidR="00CC595B">
        <w:t>5</w:t>
      </w:r>
      <w:r>
        <w:t xml:space="preserve"> 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34CD401D" w:rsidR="00264BFC" w:rsidRDefault="00264BFC" w:rsidP="00290347">
      <w:pPr>
        <w:pStyle w:val="Kontaktinfos"/>
      </w:pPr>
      <w:r>
        <w:t xml:space="preserve">thema: </w:t>
      </w:r>
      <w:r w:rsidR="00CC595B">
        <w:t>Tabellen in HTML</w:t>
      </w: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6298EADB" w14:textId="446717A7" w:rsidR="00A94114" w:rsidRDefault="000D5399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826337" w:history="1">
        <w:r w:rsidR="00A94114" w:rsidRPr="00F6223F">
          <w:rPr>
            <w:rStyle w:val="Hyperlink"/>
            <w:noProof/>
          </w:rPr>
          <w:t>1.Die geschichte des Internets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_Toc83826337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1F76C4C7" w14:textId="6B428496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38" w:history="1">
        <w:r w:rsidR="00A94114" w:rsidRPr="00F6223F">
          <w:rPr>
            <w:rStyle w:val="Hyperlink"/>
            <w:noProof/>
          </w:rPr>
          <w:t>1.1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1844: Die erste versendete Botschaft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_Toc83826338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2A67CB61" w14:textId="09337BA8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39" w:history="1">
        <w:r w:rsidR="00A94114" w:rsidRPr="00F6223F">
          <w:rPr>
            <w:rStyle w:val="Hyperlink"/>
            <w:noProof/>
          </w:rPr>
          <w:t>1.2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1876: Das Telefon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_Toc83826339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6AF20DD8" w14:textId="1871337C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0" w:history="1">
        <w:r w:rsidR="00A94114" w:rsidRPr="00F6223F">
          <w:rPr>
            <w:rStyle w:val="Hyperlink"/>
            <w:noProof/>
          </w:rPr>
          <w:t>1.3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1938: Die Z1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_Toc83826340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630A0DDB" w14:textId="6E98AC9A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1" w:history="1">
        <w:r w:rsidR="00A94114" w:rsidRPr="00F6223F">
          <w:rPr>
            <w:rStyle w:val="Hyperlink"/>
            <w:noProof/>
          </w:rPr>
          <w:t>1.4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1962: der auftrag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_Toc83826341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13C2641A" w14:textId="31F85F73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2" w:history="1">
        <w:r w:rsidR="00A94114" w:rsidRPr="00F6223F">
          <w:rPr>
            <w:rStyle w:val="Hyperlink"/>
            <w:noProof/>
          </w:rPr>
          <w:t>1.5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1969: das erste etablierte netzwerk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_Toc83826342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2386EF3F" w14:textId="67A63372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3" w:history="1">
        <w:r w:rsidR="00A94114" w:rsidRPr="00F6223F">
          <w:rPr>
            <w:rStyle w:val="Hyperlink"/>
            <w:noProof/>
          </w:rPr>
          <w:t>1.6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1984: Die erste Deutsche E-Mail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_Toc83826343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0A950767" w14:textId="0E386C5E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4" w:history="1">
        <w:r w:rsidR="00A94114" w:rsidRPr="00F6223F">
          <w:rPr>
            <w:rStyle w:val="Hyperlink"/>
            <w:noProof/>
          </w:rPr>
          <w:t>1.7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1990: WWW und Freies Internet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_Toc83826344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2</w:t>
        </w:r>
        <w:r w:rsidR="00A94114">
          <w:rPr>
            <w:noProof/>
            <w:webHidden/>
          </w:rPr>
          <w:fldChar w:fldCharType="end"/>
        </w:r>
      </w:hyperlink>
    </w:p>
    <w:p w14:paraId="1249A0C9" w14:textId="541A98A8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5" w:history="1">
        <w:r w:rsidR="00A94114" w:rsidRPr="00F6223F">
          <w:rPr>
            <w:rStyle w:val="Hyperlink"/>
            <w:noProof/>
          </w:rPr>
          <w:t>1.8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 xml:space="preserve"> 1992/ 1993: Der Erste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_Toc83826345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2DA9F27F" w14:textId="33265E37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6" w:history="1">
        <w:r w:rsidR="00A94114" w:rsidRPr="00F6223F">
          <w:rPr>
            <w:rStyle w:val="Hyperlink"/>
            <w:noProof/>
          </w:rPr>
          <w:t>1.9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2009: 1 Miliarde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_Toc83826346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6BC8C3CE" w14:textId="30050723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7" w:history="1">
        <w:r w:rsidR="00A94114" w:rsidRPr="00F6223F">
          <w:rPr>
            <w:rStyle w:val="Hyperlink"/>
            <w:noProof/>
          </w:rPr>
          <w:t>1.10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2010:</w:t>
        </w:r>
        <w:r w:rsidR="00A94114" w:rsidRPr="00F6223F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A94114" w:rsidRPr="00F6223F">
          <w:rPr>
            <w:rStyle w:val="Hyperlink"/>
            <w:noProof/>
          </w:rPr>
          <w:t>Erstes Internet im Weltraum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_Toc83826347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100CB598" w14:textId="41ECA112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8" w:history="1">
        <w:r w:rsidR="00A94114" w:rsidRPr="00F6223F">
          <w:rPr>
            <w:rStyle w:val="Hyperlink"/>
            <w:noProof/>
          </w:rPr>
          <w:t>1.11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2011: Die Anzahl der Internet-Nutzer steigt auf 2Billion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_Toc83826348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529F3028" w14:textId="52EBA303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49" w:history="1">
        <w:r w:rsidR="00A94114" w:rsidRPr="00F6223F">
          <w:rPr>
            <w:rStyle w:val="Hyperlink"/>
            <w:noProof/>
          </w:rPr>
          <w:t>1.12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2012: Tinder zieht auf den öffentlichen Raum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_Toc83826349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40074141" w14:textId="1AE8ADA2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0" w:history="1">
        <w:r w:rsidR="00A94114" w:rsidRPr="00F6223F">
          <w:rPr>
            <w:rStyle w:val="Hyperlink"/>
            <w:noProof/>
          </w:rPr>
          <w:t>1.13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2013: 61% der Internet Nutzer nutzen Online-Banking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_Toc83826350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715F2278" w14:textId="6F1B9A0C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1" w:history="1">
        <w:r w:rsidR="00A94114" w:rsidRPr="00F6223F">
          <w:rPr>
            <w:rStyle w:val="Hyperlink"/>
            <w:noProof/>
          </w:rPr>
          <w:t>1.14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2014: Partnerschaften Verändert durch das Internet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_Toc83826351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3</w:t>
        </w:r>
        <w:r w:rsidR="00A94114">
          <w:rPr>
            <w:noProof/>
            <w:webHidden/>
          </w:rPr>
          <w:fldChar w:fldCharType="end"/>
        </w:r>
      </w:hyperlink>
    </w:p>
    <w:p w14:paraId="69BA36D9" w14:textId="253F6B07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2" w:history="1">
        <w:r w:rsidR="00A94114" w:rsidRPr="00F6223F">
          <w:rPr>
            <w:rStyle w:val="Hyperlink"/>
            <w:noProof/>
          </w:rPr>
          <w:t>1.15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2015: Windows 10 release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_Toc83826352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27D71A58" w14:textId="611F5FEC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3" w:history="1">
        <w:r w:rsidR="00A94114" w:rsidRPr="00F6223F">
          <w:rPr>
            <w:rStyle w:val="Hyperlink"/>
            <w:noProof/>
          </w:rPr>
          <w:t>1.16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2016: Chrome meist Verbreitester Browser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_Toc83826353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021A70F3" w14:textId="74CE0EEF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4" w:history="1">
        <w:r w:rsidR="00A94114" w:rsidRPr="00F6223F">
          <w:rPr>
            <w:rStyle w:val="Hyperlink"/>
            <w:noProof/>
          </w:rPr>
          <w:t>1.17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2017: Mobilfunk-Nutzer Zahl bei 2.2 Billionen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_Toc83826354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4B6BB89F" w14:textId="032566E9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5" w:history="1">
        <w:r w:rsidR="00A94114" w:rsidRPr="00F6223F">
          <w:rPr>
            <w:rStyle w:val="Hyperlink"/>
            <w:noProof/>
          </w:rPr>
          <w:t>1.18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2018: Facebook „Databreach“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_Toc83826355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7E969B41" w14:textId="3D45FE60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6" w:history="1">
        <w:r w:rsidR="00A94114" w:rsidRPr="00F6223F">
          <w:rPr>
            <w:rStyle w:val="Hyperlink"/>
            <w:noProof/>
          </w:rPr>
          <w:t>1.19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2019: Transformation des Internets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_Toc83826356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72CF083E" w14:textId="469B18BE" w:rsidR="00A94114" w:rsidRDefault="008925E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7" w:history="1">
        <w:r w:rsidR="00A94114" w:rsidRPr="00F6223F">
          <w:rPr>
            <w:rStyle w:val="Hyperlink"/>
            <w:noProof/>
          </w:rPr>
          <w:t>1.20</w:t>
        </w:r>
        <w:r w:rsidR="00A94114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2020/ 2021: Starlink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_Toc83826357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4</w:t>
        </w:r>
        <w:r w:rsidR="00A94114">
          <w:rPr>
            <w:noProof/>
            <w:webHidden/>
          </w:rPr>
          <w:fldChar w:fldCharType="end"/>
        </w:r>
      </w:hyperlink>
    </w:p>
    <w:p w14:paraId="0B7C27A4" w14:textId="7430CE13" w:rsidR="00A94114" w:rsidRDefault="008925ED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8" w:history="1">
        <w:r w:rsidR="00A94114" w:rsidRPr="00F6223F">
          <w:rPr>
            <w:rStyle w:val="Hyperlink"/>
            <w:noProof/>
          </w:rPr>
          <w:t>2.Schlusswort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_Toc83826358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5</w:t>
        </w:r>
        <w:r w:rsidR="00A94114">
          <w:rPr>
            <w:noProof/>
            <w:webHidden/>
          </w:rPr>
          <w:fldChar w:fldCharType="end"/>
        </w:r>
      </w:hyperlink>
    </w:p>
    <w:p w14:paraId="35096E75" w14:textId="3D178013" w:rsidR="00A94114" w:rsidRDefault="008925ED">
      <w:pPr>
        <w:pStyle w:val="Verzeichnis1"/>
        <w:tabs>
          <w:tab w:val="left" w:pos="420"/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59" w:history="1">
        <w:r w:rsidR="00A94114" w:rsidRPr="00F6223F">
          <w:rPr>
            <w:rStyle w:val="Hyperlink"/>
            <w:noProof/>
          </w:rPr>
          <w:t>3.</w:t>
        </w:r>
        <w:r w:rsidR="00A94114">
          <w:rPr>
            <w:rFonts w:cstheme="minorBidi"/>
            <w:b w:val="0"/>
            <w:bCs w:val="0"/>
            <w: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94114" w:rsidRPr="00F6223F">
          <w:rPr>
            <w:rStyle w:val="Hyperlink"/>
            <w:noProof/>
          </w:rPr>
          <w:t>Quellverzeichnis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_Toc83826359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6</w:t>
        </w:r>
        <w:r w:rsidR="00A94114">
          <w:rPr>
            <w:noProof/>
            <w:webHidden/>
          </w:rPr>
          <w:fldChar w:fldCharType="end"/>
        </w:r>
      </w:hyperlink>
    </w:p>
    <w:p w14:paraId="45DF5AF7" w14:textId="159590B0" w:rsidR="00A94114" w:rsidRDefault="008925E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3826360" w:history="1">
        <w:r w:rsidR="00A94114" w:rsidRPr="00F6223F">
          <w:rPr>
            <w:rStyle w:val="Hyperlink"/>
            <w:noProof/>
          </w:rPr>
          <w:t>3.1 InternetQuellen</w:t>
        </w:r>
        <w:r w:rsidR="00A94114">
          <w:rPr>
            <w:noProof/>
            <w:webHidden/>
          </w:rPr>
          <w:tab/>
        </w:r>
        <w:r w:rsidR="00A94114">
          <w:rPr>
            <w:noProof/>
            <w:webHidden/>
          </w:rPr>
          <w:fldChar w:fldCharType="begin"/>
        </w:r>
        <w:r w:rsidR="00A94114">
          <w:rPr>
            <w:noProof/>
            <w:webHidden/>
          </w:rPr>
          <w:instrText xml:space="preserve"> PAGEREF _Toc83826360 \h </w:instrText>
        </w:r>
        <w:r w:rsidR="00A94114">
          <w:rPr>
            <w:noProof/>
            <w:webHidden/>
          </w:rPr>
        </w:r>
        <w:r w:rsidR="00A94114">
          <w:rPr>
            <w:noProof/>
            <w:webHidden/>
          </w:rPr>
          <w:fldChar w:fldCharType="separate"/>
        </w:r>
        <w:r w:rsidR="00200677">
          <w:rPr>
            <w:noProof/>
            <w:webHidden/>
          </w:rPr>
          <w:t>6</w:t>
        </w:r>
        <w:r w:rsidR="00A94114">
          <w:rPr>
            <w:noProof/>
            <w:webHidden/>
          </w:rPr>
          <w:fldChar w:fldCharType="end"/>
        </w:r>
      </w:hyperlink>
    </w:p>
    <w:p w14:paraId="20FF3E12" w14:textId="43A61574" w:rsidR="000D5399" w:rsidRDefault="000D5399" w:rsidP="00CB1C65">
      <w:pPr>
        <w:pStyle w:val="berschrift1"/>
      </w:pPr>
      <w:r>
        <w:lastRenderedPageBreak/>
        <w:fldChar w:fldCharType="end"/>
      </w:r>
      <w:bookmarkStart w:id="0" w:name="_Toc83826337"/>
      <w:r w:rsidR="00CB1C65">
        <w:t>1.</w:t>
      </w:r>
      <w:bookmarkEnd w:id="0"/>
      <w:r w:rsidR="00CC595B">
        <w:t>Aufgaben</w:t>
      </w:r>
    </w:p>
    <w:p w14:paraId="1639869C" w14:textId="7033591C" w:rsidR="00CB1C65" w:rsidRDefault="00CB1C65" w:rsidP="00CB1C65">
      <w:pPr>
        <w:pStyle w:val="berschrift2"/>
        <w:ind w:firstLine="648"/>
        <w:rPr>
          <w:noProof/>
        </w:rPr>
      </w:pPr>
      <w:bookmarkStart w:id="1" w:name="_Toc83826338"/>
      <w:r>
        <w:t>1.1</w:t>
      </w:r>
      <w:r>
        <w:tab/>
      </w:r>
      <w:bookmarkEnd w:id="1"/>
      <w:r w:rsidR="00CC595B">
        <w:rPr>
          <w:noProof/>
        </w:rPr>
        <w:t>Definition gewisser Tags</w:t>
      </w:r>
    </w:p>
    <w:p w14:paraId="3AA6C727" w14:textId="71C3BC33" w:rsidR="00CB1C65" w:rsidRDefault="00CC595B" w:rsidP="00CC595B">
      <w:pPr>
        <w:pStyle w:val="berschrift3"/>
      </w:pPr>
      <w:r>
        <w:tab/>
      </w:r>
      <w:r>
        <w:tab/>
        <w:t>1.1.1 &lt;tr heigth = „100“&gt;</w:t>
      </w:r>
    </w:p>
    <w:p w14:paraId="7D17D8C0" w14:textId="219472ED" w:rsidR="00CC595B" w:rsidRDefault="00CC595B" w:rsidP="00CC595B">
      <w:pPr>
        <w:pStyle w:val="berschrift3"/>
      </w:pPr>
      <w:r>
        <w:tab/>
      </w:r>
      <w:r>
        <w:tab/>
        <w:t>1.1.2 &lt;td&gt;Spalte1, zeile2 &lt;/td&gt;</w:t>
      </w:r>
    </w:p>
    <w:p w14:paraId="5709A8C4" w14:textId="66433A98" w:rsidR="00CC595B" w:rsidRDefault="00CC595B" w:rsidP="00CC595B">
      <w:pPr>
        <w:pStyle w:val="berschrift3"/>
      </w:pPr>
      <w:r>
        <w:tab/>
      </w:r>
      <w:r>
        <w:tab/>
        <w:t>1.1.3 &lt;table cellspacing = „10“&gt;</w:t>
      </w:r>
    </w:p>
    <w:p w14:paraId="3C2BB5FB" w14:textId="305D7B14" w:rsidR="00CC595B" w:rsidRDefault="00CC595B" w:rsidP="00CC595B">
      <w:pPr>
        <w:pStyle w:val="berschrift3"/>
      </w:pPr>
      <w:r>
        <w:tab/>
      </w:r>
      <w:r>
        <w:tab/>
        <w:t>1.1.4 &lt;table align = „center“&gt;</w:t>
      </w:r>
    </w:p>
    <w:p w14:paraId="0D478BC8" w14:textId="0C118BC0" w:rsidR="00CC595B" w:rsidRDefault="00CC595B" w:rsidP="00CC595B">
      <w:pPr>
        <w:pStyle w:val="berschrift3"/>
      </w:pPr>
      <w:r>
        <w:tab/>
      </w:r>
      <w:r>
        <w:tab/>
        <w:t>1.1.5</w:t>
      </w:r>
      <w:r w:rsidR="00DD4F20">
        <w:t xml:space="preserve"> unterschied cellspacing und cellpadding</w:t>
      </w:r>
    </w:p>
    <w:p w14:paraId="182AEBF1" w14:textId="6A17CCE9" w:rsidR="00DD4F20" w:rsidRPr="00DD4F20" w:rsidRDefault="00DD4F20" w:rsidP="00DD4F20">
      <w:pPr>
        <w:pStyle w:val="berschrift3"/>
      </w:pPr>
      <w:r>
        <w:tab/>
      </w:r>
      <w:r>
        <w:tab/>
        <w:t>1.1.6 verbundene Spalten?</w:t>
      </w:r>
    </w:p>
    <w:p w14:paraId="624BEE94" w14:textId="7D9C5708" w:rsidR="00CC595B" w:rsidRPr="00CC595B" w:rsidRDefault="00CC595B" w:rsidP="00CC595B">
      <w:r>
        <w:tab/>
      </w:r>
      <w:r>
        <w:tab/>
      </w:r>
    </w:p>
    <w:p w14:paraId="1BFE82AA" w14:textId="6421AA39" w:rsidR="00CB1C65" w:rsidRDefault="00CB1C65" w:rsidP="00E43AA0">
      <w:pPr>
        <w:pStyle w:val="berschrift2"/>
        <w:rPr>
          <w:noProof/>
        </w:rPr>
      </w:pPr>
      <w:r>
        <w:rPr>
          <w:noProof/>
        </w:rPr>
        <w:tab/>
      </w:r>
      <w:bookmarkStart w:id="2" w:name="_Toc83826339"/>
      <w:r>
        <w:rPr>
          <w:noProof/>
        </w:rPr>
        <w:t>1.2</w:t>
      </w:r>
      <w:r>
        <w:rPr>
          <w:noProof/>
        </w:rPr>
        <w:tab/>
      </w:r>
      <w:bookmarkEnd w:id="2"/>
      <w:r w:rsidR="00DD4F20">
        <w:rPr>
          <w:noProof/>
        </w:rPr>
        <w:t>Tabelle erstellen</w:t>
      </w:r>
    </w:p>
    <w:p w14:paraId="7A8C2A84" w14:textId="79F19118" w:rsidR="00DD4F20" w:rsidRDefault="00DD4F20" w:rsidP="00DD4F20">
      <w:pPr>
        <w:pStyle w:val="berschrift3"/>
      </w:pPr>
      <w:r>
        <w:tab/>
      </w:r>
      <w:r>
        <w:tab/>
        <w:t>1.2.1 HTML-script</w:t>
      </w:r>
    </w:p>
    <w:p w14:paraId="435838E2" w14:textId="29D3A348" w:rsidR="00DD4F20" w:rsidRPr="00DD4F20" w:rsidRDefault="00DD4F20" w:rsidP="00DD4F20">
      <w:pPr>
        <w:pStyle w:val="berschrift3"/>
      </w:pPr>
      <w:r>
        <w:tab/>
      </w:r>
      <w:r>
        <w:tab/>
        <w:t>1.2.2</w:t>
      </w:r>
      <w:r>
        <w:tab/>
        <w:t>Bild</w:t>
      </w:r>
    </w:p>
    <w:p w14:paraId="49B5F37D" w14:textId="2EF01752" w:rsidR="00B00AC5" w:rsidRDefault="00B00AC5" w:rsidP="00B00AC5"/>
    <w:p w14:paraId="249D4FB2" w14:textId="17D49264" w:rsidR="00B00AC5" w:rsidRDefault="00B00AC5" w:rsidP="00B00AC5">
      <w:pPr>
        <w:pStyle w:val="berschrift2"/>
      </w:pPr>
      <w:r>
        <w:tab/>
      </w:r>
      <w:bookmarkStart w:id="3" w:name="_Toc83826340"/>
      <w:r>
        <w:t>1.3</w:t>
      </w:r>
      <w:r>
        <w:tab/>
      </w:r>
      <w:bookmarkEnd w:id="3"/>
      <w:r w:rsidR="00DD4F20">
        <w:t>Tabelle der Sehenswürdigkeiten</w:t>
      </w:r>
    </w:p>
    <w:p w14:paraId="2E5EFA14" w14:textId="77777777" w:rsidR="00DD4F20" w:rsidRDefault="00DD4F20" w:rsidP="00DD4F20">
      <w:pPr>
        <w:pStyle w:val="berschrift3"/>
      </w:pPr>
      <w:r>
        <w:tab/>
      </w:r>
      <w:r>
        <w:tab/>
        <w:t>1.3.1 Die Aufgabe</w:t>
      </w:r>
    </w:p>
    <w:p w14:paraId="047281B8" w14:textId="77777777" w:rsidR="00DD4F20" w:rsidRDefault="00DD4F20" w:rsidP="00DD4F20">
      <w:pPr>
        <w:pStyle w:val="berschrift3"/>
      </w:pPr>
      <w:r>
        <w:tab/>
      </w:r>
      <w:r>
        <w:tab/>
        <w:t>1.3.2 Html-Script</w:t>
      </w:r>
    </w:p>
    <w:p w14:paraId="66A368A3" w14:textId="349C04ED" w:rsidR="00B00AC5" w:rsidRDefault="00DD4F20" w:rsidP="00DD4F20">
      <w:pPr>
        <w:pStyle w:val="berschrift3"/>
      </w:pPr>
      <w:r>
        <w:tab/>
      </w:r>
      <w:r>
        <w:tab/>
        <w:t>1.3.3 Bilder</w:t>
      </w:r>
      <w:r w:rsidR="00B00AC5">
        <w:t xml:space="preserve"> </w:t>
      </w:r>
    </w:p>
    <w:p w14:paraId="65A4509D" w14:textId="44437616" w:rsidR="00B00AC5" w:rsidRDefault="00B00AC5" w:rsidP="00B00AC5">
      <w:pPr>
        <w:ind w:left="1437"/>
      </w:pPr>
    </w:p>
    <w:p w14:paraId="55581869" w14:textId="21CE0B19" w:rsidR="00B00AC5" w:rsidRDefault="00B00AC5" w:rsidP="00DD4F20">
      <w:pPr>
        <w:pStyle w:val="berschrift2"/>
      </w:pPr>
      <w:r>
        <w:tab/>
      </w:r>
      <w:bookmarkStart w:id="4" w:name="_Toc83826341"/>
      <w:r>
        <w:t>1.4</w:t>
      </w:r>
      <w:r>
        <w:tab/>
      </w:r>
      <w:bookmarkEnd w:id="4"/>
      <w:r w:rsidR="00DD4F20">
        <w:t>ERstellen einer Hauptseite mit titel</w:t>
      </w:r>
    </w:p>
    <w:p w14:paraId="788C8BDB" w14:textId="74E09416" w:rsidR="00DD4F20" w:rsidRDefault="00DD4F20" w:rsidP="00DD4F20">
      <w:pPr>
        <w:pStyle w:val="berschrift3"/>
      </w:pPr>
      <w:r>
        <w:tab/>
      </w:r>
      <w:r>
        <w:tab/>
        <w:t>1.4.1 Aufgabenstellung</w:t>
      </w:r>
    </w:p>
    <w:p w14:paraId="669E0CAC" w14:textId="69A37DB4" w:rsidR="00DD4F20" w:rsidRDefault="00DD4F20" w:rsidP="00DD4F20">
      <w:pPr>
        <w:pStyle w:val="berschrift3"/>
      </w:pPr>
      <w:r>
        <w:tab/>
      </w:r>
      <w:r>
        <w:tab/>
        <w:t>1.4.2 HTML-script</w:t>
      </w:r>
    </w:p>
    <w:p w14:paraId="136868DF" w14:textId="664F9F78" w:rsidR="00DD4F20" w:rsidRPr="00DD4F20" w:rsidRDefault="00DD4F20" w:rsidP="00DD4F20">
      <w:pPr>
        <w:pStyle w:val="berschrift3"/>
      </w:pPr>
      <w:r>
        <w:tab/>
      </w:r>
      <w:r>
        <w:tab/>
        <w:t>1.4.3 Bild</w:t>
      </w:r>
    </w:p>
    <w:p w14:paraId="7D7DADE6" w14:textId="7D33FCA0" w:rsidR="00B00AC5" w:rsidRDefault="00B00AC5" w:rsidP="00DD4F20">
      <w:pPr>
        <w:pStyle w:val="berschrift2"/>
      </w:pPr>
      <w:r>
        <w:tab/>
      </w:r>
      <w:bookmarkStart w:id="5" w:name="_Toc83826342"/>
      <w:r>
        <w:t>1.5</w:t>
      </w:r>
      <w:r>
        <w:tab/>
      </w:r>
      <w:bookmarkEnd w:id="5"/>
      <w:r w:rsidR="00DD4F20">
        <w:t>Definiton eines Ankers</w:t>
      </w:r>
    </w:p>
    <w:p w14:paraId="223C372B" w14:textId="4B358E64" w:rsidR="00355CC6" w:rsidRDefault="00355CC6" w:rsidP="00355CC6"/>
    <w:p w14:paraId="369C45C3" w14:textId="4E6F8713" w:rsidR="00355CC6" w:rsidRDefault="00355CC6" w:rsidP="00DD4F20">
      <w:pPr>
        <w:pStyle w:val="berschrift2"/>
      </w:pPr>
      <w:r>
        <w:tab/>
      </w:r>
      <w:bookmarkStart w:id="6" w:name="_Toc83826343"/>
      <w:r>
        <w:t>1.6</w:t>
      </w:r>
      <w:r>
        <w:tab/>
      </w:r>
      <w:bookmarkEnd w:id="6"/>
    </w:p>
    <w:p w14:paraId="6A4884DE" w14:textId="61278FF1" w:rsidR="00355CC6" w:rsidRDefault="00355CC6" w:rsidP="00355CC6"/>
    <w:p w14:paraId="0C3FF4F9" w14:textId="5CFB5513" w:rsidR="0056311B" w:rsidRDefault="00DD4F20" w:rsidP="0056311B">
      <w:pPr>
        <w:pStyle w:val="berschrift1"/>
      </w:pPr>
      <w:bookmarkStart w:id="7" w:name="_Toc83826359"/>
      <w:r>
        <w:lastRenderedPageBreak/>
        <w:t>quel</w:t>
      </w:r>
      <w:r w:rsidR="0056311B">
        <w:t>lverzeichnis</w:t>
      </w:r>
      <w:bookmarkEnd w:id="7"/>
    </w:p>
    <w:p w14:paraId="78056C5B" w14:textId="0624B52F" w:rsidR="0056311B" w:rsidRDefault="0056311B" w:rsidP="0056311B">
      <w:pPr>
        <w:pStyle w:val="berschrift2"/>
      </w:pPr>
      <w:bookmarkStart w:id="8" w:name="_Toc83826360"/>
      <w:r>
        <w:t>3.1 InternetQuellen</w:t>
      </w:r>
      <w:bookmarkEnd w:id="8"/>
    </w:p>
    <w:p w14:paraId="7FF886E7" w14:textId="4FDF43EA" w:rsidR="00215D27" w:rsidRPr="0056311B" w:rsidRDefault="00215D27" w:rsidP="00CC595B">
      <w:pPr>
        <w:pStyle w:val="Listenabsatz"/>
        <w:numPr>
          <w:ilvl w:val="0"/>
          <w:numId w:val="18"/>
        </w:numPr>
      </w:pPr>
    </w:p>
    <w:sectPr w:rsidR="00215D27" w:rsidRPr="0056311B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85EC" w14:textId="77777777" w:rsidR="008925ED" w:rsidRDefault="008925ED">
      <w:r>
        <w:separator/>
      </w:r>
    </w:p>
    <w:p w14:paraId="7ADA9ADA" w14:textId="77777777" w:rsidR="008925ED" w:rsidRDefault="008925ED"/>
  </w:endnote>
  <w:endnote w:type="continuationSeparator" w:id="0">
    <w:p w14:paraId="02083CC4" w14:textId="77777777" w:rsidR="008925ED" w:rsidRDefault="008925ED">
      <w:r>
        <w:continuationSeparator/>
      </w:r>
    </w:p>
    <w:p w14:paraId="110FEFB1" w14:textId="77777777" w:rsidR="008925ED" w:rsidRDefault="008925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35A69E4B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DD4F20">
      <w:t>13</w:t>
    </w:r>
    <w:r>
      <w:t>.</w:t>
    </w:r>
    <w:r w:rsidR="00DD4F20">
      <w:t>10</w:t>
    </w:r>
    <w:r>
      <w:t>.2021 KW:</w:t>
    </w:r>
    <w:r w:rsidR="00DD4F20">
      <w:t>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9748" w14:textId="77777777" w:rsidR="008925ED" w:rsidRDefault="008925ED">
      <w:r>
        <w:separator/>
      </w:r>
    </w:p>
    <w:p w14:paraId="4B5F6897" w14:textId="77777777" w:rsidR="008925ED" w:rsidRDefault="008925ED"/>
  </w:footnote>
  <w:footnote w:type="continuationSeparator" w:id="0">
    <w:p w14:paraId="7394D8C7" w14:textId="77777777" w:rsidR="008925ED" w:rsidRDefault="008925ED">
      <w:r>
        <w:continuationSeparator/>
      </w:r>
    </w:p>
    <w:p w14:paraId="304D41F4" w14:textId="77777777" w:rsidR="008925ED" w:rsidRDefault="008925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15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1557C"/>
    <w:rsid w:val="000C1EF1"/>
    <w:rsid w:val="000D5399"/>
    <w:rsid w:val="001912B2"/>
    <w:rsid w:val="001D2CA8"/>
    <w:rsid w:val="00200677"/>
    <w:rsid w:val="00215D27"/>
    <w:rsid w:val="00264BFC"/>
    <w:rsid w:val="00290347"/>
    <w:rsid w:val="002A0044"/>
    <w:rsid w:val="00355CC6"/>
    <w:rsid w:val="003A445F"/>
    <w:rsid w:val="003A4FE1"/>
    <w:rsid w:val="003C0801"/>
    <w:rsid w:val="003F66FA"/>
    <w:rsid w:val="004224CB"/>
    <w:rsid w:val="0043570C"/>
    <w:rsid w:val="00474746"/>
    <w:rsid w:val="004D5282"/>
    <w:rsid w:val="004F0E9B"/>
    <w:rsid w:val="005056F0"/>
    <w:rsid w:val="00547E56"/>
    <w:rsid w:val="0056311B"/>
    <w:rsid w:val="005A54FA"/>
    <w:rsid w:val="005B2EAF"/>
    <w:rsid w:val="005B3755"/>
    <w:rsid w:val="006255BD"/>
    <w:rsid w:val="006809FA"/>
    <w:rsid w:val="006E67C4"/>
    <w:rsid w:val="006F2718"/>
    <w:rsid w:val="007824CA"/>
    <w:rsid w:val="007D770B"/>
    <w:rsid w:val="007F4B9C"/>
    <w:rsid w:val="007F6D58"/>
    <w:rsid w:val="008400AB"/>
    <w:rsid w:val="008925ED"/>
    <w:rsid w:val="0090428B"/>
    <w:rsid w:val="00A638EC"/>
    <w:rsid w:val="00A63A7F"/>
    <w:rsid w:val="00A94114"/>
    <w:rsid w:val="00A94C93"/>
    <w:rsid w:val="00AA133F"/>
    <w:rsid w:val="00B00AC5"/>
    <w:rsid w:val="00BE0195"/>
    <w:rsid w:val="00C52189"/>
    <w:rsid w:val="00CA74A9"/>
    <w:rsid w:val="00CB1C65"/>
    <w:rsid w:val="00CC595B"/>
    <w:rsid w:val="00CC7BFF"/>
    <w:rsid w:val="00D5350B"/>
    <w:rsid w:val="00DD4F20"/>
    <w:rsid w:val="00E43AA0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8304C7"/>
    <w:rsid w:val="00C81290"/>
    <w:rsid w:val="00F2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13.10.2021 KW:41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4</Pages>
  <Words>428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3</cp:revision>
  <cp:lastPrinted>2021-09-29T15:24:00Z</cp:lastPrinted>
  <dcterms:created xsi:type="dcterms:W3CDTF">2021-09-29T11:37:00Z</dcterms:created>
  <dcterms:modified xsi:type="dcterms:W3CDTF">2021-10-13T07:19:00Z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
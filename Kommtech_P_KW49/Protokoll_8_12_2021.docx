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5A759D6F" w:rsidR="00A638EC" w:rsidRPr="005056F0" w:rsidRDefault="001E4561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F41333">
            <w:t>08</w:t>
          </w:r>
          <w:r w:rsidR="000D5399">
            <w:t>.</w:t>
          </w:r>
          <w:r w:rsidR="00CC595B">
            <w:t>1</w:t>
          </w:r>
          <w:r w:rsidR="00F41333">
            <w:t>2</w:t>
          </w:r>
          <w:r w:rsidR="000D5399">
            <w:t>.2021 KW:</w:t>
          </w:r>
          <w:r w:rsidR="00F92737">
            <w:t>4</w:t>
          </w:r>
          <w:r w:rsidR="00F41333">
            <w:t>9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7725AE3A" w:rsidR="00E43AA0" w:rsidRDefault="00E43AA0" w:rsidP="00E43AA0">
      <w:pPr>
        <w:pStyle w:val="Kontaktinfos"/>
      </w:pPr>
      <w:r>
        <w:t>Müller Korinian</w:t>
      </w:r>
    </w:p>
    <w:p w14:paraId="5DEAE698" w14:textId="77777777" w:rsidR="00E43AA0" w:rsidRDefault="00E43AA0" w:rsidP="00E43AA0">
      <w:pPr>
        <w:pStyle w:val="Kontaktinfos"/>
      </w:pPr>
    </w:p>
    <w:p w14:paraId="5B784E7A" w14:textId="5A044EF1" w:rsidR="00E43AA0" w:rsidRDefault="00264BFC" w:rsidP="00E43AA0">
      <w:pPr>
        <w:pStyle w:val="Kontaktinfos"/>
      </w:pPr>
      <w:r>
        <w:t xml:space="preserve">Praktikumseinheit: </w:t>
      </w:r>
      <w:r w:rsidR="00F41333">
        <w:t>12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3B7F05DA" w:rsidR="00264BFC" w:rsidRDefault="00264BFC" w:rsidP="00290347">
      <w:pPr>
        <w:pStyle w:val="Kontaktinfos"/>
      </w:pPr>
      <w:r>
        <w:t xml:space="preserve">thema: </w:t>
      </w:r>
      <w:r w:rsidR="00F41333">
        <w:t>Übung formular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2BAD5771" w14:textId="550B359D" w:rsidR="00C96829" w:rsidRDefault="000D5399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0470806" w:history="1">
        <w:r w:rsidR="00C96829" w:rsidRPr="00B43EF5">
          <w:rPr>
            <w:rStyle w:val="Hyperlink"/>
            <w:noProof/>
          </w:rPr>
          <w:t>1 Aufgabe</w:t>
        </w:r>
        <w:r w:rsidR="00C96829">
          <w:rPr>
            <w:noProof/>
            <w:webHidden/>
          </w:rPr>
          <w:tab/>
        </w:r>
        <w:r w:rsidR="00C96829">
          <w:rPr>
            <w:noProof/>
            <w:webHidden/>
          </w:rPr>
          <w:fldChar w:fldCharType="begin"/>
        </w:r>
        <w:r w:rsidR="00C96829">
          <w:rPr>
            <w:noProof/>
            <w:webHidden/>
          </w:rPr>
          <w:instrText xml:space="preserve"> PAGEREF _Toc90470806 \h </w:instrText>
        </w:r>
        <w:r w:rsidR="00C96829">
          <w:rPr>
            <w:noProof/>
            <w:webHidden/>
          </w:rPr>
        </w:r>
        <w:r w:rsidR="00C96829"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1</w:t>
        </w:r>
        <w:r w:rsidR="00C96829">
          <w:rPr>
            <w:noProof/>
            <w:webHidden/>
          </w:rPr>
          <w:fldChar w:fldCharType="end"/>
        </w:r>
      </w:hyperlink>
    </w:p>
    <w:p w14:paraId="34004E3D" w14:textId="0C5453DD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07" w:history="1">
        <w:r w:rsidRPr="00B43EF5">
          <w:rPr>
            <w:rStyle w:val="Hyperlink"/>
            <w:noProof/>
          </w:rPr>
          <w:t>Hinweis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C638E1" w14:textId="2248D9EC" w:rsidR="00C96829" w:rsidRDefault="00C96829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0470808" w:history="1">
        <w:r w:rsidRPr="00B43EF5">
          <w:rPr>
            <w:rStyle w:val="Hyperlink"/>
            <w:noProof/>
          </w:rPr>
          <w:t>2 Benötigte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80C47C" w14:textId="3AF3BAB5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09" w:history="1">
        <w:r w:rsidRPr="00B43EF5">
          <w:rPr>
            <w:rStyle w:val="Hyperlink"/>
            <w:noProof/>
          </w:rPr>
          <w:t>Textfeld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FEC473" w14:textId="68BB2777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0" w:history="1">
        <w:r w:rsidRPr="00B43EF5">
          <w:rPr>
            <w:rStyle w:val="Hyperlink"/>
            <w:noProof/>
            <w:lang w:val="en-GB"/>
          </w:rPr>
          <w:t>Passwordfeld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C37647" w14:textId="04E87F53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1" w:history="1">
        <w:r w:rsidRPr="00B43EF5">
          <w:rPr>
            <w:rStyle w:val="Hyperlink"/>
            <w:noProof/>
            <w:lang w:val="en-GB"/>
          </w:rPr>
          <w:t>Nummerfeld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9D3711" w14:textId="6FA4E1B6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2" w:history="1">
        <w:r w:rsidRPr="00B43EF5">
          <w:rPr>
            <w:rStyle w:val="Hyperlink"/>
            <w:noProof/>
            <w:lang w:val="en-GB"/>
          </w:rPr>
          <w:t>Radiobutton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5666A3" w14:textId="3088A263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3" w:history="1">
        <w:r w:rsidRPr="00B43EF5">
          <w:rPr>
            <w:rStyle w:val="Hyperlink"/>
            <w:noProof/>
            <w:lang w:val="en-GB"/>
          </w:rPr>
          <w:t>textarea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AC3E6C" w14:textId="6899DB11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4" w:history="1">
        <w:r w:rsidRPr="00B43EF5">
          <w:rPr>
            <w:rStyle w:val="Hyperlink"/>
            <w:noProof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3B2D0" w14:textId="58C363E7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5" w:history="1">
        <w:r w:rsidRPr="00B43EF5">
          <w:rPr>
            <w:rStyle w:val="Hyperlink"/>
            <w:noProof/>
            <w:lang w:val="en-GB"/>
          </w:rPr>
          <w:t>checkbox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4FBFE3" w14:textId="58EA739C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6" w:history="1">
        <w:r w:rsidRPr="00B43EF5">
          <w:rPr>
            <w:rStyle w:val="Hyperlink"/>
            <w:noProof/>
            <w:lang w:val="en-GB"/>
          </w:rPr>
          <w:t>Submittbutton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8137A3" w14:textId="0BBE51D1" w:rsidR="00C96829" w:rsidRDefault="00C96829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7" w:history="1">
        <w:r w:rsidRPr="00B43EF5">
          <w:rPr>
            <w:rStyle w:val="Hyperlink"/>
            <w:noProof/>
          </w:rPr>
          <w:t>3 Vollständige 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04FB1" w14:textId="2DAAD8BA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8" w:history="1">
        <w:r w:rsidRPr="00B43EF5">
          <w:rPr>
            <w:rStyle w:val="Hyperlink"/>
            <w:noProof/>
          </w:rPr>
          <w:t>Html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3E0D38" w14:textId="27726C68" w:rsidR="00C96829" w:rsidRDefault="00C96829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0470819" w:history="1">
        <w:r w:rsidRPr="00B43EF5">
          <w:rPr>
            <w:rStyle w:val="Hyperlink"/>
            <w:noProof/>
          </w:rPr>
          <w:t>Bild der Fertigen 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_Toc90470819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0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ED86C7" w14:textId="768E07F7" w:rsidR="00A54BAD" w:rsidRDefault="000D5399" w:rsidP="00F41333">
      <w:pPr>
        <w:pStyle w:val="berschrift2"/>
      </w:pPr>
      <w:r>
        <w:fldChar w:fldCharType="end"/>
      </w:r>
      <w:bookmarkStart w:id="0" w:name="_Toc90470806"/>
      <w:r w:rsidR="00F41333">
        <w:t>1 Aufgabe</w:t>
      </w:r>
      <w:bookmarkEnd w:id="0"/>
      <w:r w:rsidR="00F41333">
        <w:t xml:space="preserve"> </w:t>
      </w:r>
    </w:p>
    <w:p w14:paraId="6614982E" w14:textId="6FD925B9" w:rsidR="00F41333" w:rsidRDefault="00F41333" w:rsidP="00F41333">
      <w:pPr>
        <w:ind w:left="717"/>
      </w:pPr>
      <w:r>
        <w:t xml:space="preserve">Erstellen sie das Formular, wie auf der Abbildung gezeigt. Die Position ist </w:t>
      </w:r>
      <w:proofErr w:type="gramStart"/>
      <w:r>
        <w:t>mittels einer blinder Tabelle</w:t>
      </w:r>
      <w:proofErr w:type="gramEnd"/>
      <w:r>
        <w:t xml:space="preserve"> zu formatieren. </w:t>
      </w:r>
    </w:p>
    <w:p w14:paraId="643F6A2D" w14:textId="1DCA5635" w:rsidR="00F41333" w:rsidRDefault="00F41333" w:rsidP="00F41333">
      <w:r>
        <w:tab/>
      </w:r>
    </w:p>
    <w:p w14:paraId="7659FD40" w14:textId="00E92BAA" w:rsidR="00F41333" w:rsidRDefault="00F41333" w:rsidP="00F41333">
      <w:pPr>
        <w:pStyle w:val="berschrift3"/>
      </w:pPr>
      <w:r>
        <w:tab/>
      </w:r>
      <w:bookmarkStart w:id="1" w:name="_Toc90470807"/>
      <w:r>
        <w:t>Hinweis</w:t>
      </w:r>
      <w:bookmarkEnd w:id="1"/>
      <w:r>
        <w:t xml:space="preserve"> </w:t>
      </w:r>
    </w:p>
    <w:p w14:paraId="0C3CB84E" w14:textId="2EB583A3" w:rsidR="00F41333" w:rsidRDefault="00F41333" w:rsidP="00F41333">
      <w:pPr>
        <w:pStyle w:val="Listenabsatz"/>
        <w:numPr>
          <w:ilvl w:val="0"/>
          <w:numId w:val="34"/>
        </w:numPr>
      </w:pPr>
      <w:r>
        <w:t xml:space="preserve"> </w:t>
      </w:r>
      <w:r w:rsidR="00C20013">
        <w:t>Männlich</w:t>
      </w:r>
      <w:r w:rsidR="00531D5A">
        <w:t xml:space="preserve"> &amp; </w:t>
      </w:r>
      <w:proofErr w:type="gramStart"/>
      <w:r w:rsidR="00531D5A">
        <w:t>Weiblich</w:t>
      </w:r>
      <w:proofErr w:type="gramEnd"/>
      <w:r w:rsidR="00531D5A">
        <w:t xml:space="preserve"> = Zusammenhängende Radio Buttons</w:t>
      </w:r>
    </w:p>
    <w:p w14:paraId="4FCA3663" w14:textId="214995DE" w:rsidR="00F41333" w:rsidRDefault="00F41333" w:rsidP="00F41333">
      <w:pPr>
        <w:pStyle w:val="Listenabsatz"/>
        <w:numPr>
          <w:ilvl w:val="0"/>
          <w:numId w:val="34"/>
        </w:numPr>
      </w:pPr>
      <w:r>
        <w:t xml:space="preserve"> </w:t>
      </w:r>
      <w:r w:rsidR="00531D5A">
        <w:t>Password = *****- Darstellung</w:t>
      </w:r>
    </w:p>
    <w:p w14:paraId="138281B1" w14:textId="6EF53AA3" w:rsidR="00F41333" w:rsidRDefault="00F41333" w:rsidP="00F41333">
      <w:pPr>
        <w:pStyle w:val="Listenabsatz"/>
        <w:numPr>
          <w:ilvl w:val="0"/>
          <w:numId w:val="34"/>
        </w:numPr>
      </w:pPr>
      <w:r>
        <w:t xml:space="preserve"> </w:t>
      </w:r>
      <w:r w:rsidR="00531D5A">
        <w:t>Hobby = Multiple – Auswahlmöglichkeit mit Default Faulenzen</w:t>
      </w:r>
    </w:p>
    <w:p w14:paraId="50609565" w14:textId="17619325" w:rsidR="00F41333" w:rsidRDefault="00F41333" w:rsidP="00F41333">
      <w:pPr>
        <w:pStyle w:val="Listenabsatz"/>
        <w:numPr>
          <w:ilvl w:val="0"/>
          <w:numId w:val="34"/>
        </w:numPr>
      </w:pPr>
      <w:r>
        <w:t xml:space="preserve"> Hobbys &amp; Länder bitte jeweils Sieben zur Auswahl stellen </w:t>
      </w:r>
    </w:p>
    <w:p w14:paraId="092A9FF3" w14:textId="7ADB7B10" w:rsidR="00F41333" w:rsidRDefault="00F41333" w:rsidP="00F41333">
      <w:pPr>
        <w:pStyle w:val="Listenabsatz"/>
        <w:numPr>
          <w:ilvl w:val="0"/>
          <w:numId w:val="34"/>
        </w:numPr>
      </w:pPr>
      <w:r>
        <w:t xml:space="preserve"> </w:t>
      </w:r>
      <w:r w:rsidR="00531D5A">
        <w:t>Interessen zusammenhängende check boxen</w:t>
      </w:r>
    </w:p>
    <w:p w14:paraId="510D1072" w14:textId="6AC6379C" w:rsidR="00531D5A" w:rsidRDefault="00531D5A" w:rsidP="00F41333">
      <w:pPr>
        <w:pStyle w:val="Listenabsatz"/>
        <w:numPr>
          <w:ilvl w:val="0"/>
          <w:numId w:val="34"/>
        </w:numPr>
      </w:pPr>
      <w:r>
        <w:t xml:space="preserve">Abschicke = </w:t>
      </w:r>
      <w:proofErr w:type="gramStart"/>
      <w:r>
        <w:t xml:space="preserve">E-Mail </w:t>
      </w:r>
      <w:r w:rsidR="00C20013">
        <w:t>Versand</w:t>
      </w:r>
      <w:proofErr w:type="gramEnd"/>
      <w:r>
        <w:t xml:space="preserve"> an </w:t>
      </w:r>
      <w:hyperlink r:id="rId9" w:history="1">
        <w:r w:rsidRPr="00630A26">
          <w:rPr>
            <w:rStyle w:val="Hyperlink"/>
          </w:rPr>
          <w:t>maulhardt@nta-isny.de</w:t>
        </w:r>
      </w:hyperlink>
    </w:p>
    <w:p w14:paraId="4BC8B572" w14:textId="548EF5EC" w:rsidR="00531D5A" w:rsidRDefault="00C20013" w:rsidP="00531D5A">
      <w:pPr>
        <w:ind w:left="1080"/>
      </w:pPr>
      <w:proofErr w:type="gramStart"/>
      <w:r>
        <w:t>Zeit</w:t>
      </w:r>
      <w:r w:rsidR="00531D5A">
        <w:t xml:space="preserve">  KW</w:t>
      </w:r>
      <w:proofErr w:type="gramEnd"/>
      <w:r w:rsidR="00531D5A">
        <w:t xml:space="preserve"> 49 KW50 </w:t>
      </w:r>
    </w:p>
    <w:p w14:paraId="61E2EE0D" w14:textId="204D79DC" w:rsidR="00531D5A" w:rsidRDefault="00531D5A" w:rsidP="00531D5A">
      <w:pPr>
        <w:ind w:left="1080"/>
      </w:pPr>
      <w:r>
        <w:t xml:space="preserve">Form Protokoll + HTML-Code bis </w:t>
      </w:r>
      <w:proofErr w:type="gramStart"/>
      <w:r>
        <w:t>Donnerstag</w:t>
      </w:r>
      <w:proofErr w:type="gramEnd"/>
      <w:r>
        <w:t xml:space="preserve"> 16.12.2021</w:t>
      </w:r>
    </w:p>
    <w:p w14:paraId="55EE3CC4" w14:textId="760C9049" w:rsidR="00F41333" w:rsidRDefault="00F41333" w:rsidP="00F41333"/>
    <w:p w14:paraId="5B08315C" w14:textId="6F598C16" w:rsidR="00C4234F" w:rsidRDefault="00C4234F" w:rsidP="00C4234F">
      <w:pPr>
        <w:pStyle w:val="berschrift2"/>
      </w:pPr>
      <w:bookmarkStart w:id="2" w:name="_Toc90470808"/>
      <w:r>
        <w:t xml:space="preserve">2 </w:t>
      </w:r>
      <w:r w:rsidR="00C17E8E">
        <w:t>Benötigte tags</w:t>
      </w:r>
      <w:bookmarkEnd w:id="2"/>
    </w:p>
    <w:p w14:paraId="3C57526A" w14:textId="306C65FA" w:rsidR="00C4234F" w:rsidRDefault="00C4234F" w:rsidP="00C4234F">
      <w:pPr>
        <w:pStyle w:val="berschrift3"/>
      </w:pPr>
      <w:r>
        <w:tab/>
      </w:r>
      <w:bookmarkStart w:id="3" w:name="_Toc90470809"/>
      <w:r>
        <w:t>Textfeld</w:t>
      </w:r>
      <w:bookmarkEnd w:id="3"/>
    </w:p>
    <w:p w14:paraId="49910076" w14:textId="04E6E27E" w:rsidR="00C4234F" w:rsidRDefault="00C4234F" w:rsidP="00C4234F">
      <w:r>
        <w:tab/>
      </w:r>
      <w:r>
        <w:tab/>
      </w:r>
      <w:r w:rsidR="00C20013">
        <w:rPr>
          <w:noProof/>
        </w:rPr>
        <w:drawing>
          <wp:inline distT="0" distB="0" distL="0" distR="0" wp14:anchorId="43D63BCC" wp14:editId="651C2C93">
            <wp:extent cx="2838450" cy="2762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9C25" w14:textId="0EF1FCE7" w:rsidR="00C20013" w:rsidRDefault="00C20013" w:rsidP="00C4234F"/>
    <w:p w14:paraId="747FEC00" w14:textId="5DA4AAD0" w:rsidR="00C20013" w:rsidRDefault="00C20013" w:rsidP="00C4234F">
      <w:r>
        <w:tab/>
      </w:r>
      <w:r>
        <w:tab/>
      </w:r>
      <w:r w:rsidRPr="00C20013">
        <w:t>Benutzter Tag: &lt;</w:t>
      </w:r>
      <w:proofErr w:type="spellStart"/>
      <w:r w:rsidRPr="00C20013">
        <w:t>input</w:t>
      </w:r>
      <w:proofErr w:type="spellEnd"/>
      <w:r w:rsidRPr="00C20013">
        <w:t xml:space="preserve"> type=”</w:t>
      </w:r>
      <w:proofErr w:type="spellStart"/>
      <w:r w:rsidRPr="00C20013">
        <w:t>text</w:t>
      </w:r>
      <w:proofErr w:type="spellEnd"/>
      <w:r w:rsidRPr="00C20013">
        <w:t>”</w:t>
      </w:r>
      <w:r>
        <w:t xml:space="preserve"> </w:t>
      </w:r>
      <w:proofErr w:type="spellStart"/>
      <w:r>
        <w:t>id</w:t>
      </w:r>
      <w:proofErr w:type="spellEnd"/>
      <w:r>
        <w:t>=“</w:t>
      </w:r>
      <w:proofErr w:type="spellStart"/>
      <w:r>
        <w:t>uname</w:t>
      </w:r>
      <w:proofErr w:type="spellEnd"/>
      <w:r>
        <w:t xml:space="preserve">“ </w:t>
      </w:r>
      <w:proofErr w:type="spellStart"/>
      <w:r>
        <w:t>name</w:t>
      </w:r>
      <w:proofErr w:type="spellEnd"/>
      <w:r>
        <w:t>=“</w:t>
      </w:r>
      <w:proofErr w:type="spellStart"/>
      <w:r>
        <w:t>uname</w:t>
      </w:r>
      <w:proofErr w:type="spellEnd"/>
      <w:r>
        <w:t>“</w:t>
      </w:r>
      <w:r w:rsidRPr="00C20013">
        <w:t xml:space="preserve">&gt; </w:t>
      </w:r>
    </w:p>
    <w:p w14:paraId="1139CF6C" w14:textId="6014E0FB" w:rsidR="000F5BED" w:rsidRPr="00C17E8E" w:rsidRDefault="000F5BED" w:rsidP="00C4234F">
      <w:r>
        <w:tab/>
      </w:r>
      <w:r>
        <w:tab/>
      </w:r>
      <w:r>
        <w:tab/>
      </w:r>
      <w:r>
        <w:tab/>
      </w:r>
      <w:r w:rsidRPr="00C17E8E">
        <w:t>&lt;</w:t>
      </w:r>
      <w:proofErr w:type="spellStart"/>
      <w:r w:rsidRPr="00C17E8E">
        <w:t>label</w:t>
      </w:r>
      <w:proofErr w:type="spellEnd"/>
      <w:r w:rsidRPr="00C17E8E">
        <w:t xml:space="preserve"> </w:t>
      </w:r>
      <w:proofErr w:type="spellStart"/>
      <w:r w:rsidRPr="00C17E8E">
        <w:t>for</w:t>
      </w:r>
      <w:proofErr w:type="spellEnd"/>
      <w:r w:rsidRPr="00C17E8E">
        <w:t>=“</w:t>
      </w:r>
      <w:proofErr w:type="spellStart"/>
      <w:r w:rsidRPr="00C17E8E">
        <w:t>umame</w:t>
      </w:r>
      <w:proofErr w:type="spellEnd"/>
      <w:r w:rsidRPr="00C17E8E">
        <w:t>“&gt; Username&lt;/</w:t>
      </w:r>
      <w:proofErr w:type="spellStart"/>
      <w:r w:rsidRPr="00C17E8E">
        <w:t>label</w:t>
      </w:r>
      <w:proofErr w:type="spellEnd"/>
      <w:r w:rsidRPr="00C17E8E">
        <w:t>&gt;</w:t>
      </w:r>
    </w:p>
    <w:p w14:paraId="61A70C18" w14:textId="5380189F" w:rsidR="000F5BED" w:rsidRPr="00C17E8E" w:rsidRDefault="000F5BED" w:rsidP="00C4234F">
      <w:r w:rsidRPr="00C17E8E">
        <w:tab/>
      </w:r>
      <w:r w:rsidRPr="00C17E8E">
        <w:tab/>
      </w:r>
      <w:r w:rsidRPr="00C17E8E">
        <w:tab/>
      </w:r>
    </w:p>
    <w:p w14:paraId="5663338B" w14:textId="018A807D" w:rsidR="00C20013" w:rsidRDefault="00C20013" w:rsidP="00C4234F">
      <w:r w:rsidRPr="00C17E8E">
        <w:tab/>
      </w:r>
      <w:r w:rsidRPr="00C17E8E">
        <w:tab/>
      </w:r>
      <w:r>
        <w:t>Weitere mögliche Attribute:</w:t>
      </w:r>
    </w:p>
    <w:p w14:paraId="396FDEB4" w14:textId="6E163B8E" w:rsidR="00C20013" w:rsidRDefault="00515372" w:rsidP="00515372">
      <w:pPr>
        <w:ind w:left="1440"/>
      </w:pPr>
      <w:r>
        <w:t>List= „</w:t>
      </w:r>
      <w:proofErr w:type="spellStart"/>
      <w:r>
        <w:t>id</w:t>
      </w:r>
      <w:proofErr w:type="spellEnd"/>
      <w:r>
        <w:t xml:space="preserve"> von &lt;</w:t>
      </w:r>
      <w:proofErr w:type="spellStart"/>
      <w:r>
        <w:t>datalist</w:t>
      </w:r>
      <w:proofErr w:type="spellEnd"/>
      <w:r>
        <w:t>&gt;“ -</w:t>
      </w:r>
      <w:proofErr w:type="gramStart"/>
      <w:r>
        <w:t>&gt;  Elemente</w:t>
      </w:r>
      <w:proofErr w:type="gramEnd"/>
      <w:r>
        <w:t xml:space="preserve"> der &lt;</w:t>
      </w:r>
      <w:proofErr w:type="spellStart"/>
      <w:r>
        <w:t>datalist</w:t>
      </w:r>
      <w:proofErr w:type="spellEnd"/>
      <w:r>
        <w:t>&gt; werden dem Nutzer als Vorschläge gezeigt .</w:t>
      </w:r>
    </w:p>
    <w:p w14:paraId="613FE33B" w14:textId="1177BE7A" w:rsidR="00515372" w:rsidRDefault="00515372" w:rsidP="000F5BED">
      <w:pPr>
        <w:ind w:left="720" w:firstLine="720"/>
      </w:pPr>
      <w:proofErr w:type="spellStart"/>
      <w:r>
        <w:t>Maxlenght</w:t>
      </w:r>
      <w:proofErr w:type="spellEnd"/>
      <w:r>
        <w:t>=“Anzahl der maximal Zugelassen</w:t>
      </w:r>
      <w:r w:rsidR="00C10F9D">
        <w:t>en</w:t>
      </w:r>
      <w:r>
        <w:t xml:space="preserve"> Zeichen“ </w:t>
      </w:r>
    </w:p>
    <w:p w14:paraId="3E99DFD3" w14:textId="1018B0C5" w:rsidR="00515372" w:rsidRDefault="00515372" w:rsidP="00515372">
      <w:pPr>
        <w:ind w:left="1440"/>
      </w:pPr>
      <w:proofErr w:type="spellStart"/>
      <w:r>
        <w:t>Minlenght</w:t>
      </w:r>
      <w:proofErr w:type="spellEnd"/>
      <w:r>
        <w:t xml:space="preserve">=“Anzahl der minimal Zugelassenen </w:t>
      </w:r>
      <w:r w:rsidR="00C10F9D">
        <w:t>Zeichen“</w:t>
      </w:r>
    </w:p>
    <w:p w14:paraId="1E4226F2" w14:textId="42144855" w:rsidR="00C10F9D" w:rsidRPr="00C10F9D" w:rsidRDefault="00C10F9D" w:rsidP="00515372">
      <w:pPr>
        <w:ind w:left="1440"/>
      </w:pPr>
      <w:proofErr w:type="spellStart"/>
      <w:r w:rsidRPr="00C10F9D">
        <w:t>Readonly</w:t>
      </w:r>
      <w:proofErr w:type="spellEnd"/>
      <w:r w:rsidRPr="00C10F9D">
        <w:t xml:space="preserve"> = „True / </w:t>
      </w:r>
      <w:proofErr w:type="spellStart"/>
      <w:r w:rsidRPr="00C10F9D">
        <w:t>False</w:t>
      </w:r>
      <w:proofErr w:type="spellEnd"/>
      <w:r w:rsidRPr="00C10F9D">
        <w:t xml:space="preserve">“ -&gt; </w:t>
      </w:r>
      <w:proofErr w:type="gramStart"/>
      <w:r w:rsidRPr="00C10F9D">
        <w:t>Legt</w:t>
      </w:r>
      <w:proofErr w:type="gramEnd"/>
      <w:r w:rsidRPr="00C10F9D">
        <w:t xml:space="preserve"> fest ob d</w:t>
      </w:r>
      <w:r>
        <w:t xml:space="preserve">as Textfeld bearbeitet werden kann </w:t>
      </w:r>
    </w:p>
    <w:p w14:paraId="3ABD15F6" w14:textId="64AF12B8" w:rsidR="00515372" w:rsidRDefault="00C10F9D" w:rsidP="00515372">
      <w:pPr>
        <w:ind w:left="792" w:firstLine="648"/>
      </w:pPr>
      <w:r>
        <w:lastRenderedPageBreak/>
        <w:t>Size = „Länge des Textfeldes in Charakter gemessen“</w:t>
      </w:r>
    </w:p>
    <w:p w14:paraId="19453EB5" w14:textId="77777777" w:rsidR="00C10F9D" w:rsidRPr="00C10F9D" w:rsidRDefault="00C10F9D" w:rsidP="00515372">
      <w:pPr>
        <w:ind w:left="792" w:firstLine="648"/>
      </w:pPr>
    </w:p>
    <w:p w14:paraId="661961D5" w14:textId="470DFB60" w:rsidR="00C20013" w:rsidRPr="00C10F9D" w:rsidRDefault="00C20013" w:rsidP="00C4234F">
      <w:r w:rsidRPr="00C10F9D">
        <w:tab/>
      </w:r>
      <w:r w:rsidRPr="00C10F9D">
        <w:tab/>
      </w:r>
      <w:r w:rsidRPr="00C10F9D">
        <w:tab/>
      </w:r>
    </w:p>
    <w:p w14:paraId="3BFDB17B" w14:textId="743D5F3B" w:rsidR="00C4234F" w:rsidRDefault="00C4234F" w:rsidP="00C4234F">
      <w:pPr>
        <w:pStyle w:val="berschrift3"/>
        <w:rPr>
          <w:lang w:val="en-GB"/>
        </w:rPr>
      </w:pPr>
      <w:r w:rsidRPr="00C10F9D">
        <w:tab/>
      </w:r>
      <w:bookmarkStart w:id="4" w:name="_Toc90470810"/>
      <w:r w:rsidRPr="00C20013">
        <w:rPr>
          <w:lang w:val="en-GB"/>
        </w:rPr>
        <w:t>Passwordfeld</w:t>
      </w:r>
      <w:bookmarkEnd w:id="4"/>
    </w:p>
    <w:p w14:paraId="717B419B" w14:textId="1A132A47" w:rsidR="000F5BED" w:rsidRDefault="000F5BED" w:rsidP="000F5BE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156A6EBB" wp14:editId="1DB3E98B">
            <wp:extent cx="2695575" cy="2667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A2C8" w14:textId="07AD7204" w:rsidR="000F5BED" w:rsidRDefault="000F5BED" w:rsidP="000F5BED">
      <w:r>
        <w:rPr>
          <w:lang w:val="en-GB"/>
        </w:rPr>
        <w:tab/>
      </w:r>
      <w:r>
        <w:rPr>
          <w:lang w:val="en-GB"/>
        </w:rPr>
        <w:tab/>
      </w:r>
      <w:r w:rsidRPr="000F5BED">
        <w:t>Benutzter Tag: &lt;</w:t>
      </w:r>
      <w:proofErr w:type="spellStart"/>
      <w:r w:rsidRPr="000F5BED">
        <w:t>input</w:t>
      </w:r>
      <w:proofErr w:type="spellEnd"/>
      <w:r w:rsidRPr="000F5BED">
        <w:t xml:space="preserve"> type="</w:t>
      </w:r>
      <w:proofErr w:type="spellStart"/>
      <w:r w:rsidRPr="000F5BED">
        <w:t>password</w:t>
      </w:r>
      <w:proofErr w:type="spellEnd"/>
      <w:r w:rsidRPr="000F5BED">
        <w:t xml:space="preserve">" </w:t>
      </w:r>
      <w:proofErr w:type="spellStart"/>
      <w:r w:rsidRPr="000F5BED">
        <w:t>id</w:t>
      </w:r>
      <w:proofErr w:type="spellEnd"/>
      <w:r w:rsidRPr="000F5BED">
        <w:t>="</w:t>
      </w:r>
      <w:proofErr w:type="spellStart"/>
      <w:r w:rsidRPr="000F5BED">
        <w:t>pw</w:t>
      </w:r>
      <w:proofErr w:type="spellEnd"/>
      <w:r w:rsidRPr="000F5BED">
        <w:t xml:space="preserve">" </w:t>
      </w:r>
      <w:proofErr w:type="spellStart"/>
      <w:r w:rsidRPr="000F5BED">
        <w:t>name</w:t>
      </w:r>
      <w:proofErr w:type="spellEnd"/>
      <w:r w:rsidRPr="000F5BED">
        <w:t>="</w:t>
      </w:r>
      <w:proofErr w:type="spellStart"/>
      <w:r w:rsidRPr="000F5BED">
        <w:t>pw</w:t>
      </w:r>
      <w:proofErr w:type="spellEnd"/>
      <w:r w:rsidRPr="000F5BED">
        <w:t>"&gt;</w:t>
      </w:r>
    </w:p>
    <w:p w14:paraId="23FBB342" w14:textId="41665030" w:rsidR="000F5BED" w:rsidRDefault="000F5BED" w:rsidP="000F5BED">
      <w:pPr>
        <w:rPr>
          <w:lang w:val="en-GB"/>
        </w:rPr>
      </w:pPr>
      <w:r>
        <w:tab/>
      </w:r>
      <w:r>
        <w:tab/>
      </w:r>
      <w:r>
        <w:tab/>
      </w:r>
      <w:r>
        <w:tab/>
      </w:r>
      <w:r w:rsidRPr="000F5BED">
        <w:rPr>
          <w:lang w:val="en-GB"/>
        </w:rPr>
        <w:t>&lt;</w:t>
      </w:r>
      <w:proofErr w:type="spellStart"/>
      <w:r w:rsidRPr="000F5BED">
        <w:rPr>
          <w:lang w:val="en-GB"/>
        </w:rPr>
        <w:t>lable</w:t>
      </w:r>
      <w:proofErr w:type="spellEnd"/>
      <w:r w:rsidRPr="000F5BED">
        <w:rPr>
          <w:lang w:val="en-GB"/>
        </w:rPr>
        <w:t xml:space="preserve"> for</w:t>
      </w:r>
      <w:proofErr w:type="gramStart"/>
      <w:r w:rsidRPr="000F5BED">
        <w:rPr>
          <w:lang w:val="en-GB"/>
        </w:rPr>
        <w:t>=“</w:t>
      </w:r>
      <w:proofErr w:type="gramEnd"/>
      <w:r w:rsidRPr="000F5BED">
        <w:rPr>
          <w:lang w:val="en-GB"/>
        </w:rPr>
        <w:t xml:space="preserve">pw“&gt; </w:t>
      </w:r>
      <w:proofErr w:type="spellStart"/>
      <w:r w:rsidRPr="000F5BED">
        <w:rPr>
          <w:lang w:val="en-GB"/>
        </w:rPr>
        <w:t>Passwort</w:t>
      </w:r>
      <w:proofErr w:type="spellEnd"/>
      <w:r w:rsidRPr="000F5BED">
        <w:rPr>
          <w:lang w:val="en-GB"/>
        </w:rPr>
        <w:t xml:space="preserve"> &lt;</w:t>
      </w:r>
      <w:r>
        <w:rPr>
          <w:lang w:val="en-GB"/>
        </w:rPr>
        <w:t>/</w:t>
      </w:r>
      <w:r w:rsidRPr="000F5BED">
        <w:rPr>
          <w:lang w:val="en-GB"/>
        </w:rPr>
        <w:t>l</w:t>
      </w:r>
      <w:r>
        <w:rPr>
          <w:lang w:val="en-GB"/>
        </w:rPr>
        <w:t>abel&gt;</w:t>
      </w:r>
    </w:p>
    <w:p w14:paraId="0D1F0CBE" w14:textId="7594E3A8" w:rsidR="00E82114" w:rsidRPr="00C17E8E" w:rsidRDefault="00E82114" w:rsidP="000F5BED">
      <w:r>
        <w:rPr>
          <w:lang w:val="en-GB"/>
        </w:rPr>
        <w:tab/>
      </w:r>
      <w:r>
        <w:rPr>
          <w:lang w:val="en-GB"/>
        </w:rPr>
        <w:tab/>
      </w:r>
      <w:r w:rsidRPr="00C17E8E">
        <w:t>Weitere mögliche Attribute:</w:t>
      </w:r>
    </w:p>
    <w:p w14:paraId="6BEE9D7D" w14:textId="0E04FF67" w:rsidR="00E82114" w:rsidRDefault="00E82114" w:rsidP="000F5BED">
      <w:r w:rsidRPr="00C17E8E">
        <w:tab/>
      </w:r>
      <w:r w:rsidRPr="00C17E8E">
        <w:tab/>
      </w:r>
      <w:proofErr w:type="spellStart"/>
      <w:r w:rsidRPr="00E82114">
        <w:t>Maxlenght</w:t>
      </w:r>
      <w:proofErr w:type="spellEnd"/>
      <w:r w:rsidRPr="00E82114">
        <w:t>=”maximale Anzahl an Z</w:t>
      </w:r>
      <w:r>
        <w:t xml:space="preserve">eichen die Eingegeben </w:t>
      </w:r>
      <w:proofErr w:type="spellStart"/>
      <w:r>
        <w:t>erden</w:t>
      </w:r>
      <w:proofErr w:type="spellEnd"/>
      <w:r>
        <w:t xml:space="preserve"> können“</w:t>
      </w:r>
    </w:p>
    <w:p w14:paraId="70C6BCE6" w14:textId="260D60DE" w:rsidR="00E82114" w:rsidRDefault="00E82114" w:rsidP="000F5BED">
      <w:r>
        <w:tab/>
      </w:r>
      <w:r>
        <w:tab/>
      </w:r>
      <w:proofErr w:type="spellStart"/>
      <w:r>
        <w:t>Minlenght</w:t>
      </w:r>
      <w:proofErr w:type="spellEnd"/>
      <w:r>
        <w:t xml:space="preserve">=“minimale </w:t>
      </w:r>
      <w:proofErr w:type="spellStart"/>
      <w:r>
        <w:t>anzahl</w:t>
      </w:r>
      <w:proofErr w:type="spellEnd"/>
      <w:r>
        <w:t xml:space="preserve"> an Zeichen die </w:t>
      </w:r>
      <w:proofErr w:type="gramStart"/>
      <w:r>
        <w:t>Eingegeben  werden</w:t>
      </w:r>
      <w:proofErr w:type="gramEnd"/>
      <w:r>
        <w:t xml:space="preserve"> können.</w:t>
      </w:r>
    </w:p>
    <w:p w14:paraId="6A49E66F" w14:textId="2C799CEA" w:rsidR="00E82114" w:rsidRDefault="00E82114" w:rsidP="000F5BED">
      <w:r>
        <w:tab/>
      </w:r>
      <w:r>
        <w:tab/>
        <w:t xml:space="preserve">Size= „Länge des Feldes in Charakter </w:t>
      </w:r>
      <w:proofErr w:type="spellStart"/>
      <w:r>
        <w:t>gemossen</w:t>
      </w:r>
      <w:proofErr w:type="spellEnd"/>
      <w:r>
        <w:t>“</w:t>
      </w:r>
    </w:p>
    <w:p w14:paraId="50859A71" w14:textId="09D42873" w:rsidR="00E82114" w:rsidRDefault="00E82114" w:rsidP="000F5BED">
      <w:pPr>
        <w:rPr>
          <w:lang w:val="en-GB"/>
        </w:rPr>
      </w:pPr>
      <w:r>
        <w:tab/>
      </w:r>
      <w:r>
        <w:tab/>
      </w:r>
      <w:r w:rsidR="004F5A1A" w:rsidRPr="004F5A1A">
        <w:rPr>
          <w:lang w:val="en-GB"/>
        </w:rPr>
        <w:t>Autocomplete</w:t>
      </w:r>
      <w:proofErr w:type="gramStart"/>
      <w:r w:rsidR="004F5A1A" w:rsidRPr="004F5A1A">
        <w:rPr>
          <w:lang w:val="en-GB"/>
        </w:rPr>
        <w:t>=“</w:t>
      </w:r>
      <w:proofErr w:type="gramEnd"/>
      <w:r w:rsidR="004F5A1A" w:rsidRPr="004F5A1A">
        <w:rPr>
          <w:lang w:val="en-GB"/>
        </w:rPr>
        <w:t>on , off, current-p</w:t>
      </w:r>
      <w:r w:rsidR="004F5A1A">
        <w:rPr>
          <w:lang w:val="en-GB"/>
        </w:rPr>
        <w:t>assword, new-password”</w:t>
      </w:r>
    </w:p>
    <w:p w14:paraId="2B206B6A" w14:textId="1C94DAD7" w:rsidR="004F5A1A" w:rsidRDefault="004F5A1A" w:rsidP="000F5BED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4F5A1A">
        <w:t>On = Dem Browser ist e</w:t>
      </w:r>
      <w:r>
        <w:t>rlaubt das Password automatisch auszufüllen</w:t>
      </w:r>
    </w:p>
    <w:p w14:paraId="159C2261" w14:textId="7BBA70D9" w:rsidR="004F5A1A" w:rsidRDefault="004F5A1A" w:rsidP="004F5A1A">
      <w:pPr>
        <w:ind w:left="2880"/>
      </w:pPr>
      <w:r>
        <w:t>Off = Der Browser füllt das Password nicht aus; Manche Browser ignorieren diesen Befehl</w:t>
      </w:r>
    </w:p>
    <w:p w14:paraId="2954CAA9" w14:textId="6FAD18F9" w:rsidR="007B1A35" w:rsidRDefault="004F5A1A" w:rsidP="007B1A35">
      <w:pPr>
        <w:ind w:left="2880"/>
      </w:pPr>
      <w:proofErr w:type="spellStart"/>
      <w:r>
        <w:t>Current</w:t>
      </w:r>
      <w:proofErr w:type="spellEnd"/>
      <w:r>
        <w:t xml:space="preserve">-password= </w:t>
      </w:r>
      <w:r w:rsidR="007B1A35">
        <w:t>füllt das Aktuelle Password für die Seite ein</w:t>
      </w:r>
    </w:p>
    <w:p w14:paraId="5EA3EA9D" w14:textId="5794DAB6" w:rsidR="007B1A35" w:rsidRDefault="007B1A35" w:rsidP="007B1A35">
      <w:pPr>
        <w:ind w:left="2880"/>
      </w:pPr>
      <w:r>
        <w:t xml:space="preserve">New-password= veranlasst den Browser ein Neues Password zu erstellen </w:t>
      </w:r>
    </w:p>
    <w:p w14:paraId="04975EFF" w14:textId="3264999B" w:rsidR="007B1A35" w:rsidRPr="007B1A35" w:rsidRDefault="007B1A35" w:rsidP="007B1A35">
      <w:r>
        <w:tab/>
      </w:r>
      <w:r>
        <w:tab/>
      </w:r>
      <w:proofErr w:type="spellStart"/>
      <w:r w:rsidRPr="007B1A35">
        <w:t>Required</w:t>
      </w:r>
      <w:proofErr w:type="spellEnd"/>
      <w:r w:rsidRPr="007B1A35">
        <w:t xml:space="preserve"> -&gt; wird das Keyword benutz</w:t>
      </w:r>
      <w:r>
        <w:t xml:space="preserve">t </w:t>
      </w:r>
      <w:r w:rsidR="00AE66B5">
        <w:t>ist die Eingabe eines Password Pflicht</w:t>
      </w:r>
    </w:p>
    <w:p w14:paraId="608C8A70" w14:textId="685A91B6" w:rsidR="00E82114" w:rsidRPr="007B1A35" w:rsidRDefault="00E82114" w:rsidP="000F5BED">
      <w:r w:rsidRPr="007B1A35">
        <w:tab/>
      </w:r>
      <w:r w:rsidRPr="007B1A35">
        <w:tab/>
      </w:r>
    </w:p>
    <w:p w14:paraId="6824ED0D" w14:textId="586593A4" w:rsidR="00C4234F" w:rsidRDefault="00C4234F" w:rsidP="00C4234F">
      <w:pPr>
        <w:pStyle w:val="berschrift3"/>
        <w:rPr>
          <w:lang w:val="en-GB"/>
        </w:rPr>
      </w:pPr>
      <w:r w:rsidRPr="007B1A35">
        <w:tab/>
      </w:r>
      <w:bookmarkStart w:id="5" w:name="_Toc90470811"/>
      <w:r w:rsidRPr="00C20013">
        <w:rPr>
          <w:lang w:val="en-GB"/>
        </w:rPr>
        <w:t>Nummerfeld</w:t>
      </w:r>
      <w:bookmarkEnd w:id="5"/>
    </w:p>
    <w:p w14:paraId="4BDDED98" w14:textId="59600846" w:rsidR="00AE66B5" w:rsidRDefault="00AE66B5" w:rsidP="00AE66B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13AA00A1" wp14:editId="17E83FCA">
            <wp:extent cx="2066925" cy="2857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4F01" w14:textId="47216B81" w:rsidR="00C17E8E" w:rsidRDefault="00C17E8E" w:rsidP="00AE66B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Tag: &lt;</w:t>
      </w:r>
      <w:proofErr w:type="gramStart"/>
      <w:r>
        <w:rPr>
          <w:lang w:val="en-GB"/>
        </w:rPr>
        <w:t>input  type</w:t>
      </w:r>
      <w:proofErr w:type="gramEnd"/>
      <w:r>
        <w:rPr>
          <w:lang w:val="en-GB"/>
        </w:rPr>
        <w:t xml:space="preserve">=”number”  </w:t>
      </w:r>
      <w:r w:rsidRPr="00C17E8E">
        <w:rPr>
          <w:lang w:val="en-GB"/>
        </w:rPr>
        <w:t>max="125" min="0" id="age" name="age"</w:t>
      </w:r>
      <w:r>
        <w:rPr>
          <w:lang w:val="en-GB"/>
        </w:rPr>
        <w:t xml:space="preserve">&gt; </w:t>
      </w:r>
    </w:p>
    <w:p w14:paraId="68260742" w14:textId="6B0A50DB" w:rsidR="00C17E8E" w:rsidRDefault="00C17E8E" w:rsidP="00AE66B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Mögliche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Attribute :</w:t>
      </w:r>
      <w:proofErr w:type="gramEnd"/>
    </w:p>
    <w:p w14:paraId="05CCE0F1" w14:textId="2E449BFA" w:rsidR="00C17E8E" w:rsidRDefault="00C17E8E" w:rsidP="00AE66B5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C17E8E">
        <w:t xml:space="preserve">Size =” </w:t>
      </w:r>
      <w:proofErr w:type="gramStart"/>
      <w:r w:rsidRPr="00C17E8E">
        <w:t>Anzahl  Zeichen</w:t>
      </w:r>
      <w:proofErr w:type="gramEnd"/>
      <w:r w:rsidRPr="00C17E8E">
        <w:t xml:space="preserve">” -&gt; somit </w:t>
      </w:r>
      <w:r>
        <w:t>lässt sich die maximale Anzahl einstellen</w:t>
      </w:r>
    </w:p>
    <w:p w14:paraId="19209AF1" w14:textId="78B679D3" w:rsidR="00C17E8E" w:rsidRDefault="00C17E8E" w:rsidP="00AE66B5">
      <w:r>
        <w:tab/>
      </w:r>
      <w:r>
        <w:tab/>
      </w:r>
      <w:r>
        <w:tab/>
        <w:t>M</w:t>
      </w:r>
      <w:r w:rsidR="00303EAA">
        <w:t>in =“ kleinster Wert“</w:t>
      </w:r>
    </w:p>
    <w:p w14:paraId="0B6C8CD1" w14:textId="07E4C2D8" w:rsidR="00303EAA" w:rsidRPr="00C17E8E" w:rsidRDefault="00303EAA" w:rsidP="00AE66B5">
      <w:r>
        <w:tab/>
      </w:r>
      <w:r>
        <w:tab/>
      </w:r>
      <w:r>
        <w:tab/>
        <w:t>Max =“ Maximal Wert“</w:t>
      </w:r>
    </w:p>
    <w:p w14:paraId="327ECB58" w14:textId="6E1382A7" w:rsidR="00C4234F" w:rsidRDefault="00C4234F" w:rsidP="00C4234F">
      <w:pPr>
        <w:pStyle w:val="berschrift3"/>
        <w:rPr>
          <w:lang w:val="en-GB"/>
        </w:rPr>
      </w:pPr>
      <w:r w:rsidRPr="00C17E8E">
        <w:tab/>
      </w:r>
      <w:bookmarkStart w:id="6" w:name="_Toc90470812"/>
      <w:r w:rsidRPr="00C20013">
        <w:rPr>
          <w:lang w:val="en-GB"/>
        </w:rPr>
        <w:t>Radiobutton</w:t>
      </w:r>
      <w:bookmarkEnd w:id="6"/>
    </w:p>
    <w:p w14:paraId="7D88249E" w14:textId="7AD6A10D" w:rsidR="00303EAA" w:rsidRDefault="00303EAA" w:rsidP="00303EA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184E94DB" wp14:editId="0B5F4D63">
            <wp:extent cx="904875" cy="7524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613E" w14:textId="7324E1DE" w:rsidR="004F562B" w:rsidRDefault="004F562B" w:rsidP="00303EAA">
      <w:r>
        <w:rPr>
          <w:lang w:val="en-GB"/>
        </w:rPr>
        <w:tab/>
      </w:r>
      <w:r>
        <w:rPr>
          <w:lang w:val="en-GB"/>
        </w:rPr>
        <w:tab/>
      </w:r>
      <w:r w:rsidRPr="004F562B">
        <w:t>Tag: &lt;</w:t>
      </w:r>
      <w:proofErr w:type="spellStart"/>
      <w:r w:rsidRPr="004F562B">
        <w:t>input</w:t>
      </w:r>
      <w:proofErr w:type="spellEnd"/>
      <w:r w:rsidRPr="004F562B">
        <w:t xml:space="preserve"> type=” </w:t>
      </w:r>
      <w:proofErr w:type="spellStart"/>
      <w:r w:rsidRPr="004F562B">
        <w:t>radio</w:t>
      </w:r>
      <w:proofErr w:type="spellEnd"/>
      <w:r w:rsidRPr="004F562B">
        <w:t xml:space="preserve">” </w:t>
      </w:r>
      <w:proofErr w:type="spellStart"/>
      <w:r w:rsidRPr="004F562B">
        <w:t>name</w:t>
      </w:r>
      <w:proofErr w:type="spellEnd"/>
      <w:r w:rsidRPr="004F562B">
        <w:t>=”e</w:t>
      </w:r>
      <w:r>
        <w:t xml:space="preserve">inheitlicher </w:t>
      </w:r>
      <w:proofErr w:type="spellStart"/>
      <w:r>
        <w:t>name</w:t>
      </w:r>
      <w:proofErr w:type="spellEnd"/>
      <w:r>
        <w:t xml:space="preserve">“ </w:t>
      </w:r>
      <w:proofErr w:type="spellStart"/>
      <w:r>
        <w:t>value</w:t>
      </w:r>
      <w:proofErr w:type="spellEnd"/>
      <w:r>
        <w:t>=“</w:t>
      </w:r>
      <w:proofErr w:type="spellStart"/>
      <w:r>
        <w:t>value</w:t>
      </w:r>
      <w:proofErr w:type="spellEnd"/>
      <w:r>
        <w:t xml:space="preserve"> des </w:t>
      </w:r>
      <w:proofErr w:type="spellStart"/>
      <w:r>
        <w:t>elements</w:t>
      </w:r>
      <w:proofErr w:type="spellEnd"/>
      <w:r>
        <w:t>“&gt;</w:t>
      </w:r>
    </w:p>
    <w:p w14:paraId="68FA0406" w14:textId="638BF1FC" w:rsidR="004F562B" w:rsidRDefault="004F562B" w:rsidP="00303EAA">
      <w:r>
        <w:tab/>
      </w:r>
      <w:r>
        <w:tab/>
        <w:t xml:space="preserve">Hinweis: </w:t>
      </w:r>
    </w:p>
    <w:p w14:paraId="0ACF3F85" w14:textId="29F2C326" w:rsidR="004F562B" w:rsidRDefault="004F562B" w:rsidP="004F562B">
      <w:pPr>
        <w:ind w:left="2157"/>
      </w:pPr>
      <w:r>
        <w:lastRenderedPageBreak/>
        <w:t xml:space="preserve">Alle Elemente, die zu dem Radiobutton gehören brauchen den selben wert bei </w:t>
      </w:r>
      <w:proofErr w:type="spellStart"/>
      <w:r>
        <w:t>name</w:t>
      </w:r>
      <w:proofErr w:type="spellEnd"/>
      <w:r>
        <w:t xml:space="preserve">=“ </w:t>
      </w:r>
      <w:proofErr w:type="gramStart"/>
      <w:r>
        <w:t xml:space="preserve">„ </w:t>
      </w:r>
      <w:r w:rsidR="006E09B8">
        <w:t>,</w:t>
      </w:r>
      <w:proofErr w:type="gramEnd"/>
      <w:r w:rsidR="006E09B8">
        <w:t xml:space="preserve"> ansonsten gelten diese al eigenständige Radiobutton. D</w:t>
      </w:r>
      <w:r>
        <w:t xml:space="preserve">ie Values werden individuell bestimmt </w:t>
      </w:r>
      <w:proofErr w:type="spellStart"/>
      <w:r>
        <w:t>value</w:t>
      </w:r>
      <w:proofErr w:type="spellEnd"/>
      <w:r>
        <w:t xml:space="preserve">=“ einzigartige </w:t>
      </w:r>
      <w:proofErr w:type="spellStart"/>
      <w:r>
        <w:t>value</w:t>
      </w:r>
      <w:proofErr w:type="spellEnd"/>
      <w:r>
        <w:t>“</w:t>
      </w:r>
    </w:p>
    <w:p w14:paraId="00D435E8" w14:textId="6824C664" w:rsidR="004F562B" w:rsidRDefault="004F562B" w:rsidP="004F562B">
      <w:pPr>
        <w:ind w:left="2157"/>
      </w:pPr>
    </w:p>
    <w:p w14:paraId="65DBE49C" w14:textId="77777777" w:rsidR="004F562B" w:rsidRPr="004F562B" w:rsidRDefault="004F562B" w:rsidP="004F562B">
      <w:pPr>
        <w:ind w:left="2157"/>
      </w:pPr>
    </w:p>
    <w:p w14:paraId="4499BA2B" w14:textId="61354AF7" w:rsidR="00C4234F" w:rsidRDefault="00C4234F" w:rsidP="00C4234F">
      <w:pPr>
        <w:pStyle w:val="berschrift3"/>
        <w:rPr>
          <w:lang w:val="en-GB"/>
        </w:rPr>
      </w:pPr>
      <w:r w:rsidRPr="004F562B">
        <w:tab/>
      </w:r>
      <w:bookmarkStart w:id="7" w:name="_Toc90470813"/>
      <w:r w:rsidRPr="00C20013">
        <w:rPr>
          <w:lang w:val="en-GB"/>
        </w:rPr>
        <w:t>textarea</w:t>
      </w:r>
      <w:bookmarkEnd w:id="7"/>
    </w:p>
    <w:p w14:paraId="5489CE7B" w14:textId="584B898D" w:rsidR="006E09B8" w:rsidRPr="006E09B8" w:rsidRDefault="006E09B8" w:rsidP="006E09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64E8BC3D" wp14:editId="5F94A3F1">
            <wp:extent cx="5731510" cy="130048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1EF" w14:textId="00BDC254" w:rsidR="006E09B8" w:rsidRPr="006E09B8" w:rsidRDefault="00C4234F" w:rsidP="006E09B8">
      <w:r w:rsidRPr="00C20013">
        <w:rPr>
          <w:lang w:val="en-GB"/>
        </w:rPr>
        <w:tab/>
      </w:r>
      <w:r w:rsidR="006E09B8">
        <w:rPr>
          <w:lang w:val="en-GB"/>
        </w:rPr>
        <w:tab/>
      </w:r>
      <w:r w:rsidR="006E09B8" w:rsidRPr="006E09B8">
        <w:t>Benutzter Tag: &lt;</w:t>
      </w:r>
      <w:proofErr w:type="spellStart"/>
      <w:r w:rsidR="006E09B8" w:rsidRPr="006E09B8">
        <w:t>teaxtarea</w:t>
      </w:r>
      <w:proofErr w:type="spellEnd"/>
      <w:r w:rsidR="006E09B8" w:rsidRPr="006E09B8">
        <w:t xml:space="preserve"> </w:t>
      </w:r>
      <w:proofErr w:type="spellStart"/>
      <w:r w:rsidR="006E09B8" w:rsidRPr="006E09B8">
        <w:t>id</w:t>
      </w:r>
      <w:proofErr w:type="spellEnd"/>
      <w:r w:rsidR="006E09B8" w:rsidRPr="006E09B8">
        <w:t>=”</w:t>
      </w:r>
      <w:proofErr w:type="spellStart"/>
      <w:r w:rsidR="006E09B8" w:rsidRPr="006E09B8">
        <w:t>meinung</w:t>
      </w:r>
      <w:proofErr w:type="spellEnd"/>
      <w:r w:rsidR="006E09B8" w:rsidRPr="006E09B8">
        <w:t xml:space="preserve">” </w:t>
      </w:r>
      <w:proofErr w:type="spellStart"/>
      <w:r w:rsidR="006E09B8" w:rsidRPr="006E09B8">
        <w:t>name</w:t>
      </w:r>
      <w:proofErr w:type="spellEnd"/>
      <w:r w:rsidR="006E09B8" w:rsidRPr="006E09B8">
        <w:t>=”</w:t>
      </w:r>
      <w:proofErr w:type="spellStart"/>
      <w:r w:rsidR="006E09B8" w:rsidRPr="006E09B8">
        <w:t>meinung</w:t>
      </w:r>
      <w:proofErr w:type="spellEnd"/>
      <w:r w:rsidR="006E09B8" w:rsidRPr="006E09B8">
        <w:t xml:space="preserve">”&gt; </w:t>
      </w:r>
    </w:p>
    <w:p w14:paraId="0AD4D24E" w14:textId="3EE331C7" w:rsidR="006E09B8" w:rsidRDefault="006E09B8" w:rsidP="006E09B8">
      <w:r>
        <w:tab/>
      </w:r>
      <w:r>
        <w:tab/>
        <w:t>Weitere mögliche Attribute:</w:t>
      </w:r>
    </w:p>
    <w:p w14:paraId="2CF971A4" w14:textId="4C3809FF" w:rsidR="006E09B8" w:rsidRDefault="006E09B8" w:rsidP="006E09B8">
      <w:r>
        <w:tab/>
      </w:r>
      <w:r>
        <w:tab/>
      </w:r>
      <w:r>
        <w:tab/>
      </w:r>
      <w:r w:rsidR="00D11A9A">
        <w:t>Cols=“Anzahl sichtbare Zeichen pro Spalte“</w:t>
      </w:r>
    </w:p>
    <w:p w14:paraId="1CE44824" w14:textId="1E3B68C1" w:rsidR="00D11A9A" w:rsidRDefault="00D11A9A" w:rsidP="006E09B8">
      <w:r>
        <w:tab/>
      </w:r>
      <w:r>
        <w:tab/>
      </w:r>
      <w:r>
        <w:tab/>
      </w:r>
      <w:proofErr w:type="spellStart"/>
      <w:r>
        <w:t>Rows</w:t>
      </w:r>
      <w:proofErr w:type="spellEnd"/>
      <w:r>
        <w:t xml:space="preserve"> = „Anzahl sichtbare Zeichen pro Reihe“</w:t>
      </w:r>
    </w:p>
    <w:p w14:paraId="682E77B2" w14:textId="0B2B1FBC" w:rsidR="00D11A9A" w:rsidRDefault="00D11A9A" w:rsidP="006E09B8">
      <w:r>
        <w:tab/>
      </w:r>
      <w:r>
        <w:tab/>
      </w:r>
      <w:r>
        <w:tab/>
      </w:r>
      <w:proofErr w:type="spellStart"/>
      <w:r>
        <w:t>Maxlenght</w:t>
      </w:r>
      <w:proofErr w:type="spellEnd"/>
      <w:r>
        <w:t>=“Anzahl der Maximalen sichtbaren Zeichen</w:t>
      </w:r>
    </w:p>
    <w:p w14:paraId="25CA46A1" w14:textId="517D5A2D" w:rsidR="00D11A9A" w:rsidRDefault="00D11A9A" w:rsidP="00D11A9A">
      <w:r>
        <w:tab/>
      </w:r>
      <w:r>
        <w:tab/>
      </w:r>
      <w:r>
        <w:tab/>
        <w:t xml:space="preserve">Warp= </w:t>
      </w:r>
      <w:proofErr w:type="gramStart"/>
      <w:r>
        <w:t>„ Virtual</w:t>
      </w:r>
      <w:proofErr w:type="gramEnd"/>
      <w:r>
        <w:t xml:space="preserve">“  -&gt; Übertragung ohne Zeilen </w:t>
      </w:r>
      <w:proofErr w:type="spellStart"/>
      <w:r>
        <w:t>wechsel</w:t>
      </w:r>
      <w:proofErr w:type="spellEnd"/>
    </w:p>
    <w:p w14:paraId="50F95B32" w14:textId="72795700" w:rsidR="00D11A9A" w:rsidRDefault="00D11A9A" w:rsidP="00D11A9A">
      <w:r>
        <w:tab/>
      </w:r>
      <w:r>
        <w:tab/>
      </w:r>
      <w:r>
        <w:tab/>
      </w:r>
      <w:r>
        <w:tab/>
        <w:t>„</w:t>
      </w:r>
      <w:proofErr w:type="spellStart"/>
      <w:r>
        <w:t>Physical</w:t>
      </w:r>
      <w:proofErr w:type="spellEnd"/>
      <w:r>
        <w:t xml:space="preserve">“ -&gt; Übertragung mit Zeilen </w:t>
      </w:r>
      <w:proofErr w:type="spellStart"/>
      <w:r>
        <w:t>wechsel</w:t>
      </w:r>
      <w:proofErr w:type="spellEnd"/>
    </w:p>
    <w:p w14:paraId="340B82B4" w14:textId="659412A3" w:rsidR="00D11A9A" w:rsidRPr="006E09B8" w:rsidRDefault="00D11A9A" w:rsidP="00D11A9A">
      <w:r>
        <w:tab/>
      </w:r>
      <w:r>
        <w:tab/>
      </w:r>
      <w:r>
        <w:tab/>
      </w:r>
      <w:r>
        <w:tab/>
        <w:t>„</w:t>
      </w:r>
      <w:r w:rsidR="00AB1E67">
        <w:t xml:space="preserve">Off“ -&gt; es werden keine Zeilenumbrüche </w:t>
      </w:r>
      <w:proofErr w:type="gramStart"/>
      <w:r w:rsidR="00AB1E67">
        <w:t>Verwaltet</w:t>
      </w:r>
      <w:proofErr w:type="gramEnd"/>
    </w:p>
    <w:p w14:paraId="1D170A69" w14:textId="7C9BD579" w:rsidR="00C4234F" w:rsidRDefault="00C4234F" w:rsidP="006E09B8">
      <w:pPr>
        <w:pStyle w:val="berschrift3"/>
        <w:ind w:firstLine="648"/>
      </w:pPr>
      <w:bookmarkStart w:id="8" w:name="_Toc90470814"/>
      <w:r w:rsidRPr="00D11A9A">
        <w:t>select</w:t>
      </w:r>
      <w:bookmarkEnd w:id="8"/>
    </w:p>
    <w:p w14:paraId="01597022" w14:textId="57EC9862" w:rsidR="00AB1E67" w:rsidRDefault="00AB1E67" w:rsidP="00AB1E67">
      <w:r>
        <w:tab/>
      </w:r>
      <w:r>
        <w:tab/>
      </w:r>
      <w:r>
        <w:rPr>
          <w:noProof/>
        </w:rPr>
        <w:drawing>
          <wp:inline distT="0" distB="0" distL="0" distR="0" wp14:anchorId="2A9ECACF" wp14:editId="0ACD7428">
            <wp:extent cx="1962150" cy="13811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4975" w14:textId="709B77B2" w:rsidR="00AB1E67" w:rsidRDefault="00AB1E67" w:rsidP="00AB1E67">
      <w:r>
        <w:tab/>
      </w:r>
      <w:r>
        <w:tab/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gramStart"/>
      <w:r w:rsidR="00630D2E">
        <w:t xml:space="preserve">“  </w:t>
      </w:r>
      <w:proofErr w:type="spellStart"/>
      <w:r w:rsidR="00630D2E">
        <w:t>size</w:t>
      </w:r>
      <w:proofErr w:type="spellEnd"/>
      <w:proofErr w:type="gramEnd"/>
      <w:r w:rsidR="00630D2E">
        <w:t>=“3“&gt;</w:t>
      </w:r>
    </w:p>
    <w:p w14:paraId="782AD497" w14:textId="75B5EF70" w:rsidR="00630D2E" w:rsidRDefault="00630D2E" w:rsidP="00630D2E"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=“ „</w:t>
      </w:r>
      <w:proofErr w:type="gramStart"/>
      <w:r>
        <w:t>&gt;  &lt;</w:t>
      </w:r>
      <w:proofErr w:type="gramEnd"/>
      <w:r>
        <w:t>/</w:t>
      </w:r>
      <w:proofErr w:type="spellStart"/>
      <w:r>
        <w:t>option</w:t>
      </w:r>
      <w:proofErr w:type="spellEnd"/>
      <w:r>
        <w:t>&gt;</w:t>
      </w:r>
    </w:p>
    <w:p w14:paraId="10EEC375" w14:textId="10E60D73" w:rsidR="00AB1E67" w:rsidRDefault="00AB1E67" w:rsidP="00AB1E67">
      <w:r>
        <w:tab/>
      </w:r>
      <w:r>
        <w:tab/>
      </w:r>
      <w:r w:rsidR="00630D2E">
        <w:t>Attribute:</w:t>
      </w:r>
    </w:p>
    <w:p w14:paraId="649EBC55" w14:textId="6C08C0D3" w:rsidR="00630D2E" w:rsidRDefault="00630D2E" w:rsidP="00AB1E67">
      <w:r>
        <w:tab/>
      </w:r>
      <w:r>
        <w:tab/>
      </w:r>
      <w:r>
        <w:tab/>
        <w:t xml:space="preserve">Size=“Anzahl </w:t>
      </w:r>
      <w:proofErr w:type="gramStart"/>
      <w:r>
        <w:t>an sichtbaren Elemente</w:t>
      </w:r>
      <w:proofErr w:type="gramEnd"/>
      <w:r>
        <w:t>“</w:t>
      </w:r>
    </w:p>
    <w:p w14:paraId="26DA5916" w14:textId="4866E0B3" w:rsidR="00630D2E" w:rsidRDefault="00630D2E" w:rsidP="00AB1E67">
      <w:r>
        <w:tab/>
      </w:r>
      <w:r>
        <w:tab/>
      </w:r>
      <w:r>
        <w:tab/>
        <w:t>Name=“Name der Auswahlliste“</w:t>
      </w:r>
    </w:p>
    <w:p w14:paraId="7FAE9859" w14:textId="68179700" w:rsidR="00630D2E" w:rsidRDefault="00630D2E" w:rsidP="00630D2E">
      <w:r>
        <w:tab/>
      </w:r>
      <w:r>
        <w:tab/>
      </w:r>
      <w:r>
        <w:tab/>
      </w:r>
      <w:proofErr w:type="gramStart"/>
      <w:r>
        <w:t>MULTIPLE  -</w:t>
      </w:r>
      <w:proofErr w:type="gramEnd"/>
      <w:r>
        <w:t xml:space="preserve">&gt; Ermöglicht mehrfach </w:t>
      </w:r>
      <w:proofErr w:type="spellStart"/>
      <w:r>
        <w:t>auswahl</w:t>
      </w:r>
      <w:proofErr w:type="spellEnd"/>
    </w:p>
    <w:p w14:paraId="5483712F" w14:textId="5199FD60" w:rsidR="00630D2E" w:rsidRDefault="00630D2E" w:rsidP="00AB1E67"/>
    <w:p w14:paraId="1B9A3BE5" w14:textId="499A2A24" w:rsidR="00630D2E" w:rsidRDefault="00630D2E" w:rsidP="00AB1E67">
      <w:r>
        <w:tab/>
      </w:r>
      <w:r>
        <w:tab/>
      </w:r>
      <w:r>
        <w:tab/>
        <w:t>&lt;</w:t>
      </w:r>
      <w:proofErr w:type="spellStart"/>
      <w:r>
        <w:t>option</w:t>
      </w:r>
      <w:proofErr w:type="spellEnd"/>
      <w:r>
        <w:t xml:space="preserve">&gt; </w:t>
      </w:r>
      <w:proofErr w:type="spellStart"/>
      <w:r>
        <w:t>Trribute</w:t>
      </w:r>
      <w:proofErr w:type="spellEnd"/>
      <w:r>
        <w:t>:</w:t>
      </w:r>
    </w:p>
    <w:p w14:paraId="3A4F7F92" w14:textId="533FFC71" w:rsidR="00630D2E" w:rsidRDefault="00630D2E" w:rsidP="00AB1E67">
      <w:r>
        <w:lastRenderedPageBreak/>
        <w:tab/>
      </w:r>
      <w:r>
        <w:tab/>
      </w:r>
      <w:r>
        <w:tab/>
      </w:r>
      <w:r>
        <w:tab/>
        <w:t xml:space="preserve">Value=“Value </w:t>
      </w:r>
      <w:proofErr w:type="gramStart"/>
      <w:r>
        <w:t>des Element</w:t>
      </w:r>
      <w:proofErr w:type="gramEnd"/>
      <w:r>
        <w:t>“</w:t>
      </w:r>
    </w:p>
    <w:p w14:paraId="2537BE1B" w14:textId="5516BE1B" w:rsidR="00630D2E" w:rsidRDefault="00630D2E" w:rsidP="00AB1E67">
      <w:r>
        <w:tab/>
      </w:r>
      <w:r>
        <w:tab/>
      </w:r>
      <w:r>
        <w:tab/>
      </w:r>
      <w:r>
        <w:tab/>
        <w:t xml:space="preserve">SELECTED -&gt; damit wird das Element </w:t>
      </w:r>
      <w:proofErr w:type="spellStart"/>
      <w:r>
        <w:t>preselected</w:t>
      </w:r>
      <w:proofErr w:type="spellEnd"/>
    </w:p>
    <w:p w14:paraId="38FB0E1A" w14:textId="7215848E" w:rsidR="00AB1E67" w:rsidRPr="00AB1E67" w:rsidRDefault="00AB1E67" w:rsidP="00AB1E67">
      <w:r>
        <w:tab/>
      </w:r>
      <w:r>
        <w:tab/>
      </w:r>
    </w:p>
    <w:p w14:paraId="37058139" w14:textId="648800ED" w:rsidR="00C4234F" w:rsidRDefault="00C4234F" w:rsidP="00C4234F">
      <w:pPr>
        <w:pStyle w:val="berschrift3"/>
        <w:rPr>
          <w:lang w:val="en-GB"/>
        </w:rPr>
      </w:pPr>
      <w:r w:rsidRPr="00D11A9A">
        <w:tab/>
      </w:r>
      <w:bookmarkStart w:id="9" w:name="_Toc90470815"/>
      <w:r w:rsidRPr="00C20013">
        <w:rPr>
          <w:lang w:val="en-GB"/>
        </w:rPr>
        <w:t>checkbox</w:t>
      </w:r>
      <w:bookmarkEnd w:id="9"/>
    </w:p>
    <w:p w14:paraId="50986C3F" w14:textId="6AB29797" w:rsidR="00630D2E" w:rsidRDefault="00630D2E" w:rsidP="00630D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30458F9F" wp14:editId="05C2122F">
            <wp:extent cx="1438275" cy="12954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5BD6" w14:textId="014E7813" w:rsidR="002F6D4D" w:rsidRDefault="002F6D4D" w:rsidP="002F6D4D">
      <w:pPr>
        <w:ind w:left="1440"/>
      </w:pPr>
      <w:r w:rsidRPr="002F6D4D">
        <w:t>Die Checkboxen unterscheiden sich v</w:t>
      </w:r>
      <w:r>
        <w:t xml:space="preserve">on den Radiobuttons nur in der Hinsicht, dass </w:t>
      </w:r>
      <w:proofErr w:type="gramStart"/>
      <w:r>
        <w:t>bei  den</w:t>
      </w:r>
      <w:proofErr w:type="gramEnd"/>
      <w:r>
        <w:t xml:space="preserve"> Checkboxen mehr als nur ein Element ausgewählt werden können. Die Checkboxen </w:t>
      </w:r>
    </w:p>
    <w:p w14:paraId="12291010" w14:textId="73E2938A" w:rsidR="002F6D4D" w:rsidRDefault="002F6D4D" w:rsidP="002F6D4D">
      <w:pPr>
        <w:ind w:left="1440"/>
      </w:pPr>
      <w:r>
        <w:t xml:space="preserve">Sind </w:t>
      </w:r>
      <w:proofErr w:type="gramStart"/>
      <w:r>
        <w:t>Viereckig</w:t>
      </w:r>
      <w:proofErr w:type="gramEnd"/>
      <w:r>
        <w:t>. Sie werden ähnlich wie die Radiobuttons definiert.</w:t>
      </w:r>
    </w:p>
    <w:p w14:paraId="5EB54E2B" w14:textId="26FFD4D4" w:rsidR="002F6D4D" w:rsidRPr="002F6D4D" w:rsidRDefault="002F6D4D" w:rsidP="002F6D4D">
      <w:pPr>
        <w:ind w:left="1440"/>
      </w:pPr>
      <w:r>
        <w:t>&lt;</w:t>
      </w:r>
      <w:proofErr w:type="spellStart"/>
      <w:r>
        <w:t>input</w:t>
      </w:r>
      <w:proofErr w:type="spellEnd"/>
      <w:r>
        <w:t xml:space="preserve"> type=“Checkbox&gt;</w:t>
      </w:r>
    </w:p>
    <w:p w14:paraId="40058825" w14:textId="564300A7" w:rsidR="00C4234F" w:rsidRDefault="00C4234F" w:rsidP="00C4234F">
      <w:pPr>
        <w:pStyle w:val="berschrift3"/>
        <w:rPr>
          <w:lang w:val="en-GB"/>
        </w:rPr>
      </w:pPr>
      <w:r w:rsidRPr="002F6D4D">
        <w:tab/>
      </w:r>
      <w:bookmarkStart w:id="10" w:name="_Toc90470816"/>
      <w:r w:rsidRPr="00C20013">
        <w:rPr>
          <w:lang w:val="en-GB"/>
        </w:rPr>
        <w:t>Submittbutton</w:t>
      </w:r>
      <w:bookmarkEnd w:id="10"/>
    </w:p>
    <w:p w14:paraId="637CF9AE" w14:textId="29932336" w:rsidR="002F6D4D" w:rsidRPr="002F6D4D" w:rsidRDefault="003517F4" w:rsidP="002F6D4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0CBAAA68" wp14:editId="4E32F2E5">
            <wp:extent cx="876300" cy="2857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67BA" w14:textId="571D5FE4" w:rsidR="00C4234F" w:rsidRDefault="00C4234F" w:rsidP="00C4234F">
      <w:pPr>
        <w:rPr>
          <w:lang w:val="en-GB"/>
        </w:rPr>
      </w:pPr>
      <w:r w:rsidRPr="00C20013">
        <w:rPr>
          <w:lang w:val="en-GB"/>
        </w:rPr>
        <w:tab/>
      </w:r>
      <w:r w:rsidR="003517F4">
        <w:rPr>
          <w:lang w:val="en-GB"/>
        </w:rPr>
        <w:tab/>
      </w:r>
    </w:p>
    <w:p w14:paraId="1CF48160" w14:textId="2DAE406E" w:rsidR="003517F4" w:rsidRDefault="003517F4" w:rsidP="00C4234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&lt;input type</w:t>
      </w:r>
      <w:proofErr w:type="gramStart"/>
      <w:r>
        <w:rPr>
          <w:lang w:val="en-GB"/>
        </w:rPr>
        <w:t>=”submit</w:t>
      </w:r>
      <w:proofErr w:type="gramEnd"/>
      <w:r>
        <w:rPr>
          <w:lang w:val="en-GB"/>
        </w:rPr>
        <w:t>” value=”</w:t>
      </w:r>
      <w:proofErr w:type="spellStart"/>
      <w:r>
        <w:rPr>
          <w:lang w:val="en-GB"/>
        </w:rPr>
        <w:t>Abschicken</w:t>
      </w:r>
      <w:proofErr w:type="spellEnd"/>
      <w:r>
        <w:rPr>
          <w:lang w:val="en-GB"/>
        </w:rPr>
        <w:t>”&gt;</w:t>
      </w:r>
    </w:p>
    <w:p w14:paraId="10EA9667" w14:textId="236110E8" w:rsidR="003517F4" w:rsidRDefault="003517F4" w:rsidP="003517F4">
      <w:pPr>
        <w:ind w:left="1440"/>
      </w:pPr>
      <w:r w:rsidRPr="003517F4">
        <w:t>Dadurch wird ein Button definiert,</w:t>
      </w:r>
      <w:r>
        <w:t xml:space="preserve"> diese fungiert als Kern des Formulars, da durch diesen das Formular weiter </w:t>
      </w:r>
      <w:proofErr w:type="gramStart"/>
      <w:r>
        <w:t>geleitet  wird</w:t>
      </w:r>
      <w:proofErr w:type="gramEnd"/>
    </w:p>
    <w:p w14:paraId="4F038EAF" w14:textId="5685C031" w:rsidR="003517F4" w:rsidRDefault="003517F4" w:rsidP="003517F4"/>
    <w:p w14:paraId="642AF1DD" w14:textId="6C21C1D8" w:rsidR="003517F4" w:rsidRDefault="003517F4" w:rsidP="003517F4">
      <w:pPr>
        <w:pStyle w:val="berschrift2"/>
      </w:pPr>
      <w:bookmarkStart w:id="11" w:name="_Toc90470817"/>
      <w:r>
        <w:t xml:space="preserve">3 </w:t>
      </w:r>
      <w:r w:rsidR="00C96829">
        <w:t>Vollständige seite</w:t>
      </w:r>
      <w:bookmarkEnd w:id="11"/>
    </w:p>
    <w:p w14:paraId="661668A3" w14:textId="4C21649D" w:rsidR="00C96829" w:rsidRPr="00C96829" w:rsidRDefault="00C96829" w:rsidP="00C96829">
      <w:pPr>
        <w:pStyle w:val="berschrift3"/>
      </w:pPr>
      <w:r>
        <w:tab/>
      </w:r>
      <w:bookmarkStart w:id="12" w:name="_Toc90470818"/>
      <w:r>
        <w:t>Html Script</w:t>
      </w:r>
      <w:bookmarkEnd w:id="12"/>
    </w:p>
    <w:p w14:paraId="17BE1F43" w14:textId="7B86771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&lt;html&gt;</w:t>
      </w:r>
    </w:p>
    <w:p w14:paraId="73C21BDD" w14:textId="70930AD0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&lt;head&gt;</w:t>
      </w:r>
    </w:p>
    <w:p w14:paraId="78B3D4E8" w14:textId="5412B197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&lt;title&gt; &amp;</w:t>
      </w:r>
      <w:proofErr w:type="spellStart"/>
      <w:proofErr w:type="gramStart"/>
      <w:r w:rsidRPr="00C96829">
        <w:rPr>
          <w:sz w:val="22"/>
          <w:lang w:val="en-GB"/>
        </w:rPr>
        <w:t>Uuml;bung</w:t>
      </w:r>
      <w:proofErr w:type="spellEnd"/>
      <w:proofErr w:type="gramEnd"/>
      <w:r w:rsidRPr="00C96829">
        <w:rPr>
          <w:sz w:val="22"/>
          <w:lang w:val="en-GB"/>
        </w:rPr>
        <w:t xml:space="preserve"> &lt;/title&gt;</w:t>
      </w:r>
    </w:p>
    <w:p w14:paraId="25FBD094" w14:textId="6C33DA9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&lt;/head&gt;</w:t>
      </w:r>
    </w:p>
    <w:p w14:paraId="487D80D4" w14:textId="1C5528C0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11C40E4C" w14:textId="0A08FE3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&lt;body </w:t>
      </w:r>
      <w:proofErr w:type="spellStart"/>
      <w:r w:rsidRPr="00C96829">
        <w:rPr>
          <w:sz w:val="22"/>
          <w:lang w:val="en-GB"/>
        </w:rPr>
        <w:t>bgcolor</w:t>
      </w:r>
      <w:proofErr w:type="spellEnd"/>
      <w:r w:rsidRPr="00C96829">
        <w:rPr>
          <w:sz w:val="22"/>
          <w:lang w:val="en-GB"/>
        </w:rPr>
        <w:t>="#</w:t>
      </w:r>
      <w:proofErr w:type="spellStart"/>
      <w:r w:rsidRPr="00C96829">
        <w:rPr>
          <w:sz w:val="22"/>
          <w:lang w:val="en-GB"/>
        </w:rPr>
        <w:t>efefef</w:t>
      </w:r>
      <w:proofErr w:type="spellEnd"/>
      <w:r w:rsidRPr="00C96829">
        <w:rPr>
          <w:sz w:val="22"/>
          <w:lang w:val="en-GB"/>
        </w:rPr>
        <w:t>"&gt;</w:t>
      </w:r>
    </w:p>
    <w:p w14:paraId="296545D0" w14:textId="160DE4E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&lt;form method="post" action="mailto:maulhardt@nta-isny.de" </w:t>
      </w:r>
      <w:proofErr w:type="spellStart"/>
      <w:r w:rsidRPr="00C96829">
        <w:rPr>
          <w:sz w:val="22"/>
          <w:lang w:val="en-GB"/>
        </w:rPr>
        <w:t>enctype</w:t>
      </w:r>
      <w:proofErr w:type="spellEnd"/>
      <w:r w:rsidRPr="00C96829">
        <w:rPr>
          <w:sz w:val="22"/>
          <w:lang w:val="en-GB"/>
        </w:rPr>
        <w:t>="text/plain"&gt;</w:t>
      </w:r>
    </w:p>
    <w:p w14:paraId="2D340BFD" w14:textId="2E13C9CA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40BCB111" w14:textId="4831099F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</w:t>
      </w:r>
      <w:proofErr w:type="gramStart"/>
      <w:r w:rsidRPr="00C96829">
        <w:rPr>
          <w:sz w:val="22"/>
          <w:lang w:val="en-GB"/>
        </w:rPr>
        <w:t>table  border</w:t>
      </w:r>
      <w:proofErr w:type="gramEnd"/>
      <w:r w:rsidRPr="00C96829">
        <w:rPr>
          <w:sz w:val="22"/>
          <w:lang w:val="en-GB"/>
        </w:rPr>
        <w:t>="0"width="80%"  align="</w:t>
      </w:r>
      <w:proofErr w:type="spellStart"/>
      <w:r w:rsidRPr="00C96829">
        <w:rPr>
          <w:sz w:val="22"/>
          <w:lang w:val="en-GB"/>
        </w:rPr>
        <w:t>center</w:t>
      </w:r>
      <w:proofErr w:type="spellEnd"/>
      <w:r w:rsidRPr="00C96829">
        <w:rPr>
          <w:sz w:val="22"/>
          <w:lang w:val="en-GB"/>
        </w:rPr>
        <w:t>" cellpadding="0%"&gt;</w:t>
      </w:r>
    </w:p>
    <w:p w14:paraId="1DACA41C" w14:textId="1C4AFE4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&lt;tr&gt;</w:t>
      </w:r>
    </w:p>
    <w:p w14:paraId="0BE91980" w14:textId="0DFC288F" w:rsidR="00C96829" w:rsidRPr="00C96829" w:rsidRDefault="00C96829" w:rsidP="00C96829">
      <w:pPr>
        <w:ind w:left="4320" w:firstLine="648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0884025E" w14:textId="040A3B72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Username:</w:t>
      </w:r>
    </w:p>
    <w:p w14:paraId="4B5B92D6" w14:textId="179740BC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lastRenderedPageBreak/>
        <w:t>&lt;/td&gt;</w:t>
      </w:r>
    </w:p>
    <w:p w14:paraId="131CE88C" w14:textId="209B283E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5711FD4D" w14:textId="7B6391FC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682F66E2" w14:textId="35E46AF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type="text id="</w:t>
      </w:r>
      <w:proofErr w:type="spellStart"/>
      <w:r w:rsidRPr="00C96829">
        <w:rPr>
          <w:sz w:val="22"/>
          <w:lang w:val="en-GB"/>
        </w:rPr>
        <w:t>uname</w:t>
      </w:r>
      <w:proofErr w:type="spellEnd"/>
      <w:r w:rsidRPr="00C96829">
        <w:rPr>
          <w:sz w:val="22"/>
          <w:lang w:val="en-GB"/>
        </w:rPr>
        <w:t>" name="</w:t>
      </w:r>
      <w:proofErr w:type="spellStart"/>
      <w:r w:rsidRPr="00C96829">
        <w:rPr>
          <w:sz w:val="22"/>
          <w:lang w:val="en-GB"/>
        </w:rPr>
        <w:t>uname</w:t>
      </w:r>
      <w:proofErr w:type="spellEnd"/>
      <w:r w:rsidRPr="00C96829">
        <w:rPr>
          <w:sz w:val="22"/>
          <w:lang w:val="en-GB"/>
        </w:rPr>
        <w:t>"&gt;</w:t>
      </w:r>
    </w:p>
    <w:p w14:paraId="7D8AEC3A" w14:textId="16E8F188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55955E23" w14:textId="0186B9CA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5E49424C" w14:textId="28922385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3B8158CB" w14:textId="09697472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Password:</w:t>
      </w:r>
    </w:p>
    <w:p w14:paraId="6C382EE6" w14:textId="2DA4F13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426C0E83" w14:textId="2BC60111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4675933A" w14:textId="6623A89A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279DF788" w14:textId="0107FFB7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type="password" id="pw" name="pw"&gt;</w:t>
      </w:r>
    </w:p>
    <w:p w14:paraId="722DDF9D" w14:textId="2AE9D085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64E8879D" w14:textId="66F14B44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47A77C5C" w14:textId="51E169F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7F5AA597" w14:textId="4FAA6332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538F9FB2" w14:textId="56AC5FC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&lt;tr height="5%"&gt;</w:t>
      </w:r>
    </w:p>
    <w:p w14:paraId="47EE43A9" w14:textId="0DCDF92C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</w:t>
      </w:r>
      <w:proofErr w:type="spellStart"/>
      <w:r w:rsidRPr="00C96829">
        <w:rPr>
          <w:sz w:val="22"/>
          <w:lang w:val="en-GB"/>
        </w:rPr>
        <w:t>td</w:t>
      </w:r>
      <w:proofErr w:type="spellEnd"/>
      <w:r w:rsidRPr="00C96829">
        <w:rPr>
          <w:sz w:val="22"/>
          <w:lang w:val="en-GB"/>
        </w:rPr>
        <w:t xml:space="preserve"> </w:t>
      </w:r>
      <w:proofErr w:type="gramStart"/>
      <w:r w:rsidRPr="00C96829">
        <w:rPr>
          <w:sz w:val="22"/>
          <w:lang w:val="en-GB"/>
        </w:rPr>
        <w:t>align</w:t>
      </w:r>
      <w:proofErr w:type="gramEnd"/>
      <w:r w:rsidRPr="00C96829">
        <w:rPr>
          <w:sz w:val="22"/>
          <w:lang w:val="en-GB"/>
        </w:rPr>
        <w:t>="right" &gt;</w:t>
      </w:r>
    </w:p>
    <w:p w14:paraId="1AA675A0" w14:textId="7C26A82A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Alter:</w:t>
      </w:r>
    </w:p>
    <w:p w14:paraId="7EFB3CAF" w14:textId="720E5FF8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0754034F" w14:textId="2C84B218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3D0F9962" w14:textId="79B1061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</w:t>
      </w:r>
      <w:proofErr w:type="spellStart"/>
      <w:proofErr w:type="gramStart"/>
      <w:r w:rsidRPr="00C96829">
        <w:rPr>
          <w:sz w:val="22"/>
          <w:lang w:val="en-GB"/>
        </w:rPr>
        <w:t>td</w:t>
      </w:r>
      <w:proofErr w:type="spellEnd"/>
      <w:r w:rsidRPr="00C96829">
        <w:rPr>
          <w:sz w:val="22"/>
          <w:lang w:val="en-GB"/>
        </w:rPr>
        <w:t xml:space="preserve">  align</w:t>
      </w:r>
      <w:proofErr w:type="gramEnd"/>
      <w:r w:rsidRPr="00C96829">
        <w:rPr>
          <w:sz w:val="22"/>
          <w:lang w:val="en-GB"/>
        </w:rPr>
        <w:t>="</w:t>
      </w:r>
      <w:proofErr w:type="spellStart"/>
      <w:r w:rsidRPr="00C96829">
        <w:rPr>
          <w:sz w:val="22"/>
          <w:lang w:val="en-GB"/>
        </w:rPr>
        <w:t>center</w:t>
      </w:r>
      <w:proofErr w:type="spellEnd"/>
      <w:r w:rsidRPr="00C96829">
        <w:rPr>
          <w:sz w:val="22"/>
          <w:lang w:val="en-GB"/>
        </w:rPr>
        <w:t>"&gt;</w:t>
      </w:r>
    </w:p>
    <w:p w14:paraId="1A7C1A79" w14:textId="1743126C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type="number" max="125" min="0" id="age" name="age"&gt;</w:t>
      </w:r>
    </w:p>
    <w:p w14:paraId="26104D94" w14:textId="0326751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5A7CF464" w14:textId="7567454D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06B88110" w14:textId="15DA9988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</w:t>
      </w:r>
      <w:proofErr w:type="spellStart"/>
      <w:r w:rsidRPr="00C96829">
        <w:rPr>
          <w:sz w:val="22"/>
          <w:lang w:val="en-GB"/>
        </w:rPr>
        <w:t>td</w:t>
      </w:r>
      <w:proofErr w:type="spellEnd"/>
      <w:r w:rsidRPr="00C96829">
        <w:rPr>
          <w:sz w:val="22"/>
          <w:lang w:val="en-GB"/>
        </w:rPr>
        <w:t xml:space="preserve"> </w:t>
      </w:r>
      <w:proofErr w:type="gramStart"/>
      <w:r w:rsidRPr="00C96829">
        <w:rPr>
          <w:sz w:val="22"/>
          <w:lang w:val="en-GB"/>
        </w:rPr>
        <w:t>align</w:t>
      </w:r>
      <w:proofErr w:type="gramEnd"/>
      <w:r w:rsidRPr="00C96829">
        <w:rPr>
          <w:sz w:val="22"/>
          <w:lang w:val="en-GB"/>
        </w:rPr>
        <w:t xml:space="preserve">="left" </w:t>
      </w:r>
      <w:proofErr w:type="spellStart"/>
      <w:r w:rsidRPr="00C96829">
        <w:rPr>
          <w:sz w:val="22"/>
          <w:lang w:val="en-GB"/>
        </w:rPr>
        <w:t>colspan</w:t>
      </w:r>
      <w:proofErr w:type="spellEnd"/>
      <w:r w:rsidRPr="00C96829">
        <w:rPr>
          <w:sz w:val="22"/>
          <w:lang w:val="en-GB"/>
        </w:rPr>
        <w:t>="2"&gt;</w:t>
      </w:r>
    </w:p>
    <w:p w14:paraId="6F3C0964" w14:textId="7E40B8DD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6D414593" w14:textId="1400FAE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&lt;table&gt;</w:t>
      </w:r>
    </w:p>
    <w:p w14:paraId="7C17092B" w14:textId="03138550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&lt;tr&gt;</w:t>
      </w:r>
    </w:p>
    <w:p w14:paraId="1AC79EB3" w14:textId="1EEE03CA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771FF80A" w14:textId="2C1418EE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type="radio" id="m" name="gender" value="m"&gt;</w:t>
      </w:r>
    </w:p>
    <w:p w14:paraId="207B8E9F" w14:textId="1A0D23F3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label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for</w:t>
      </w:r>
      <w:proofErr w:type="spellEnd"/>
      <w:r w:rsidRPr="00C96829">
        <w:rPr>
          <w:sz w:val="22"/>
        </w:rPr>
        <w:t>="m"&gt; Männlich &lt;/</w:t>
      </w:r>
      <w:proofErr w:type="spellStart"/>
      <w:r w:rsidRPr="00C96829">
        <w:rPr>
          <w:sz w:val="22"/>
        </w:rPr>
        <w:t>label</w:t>
      </w:r>
      <w:proofErr w:type="spellEnd"/>
      <w:r w:rsidRPr="00C96829">
        <w:rPr>
          <w:sz w:val="22"/>
        </w:rPr>
        <w:t>&gt;</w:t>
      </w:r>
    </w:p>
    <w:p w14:paraId="3F1B2E52" w14:textId="0528F1AE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10CCE159" w14:textId="0ECC4FDE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1EEDD9D8" w14:textId="4F20BF34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25CAE406" w14:textId="536863B2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&lt;tr&gt;</w:t>
      </w:r>
    </w:p>
    <w:p w14:paraId="739A88A0" w14:textId="66C58991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lastRenderedPageBreak/>
        <w:t>&lt;td&gt;</w:t>
      </w:r>
    </w:p>
    <w:p w14:paraId="0A786926" w14:textId="433B5AB7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type="radio" id="w" name="gender" value="w"&gt;</w:t>
      </w:r>
    </w:p>
    <w:p w14:paraId="48669692" w14:textId="5713EC8E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&lt;label for="w"&gt; </w:t>
      </w:r>
      <w:proofErr w:type="spellStart"/>
      <w:r w:rsidRPr="00C96829">
        <w:rPr>
          <w:sz w:val="22"/>
          <w:lang w:val="en-GB"/>
        </w:rPr>
        <w:t>Weiblich</w:t>
      </w:r>
      <w:proofErr w:type="spellEnd"/>
      <w:r w:rsidRPr="00C96829">
        <w:rPr>
          <w:sz w:val="22"/>
          <w:lang w:val="en-GB"/>
        </w:rPr>
        <w:t xml:space="preserve"> &lt;/label&gt;</w:t>
      </w:r>
    </w:p>
    <w:p w14:paraId="22AB289F" w14:textId="3266E7C4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1B421D7A" w14:textId="30D61E6C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52719042" w14:textId="2159F55F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69B823FE" w14:textId="583A089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&lt;tr&gt;</w:t>
      </w:r>
    </w:p>
    <w:p w14:paraId="5849B651" w14:textId="45691001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1EE4229C" w14:textId="6A97CD34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type="radio" id="d" name="gender" value="d"&gt;</w:t>
      </w:r>
    </w:p>
    <w:p w14:paraId="311084B4" w14:textId="5CA831BC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&lt;label for="d"&gt; Divers &lt;/label&gt;</w:t>
      </w:r>
    </w:p>
    <w:p w14:paraId="61BFB28C" w14:textId="3B88DE1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123197CD" w14:textId="0CBC6482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13995F61" w14:textId="32688E64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7DECBFC9" w14:textId="702B70E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&lt;/table&gt;</w:t>
      </w:r>
    </w:p>
    <w:p w14:paraId="7E868105" w14:textId="4D969725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09109887" w14:textId="253148D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5CB82252" w14:textId="6EC38D15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1F09953C" w14:textId="5F0854F0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4DAED26C" w14:textId="5DAF7432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46CB58D8" w14:textId="2F09896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</w:t>
      </w:r>
      <w:proofErr w:type="gramStart"/>
      <w:r w:rsidRPr="00C96829">
        <w:rPr>
          <w:sz w:val="22"/>
          <w:lang w:val="en-GB"/>
        </w:rPr>
        <w:t>tr  height</w:t>
      </w:r>
      <w:proofErr w:type="gramEnd"/>
      <w:r w:rsidRPr="00C96829">
        <w:rPr>
          <w:sz w:val="22"/>
          <w:lang w:val="en-GB"/>
        </w:rPr>
        <w:t>="10%"&gt;</w:t>
      </w:r>
    </w:p>
    <w:p w14:paraId="021C279F" w14:textId="1BE98CE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&lt;td </w:t>
      </w:r>
      <w:proofErr w:type="spellStart"/>
      <w:r w:rsidRPr="00C96829">
        <w:rPr>
          <w:sz w:val="22"/>
          <w:lang w:val="en-GB"/>
        </w:rPr>
        <w:t>valign</w:t>
      </w:r>
      <w:proofErr w:type="spellEnd"/>
      <w:r w:rsidRPr="00C96829">
        <w:rPr>
          <w:sz w:val="22"/>
          <w:lang w:val="en-GB"/>
        </w:rPr>
        <w:t>="top"&gt;</w:t>
      </w:r>
    </w:p>
    <w:p w14:paraId="0D28A760" w14:textId="69CEB116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proofErr w:type="spellStart"/>
      <w:r w:rsidRPr="00C96829">
        <w:rPr>
          <w:sz w:val="22"/>
          <w:lang w:val="en-GB"/>
        </w:rPr>
        <w:t>Deine</w:t>
      </w:r>
      <w:proofErr w:type="spellEnd"/>
      <w:r w:rsidRPr="00C96829">
        <w:rPr>
          <w:sz w:val="22"/>
          <w:lang w:val="en-GB"/>
        </w:rPr>
        <w:t xml:space="preserve"> </w:t>
      </w:r>
      <w:proofErr w:type="spellStart"/>
      <w:r w:rsidRPr="00C96829">
        <w:rPr>
          <w:sz w:val="22"/>
          <w:lang w:val="en-GB"/>
        </w:rPr>
        <w:t>Meinung</w:t>
      </w:r>
      <w:proofErr w:type="spellEnd"/>
      <w:r w:rsidRPr="00C96829">
        <w:rPr>
          <w:sz w:val="22"/>
          <w:lang w:val="en-GB"/>
        </w:rPr>
        <w:t>:</w:t>
      </w:r>
    </w:p>
    <w:p w14:paraId="6BA9D296" w14:textId="396C83EA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6D00A49D" w14:textId="130D8991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4CB80DC0" w14:textId="09634630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&lt;td </w:t>
      </w:r>
      <w:proofErr w:type="spellStart"/>
      <w:r w:rsidRPr="00C96829">
        <w:rPr>
          <w:sz w:val="22"/>
          <w:lang w:val="en-GB"/>
        </w:rPr>
        <w:t>colspan</w:t>
      </w:r>
      <w:proofErr w:type="spellEnd"/>
      <w:r w:rsidRPr="00C96829">
        <w:rPr>
          <w:sz w:val="22"/>
          <w:lang w:val="en-GB"/>
        </w:rPr>
        <w:t xml:space="preserve">="3" cellpadding="0" </w:t>
      </w:r>
      <w:proofErr w:type="spellStart"/>
      <w:r w:rsidRPr="00C96829">
        <w:rPr>
          <w:sz w:val="22"/>
          <w:lang w:val="en-GB"/>
        </w:rPr>
        <w:t>valign</w:t>
      </w:r>
      <w:proofErr w:type="spellEnd"/>
      <w:r w:rsidRPr="00C96829">
        <w:rPr>
          <w:sz w:val="22"/>
          <w:lang w:val="en-GB"/>
        </w:rPr>
        <w:t>="top"&gt;</w:t>
      </w:r>
    </w:p>
    <w:p w14:paraId="4BF45C2F" w14:textId="40884FFE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textarea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id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meinung</w:t>
      </w:r>
      <w:proofErr w:type="spellEnd"/>
      <w:r w:rsidRPr="00C96829">
        <w:rPr>
          <w:sz w:val="22"/>
        </w:rPr>
        <w:t xml:space="preserve">" </w:t>
      </w:r>
      <w:proofErr w:type="spellStart"/>
      <w:r w:rsidRPr="00C96829">
        <w:rPr>
          <w:sz w:val="22"/>
        </w:rPr>
        <w:t>name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meinung</w:t>
      </w:r>
      <w:proofErr w:type="spellEnd"/>
      <w:r w:rsidRPr="00C96829">
        <w:rPr>
          <w:sz w:val="22"/>
        </w:rPr>
        <w:t xml:space="preserve">" </w:t>
      </w:r>
      <w:proofErr w:type="spellStart"/>
      <w:r w:rsidRPr="00C96829">
        <w:rPr>
          <w:sz w:val="22"/>
        </w:rPr>
        <w:t>rows</w:t>
      </w:r>
      <w:proofErr w:type="spellEnd"/>
      <w:r w:rsidRPr="00C96829">
        <w:rPr>
          <w:sz w:val="22"/>
        </w:rPr>
        <w:t xml:space="preserve">="10" </w:t>
      </w:r>
      <w:proofErr w:type="spellStart"/>
      <w:r w:rsidRPr="00C96829">
        <w:rPr>
          <w:sz w:val="22"/>
        </w:rPr>
        <w:t>cols</w:t>
      </w:r>
      <w:proofErr w:type="spellEnd"/>
      <w:r w:rsidRPr="00C96829">
        <w:rPr>
          <w:sz w:val="22"/>
        </w:rPr>
        <w:t>="80"&gt;&lt;/</w:t>
      </w:r>
      <w:proofErr w:type="spellStart"/>
      <w:r w:rsidRPr="00C96829">
        <w:rPr>
          <w:sz w:val="22"/>
        </w:rPr>
        <w:t>textarea</w:t>
      </w:r>
      <w:proofErr w:type="spellEnd"/>
      <w:r w:rsidRPr="00C96829">
        <w:rPr>
          <w:sz w:val="22"/>
        </w:rPr>
        <w:t>&gt;</w:t>
      </w:r>
    </w:p>
    <w:p w14:paraId="78816451" w14:textId="487191B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16F27130" w14:textId="47F046DD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6DECF85B" w14:textId="67DB724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3700A48F" w14:textId="68BB5658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2EB5D233" w14:textId="75EC5E4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</w:t>
      </w:r>
      <w:proofErr w:type="gramStart"/>
      <w:r w:rsidRPr="00C96829">
        <w:rPr>
          <w:sz w:val="22"/>
          <w:lang w:val="en-GB"/>
        </w:rPr>
        <w:t>tr  height</w:t>
      </w:r>
      <w:proofErr w:type="gramEnd"/>
      <w:r w:rsidRPr="00C96829">
        <w:rPr>
          <w:sz w:val="22"/>
          <w:lang w:val="en-GB"/>
        </w:rPr>
        <w:t xml:space="preserve">="1%" </w:t>
      </w:r>
      <w:proofErr w:type="spellStart"/>
      <w:r w:rsidRPr="00C96829">
        <w:rPr>
          <w:sz w:val="22"/>
          <w:lang w:val="en-GB"/>
        </w:rPr>
        <w:t>valign</w:t>
      </w:r>
      <w:proofErr w:type="spellEnd"/>
      <w:r w:rsidRPr="00C96829">
        <w:rPr>
          <w:sz w:val="22"/>
          <w:lang w:val="en-GB"/>
        </w:rPr>
        <w:t>="top"&gt;</w:t>
      </w:r>
    </w:p>
    <w:p w14:paraId="104DB69D" w14:textId="07E9FB14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td</w:t>
      </w:r>
      <w:proofErr w:type="spellEnd"/>
      <w:r w:rsidRPr="00C96829">
        <w:rPr>
          <w:sz w:val="22"/>
        </w:rPr>
        <w:t>&gt;</w:t>
      </w:r>
    </w:p>
    <w:p w14:paraId="10634E79" w14:textId="7CF51736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Dein Land:</w:t>
      </w:r>
    </w:p>
    <w:p w14:paraId="4CC63C97" w14:textId="61886E2C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&lt;/</w:t>
      </w:r>
      <w:proofErr w:type="spellStart"/>
      <w:r w:rsidRPr="00C96829">
        <w:rPr>
          <w:sz w:val="22"/>
        </w:rPr>
        <w:t>td</w:t>
      </w:r>
      <w:proofErr w:type="spellEnd"/>
      <w:r w:rsidRPr="00C96829">
        <w:rPr>
          <w:sz w:val="22"/>
        </w:rPr>
        <w:t>&gt;</w:t>
      </w:r>
    </w:p>
    <w:p w14:paraId="6C0F5561" w14:textId="49F77C0E" w:rsidR="00C96829" w:rsidRPr="00C96829" w:rsidRDefault="00C96829" w:rsidP="00C96829">
      <w:pPr>
        <w:ind w:left="720"/>
        <w:jc w:val="both"/>
        <w:rPr>
          <w:sz w:val="22"/>
        </w:rPr>
      </w:pPr>
    </w:p>
    <w:p w14:paraId="234B52FD" w14:textId="365EF868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td</w:t>
      </w:r>
      <w:proofErr w:type="spellEnd"/>
      <w:r w:rsidRPr="00C96829">
        <w:rPr>
          <w:sz w:val="22"/>
        </w:rPr>
        <w:t>&gt;</w:t>
      </w:r>
    </w:p>
    <w:p w14:paraId="1BBB8B5B" w14:textId="746C8705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proofErr w:type="spellStart"/>
      <w:r w:rsidRPr="00C96829">
        <w:rPr>
          <w:sz w:val="22"/>
          <w:lang w:val="en-GB"/>
        </w:rPr>
        <w:lastRenderedPageBreak/>
        <w:t>Deine</w:t>
      </w:r>
      <w:proofErr w:type="spellEnd"/>
      <w:r w:rsidRPr="00C96829">
        <w:rPr>
          <w:sz w:val="22"/>
          <w:lang w:val="en-GB"/>
        </w:rPr>
        <w:t xml:space="preserve"> </w:t>
      </w:r>
      <w:proofErr w:type="spellStart"/>
      <w:r w:rsidRPr="00C96829">
        <w:rPr>
          <w:sz w:val="22"/>
          <w:lang w:val="en-GB"/>
        </w:rPr>
        <w:t>Hobbys</w:t>
      </w:r>
      <w:proofErr w:type="spellEnd"/>
      <w:r w:rsidRPr="00C96829">
        <w:rPr>
          <w:sz w:val="22"/>
          <w:lang w:val="en-GB"/>
        </w:rPr>
        <w:t>:</w:t>
      </w:r>
    </w:p>
    <w:p w14:paraId="04DDD490" w14:textId="0284B17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4D305C1F" w14:textId="37991CBD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534AF9DC" w14:textId="07F057D5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&lt;td </w:t>
      </w:r>
      <w:proofErr w:type="spellStart"/>
      <w:r w:rsidRPr="00C96829">
        <w:rPr>
          <w:sz w:val="22"/>
          <w:lang w:val="en-GB"/>
        </w:rPr>
        <w:t>colspan</w:t>
      </w:r>
      <w:proofErr w:type="spellEnd"/>
      <w:r w:rsidRPr="00C96829">
        <w:rPr>
          <w:sz w:val="22"/>
          <w:lang w:val="en-GB"/>
        </w:rPr>
        <w:t>="2"&gt;</w:t>
      </w:r>
    </w:p>
    <w:p w14:paraId="7E605CA3" w14:textId="2A663057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 xml:space="preserve">Deine </w:t>
      </w:r>
      <w:proofErr w:type="spellStart"/>
      <w:r w:rsidRPr="00C96829">
        <w:rPr>
          <w:sz w:val="22"/>
        </w:rPr>
        <w:t>Interessensgebite</w:t>
      </w:r>
      <w:proofErr w:type="spellEnd"/>
      <w:r w:rsidRPr="00C96829">
        <w:rPr>
          <w:sz w:val="22"/>
        </w:rPr>
        <w:t>:</w:t>
      </w:r>
    </w:p>
    <w:p w14:paraId="51CED2BF" w14:textId="2D5948A8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&lt;/</w:t>
      </w:r>
      <w:proofErr w:type="spellStart"/>
      <w:r w:rsidRPr="00C96829">
        <w:rPr>
          <w:sz w:val="22"/>
        </w:rPr>
        <w:t>td</w:t>
      </w:r>
      <w:proofErr w:type="spellEnd"/>
      <w:r w:rsidRPr="00C96829">
        <w:rPr>
          <w:sz w:val="22"/>
        </w:rPr>
        <w:t>&gt;</w:t>
      </w:r>
    </w:p>
    <w:p w14:paraId="0677DB35" w14:textId="554520B5" w:rsidR="00C96829" w:rsidRPr="00C96829" w:rsidRDefault="00C96829" w:rsidP="00C96829">
      <w:pPr>
        <w:ind w:left="720"/>
        <w:jc w:val="both"/>
        <w:rPr>
          <w:sz w:val="22"/>
        </w:rPr>
      </w:pPr>
    </w:p>
    <w:p w14:paraId="3F21305C" w14:textId="5804AB20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&lt;/</w:t>
      </w:r>
      <w:proofErr w:type="spellStart"/>
      <w:r w:rsidRPr="00C96829">
        <w:rPr>
          <w:sz w:val="22"/>
        </w:rPr>
        <w:t>tr</w:t>
      </w:r>
      <w:proofErr w:type="spellEnd"/>
      <w:r w:rsidRPr="00C96829">
        <w:rPr>
          <w:sz w:val="22"/>
        </w:rPr>
        <w:t>&gt;</w:t>
      </w:r>
    </w:p>
    <w:p w14:paraId="7749046C" w14:textId="4625CFA1" w:rsidR="00C96829" w:rsidRPr="00C96829" w:rsidRDefault="00C96829" w:rsidP="00C96829">
      <w:pPr>
        <w:ind w:left="720"/>
        <w:jc w:val="both"/>
        <w:rPr>
          <w:sz w:val="22"/>
        </w:rPr>
      </w:pPr>
    </w:p>
    <w:p w14:paraId="473B9C9E" w14:textId="339B27A2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proofErr w:type="gramStart"/>
      <w:r w:rsidRPr="00C96829">
        <w:rPr>
          <w:sz w:val="22"/>
        </w:rPr>
        <w:t>tr</w:t>
      </w:r>
      <w:proofErr w:type="spellEnd"/>
      <w:r w:rsidRPr="00C96829">
        <w:rPr>
          <w:sz w:val="22"/>
        </w:rPr>
        <w:t xml:space="preserve">  &gt;</w:t>
      </w:r>
      <w:proofErr w:type="gramEnd"/>
    </w:p>
    <w:p w14:paraId="54F43D21" w14:textId="624C4B04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td</w:t>
      </w:r>
      <w:proofErr w:type="spellEnd"/>
      <w:r w:rsidRPr="00C96829">
        <w:rPr>
          <w:sz w:val="22"/>
        </w:rPr>
        <w:t>&gt;</w:t>
      </w:r>
    </w:p>
    <w:p w14:paraId="38D9EBC3" w14:textId="23E6B823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select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size</w:t>
      </w:r>
      <w:proofErr w:type="spellEnd"/>
      <w:r w:rsidRPr="00C96829">
        <w:rPr>
          <w:sz w:val="22"/>
        </w:rPr>
        <w:t>="7"&gt;</w:t>
      </w:r>
    </w:p>
    <w:p w14:paraId="1B366A57" w14:textId="6532EED4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deutschland</w:t>
      </w:r>
      <w:proofErr w:type="spellEnd"/>
      <w:r w:rsidRPr="00C96829">
        <w:rPr>
          <w:sz w:val="22"/>
        </w:rPr>
        <w:t>" &gt; Deutschland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119A3E8F" w14:textId="6E012C3B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england</w:t>
      </w:r>
      <w:proofErr w:type="spellEnd"/>
      <w:r w:rsidRPr="00C96829">
        <w:rPr>
          <w:sz w:val="22"/>
        </w:rPr>
        <w:t>" &gt; England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655EBB34" w14:textId="3E0ABEE2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frankreich</w:t>
      </w:r>
      <w:proofErr w:type="spellEnd"/>
      <w:r w:rsidRPr="00C96829">
        <w:rPr>
          <w:sz w:val="22"/>
        </w:rPr>
        <w:t>" &gt; Frankreich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7E40B020" w14:textId="3D49A9DC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spanien</w:t>
      </w:r>
      <w:proofErr w:type="spellEnd"/>
      <w:r w:rsidRPr="00C96829">
        <w:rPr>
          <w:sz w:val="22"/>
        </w:rPr>
        <w:t>" &gt; Spanien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12B1AD98" w14:textId="4E063AE2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italien</w:t>
      </w:r>
      <w:proofErr w:type="spellEnd"/>
      <w:r w:rsidRPr="00C96829">
        <w:rPr>
          <w:sz w:val="22"/>
        </w:rPr>
        <w:t>" &gt; Italien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455D5E56" w14:textId="600DC166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usa</w:t>
      </w:r>
      <w:proofErr w:type="spellEnd"/>
      <w:r w:rsidRPr="00C96829">
        <w:rPr>
          <w:sz w:val="22"/>
        </w:rPr>
        <w:t>" &gt; USA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29F8D2F9" w14:textId="0AC142F8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&lt;option value="</w:t>
      </w:r>
      <w:proofErr w:type="spellStart"/>
      <w:r w:rsidRPr="00C96829">
        <w:rPr>
          <w:sz w:val="22"/>
          <w:lang w:val="en-GB"/>
        </w:rPr>
        <w:t>japan</w:t>
      </w:r>
      <w:proofErr w:type="spellEnd"/>
      <w:r w:rsidRPr="00C96829">
        <w:rPr>
          <w:sz w:val="22"/>
          <w:lang w:val="en-GB"/>
        </w:rPr>
        <w:t>" &gt; Japan &lt;/option&gt;</w:t>
      </w:r>
    </w:p>
    <w:p w14:paraId="49C26A1B" w14:textId="3332E090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&lt;/select&gt;</w:t>
      </w:r>
    </w:p>
    <w:p w14:paraId="426D6ADF" w14:textId="41DDBE31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7AA9B76A" w14:textId="72D63B62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5BEE4582" w14:textId="1FB119C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5EED6A8F" w14:textId="6836FF2C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&lt;select size="7" MULTIPLE&gt;</w:t>
      </w:r>
    </w:p>
    <w:p w14:paraId="551DE416" w14:textId="20E81BF2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&lt;option value="</w:t>
      </w:r>
      <w:proofErr w:type="spellStart"/>
      <w:r w:rsidRPr="00C96829">
        <w:rPr>
          <w:sz w:val="22"/>
          <w:lang w:val="en-GB"/>
        </w:rPr>
        <w:t>faulenzen</w:t>
      </w:r>
      <w:proofErr w:type="spellEnd"/>
      <w:r w:rsidRPr="00C96829">
        <w:rPr>
          <w:sz w:val="22"/>
          <w:lang w:val="en-GB"/>
        </w:rPr>
        <w:t xml:space="preserve">" selected&gt; </w:t>
      </w:r>
      <w:proofErr w:type="spellStart"/>
      <w:r w:rsidRPr="00C96829">
        <w:rPr>
          <w:sz w:val="22"/>
          <w:lang w:val="en-GB"/>
        </w:rPr>
        <w:t>Faulenzen</w:t>
      </w:r>
      <w:proofErr w:type="spellEnd"/>
      <w:r w:rsidRPr="00C96829">
        <w:rPr>
          <w:sz w:val="22"/>
          <w:lang w:val="en-GB"/>
        </w:rPr>
        <w:t xml:space="preserve"> &lt;/option&gt;</w:t>
      </w:r>
    </w:p>
    <w:p w14:paraId="76C40EA9" w14:textId="0384C80B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="angeln" &gt; Angeln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5A734E19" w14:textId="17FAF928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&lt;option value="</w:t>
      </w:r>
      <w:proofErr w:type="spellStart"/>
      <w:r w:rsidRPr="00C96829">
        <w:rPr>
          <w:sz w:val="22"/>
          <w:lang w:val="en-GB"/>
        </w:rPr>
        <w:t>lesen</w:t>
      </w:r>
      <w:proofErr w:type="spellEnd"/>
      <w:r w:rsidRPr="00C96829">
        <w:rPr>
          <w:sz w:val="22"/>
          <w:lang w:val="en-GB"/>
        </w:rPr>
        <w:t xml:space="preserve">" &gt; </w:t>
      </w:r>
      <w:proofErr w:type="spellStart"/>
      <w:r w:rsidRPr="00C96829">
        <w:rPr>
          <w:sz w:val="22"/>
          <w:lang w:val="en-GB"/>
        </w:rPr>
        <w:t>Lesen</w:t>
      </w:r>
      <w:proofErr w:type="spellEnd"/>
      <w:r w:rsidRPr="00C96829">
        <w:rPr>
          <w:sz w:val="22"/>
          <w:lang w:val="en-GB"/>
        </w:rPr>
        <w:t xml:space="preserve"> &lt;/option&gt;</w:t>
      </w:r>
    </w:p>
    <w:p w14:paraId="1487F3B8" w14:textId="12353EFD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&lt;option value="</w:t>
      </w:r>
      <w:proofErr w:type="spellStart"/>
      <w:r w:rsidRPr="00C96829">
        <w:rPr>
          <w:sz w:val="22"/>
          <w:lang w:val="en-GB"/>
        </w:rPr>
        <w:t>coden</w:t>
      </w:r>
      <w:proofErr w:type="spellEnd"/>
      <w:r w:rsidRPr="00C96829">
        <w:rPr>
          <w:sz w:val="22"/>
          <w:lang w:val="en-GB"/>
        </w:rPr>
        <w:t xml:space="preserve">" &gt; </w:t>
      </w:r>
      <w:proofErr w:type="spellStart"/>
      <w:r w:rsidRPr="00C96829">
        <w:rPr>
          <w:sz w:val="22"/>
          <w:lang w:val="en-GB"/>
        </w:rPr>
        <w:t>Coden</w:t>
      </w:r>
      <w:proofErr w:type="spellEnd"/>
      <w:r w:rsidRPr="00C96829">
        <w:rPr>
          <w:sz w:val="22"/>
          <w:lang w:val="en-GB"/>
        </w:rPr>
        <w:t xml:space="preserve"> &lt;/option&gt;</w:t>
      </w:r>
    </w:p>
    <w:p w14:paraId="3E9D9D21" w14:textId="1FBE2004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&lt;option value="</w:t>
      </w:r>
      <w:proofErr w:type="spellStart"/>
      <w:r w:rsidRPr="00C96829">
        <w:rPr>
          <w:sz w:val="22"/>
          <w:lang w:val="en-GB"/>
        </w:rPr>
        <w:t>streetracing</w:t>
      </w:r>
      <w:proofErr w:type="spellEnd"/>
      <w:r w:rsidRPr="00C96829">
        <w:rPr>
          <w:sz w:val="22"/>
          <w:lang w:val="en-GB"/>
        </w:rPr>
        <w:t xml:space="preserve">" &gt; </w:t>
      </w:r>
      <w:proofErr w:type="spellStart"/>
      <w:r w:rsidRPr="00C96829">
        <w:rPr>
          <w:sz w:val="22"/>
          <w:lang w:val="en-GB"/>
        </w:rPr>
        <w:t>Streetracing</w:t>
      </w:r>
      <w:proofErr w:type="spellEnd"/>
      <w:r w:rsidRPr="00C96829">
        <w:rPr>
          <w:sz w:val="22"/>
          <w:lang w:val="en-GB"/>
        </w:rPr>
        <w:t xml:space="preserve"> &lt;/option&gt;</w:t>
      </w:r>
    </w:p>
    <w:p w14:paraId="3FA1D92C" w14:textId="5BDF0474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schach</w:t>
      </w:r>
      <w:proofErr w:type="spellEnd"/>
      <w:r w:rsidRPr="00C96829">
        <w:rPr>
          <w:sz w:val="22"/>
        </w:rPr>
        <w:t>"&gt; Schach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3F155330" w14:textId="15BACF87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value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kommtech</w:t>
      </w:r>
      <w:proofErr w:type="spellEnd"/>
      <w:r w:rsidRPr="00C96829">
        <w:rPr>
          <w:sz w:val="22"/>
        </w:rPr>
        <w:t xml:space="preserve">"&gt; </w:t>
      </w:r>
      <w:proofErr w:type="spellStart"/>
      <w:r w:rsidRPr="00C96829">
        <w:rPr>
          <w:sz w:val="22"/>
        </w:rPr>
        <w:t>Kommtech</w:t>
      </w:r>
      <w:proofErr w:type="spellEnd"/>
      <w:r w:rsidRPr="00C96829">
        <w:rPr>
          <w:sz w:val="22"/>
        </w:rPr>
        <w:t xml:space="preserve"> &lt;/</w:t>
      </w:r>
      <w:proofErr w:type="spellStart"/>
      <w:r w:rsidRPr="00C96829">
        <w:rPr>
          <w:sz w:val="22"/>
        </w:rPr>
        <w:t>option</w:t>
      </w:r>
      <w:proofErr w:type="spellEnd"/>
      <w:r w:rsidRPr="00C96829">
        <w:rPr>
          <w:sz w:val="22"/>
        </w:rPr>
        <w:t>&gt;</w:t>
      </w:r>
    </w:p>
    <w:p w14:paraId="302528FD" w14:textId="3AB82B6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&lt;/select&gt;</w:t>
      </w:r>
    </w:p>
    <w:p w14:paraId="1CA22F81" w14:textId="46662BE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1505272E" w14:textId="58AFA8DE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01BCD5D9" w14:textId="65EE25F6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&lt;td </w:t>
      </w:r>
      <w:proofErr w:type="spellStart"/>
      <w:r w:rsidRPr="00C96829">
        <w:rPr>
          <w:sz w:val="22"/>
          <w:lang w:val="en-GB"/>
        </w:rPr>
        <w:t>colspan</w:t>
      </w:r>
      <w:proofErr w:type="spellEnd"/>
      <w:r w:rsidRPr="00C96829">
        <w:rPr>
          <w:sz w:val="22"/>
          <w:lang w:val="en-GB"/>
        </w:rPr>
        <w:t>="2"&gt;</w:t>
      </w:r>
    </w:p>
    <w:p w14:paraId="446499E8" w14:textId="7C333BFC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&lt;table&gt;</w:t>
      </w:r>
    </w:p>
    <w:p w14:paraId="62713C56" w14:textId="549128C8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lastRenderedPageBreak/>
        <w:t>&lt;tr&gt;</w:t>
      </w:r>
    </w:p>
    <w:p w14:paraId="2D24A508" w14:textId="5FD672C5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71DBEC0F" w14:textId="40FDE1E8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type="checkbox" id="math" name="math"&gt;</w:t>
      </w:r>
    </w:p>
    <w:p w14:paraId="1CFBF895" w14:textId="66D0622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&lt;label for="math"&gt; </w:t>
      </w:r>
      <w:proofErr w:type="spellStart"/>
      <w:r w:rsidRPr="00C96829">
        <w:rPr>
          <w:sz w:val="22"/>
          <w:lang w:val="en-GB"/>
        </w:rPr>
        <w:t>Mathematik</w:t>
      </w:r>
      <w:proofErr w:type="spellEnd"/>
      <w:r w:rsidRPr="00C96829">
        <w:rPr>
          <w:sz w:val="22"/>
          <w:lang w:val="en-GB"/>
        </w:rPr>
        <w:t xml:space="preserve"> &lt;/label&gt;</w:t>
      </w:r>
    </w:p>
    <w:p w14:paraId="097C2CCC" w14:textId="6352B9C6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7BCF3837" w14:textId="77ADDCEF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57AC9954" w14:textId="6401AE44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13831564" w14:textId="2F8740D8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&lt;tr&gt;</w:t>
      </w:r>
    </w:p>
    <w:p w14:paraId="26D86A0E" w14:textId="72CF65A6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576974ED" w14:textId="197B809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type="checkbox" id="inf" name="inf"&gt;</w:t>
      </w:r>
    </w:p>
    <w:p w14:paraId="03B779C6" w14:textId="32005734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 xml:space="preserve">&lt;label for="inf"&gt; </w:t>
      </w:r>
      <w:proofErr w:type="spellStart"/>
      <w:r w:rsidRPr="00C96829">
        <w:rPr>
          <w:sz w:val="22"/>
          <w:lang w:val="en-GB"/>
        </w:rPr>
        <w:t>Informatik</w:t>
      </w:r>
      <w:proofErr w:type="spellEnd"/>
      <w:r w:rsidRPr="00C96829">
        <w:rPr>
          <w:sz w:val="22"/>
          <w:lang w:val="en-GB"/>
        </w:rPr>
        <w:t xml:space="preserve"> &lt;/label&gt;</w:t>
      </w:r>
    </w:p>
    <w:p w14:paraId="30C753F5" w14:textId="521E2A86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69ECAC3A" w14:textId="6A523F34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37981F30" w14:textId="704F96A3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61F1406A" w14:textId="3852E8DF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&lt;tr&gt;</w:t>
      </w:r>
    </w:p>
    <w:p w14:paraId="7F410363" w14:textId="5FBC7E0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&lt;td&gt;</w:t>
      </w:r>
    </w:p>
    <w:p w14:paraId="7C2BE7D8" w14:textId="5D3B3279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type="checkbox" id="f1" name="f1"&gt;</w:t>
      </w:r>
    </w:p>
    <w:p w14:paraId="3B6A457A" w14:textId="430C2FB0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&lt;label for="f1"&gt; Formel 1 &lt;/label&gt;</w:t>
      </w:r>
    </w:p>
    <w:p w14:paraId="76F82478" w14:textId="458E43B6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&lt;/</w:t>
      </w:r>
      <w:proofErr w:type="spellStart"/>
      <w:r w:rsidRPr="00C96829">
        <w:rPr>
          <w:sz w:val="22"/>
        </w:rPr>
        <w:t>td</w:t>
      </w:r>
      <w:proofErr w:type="spellEnd"/>
      <w:r w:rsidRPr="00C96829">
        <w:rPr>
          <w:sz w:val="22"/>
        </w:rPr>
        <w:t>&gt;</w:t>
      </w:r>
    </w:p>
    <w:p w14:paraId="289C16EA" w14:textId="7DC86F9C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&lt;/</w:t>
      </w:r>
      <w:proofErr w:type="spellStart"/>
      <w:r w:rsidRPr="00C96829">
        <w:rPr>
          <w:sz w:val="22"/>
        </w:rPr>
        <w:t>tr</w:t>
      </w:r>
      <w:proofErr w:type="spellEnd"/>
      <w:r w:rsidRPr="00C96829">
        <w:rPr>
          <w:sz w:val="22"/>
        </w:rPr>
        <w:t>&gt;</w:t>
      </w:r>
    </w:p>
    <w:p w14:paraId="0727EAA6" w14:textId="0D6EB35A" w:rsidR="00C96829" w:rsidRPr="00C96829" w:rsidRDefault="00C96829" w:rsidP="00C96829">
      <w:pPr>
        <w:ind w:left="720"/>
        <w:jc w:val="both"/>
        <w:rPr>
          <w:sz w:val="22"/>
        </w:rPr>
      </w:pPr>
    </w:p>
    <w:p w14:paraId="21619B67" w14:textId="6AE34AF3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tr</w:t>
      </w:r>
      <w:proofErr w:type="spellEnd"/>
      <w:r w:rsidRPr="00C96829">
        <w:rPr>
          <w:sz w:val="22"/>
        </w:rPr>
        <w:t>&gt;</w:t>
      </w:r>
    </w:p>
    <w:p w14:paraId="389381A1" w14:textId="2CBF4284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td</w:t>
      </w:r>
      <w:proofErr w:type="spellEnd"/>
      <w:r w:rsidRPr="00C96829">
        <w:rPr>
          <w:sz w:val="22"/>
        </w:rPr>
        <w:t>&gt;</w:t>
      </w:r>
    </w:p>
    <w:p w14:paraId="0DE0D4B5" w14:textId="40678DB5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input</w:t>
      </w:r>
      <w:proofErr w:type="spellEnd"/>
      <w:r w:rsidRPr="00C96829">
        <w:rPr>
          <w:sz w:val="22"/>
        </w:rPr>
        <w:t xml:space="preserve"> type="</w:t>
      </w:r>
      <w:proofErr w:type="spellStart"/>
      <w:r w:rsidRPr="00C96829">
        <w:rPr>
          <w:sz w:val="22"/>
        </w:rPr>
        <w:t>checkbox</w:t>
      </w:r>
      <w:proofErr w:type="spellEnd"/>
      <w:r w:rsidRPr="00C96829">
        <w:rPr>
          <w:sz w:val="22"/>
        </w:rPr>
        <w:t xml:space="preserve">" </w:t>
      </w:r>
      <w:proofErr w:type="spellStart"/>
      <w:r w:rsidRPr="00C96829">
        <w:rPr>
          <w:sz w:val="22"/>
        </w:rPr>
        <w:t>id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wirt</w:t>
      </w:r>
      <w:proofErr w:type="spellEnd"/>
      <w:r w:rsidRPr="00C96829">
        <w:rPr>
          <w:sz w:val="22"/>
        </w:rPr>
        <w:t xml:space="preserve">" </w:t>
      </w:r>
      <w:proofErr w:type="spellStart"/>
      <w:r w:rsidRPr="00C96829">
        <w:rPr>
          <w:sz w:val="22"/>
        </w:rPr>
        <w:t>name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wirt</w:t>
      </w:r>
      <w:proofErr w:type="spellEnd"/>
      <w:r w:rsidRPr="00C96829">
        <w:rPr>
          <w:sz w:val="22"/>
        </w:rPr>
        <w:t>"&gt;</w:t>
      </w:r>
    </w:p>
    <w:p w14:paraId="054CE7B8" w14:textId="5FB424BB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</w:t>
      </w:r>
      <w:proofErr w:type="spellStart"/>
      <w:r w:rsidRPr="00C96829">
        <w:rPr>
          <w:sz w:val="22"/>
        </w:rPr>
        <w:t>label</w:t>
      </w:r>
      <w:proofErr w:type="spellEnd"/>
      <w:r w:rsidRPr="00C96829">
        <w:rPr>
          <w:sz w:val="22"/>
        </w:rPr>
        <w:t xml:space="preserve"> </w:t>
      </w:r>
      <w:proofErr w:type="spellStart"/>
      <w:r w:rsidRPr="00C96829">
        <w:rPr>
          <w:sz w:val="22"/>
        </w:rPr>
        <w:t>for</w:t>
      </w:r>
      <w:proofErr w:type="spellEnd"/>
      <w:r w:rsidRPr="00C96829">
        <w:rPr>
          <w:sz w:val="22"/>
        </w:rPr>
        <w:t>="</w:t>
      </w:r>
      <w:proofErr w:type="spellStart"/>
      <w:r w:rsidRPr="00C96829">
        <w:rPr>
          <w:sz w:val="22"/>
        </w:rPr>
        <w:t>wirt</w:t>
      </w:r>
      <w:proofErr w:type="spellEnd"/>
      <w:r w:rsidRPr="00C96829">
        <w:rPr>
          <w:sz w:val="22"/>
        </w:rPr>
        <w:t>"&gt; Wirtschaft &lt;/</w:t>
      </w:r>
      <w:proofErr w:type="spellStart"/>
      <w:r w:rsidRPr="00C96829">
        <w:rPr>
          <w:sz w:val="22"/>
        </w:rPr>
        <w:t>label</w:t>
      </w:r>
      <w:proofErr w:type="spellEnd"/>
      <w:r w:rsidRPr="00C96829">
        <w:rPr>
          <w:sz w:val="22"/>
        </w:rPr>
        <w:t>&gt;</w:t>
      </w:r>
    </w:p>
    <w:p w14:paraId="726227A7" w14:textId="1CF1FAD1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3A981925" w14:textId="0A2FF873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7809746F" w14:textId="6D5B030E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1DC4B7EB" w14:textId="57912187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&lt;/table&gt;</w:t>
      </w:r>
    </w:p>
    <w:p w14:paraId="1ED073F0" w14:textId="75C0122E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3DFC6F31" w14:textId="64865C41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18427CB3" w14:textId="118E1909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49B6A6F5" w14:textId="13632592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</w:t>
      </w:r>
      <w:proofErr w:type="gramStart"/>
      <w:r w:rsidRPr="00C96829">
        <w:rPr>
          <w:sz w:val="22"/>
          <w:lang w:val="en-GB"/>
        </w:rPr>
        <w:t>tr  &gt;</w:t>
      </w:r>
      <w:proofErr w:type="gramEnd"/>
    </w:p>
    <w:p w14:paraId="7F2FED3A" w14:textId="5DA50776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</w:t>
      </w:r>
      <w:proofErr w:type="spellStart"/>
      <w:r w:rsidRPr="00C96829">
        <w:rPr>
          <w:sz w:val="22"/>
          <w:lang w:val="en-GB"/>
        </w:rPr>
        <w:t>td</w:t>
      </w:r>
      <w:proofErr w:type="spellEnd"/>
      <w:r w:rsidRPr="00C96829">
        <w:rPr>
          <w:sz w:val="22"/>
          <w:lang w:val="en-GB"/>
        </w:rPr>
        <w:t xml:space="preserve"> </w:t>
      </w:r>
      <w:proofErr w:type="gramStart"/>
      <w:r w:rsidRPr="00C96829">
        <w:rPr>
          <w:sz w:val="22"/>
          <w:lang w:val="en-GB"/>
        </w:rPr>
        <w:t>align</w:t>
      </w:r>
      <w:proofErr w:type="gramEnd"/>
      <w:r w:rsidRPr="00C96829">
        <w:rPr>
          <w:sz w:val="22"/>
          <w:lang w:val="en-GB"/>
        </w:rPr>
        <w:t xml:space="preserve">="left" </w:t>
      </w:r>
      <w:proofErr w:type="spellStart"/>
      <w:r w:rsidRPr="00C96829">
        <w:rPr>
          <w:sz w:val="22"/>
          <w:lang w:val="en-GB"/>
        </w:rPr>
        <w:t>colspan</w:t>
      </w:r>
      <w:proofErr w:type="spellEnd"/>
      <w:r w:rsidRPr="00C96829">
        <w:rPr>
          <w:sz w:val="22"/>
          <w:lang w:val="en-GB"/>
        </w:rPr>
        <w:t>="4"&gt;</w:t>
      </w:r>
    </w:p>
    <w:p w14:paraId="6CACBD4F" w14:textId="1F1C2744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&lt;input type="submit" value="</w:t>
      </w:r>
      <w:proofErr w:type="spellStart"/>
      <w:r w:rsidRPr="00C96829">
        <w:rPr>
          <w:sz w:val="22"/>
          <w:lang w:val="en-GB"/>
        </w:rPr>
        <w:t>Abschicken</w:t>
      </w:r>
      <w:proofErr w:type="spellEnd"/>
      <w:r w:rsidRPr="00C96829">
        <w:rPr>
          <w:sz w:val="22"/>
          <w:lang w:val="en-GB"/>
        </w:rPr>
        <w:t>" &gt;</w:t>
      </w:r>
    </w:p>
    <w:p w14:paraId="39E767A0" w14:textId="161B16AD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&lt;/td&gt;</w:t>
      </w:r>
    </w:p>
    <w:p w14:paraId="7D7F3C90" w14:textId="28419C74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15435F8B" w14:textId="781BCB0E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&lt;/tr&gt;</w:t>
      </w:r>
    </w:p>
    <w:p w14:paraId="54B51B75" w14:textId="5D49CBC6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42EB27AD" w14:textId="731B5626" w:rsidR="00C96829" w:rsidRPr="00C96829" w:rsidRDefault="00C96829" w:rsidP="00C96829">
      <w:pPr>
        <w:ind w:left="720"/>
        <w:jc w:val="both"/>
        <w:rPr>
          <w:sz w:val="22"/>
          <w:lang w:val="en-GB"/>
        </w:rPr>
      </w:pPr>
    </w:p>
    <w:p w14:paraId="525DFF53" w14:textId="7AC4ED3B" w:rsidR="00C96829" w:rsidRPr="00C96829" w:rsidRDefault="00C96829" w:rsidP="00C96829">
      <w:pPr>
        <w:ind w:left="720"/>
        <w:jc w:val="both"/>
        <w:rPr>
          <w:sz w:val="22"/>
          <w:lang w:val="en-GB"/>
        </w:rPr>
      </w:pPr>
      <w:r w:rsidRPr="00C96829">
        <w:rPr>
          <w:sz w:val="22"/>
          <w:lang w:val="en-GB"/>
        </w:rPr>
        <w:t>&lt;/table&gt;</w:t>
      </w:r>
    </w:p>
    <w:p w14:paraId="7B18E712" w14:textId="6FCDF355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&lt;/form&gt;</w:t>
      </w:r>
    </w:p>
    <w:p w14:paraId="0565882A" w14:textId="4AFCEA4E" w:rsidR="00C96829" w:rsidRPr="00C96829" w:rsidRDefault="00C96829" w:rsidP="00C96829">
      <w:pPr>
        <w:ind w:left="720"/>
        <w:jc w:val="both"/>
        <w:rPr>
          <w:sz w:val="22"/>
        </w:rPr>
      </w:pPr>
    </w:p>
    <w:p w14:paraId="23257905" w14:textId="63B597DD" w:rsidR="00C96829" w:rsidRP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&lt;/</w:t>
      </w:r>
      <w:proofErr w:type="spellStart"/>
      <w:r w:rsidRPr="00C96829">
        <w:rPr>
          <w:sz w:val="22"/>
        </w:rPr>
        <w:t>body</w:t>
      </w:r>
      <w:proofErr w:type="spellEnd"/>
      <w:r w:rsidRPr="00C96829">
        <w:rPr>
          <w:sz w:val="22"/>
        </w:rPr>
        <w:t>&gt;</w:t>
      </w:r>
    </w:p>
    <w:p w14:paraId="6FA06C69" w14:textId="77777777" w:rsidR="00C96829" w:rsidRPr="00C96829" w:rsidRDefault="00C96829" w:rsidP="00C96829">
      <w:pPr>
        <w:ind w:left="720"/>
        <w:jc w:val="both"/>
        <w:rPr>
          <w:sz w:val="22"/>
        </w:rPr>
      </w:pPr>
    </w:p>
    <w:p w14:paraId="6C94E6F3" w14:textId="381DB660" w:rsidR="00C96829" w:rsidRDefault="00C96829" w:rsidP="00C96829">
      <w:pPr>
        <w:ind w:left="720"/>
        <w:jc w:val="both"/>
        <w:rPr>
          <w:sz w:val="22"/>
        </w:rPr>
      </w:pPr>
      <w:r w:rsidRPr="00C96829">
        <w:rPr>
          <w:sz w:val="22"/>
        </w:rPr>
        <w:t>&lt;/</w:t>
      </w:r>
      <w:proofErr w:type="spellStart"/>
      <w:r w:rsidRPr="00C96829">
        <w:rPr>
          <w:sz w:val="22"/>
        </w:rPr>
        <w:t>html</w:t>
      </w:r>
      <w:proofErr w:type="spellEnd"/>
      <w:r w:rsidRPr="00C96829">
        <w:rPr>
          <w:sz w:val="22"/>
        </w:rPr>
        <w:t>&gt;</w:t>
      </w:r>
    </w:p>
    <w:p w14:paraId="66EA4475" w14:textId="44513690" w:rsidR="00C96829" w:rsidRDefault="00C96829" w:rsidP="00C96829">
      <w:pPr>
        <w:ind w:left="720"/>
        <w:jc w:val="both"/>
        <w:rPr>
          <w:sz w:val="22"/>
        </w:rPr>
      </w:pPr>
    </w:p>
    <w:p w14:paraId="7AA70807" w14:textId="74EBECF3" w:rsidR="00C96829" w:rsidRDefault="00C96829" w:rsidP="00C96829">
      <w:pPr>
        <w:ind w:left="720"/>
        <w:jc w:val="both"/>
        <w:rPr>
          <w:sz w:val="22"/>
        </w:rPr>
      </w:pPr>
    </w:p>
    <w:p w14:paraId="19EE2296" w14:textId="1CBF4EDC" w:rsidR="00C96829" w:rsidRDefault="00C96829" w:rsidP="00C96829">
      <w:pPr>
        <w:pStyle w:val="berschrift3"/>
      </w:pPr>
      <w:bookmarkStart w:id="13" w:name="_Toc90470819"/>
      <w:r>
        <w:t>Bild der Fertigen Seite</w:t>
      </w:r>
      <w:bookmarkEnd w:id="13"/>
    </w:p>
    <w:p w14:paraId="72410657" w14:textId="608DC4B4" w:rsidR="00C96829" w:rsidRPr="00C96829" w:rsidRDefault="00C96829" w:rsidP="00C96829">
      <w:r>
        <w:tab/>
      </w:r>
      <w:r>
        <w:rPr>
          <w:noProof/>
        </w:rPr>
        <w:drawing>
          <wp:inline distT="0" distB="0" distL="0" distR="0" wp14:anchorId="39C01B29" wp14:editId="7902BB04">
            <wp:extent cx="5731510" cy="1959610"/>
            <wp:effectExtent l="0" t="0" r="254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829" w:rsidRPr="00C96829" w:rsidSect="00CA74A9">
      <w:headerReference w:type="default" r:id="rId19"/>
      <w:footerReference w:type="default" r:id="rId20"/>
      <w:headerReference w:type="first" r:id="rId2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D75C" w14:textId="77777777" w:rsidR="001E4561" w:rsidRDefault="001E4561">
      <w:r>
        <w:separator/>
      </w:r>
    </w:p>
    <w:p w14:paraId="3F3A8790" w14:textId="77777777" w:rsidR="001E4561" w:rsidRDefault="001E4561"/>
  </w:endnote>
  <w:endnote w:type="continuationSeparator" w:id="0">
    <w:p w14:paraId="279E724C" w14:textId="77777777" w:rsidR="001E4561" w:rsidRDefault="001E4561">
      <w:r>
        <w:continuationSeparator/>
      </w:r>
    </w:p>
    <w:p w14:paraId="049396E5" w14:textId="77777777" w:rsidR="001E4561" w:rsidRDefault="001E45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1110F230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F92737">
      <w:t>24</w:t>
    </w:r>
    <w:r>
      <w:t>.</w:t>
    </w:r>
    <w:r w:rsidR="00DD4F20">
      <w:t>1</w:t>
    </w:r>
    <w:r w:rsidR="00B2553C">
      <w:t>1</w:t>
    </w:r>
    <w:r>
      <w:t>.2021 KW:</w:t>
    </w:r>
    <w:r w:rsidR="00DD4F20">
      <w:t>4</w:t>
    </w:r>
    <w:r w:rsidR="00F92737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258B" w14:textId="77777777" w:rsidR="001E4561" w:rsidRDefault="001E4561">
      <w:r>
        <w:separator/>
      </w:r>
    </w:p>
    <w:p w14:paraId="79C61FEE" w14:textId="77777777" w:rsidR="001E4561" w:rsidRDefault="001E4561"/>
  </w:footnote>
  <w:footnote w:type="continuationSeparator" w:id="0">
    <w:p w14:paraId="38E2F4AC" w14:textId="77777777" w:rsidR="001E4561" w:rsidRDefault="001E4561">
      <w:r>
        <w:continuationSeparator/>
      </w:r>
    </w:p>
    <w:p w14:paraId="75D149A4" w14:textId="77777777" w:rsidR="001E4561" w:rsidRDefault="001E45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3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07777"/>
    <w:multiLevelType w:val="hybridMultilevel"/>
    <w:tmpl w:val="C20A9AE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18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30A3148"/>
    <w:multiLevelType w:val="hybridMultilevel"/>
    <w:tmpl w:val="9058F7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AE40880"/>
    <w:multiLevelType w:val="hybridMultilevel"/>
    <w:tmpl w:val="9DDECCC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23" w15:restartNumberingAfterBreak="0">
    <w:nsid w:val="4BE0052C"/>
    <w:multiLevelType w:val="hybridMultilevel"/>
    <w:tmpl w:val="393E59C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27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28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1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8"/>
  </w:num>
  <w:num w:numId="5">
    <w:abstractNumId w:val="2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9"/>
  </w:num>
  <w:num w:numId="15">
    <w:abstractNumId w:val="27"/>
  </w:num>
  <w:num w:numId="16">
    <w:abstractNumId w:val="31"/>
  </w:num>
  <w:num w:numId="17">
    <w:abstractNumId w:val="10"/>
  </w:num>
  <w:num w:numId="18">
    <w:abstractNumId w:val="11"/>
  </w:num>
  <w:num w:numId="19">
    <w:abstractNumId w:val="18"/>
  </w:num>
  <w:num w:numId="20">
    <w:abstractNumId w:val="25"/>
  </w:num>
  <w:num w:numId="21">
    <w:abstractNumId w:val="14"/>
  </w:num>
  <w:num w:numId="22">
    <w:abstractNumId w:val="28"/>
  </w:num>
  <w:num w:numId="23">
    <w:abstractNumId w:val="12"/>
  </w:num>
  <w:num w:numId="24">
    <w:abstractNumId w:val="17"/>
  </w:num>
  <w:num w:numId="25">
    <w:abstractNumId w:val="32"/>
  </w:num>
  <w:num w:numId="26">
    <w:abstractNumId w:val="22"/>
  </w:num>
  <w:num w:numId="27">
    <w:abstractNumId w:val="26"/>
  </w:num>
  <w:num w:numId="28">
    <w:abstractNumId w:val="20"/>
  </w:num>
  <w:num w:numId="29">
    <w:abstractNumId w:val="13"/>
  </w:num>
  <w:num w:numId="30">
    <w:abstractNumId w:val="30"/>
  </w:num>
  <w:num w:numId="31">
    <w:abstractNumId w:val="19"/>
  </w:num>
  <w:num w:numId="32">
    <w:abstractNumId w:val="21"/>
  </w:num>
  <w:num w:numId="33">
    <w:abstractNumId w:val="1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1557C"/>
    <w:rsid w:val="000A0B32"/>
    <w:rsid w:val="000A223D"/>
    <w:rsid w:val="000C1EF1"/>
    <w:rsid w:val="000D5399"/>
    <w:rsid w:val="000F38CF"/>
    <w:rsid w:val="000F5BED"/>
    <w:rsid w:val="00160AF9"/>
    <w:rsid w:val="001912B2"/>
    <w:rsid w:val="001D0095"/>
    <w:rsid w:val="001D2CA8"/>
    <w:rsid w:val="001E4561"/>
    <w:rsid w:val="00200677"/>
    <w:rsid w:val="00215D27"/>
    <w:rsid w:val="00264BFC"/>
    <w:rsid w:val="00290347"/>
    <w:rsid w:val="002A0044"/>
    <w:rsid w:val="002A0BEE"/>
    <w:rsid w:val="002F6D4D"/>
    <w:rsid w:val="00303EAA"/>
    <w:rsid w:val="003517F4"/>
    <w:rsid w:val="00355CC6"/>
    <w:rsid w:val="003650EA"/>
    <w:rsid w:val="00386068"/>
    <w:rsid w:val="003A445F"/>
    <w:rsid w:val="003A4FE1"/>
    <w:rsid w:val="003C0801"/>
    <w:rsid w:val="003C2D7B"/>
    <w:rsid w:val="003F66FA"/>
    <w:rsid w:val="00402486"/>
    <w:rsid w:val="004224CB"/>
    <w:rsid w:val="0043570C"/>
    <w:rsid w:val="00474746"/>
    <w:rsid w:val="004823AF"/>
    <w:rsid w:val="004D5282"/>
    <w:rsid w:val="004E2A23"/>
    <w:rsid w:val="004F0E9B"/>
    <w:rsid w:val="004F562B"/>
    <w:rsid w:val="004F5A1A"/>
    <w:rsid w:val="004F6140"/>
    <w:rsid w:val="005056F0"/>
    <w:rsid w:val="00515372"/>
    <w:rsid w:val="0052164F"/>
    <w:rsid w:val="00531D5A"/>
    <w:rsid w:val="00547E56"/>
    <w:rsid w:val="0056311B"/>
    <w:rsid w:val="005A54FA"/>
    <w:rsid w:val="005B2EAF"/>
    <w:rsid w:val="005B3755"/>
    <w:rsid w:val="00616F8E"/>
    <w:rsid w:val="006255BD"/>
    <w:rsid w:val="00630D2E"/>
    <w:rsid w:val="006809FA"/>
    <w:rsid w:val="006C254A"/>
    <w:rsid w:val="006E09B8"/>
    <w:rsid w:val="006E67C4"/>
    <w:rsid w:val="006F2718"/>
    <w:rsid w:val="007824CA"/>
    <w:rsid w:val="007B1A35"/>
    <w:rsid w:val="007D770B"/>
    <w:rsid w:val="007F4B9C"/>
    <w:rsid w:val="007F6D58"/>
    <w:rsid w:val="008400AB"/>
    <w:rsid w:val="0090428B"/>
    <w:rsid w:val="00946B86"/>
    <w:rsid w:val="009831BE"/>
    <w:rsid w:val="009C4545"/>
    <w:rsid w:val="009D39A6"/>
    <w:rsid w:val="009F2ED4"/>
    <w:rsid w:val="009F4FFF"/>
    <w:rsid w:val="00A368D1"/>
    <w:rsid w:val="00A54BAD"/>
    <w:rsid w:val="00A638EC"/>
    <w:rsid w:val="00A63A7F"/>
    <w:rsid w:val="00A812CD"/>
    <w:rsid w:val="00A8474B"/>
    <w:rsid w:val="00A94114"/>
    <w:rsid w:val="00A94C93"/>
    <w:rsid w:val="00AA133F"/>
    <w:rsid w:val="00AB1E67"/>
    <w:rsid w:val="00AE66B5"/>
    <w:rsid w:val="00B00AC5"/>
    <w:rsid w:val="00B05A7F"/>
    <w:rsid w:val="00B2553C"/>
    <w:rsid w:val="00BB5D86"/>
    <w:rsid w:val="00BE0195"/>
    <w:rsid w:val="00C10F9D"/>
    <w:rsid w:val="00C17E8E"/>
    <w:rsid w:val="00C20013"/>
    <w:rsid w:val="00C200C1"/>
    <w:rsid w:val="00C33179"/>
    <w:rsid w:val="00C4234F"/>
    <w:rsid w:val="00C454DA"/>
    <w:rsid w:val="00C52189"/>
    <w:rsid w:val="00C925A9"/>
    <w:rsid w:val="00C96829"/>
    <w:rsid w:val="00CA74A9"/>
    <w:rsid w:val="00CB1C65"/>
    <w:rsid w:val="00CB3CE7"/>
    <w:rsid w:val="00CC595B"/>
    <w:rsid w:val="00CC7BFF"/>
    <w:rsid w:val="00CF0906"/>
    <w:rsid w:val="00CF5249"/>
    <w:rsid w:val="00D0268F"/>
    <w:rsid w:val="00D079FD"/>
    <w:rsid w:val="00D11A9A"/>
    <w:rsid w:val="00D51F5E"/>
    <w:rsid w:val="00D5350B"/>
    <w:rsid w:val="00D965F7"/>
    <w:rsid w:val="00DD4F20"/>
    <w:rsid w:val="00E43AA0"/>
    <w:rsid w:val="00E65EA0"/>
    <w:rsid w:val="00E75530"/>
    <w:rsid w:val="00E82114"/>
    <w:rsid w:val="00EE5DA3"/>
    <w:rsid w:val="00F41333"/>
    <w:rsid w:val="00F5192E"/>
    <w:rsid w:val="00F60AF0"/>
    <w:rsid w:val="00F9069F"/>
    <w:rsid w:val="00F92737"/>
    <w:rsid w:val="00FB5E89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maulhardt@nta-isny.de" TargetMode="Externa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3F4FE5"/>
    <w:rsid w:val="0052489F"/>
    <w:rsid w:val="005B2257"/>
    <w:rsid w:val="006556C8"/>
    <w:rsid w:val="006E5384"/>
    <w:rsid w:val="0074099F"/>
    <w:rsid w:val="007A4A66"/>
    <w:rsid w:val="008304C7"/>
    <w:rsid w:val="009C7AC5"/>
    <w:rsid w:val="00AD1A26"/>
    <w:rsid w:val="00AF1C09"/>
    <w:rsid w:val="00B212A1"/>
    <w:rsid w:val="00C81290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08.12.2021 KW:49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1</Pages>
  <Words>1023</Words>
  <Characters>6450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13</cp:revision>
  <cp:lastPrinted>2021-12-15T13:27:00Z</cp:lastPrinted>
  <dcterms:created xsi:type="dcterms:W3CDTF">2021-10-27T06:45:00Z</dcterms:created>
  <dcterms:modified xsi:type="dcterms:W3CDTF">2021-12-15T13:37:00Z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
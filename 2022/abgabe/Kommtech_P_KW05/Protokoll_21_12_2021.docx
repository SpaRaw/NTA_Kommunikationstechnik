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73C371EB" w:rsidR="00A638EC" w:rsidRPr="005056F0" w:rsidRDefault="00574CBC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B14FC">
            <w:t>2</w:t>
          </w:r>
          <w:r w:rsidR="00037141">
            <w:t>6</w:t>
          </w:r>
          <w:r w:rsidR="000D5399">
            <w:t>.</w:t>
          </w:r>
          <w:r w:rsidR="00037141">
            <w:t>01</w:t>
          </w:r>
          <w:r w:rsidR="000D5399">
            <w:t>.2021 KW:</w:t>
          </w:r>
          <w:r w:rsidR="00037141">
            <w:t>04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4529A3A" w:rsidR="00E43AA0" w:rsidRDefault="00264BFC" w:rsidP="00E43AA0">
      <w:pPr>
        <w:pStyle w:val="Kontaktinfos"/>
      </w:pPr>
      <w:r>
        <w:t xml:space="preserve">Praktikumseinheit: </w:t>
      </w:r>
      <w:r w:rsidR="00037141">
        <w:t>17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00F0F0C2" w:rsidR="00264BFC" w:rsidRDefault="00264BFC" w:rsidP="00290347">
      <w:pPr>
        <w:pStyle w:val="Kontaktinfos"/>
      </w:pPr>
      <w:r>
        <w:t xml:space="preserve">thema: </w:t>
      </w:r>
      <w:r w:rsidR="00037141">
        <w:t>CHrashkurs HTML/CSS teil 1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6397C673" w14:textId="572AA973" w:rsidR="00771FBE" w:rsidRDefault="000D5399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5309937" w:history="1">
        <w:r w:rsidR="00771FBE" w:rsidRPr="004C20D1">
          <w:rPr>
            <w:rStyle w:val="Hyperlink"/>
            <w:noProof/>
          </w:rPr>
          <w:t>Zusammenfassung nach kapitel</w:t>
        </w:r>
        <w:r w:rsidR="00771FBE">
          <w:rPr>
            <w:noProof/>
            <w:webHidden/>
          </w:rPr>
          <w:tab/>
        </w:r>
        <w:r w:rsidR="00771FBE">
          <w:rPr>
            <w:noProof/>
            <w:webHidden/>
          </w:rPr>
          <w:fldChar w:fldCharType="begin"/>
        </w:r>
        <w:r w:rsidR="00771FBE">
          <w:rPr>
            <w:noProof/>
            <w:webHidden/>
          </w:rPr>
          <w:instrText xml:space="preserve"> PAGEREF _Toc95309937 \h </w:instrText>
        </w:r>
        <w:r w:rsidR="00771FBE">
          <w:rPr>
            <w:noProof/>
            <w:webHidden/>
          </w:rPr>
        </w:r>
        <w:r w:rsidR="00771FBE">
          <w:rPr>
            <w:noProof/>
            <w:webHidden/>
          </w:rPr>
          <w:fldChar w:fldCharType="separate"/>
        </w:r>
        <w:r w:rsidR="00771FBE">
          <w:rPr>
            <w:noProof/>
            <w:webHidden/>
          </w:rPr>
          <w:t>2</w:t>
        </w:r>
        <w:r w:rsidR="00771FBE">
          <w:rPr>
            <w:noProof/>
            <w:webHidden/>
          </w:rPr>
          <w:fldChar w:fldCharType="end"/>
        </w:r>
      </w:hyperlink>
    </w:p>
    <w:p w14:paraId="50A50F74" w14:textId="4C4CF8B8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38" w:history="1">
        <w:r w:rsidRPr="004C20D1">
          <w:rPr>
            <w:rStyle w:val="Hyperlink"/>
            <w:noProof/>
          </w:rPr>
          <w:t>3.1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4EC1A2" w14:textId="2B3122A8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39" w:history="1">
        <w:r w:rsidRPr="004C20D1">
          <w:rPr>
            <w:rStyle w:val="Hyperlink"/>
            <w:noProof/>
          </w:rPr>
          <w:t>3.2 html grundgerüst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764A7" w14:textId="4B0D7DBE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0" w:history="1">
        <w:r w:rsidRPr="004C20D1">
          <w:rPr>
            <w:rStyle w:val="Hyperlink"/>
            <w:noProof/>
          </w:rPr>
          <w:t>3.3 Die Definition des Dokumententyp : &lt;!doctype html&gt;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8D3DB9" w14:textId="1B9922BB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1" w:history="1">
        <w:r w:rsidRPr="004C20D1">
          <w:rPr>
            <w:rStyle w:val="Hyperlink"/>
            <w:noProof/>
          </w:rPr>
          <w:t>3.4 Das stammelement &lt;html&gt;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5C0FF" w14:textId="4F01DC14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2" w:history="1">
        <w:r w:rsidRPr="004C20D1">
          <w:rPr>
            <w:rStyle w:val="Hyperlink"/>
            <w:noProof/>
          </w:rPr>
          <w:t>3.5 informationen über die webseite &lt; head&gt;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9A17E" w14:textId="4E149C9A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3" w:history="1">
        <w:r w:rsidRPr="004C20D1">
          <w:rPr>
            <w:rStyle w:val="Hyperlink"/>
            <w:noProof/>
          </w:rPr>
          <w:t>3.6 Der inhalt der 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55B14" w14:textId="63E085B4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4" w:history="1">
        <w:r w:rsidRPr="004C20D1">
          <w:rPr>
            <w:rStyle w:val="Hyperlink"/>
            <w:noProof/>
          </w:rPr>
          <w:t>3.7 Aufbau eines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3F54B" w14:textId="3BFD6284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5" w:history="1">
        <w:r w:rsidRPr="004C20D1">
          <w:rPr>
            <w:rStyle w:val="Hyperlink"/>
            <w:noProof/>
          </w:rPr>
          <w:t>4.1 Layoutbereiche Einteilen mit &lt;div&gt;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60EB8" w14:textId="7955284E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6" w:history="1">
        <w:r w:rsidRPr="004C20D1">
          <w:rPr>
            <w:rStyle w:val="Hyperlink"/>
            <w:noProof/>
          </w:rPr>
          <w:t>4.2 Die verschiedenen 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F85D5" w14:textId="39DC3D1E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7" w:history="1">
        <w:r w:rsidRPr="004C20D1">
          <w:rPr>
            <w:rStyle w:val="Hyperlink"/>
            <w:noProof/>
          </w:rPr>
          <w:t>4.3 der Wrapper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DFFD0" w14:textId="39C0D63D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8" w:history="1">
        <w:r w:rsidRPr="004C20D1">
          <w:rPr>
            <w:rStyle w:val="Hyperlink"/>
            <w:noProof/>
          </w:rPr>
          <w:t>4.4 Überschriften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BBAAF" w14:textId="6114D9AA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49" w:history="1">
        <w:r w:rsidRPr="004C20D1">
          <w:rPr>
            <w:rStyle w:val="Hyperlink"/>
            <w:noProof/>
          </w:rPr>
          <w:t>4.5 PARAGRAF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55A989" w14:textId="288D8EA2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0" w:history="1">
        <w:r w:rsidRPr="004C20D1">
          <w:rPr>
            <w:rStyle w:val="Hyperlink"/>
            <w:noProof/>
          </w:rPr>
          <w:t>4.6 Hervorheben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5BE11" w14:textId="65EF4C88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1" w:history="1">
        <w:r w:rsidRPr="004C20D1">
          <w:rPr>
            <w:rStyle w:val="Hyperlink"/>
            <w:noProof/>
          </w:rPr>
          <w:t>4.7 Verschachtelung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96F17" w14:textId="61089FB1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2" w:history="1">
        <w:r w:rsidRPr="004C20D1">
          <w:rPr>
            <w:rStyle w:val="Hyperlink"/>
            <w:noProof/>
          </w:rPr>
          <w:t>4.8 Listen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D781D2" w14:textId="18B5709B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3" w:history="1">
        <w:r w:rsidRPr="004C20D1">
          <w:rPr>
            <w:rStyle w:val="Hyperlink"/>
            <w:noProof/>
          </w:rPr>
          <w:t>5.1 Hyperlinks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C4588" w14:textId="63EC500E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4" w:history="1">
        <w:r w:rsidRPr="004C20D1">
          <w:rPr>
            <w:rStyle w:val="Hyperlink"/>
            <w:noProof/>
          </w:rPr>
          <w:t>5.2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45024" w14:textId="2DDFF63D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5" w:history="1">
        <w:r w:rsidRPr="004C20D1">
          <w:rPr>
            <w:rStyle w:val="Hyperlink"/>
            <w:noProof/>
          </w:rPr>
          <w:t>5.3 Andere Medien Verlinken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2357D5" w14:textId="3BB1D079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6" w:history="1">
        <w:r w:rsidRPr="004C20D1">
          <w:rPr>
            <w:rStyle w:val="Hyperlink"/>
            <w:noProof/>
          </w:rPr>
          <w:t>5.4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ED6FCE" w14:textId="3055AD5F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7" w:history="1">
        <w:r w:rsidRPr="004C20D1">
          <w:rPr>
            <w:rStyle w:val="Hyperlink"/>
            <w:noProof/>
          </w:rPr>
          <w:t>5.5 Weitere nützliche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6FB30" w14:textId="2F358EB6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8" w:history="1">
        <w:r w:rsidRPr="004C20D1">
          <w:rPr>
            <w:rStyle w:val="Hyperlink"/>
            <w:noProof/>
          </w:rPr>
          <w:t>6.1 Das stylesheet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F59F9" w14:textId="4C2DE128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59" w:history="1">
        <w:r w:rsidRPr="004C20D1">
          <w:rPr>
            <w:rStyle w:val="Hyperlink"/>
            <w:noProof/>
          </w:rPr>
          <w:t>6.2 Ein Stylesheet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B70C3" w14:textId="3B9DE7B0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0" w:history="1">
        <w:r w:rsidRPr="004C20D1">
          <w:rPr>
            <w:rStyle w:val="Hyperlink"/>
            <w:noProof/>
          </w:rPr>
          <w:t>6.3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1B15F" w14:textId="1EB229D6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1" w:history="1">
        <w:r w:rsidRPr="004C20D1">
          <w:rPr>
            <w:rStyle w:val="Hyperlink"/>
            <w:noProof/>
          </w:rPr>
          <w:t>6.4 Anpassen der Hintergrundfarbe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8E5CC1" w14:textId="1DED7170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2" w:history="1">
        <w:r w:rsidRPr="004C20D1">
          <w:rPr>
            <w:rStyle w:val="Hyperlink"/>
            <w:noProof/>
          </w:rPr>
          <w:t>6.5 Möglichkeiten der Ansteuerung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8950C0" w14:textId="0CDCDB43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3" w:history="1">
        <w:r w:rsidRPr="004C20D1">
          <w:rPr>
            <w:rStyle w:val="Hyperlink"/>
            <w:noProof/>
          </w:rPr>
          <w:t>6.6 Schriftfarbe und Hintergrund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EB9A4F" w14:textId="18125211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4" w:history="1">
        <w:r w:rsidRPr="004C20D1">
          <w:rPr>
            <w:rStyle w:val="Hyperlink"/>
            <w:noProof/>
          </w:rPr>
          <w:t>6.7 Schriftart und Schriftgröße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8BAA41" w14:textId="267C68D9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5" w:history="1">
        <w:r w:rsidRPr="004C20D1">
          <w:rPr>
            <w:rStyle w:val="Hyperlink"/>
            <w:noProof/>
          </w:rPr>
          <w:t>6.8 Links gestallten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F6C7C" w14:textId="30D0CA1C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6" w:history="1">
        <w:r w:rsidRPr="004C20D1">
          <w:rPr>
            <w:rStyle w:val="Hyperlink"/>
            <w:noProof/>
          </w:rPr>
          <w:t>7.1 Definition 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C1A7F7" w14:textId="1112580B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7" w:history="1">
        <w:r w:rsidRPr="004C20D1">
          <w:rPr>
            <w:rStyle w:val="Hyperlink"/>
            <w:noProof/>
          </w:rPr>
          <w:t>8.1 Aufbau einer CSS Regel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57D2F" w14:textId="6FB9DAF8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8" w:history="1">
        <w:r w:rsidRPr="004C20D1">
          <w:rPr>
            <w:rStyle w:val="Hyperlink"/>
            <w:noProof/>
          </w:rPr>
          <w:t>9 Das Boxmodell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B02E5E" w14:textId="334CA3E5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69" w:history="1">
        <w:r w:rsidRPr="004C20D1">
          <w:rPr>
            <w:rStyle w:val="Hyperlink"/>
            <w:noProof/>
          </w:rPr>
          <w:t>9.1 Content width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EFB220" w14:textId="4389A431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0" w:history="1">
        <w:r w:rsidRPr="004C20D1">
          <w:rPr>
            <w:rStyle w:val="Hyperlink"/>
            <w:noProof/>
          </w:rPr>
          <w:t>9.2 Padding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9157B5" w14:textId="6FACE302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1" w:history="1">
        <w:r w:rsidRPr="004C20D1">
          <w:rPr>
            <w:rStyle w:val="Hyperlink"/>
            <w:noProof/>
            <w:lang w:val="en-GB"/>
          </w:rPr>
          <w:t>9.3 Border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E8BAE" w14:textId="528A6AB7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2" w:history="1">
        <w:r w:rsidRPr="004C20D1">
          <w:rPr>
            <w:rStyle w:val="Hyperlink"/>
            <w:noProof/>
          </w:rPr>
          <w:t>9.4 Margin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A14C48" w14:textId="3CEF31DF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3" w:history="1">
        <w:r w:rsidRPr="004C20D1">
          <w:rPr>
            <w:rStyle w:val="Hyperlink"/>
            <w:noProof/>
          </w:rPr>
          <w:t>9.5 Gesamt Dimensionen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F8373B" w14:textId="3EF82981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4" w:history="1">
        <w:r w:rsidRPr="004C20D1">
          <w:rPr>
            <w:rStyle w:val="Hyperlink"/>
            <w:noProof/>
            <w:lang w:val="en-GB"/>
          </w:rPr>
          <w:t>9.6 Kalibrierung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B9A71" w14:textId="40870E85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5" w:history="1">
        <w:r w:rsidRPr="004C20D1">
          <w:rPr>
            <w:rStyle w:val="Hyperlink"/>
            <w:noProof/>
          </w:rPr>
          <w:t>9.7 Webseiten Zentrieren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10A9E3" w14:textId="145D135F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6" w:history="1">
        <w:r w:rsidRPr="004C20D1">
          <w:rPr>
            <w:rStyle w:val="Hyperlink"/>
            <w:noProof/>
          </w:rPr>
          <w:t>9.8 Border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520BDB" w14:textId="4E5DCF99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7" w:history="1">
        <w:r w:rsidRPr="004C20D1">
          <w:rPr>
            <w:rStyle w:val="Hyperlink"/>
            <w:noProof/>
          </w:rPr>
          <w:t>9.9 Hintergrund Farben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9DB8B6" w14:textId="1003385C" w:rsidR="00771FBE" w:rsidRDefault="00771FB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5309978" w:history="1">
        <w:r w:rsidRPr="004C20D1">
          <w:rPr>
            <w:rStyle w:val="Hyperlink"/>
            <w:noProof/>
          </w:rPr>
          <w:t>9.10 Hintergrundgrafiken mit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_Toc95309978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7FE28E" w14:textId="53C3E406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70B29A43" w:rsidR="000E25C9" w:rsidRDefault="000E25C9" w:rsidP="00290C74"/>
    <w:p w14:paraId="0ED4EC83" w14:textId="19820DEC" w:rsidR="000E25C9" w:rsidRDefault="000E25C9" w:rsidP="00290C74"/>
    <w:p w14:paraId="2D5CD048" w14:textId="5CAF20D0" w:rsidR="000E25C9" w:rsidRDefault="000E25C9" w:rsidP="00290C74"/>
    <w:p w14:paraId="458AB06A" w14:textId="749EBF13" w:rsidR="000E25C9" w:rsidRDefault="000E25C9" w:rsidP="00290C74"/>
    <w:p w14:paraId="091543AD" w14:textId="0FD1FC6C" w:rsidR="000E25C9" w:rsidRDefault="000E25C9" w:rsidP="00290C74"/>
    <w:p w14:paraId="05CD7409" w14:textId="35E9249C" w:rsidR="000E25C9" w:rsidRDefault="000E25C9" w:rsidP="00290C74"/>
    <w:p w14:paraId="4C2E3602" w14:textId="23DAD38E" w:rsidR="000E25C9" w:rsidRDefault="000E25C9" w:rsidP="00290C74"/>
    <w:p w14:paraId="1CF2A67C" w14:textId="23E9A9DB" w:rsidR="000E25C9" w:rsidRDefault="000E25C9" w:rsidP="00290C74"/>
    <w:p w14:paraId="562602FC" w14:textId="77777777" w:rsidR="000E25C9" w:rsidRDefault="000E25C9" w:rsidP="00290C74"/>
    <w:p w14:paraId="3AFE0FBB" w14:textId="266295EE" w:rsidR="00290C74" w:rsidRDefault="00AF5C00" w:rsidP="00AF5C00">
      <w:pPr>
        <w:pStyle w:val="berschrift2"/>
      </w:pPr>
      <w:bookmarkStart w:id="0" w:name="_Toc95309937"/>
      <w:r>
        <w:t>Zusammenfassung nach kapitel</w:t>
      </w:r>
      <w:bookmarkEnd w:id="0"/>
    </w:p>
    <w:p w14:paraId="04BAE493" w14:textId="3F6E6448" w:rsidR="00AF5C00" w:rsidRDefault="00AF5C00" w:rsidP="00AF5C00">
      <w:pPr>
        <w:pStyle w:val="berschrift3"/>
      </w:pPr>
      <w:r>
        <w:tab/>
      </w:r>
      <w:bookmarkStart w:id="1" w:name="_Toc95309938"/>
      <w:r>
        <w:t>3.1 HTml</w:t>
      </w:r>
      <w:bookmarkEnd w:id="1"/>
    </w:p>
    <w:p w14:paraId="090A04A9" w14:textId="48F56089" w:rsidR="00AF5C00" w:rsidRDefault="00AF5C00" w:rsidP="00AF5C00">
      <w:pPr>
        <w:ind w:left="1437"/>
      </w:pPr>
      <w:r>
        <w:t xml:space="preserve">HTML ausgeschrieben </w:t>
      </w:r>
      <w:proofErr w:type="gramStart"/>
      <w:r>
        <w:t>steht  führ</w:t>
      </w:r>
      <w:proofErr w:type="gramEnd"/>
      <w:r>
        <w:t xml:space="preserve"> </w:t>
      </w:r>
      <w:proofErr w:type="spellStart"/>
      <w:r>
        <w:t>Hyper</w:t>
      </w:r>
      <w:proofErr w:type="spellEnd"/>
      <w:r>
        <w:t xml:space="preserve"> Text Markup Language, dabei ergeben sich folgende Bedeutungen für die </w:t>
      </w:r>
      <w:proofErr w:type="spellStart"/>
      <w:r>
        <w:t>Einzelnen</w:t>
      </w:r>
      <w:proofErr w:type="spellEnd"/>
      <w:r>
        <w:t xml:space="preserve"> Bestandteile:</w:t>
      </w:r>
    </w:p>
    <w:p w14:paraId="08854941" w14:textId="5338B980" w:rsidR="00AF5C00" w:rsidRDefault="00AF5C00" w:rsidP="007416D6">
      <w:pPr>
        <w:ind w:left="789" w:firstLine="648"/>
      </w:pPr>
      <w:proofErr w:type="spellStart"/>
      <w:r>
        <w:t>Hyper</w:t>
      </w:r>
      <w:proofErr w:type="spellEnd"/>
      <w:r>
        <w:t xml:space="preserve"> Text: Text mit Automatischen </w:t>
      </w:r>
      <w:proofErr w:type="gramStart"/>
      <w:r>
        <w:t>Querverweisen( Links</w:t>
      </w:r>
      <w:proofErr w:type="gramEnd"/>
      <w:r>
        <w:t xml:space="preserve"> ) auf andere Dokumente</w:t>
      </w:r>
    </w:p>
    <w:p w14:paraId="42314967" w14:textId="7C1792F4" w:rsidR="007416D6" w:rsidRDefault="007416D6" w:rsidP="007416D6">
      <w:pPr>
        <w:ind w:left="1440"/>
      </w:pPr>
      <w:r>
        <w:t xml:space="preserve">Markup:  Übersetzt bedeutet es </w:t>
      </w:r>
      <w:proofErr w:type="gramStart"/>
      <w:r>
        <w:t>soviel</w:t>
      </w:r>
      <w:proofErr w:type="gramEnd"/>
      <w:r>
        <w:t xml:space="preserve"> wie Etiketten anbringen und übertragen gesehen Etiketten auf Webseiten anbringen. Dies geschieht durch Tags, diese werden durch &lt; &gt; definiert. Ein weit verbreitetes Tag ist der </w:t>
      </w:r>
      <w:proofErr w:type="gramStart"/>
      <w:r>
        <w:t>Paragraph</w:t>
      </w:r>
      <w:proofErr w:type="gramEnd"/>
      <w:r>
        <w:t xml:space="preserve"> Tag &lt;p&gt; &lt;/p&gt; </w:t>
      </w:r>
    </w:p>
    <w:p w14:paraId="2F6DA4A9" w14:textId="6A77A4FE" w:rsidR="007416D6" w:rsidRDefault="007416D6" w:rsidP="007416D6">
      <w:pPr>
        <w:ind w:left="1440"/>
      </w:pPr>
      <w:proofErr w:type="spellStart"/>
      <w:proofErr w:type="gramStart"/>
      <w:r>
        <w:t>Languange</w:t>
      </w:r>
      <w:proofErr w:type="spellEnd"/>
      <w:r>
        <w:t xml:space="preserve"> :</w:t>
      </w:r>
      <w:proofErr w:type="gramEnd"/>
      <w:r>
        <w:t xml:space="preserve"> HTML ist eine eigene Sprache und besitzt ebenso eigene Vokabeln und Grammatik</w:t>
      </w:r>
    </w:p>
    <w:p w14:paraId="0B019CC3" w14:textId="44872EB1" w:rsidR="007416D6" w:rsidRPr="00AF5C00" w:rsidRDefault="007416D6" w:rsidP="007416D6">
      <w:pPr>
        <w:ind w:left="1440"/>
      </w:pPr>
      <w:r>
        <w:t xml:space="preserve">Es ist an dieser Stelle zu beachten, dass HTML keine Programmiersprache, </w:t>
      </w:r>
      <w:r w:rsidR="009C4CD5">
        <w:t xml:space="preserve">sie wird reinallein geschrieben. Ebenso dient HTML nicht zur Gestaltung einer </w:t>
      </w:r>
      <w:proofErr w:type="gramStart"/>
      <w:r w:rsidR="009C4CD5">
        <w:t>Webseite</w:t>
      </w:r>
      <w:proofErr w:type="gramEnd"/>
      <w:r w:rsidR="009C4CD5">
        <w:t xml:space="preserve"> sondern nur zum Strukturieren.</w:t>
      </w:r>
    </w:p>
    <w:p w14:paraId="62965B11" w14:textId="3783AA42" w:rsidR="00AF5C00" w:rsidRDefault="00AF5C00" w:rsidP="00AF5C00">
      <w:pPr>
        <w:pStyle w:val="berschrift3"/>
      </w:pPr>
      <w:r>
        <w:tab/>
      </w:r>
      <w:bookmarkStart w:id="2" w:name="_Toc95309939"/>
      <w:r>
        <w:t>3.2 html grundgerüst</w:t>
      </w:r>
      <w:bookmarkEnd w:id="2"/>
    </w:p>
    <w:p w14:paraId="512770AE" w14:textId="3FAAF485" w:rsidR="00AF5C00" w:rsidRDefault="009C4CD5" w:rsidP="00AF5C00">
      <w:r>
        <w:tab/>
      </w:r>
      <w:r>
        <w:tab/>
        <w:t xml:space="preserve">Ein HTML Grundgerüst muss folgende Teile aufweisen: </w:t>
      </w:r>
    </w:p>
    <w:p w14:paraId="1C73754D" w14:textId="62298A0A" w:rsidR="009C4CD5" w:rsidRDefault="009C4CD5" w:rsidP="009C4CD5">
      <w:pPr>
        <w:pStyle w:val="Listenabsatz"/>
        <w:numPr>
          <w:ilvl w:val="0"/>
          <w:numId w:val="42"/>
        </w:numPr>
      </w:pPr>
      <w:r>
        <w:t>DOCTYPE</w:t>
      </w:r>
    </w:p>
    <w:p w14:paraId="6EA180A4" w14:textId="67A2618F" w:rsidR="009C4CD5" w:rsidRDefault="009C4CD5" w:rsidP="009C4CD5">
      <w:pPr>
        <w:pStyle w:val="Listenabsatz"/>
        <w:numPr>
          <w:ilvl w:val="0"/>
          <w:numId w:val="42"/>
        </w:numPr>
      </w:pPr>
      <w:r>
        <w:t xml:space="preserve">HTML tag umschließt </w:t>
      </w:r>
      <w:proofErr w:type="spellStart"/>
      <w:r>
        <w:t>head</w:t>
      </w:r>
      <w:proofErr w:type="spellEnd"/>
      <w:r>
        <w:t xml:space="preserve"> und </w:t>
      </w:r>
      <w:proofErr w:type="spellStart"/>
      <w:r>
        <w:t>body</w:t>
      </w:r>
      <w:proofErr w:type="spellEnd"/>
      <w:r>
        <w:t xml:space="preserve"> tag</w:t>
      </w:r>
    </w:p>
    <w:p w14:paraId="503BA086" w14:textId="1A8A21B4" w:rsidR="009C4CD5" w:rsidRDefault="009C4CD5" w:rsidP="009C4CD5">
      <w:pPr>
        <w:ind w:left="2520"/>
      </w:pPr>
    </w:p>
    <w:p w14:paraId="403BB4E2" w14:textId="18EDA888" w:rsidR="009C4CD5" w:rsidRDefault="009C4CD5" w:rsidP="009C4CD5">
      <w:pPr>
        <w:ind w:left="144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06733CF" w14:textId="36520D73" w:rsidR="009C4CD5" w:rsidRDefault="009C4CD5" w:rsidP="009C4CD5">
      <w:pPr>
        <w:ind w:left="1440"/>
      </w:pPr>
      <w:r>
        <w:t>&lt;</w:t>
      </w:r>
      <w:proofErr w:type="spellStart"/>
      <w:r>
        <w:t>html</w:t>
      </w:r>
      <w:proofErr w:type="spellEnd"/>
      <w:r>
        <w:t xml:space="preserve"> lang=“de“&gt;</w:t>
      </w:r>
    </w:p>
    <w:p w14:paraId="376D4BA3" w14:textId="5F8B8749" w:rsidR="009C4CD5" w:rsidRPr="00B10245" w:rsidRDefault="009C4CD5" w:rsidP="009C4CD5">
      <w:pPr>
        <w:ind w:left="1440"/>
        <w:rPr>
          <w:lang w:val="en-GB"/>
        </w:rPr>
      </w:pPr>
      <w:r>
        <w:tab/>
      </w:r>
      <w:r w:rsidRPr="00B10245">
        <w:rPr>
          <w:lang w:val="en-GB"/>
        </w:rPr>
        <w:t>&lt;head&gt;</w:t>
      </w:r>
    </w:p>
    <w:p w14:paraId="06D1E53F" w14:textId="743A9A68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ab/>
      </w:r>
      <w:r w:rsidRPr="00B10245">
        <w:rPr>
          <w:lang w:val="en-GB"/>
        </w:rPr>
        <w:tab/>
        <w:t>&lt;meta charset</w:t>
      </w:r>
      <w:proofErr w:type="gramStart"/>
      <w:r w:rsidRPr="00B10245">
        <w:rPr>
          <w:lang w:val="en-GB"/>
        </w:rPr>
        <w:t>=“</w:t>
      </w:r>
      <w:proofErr w:type="gramEnd"/>
      <w:r w:rsidRPr="00B10245">
        <w:rPr>
          <w:lang w:val="en-GB"/>
        </w:rPr>
        <w:t>utf-8“&gt;</w:t>
      </w:r>
    </w:p>
    <w:p w14:paraId="0742760B" w14:textId="35F18EDD" w:rsidR="009C4CD5" w:rsidRPr="00B10245" w:rsidRDefault="009C4CD5" w:rsidP="009C4CD5">
      <w:pPr>
        <w:ind w:left="1440"/>
        <w:rPr>
          <w:lang w:val="en-GB"/>
        </w:rPr>
      </w:pPr>
      <w:r w:rsidRPr="00B10245">
        <w:rPr>
          <w:lang w:val="en-GB"/>
        </w:rPr>
        <w:t xml:space="preserve">&lt;title&gt; </w:t>
      </w:r>
      <w:proofErr w:type="spellStart"/>
      <w:r w:rsidRPr="00B10245">
        <w:rPr>
          <w:lang w:val="en-GB"/>
        </w:rPr>
        <w:t>Titel</w:t>
      </w:r>
      <w:proofErr w:type="spellEnd"/>
      <w:r w:rsidRPr="00B10245">
        <w:rPr>
          <w:lang w:val="en-GB"/>
        </w:rPr>
        <w:t xml:space="preserve"> &lt;/title&gt;</w:t>
      </w:r>
    </w:p>
    <w:p w14:paraId="0F0284B0" w14:textId="325326C2" w:rsidR="009C4CD5" w:rsidRDefault="009C4CD5" w:rsidP="009C4CD5">
      <w:pPr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3B02AB7B" w14:textId="165B48DD" w:rsidR="009C4CD5" w:rsidRDefault="00595612" w:rsidP="009C4CD5">
      <w:pPr>
        <w:ind w:left="1440"/>
      </w:pPr>
      <w:r>
        <w:tab/>
      </w:r>
      <w:proofErr w:type="gramStart"/>
      <w:r>
        <w:t>&lt;!—</w:t>
      </w:r>
      <w:proofErr w:type="gramEnd"/>
      <w:r>
        <w:t xml:space="preserve">Inhalt der Webseite </w:t>
      </w:r>
      <w:r>
        <w:sym w:font="Wingdings" w:char="F0E0"/>
      </w:r>
    </w:p>
    <w:p w14:paraId="4706F27E" w14:textId="395AEE14" w:rsidR="00595612" w:rsidRDefault="00595612" w:rsidP="009C4CD5">
      <w:pPr>
        <w:ind w:left="1440"/>
      </w:pPr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706C4583" w14:textId="2DBA2C6C" w:rsidR="00595612" w:rsidRDefault="00595612" w:rsidP="00595612">
      <w:r>
        <w:tab/>
        <w:t>&lt;/</w:t>
      </w:r>
      <w:proofErr w:type="spellStart"/>
      <w:r>
        <w:t>html</w:t>
      </w:r>
      <w:proofErr w:type="spellEnd"/>
      <w:r>
        <w:t>&gt;</w:t>
      </w:r>
    </w:p>
    <w:p w14:paraId="5A46ED9F" w14:textId="6E16C40D" w:rsidR="00595612" w:rsidRDefault="00595612" w:rsidP="00595612"/>
    <w:p w14:paraId="7A6C1803" w14:textId="3939A87D" w:rsidR="00595612" w:rsidRDefault="00595612" w:rsidP="00595612">
      <w:pPr>
        <w:ind w:left="717"/>
      </w:pPr>
      <w:r>
        <w:t xml:space="preserve">Eine Gute Angewohnheit ist die Verwendung </w:t>
      </w:r>
      <w:proofErr w:type="gramStart"/>
      <w:r>
        <w:t>von Kommentare</w:t>
      </w:r>
      <w:proofErr w:type="gramEnd"/>
      <w:r>
        <w:t xml:space="preserve">. Kommentare dienen rein allein zur Strukturierung des Quelltextes, sie werden nicht auf der Webseite </w:t>
      </w:r>
      <w:proofErr w:type="gramStart"/>
      <w:r>
        <w:t>Angezeigt</w:t>
      </w:r>
      <w:proofErr w:type="gramEnd"/>
      <w:r>
        <w:t>.</w:t>
      </w:r>
    </w:p>
    <w:p w14:paraId="7401A3FD" w14:textId="0AC54097" w:rsidR="00595612" w:rsidRDefault="00595612" w:rsidP="00595612">
      <w:pPr>
        <w:ind w:left="717"/>
      </w:pPr>
      <w:r>
        <w:t>Ein Kommentar wird wie folgt aufgebaut:</w:t>
      </w:r>
    </w:p>
    <w:p w14:paraId="4C4B892B" w14:textId="422B537A" w:rsidR="00595612" w:rsidRDefault="00595612" w:rsidP="00595612">
      <w:pPr>
        <w:ind w:left="717"/>
      </w:pPr>
      <w:r>
        <w:tab/>
      </w:r>
      <w:r>
        <w:tab/>
      </w:r>
      <w:proofErr w:type="gramStart"/>
      <w:r>
        <w:t>&lt;!-</w:t>
      </w:r>
      <w:proofErr w:type="gramEnd"/>
      <w:r>
        <w:t xml:space="preserve"> - Kommentar - - &gt;</w:t>
      </w:r>
    </w:p>
    <w:p w14:paraId="132E3502" w14:textId="6EB43E5A" w:rsidR="00595612" w:rsidRDefault="00595612" w:rsidP="00595612">
      <w:pPr>
        <w:ind w:left="717"/>
      </w:pPr>
    </w:p>
    <w:p w14:paraId="13C8FE7B" w14:textId="4D352270" w:rsidR="00595612" w:rsidRDefault="00595612" w:rsidP="00595612">
      <w:pPr>
        <w:pStyle w:val="berschrift3"/>
      </w:pPr>
      <w:r>
        <w:tab/>
      </w:r>
      <w:bookmarkStart w:id="3" w:name="_Toc95309940"/>
      <w:r>
        <w:t xml:space="preserve">3.3 Die Definition des </w:t>
      </w:r>
      <w:proofErr w:type="gramStart"/>
      <w:r>
        <w:t>Dokumententyp :</w:t>
      </w:r>
      <w:proofErr w:type="gramEnd"/>
      <w:r>
        <w:t xml:space="preserve"> &lt;!doctype html&gt;</w:t>
      </w:r>
      <w:bookmarkEnd w:id="3"/>
    </w:p>
    <w:p w14:paraId="0A76F676" w14:textId="4740DF8F" w:rsidR="00595612" w:rsidRDefault="00595612" w:rsidP="00595612">
      <w:r>
        <w:tab/>
      </w:r>
      <w:r>
        <w:tab/>
        <w:t xml:space="preserve">Die Definition </w:t>
      </w:r>
      <w:proofErr w:type="gramStart"/>
      <w:r>
        <w:t>des Dokumenten</w:t>
      </w:r>
      <w:proofErr w:type="gramEnd"/>
      <w:r>
        <w:t xml:space="preserve"> type muss in der Ersten Zeile des Dokumentes stehen. </w:t>
      </w:r>
    </w:p>
    <w:p w14:paraId="1ECD416D" w14:textId="24AF53D6" w:rsidR="00595612" w:rsidRDefault="00595612" w:rsidP="00595612">
      <w:r>
        <w:tab/>
      </w:r>
      <w:r>
        <w:tab/>
        <w:t xml:space="preserve">Dieses Tag ist nicht Case sensitive, aber die </w:t>
      </w:r>
      <w:r w:rsidR="006759F9">
        <w:t xml:space="preserve">am meist Verbreitete Schreibvariante ist </w:t>
      </w:r>
    </w:p>
    <w:p w14:paraId="752FF6B4" w14:textId="02153937" w:rsidR="006759F9" w:rsidRDefault="006759F9" w:rsidP="00595612">
      <w:r>
        <w:tab/>
      </w:r>
      <w:r>
        <w:tab/>
        <w:t xml:space="preserve">&lt;!DOCTYPE </w:t>
      </w:r>
      <w:proofErr w:type="spellStart"/>
      <w:r>
        <w:t>html</w:t>
      </w:r>
      <w:proofErr w:type="spellEnd"/>
      <w:r>
        <w:t>&gt;.</w:t>
      </w:r>
    </w:p>
    <w:p w14:paraId="03409A2C" w14:textId="736E2DE0" w:rsidR="006759F9" w:rsidRDefault="006759F9" w:rsidP="00595612">
      <w:r>
        <w:tab/>
      </w:r>
      <w:r>
        <w:tab/>
        <w:t xml:space="preserve">Ohne diese Definition aktivieren einige Browser den Pfuschmodus, dies führt dazu, dass </w:t>
      </w:r>
      <w:r>
        <w:tab/>
      </w:r>
      <w:r>
        <w:tab/>
        <w:t xml:space="preserve">die Seite im </w:t>
      </w:r>
      <w:proofErr w:type="spellStart"/>
      <w:proofErr w:type="gramStart"/>
      <w:r>
        <w:t>folgenden</w:t>
      </w:r>
      <w:proofErr w:type="spellEnd"/>
      <w:proofErr w:type="gramEnd"/>
      <w:r>
        <w:t xml:space="preserve"> nicht richtig angezeigt wird.</w:t>
      </w:r>
    </w:p>
    <w:p w14:paraId="3F9AEF30" w14:textId="64E2D8F8" w:rsidR="006759F9" w:rsidRDefault="006759F9" w:rsidP="006759F9">
      <w:pPr>
        <w:pStyle w:val="berschrift3"/>
      </w:pPr>
      <w:r>
        <w:tab/>
      </w:r>
      <w:bookmarkStart w:id="4" w:name="_Toc95309941"/>
      <w:r>
        <w:t>3.4 Das stammelement &lt;html&gt;</w:t>
      </w:r>
      <w:bookmarkEnd w:id="4"/>
    </w:p>
    <w:p w14:paraId="6DAA7FD4" w14:textId="6B3C7D38" w:rsidR="006759F9" w:rsidRDefault="006759F9" w:rsidP="006759F9">
      <w:r>
        <w:tab/>
      </w:r>
      <w:r>
        <w:tab/>
        <w:t>&lt;</w:t>
      </w:r>
      <w:proofErr w:type="spellStart"/>
      <w:r>
        <w:t>html</w:t>
      </w:r>
      <w:proofErr w:type="spellEnd"/>
      <w:r>
        <w:t>&gt; . . . &lt;/</w:t>
      </w:r>
      <w:proofErr w:type="spellStart"/>
      <w:r>
        <w:t>html</w:t>
      </w:r>
      <w:proofErr w:type="spellEnd"/>
      <w:r>
        <w:t xml:space="preserve">&gt; bildet eine </w:t>
      </w:r>
      <w:proofErr w:type="gramStart"/>
      <w:r>
        <w:t>Kiste</w:t>
      </w:r>
      <w:proofErr w:type="gramEnd"/>
      <w:r>
        <w:t xml:space="preserve"> in der alle Element des Dokumentes enthalten ist.</w:t>
      </w:r>
    </w:p>
    <w:p w14:paraId="0A9CADEE" w14:textId="6807CA5E" w:rsidR="006759F9" w:rsidRDefault="006759F9" w:rsidP="00C1480A">
      <w:pPr>
        <w:ind w:left="1440"/>
      </w:pPr>
      <w:r>
        <w:t>Im &lt;</w:t>
      </w:r>
      <w:proofErr w:type="spellStart"/>
      <w:r>
        <w:t>html</w:t>
      </w:r>
      <w:proofErr w:type="spellEnd"/>
      <w:r>
        <w:t xml:space="preserve">&gt; Tag wird mithilfe des lang=“ </w:t>
      </w:r>
      <w:proofErr w:type="gramStart"/>
      <w:r>
        <w:t>„ Attribut</w:t>
      </w:r>
      <w:proofErr w:type="gramEnd"/>
      <w:r>
        <w:t xml:space="preserve"> übergeben in welcher Sprache die Seite geschrieben wurde.</w:t>
      </w:r>
    </w:p>
    <w:p w14:paraId="0DEB71AF" w14:textId="25025E5B" w:rsidR="00C1480A" w:rsidRDefault="00C1480A" w:rsidP="00C1480A">
      <w:pPr>
        <w:ind w:left="1440"/>
      </w:pPr>
      <w:proofErr w:type="spellStart"/>
      <w:r>
        <w:t>Bsp</w:t>
      </w:r>
      <w:proofErr w:type="spellEnd"/>
      <w:r>
        <w:t>: &lt;</w:t>
      </w:r>
      <w:proofErr w:type="spellStart"/>
      <w:r>
        <w:t>html</w:t>
      </w:r>
      <w:proofErr w:type="spellEnd"/>
      <w:r>
        <w:t xml:space="preserve"> lang=“de“&gt; . . . &lt;/</w:t>
      </w:r>
      <w:proofErr w:type="spellStart"/>
      <w:r>
        <w:t>html</w:t>
      </w:r>
      <w:proofErr w:type="spellEnd"/>
      <w:r>
        <w:t>&gt;</w:t>
      </w:r>
    </w:p>
    <w:p w14:paraId="064C5432" w14:textId="69A77B41" w:rsidR="00C1480A" w:rsidRDefault="00C1480A" w:rsidP="00C1480A">
      <w:r>
        <w:tab/>
      </w:r>
    </w:p>
    <w:p w14:paraId="59306758" w14:textId="39C9609B" w:rsidR="00C1480A" w:rsidRDefault="00C1480A" w:rsidP="00C1480A">
      <w:pPr>
        <w:pStyle w:val="berschrift3"/>
      </w:pPr>
      <w:r>
        <w:tab/>
      </w:r>
      <w:bookmarkStart w:id="5" w:name="_Toc95309942"/>
      <w:r>
        <w:t>3.5 informationen über die webseite &lt; head&gt;</w:t>
      </w:r>
      <w:bookmarkEnd w:id="5"/>
    </w:p>
    <w:p w14:paraId="7D8BEA8E" w14:textId="001786DF" w:rsidR="00C1480A" w:rsidRDefault="00C1480A" w:rsidP="00C1480A">
      <w:r>
        <w:tab/>
      </w:r>
      <w:r>
        <w:tab/>
        <w:t>Der Inhalt im &lt;</w:t>
      </w:r>
      <w:proofErr w:type="spellStart"/>
      <w:r>
        <w:t>head</w:t>
      </w:r>
      <w:proofErr w:type="spellEnd"/>
      <w:r>
        <w:t xml:space="preserve">&gt; tag wird nicht direkt im Browserfenster angezeigt. </w:t>
      </w:r>
    </w:p>
    <w:p w14:paraId="0B63F62A" w14:textId="77777777" w:rsidR="00C1480A" w:rsidRDefault="00C1480A" w:rsidP="00C1480A">
      <w:r>
        <w:tab/>
      </w:r>
      <w:r>
        <w:tab/>
        <w:t>Werden jedoch vom Browser und von Suchmaschinen ausgewertet.</w:t>
      </w:r>
    </w:p>
    <w:p w14:paraId="219DC79F" w14:textId="2A30D680" w:rsidR="00C1480A" w:rsidRDefault="00C1480A" w:rsidP="00C1480A">
      <w:r>
        <w:tab/>
      </w:r>
      <w:r>
        <w:tab/>
        <w:t xml:space="preserve">Interessante Tags sind &lt;title&gt; und &lt; </w:t>
      </w:r>
      <w:proofErr w:type="spellStart"/>
      <w:r>
        <w:t>meta</w:t>
      </w:r>
      <w:proofErr w:type="spellEnd"/>
      <w:r>
        <w:t>&gt;.</w:t>
      </w:r>
    </w:p>
    <w:p w14:paraId="2EA1A30D" w14:textId="1E9783CC" w:rsidR="00C1480A" w:rsidRDefault="00C1480A" w:rsidP="00C1480A">
      <w:r>
        <w:tab/>
      </w:r>
      <w:r>
        <w:tab/>
      </w:r>
    </w:p>
    <w:p w14:paraId="35A7FDEE" w14:textId="587BA18F" w:rsidR="00C1480A" w:rsidRDefault="00C1480A" w:rsidP="00C1480A">
      <w:r>
        <w:tab/>
      </w:r>
      <w:r>
        <w:tab/>
        <w:t xml:space="preserve">Der Verwendete Zeichensatz wird mithilfe des </w:t>
      </w:r>
      <w:proofErr w:type="spellStart"/>
      <w:r>
        <w:t>Meta</w:t>
      </w:r>
      <w:proofErr w:type="spellEnd"/>
      <w:r>
        <w:t xml:space="preserve"> Tag angeben:</w:t>
      </w:r>
    </w:p>
    <w:p w14:paraId="19F1E310" w14:textId="45C57339" w:rsidR="00C1480A" w:rsidRDefault="00C1480A" w:rsidP="009D6EDD">
      <w:pPr>
        <w:ind w:left="144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 w:rsidR="009D6EDD">
        <w:t>charset</w:t>
      </w:r>
      <w:proofErr w:type="spellEnd"/>
      <w:r w:rsidR="009D6EDD">
        <w:t xml:space="preserve">=“Der Verwendete Zeichensatz“ -&gt; um alle Deutschen </w:t>
      </w:r>
      <w:proofErr w:type="spellStart"/>
      <w:r w:rsidR="009D6EDD">
        <w:t>Buhstaben</w:t>
      </w:r>
      <w:proofErr w:type="spellEnd"/>
      <w:r w:rsidR="009D6EDD">
        <w:t xml:space="preserve"> darzustellen wird utf-8 benötigt.</w:t>
      </w:r>
    </w:p>
    <w:p w14:paraId="423B1A29" w14:textId="42E23E47" w:rsidR="00C1480A" w:rsidRDefault="00C1480A" w:rsidP="00C1480A">
      <w:r>
        <w:tab/>
      </w:r>
      <w:r>
        <w:tab/>
      </w:r>
    </w:p>
    <w:p w14:paraId="7C7C0B32" w14:textId="7042A827" w:rsidR="009D6EDD" w:rsidRDefault="009D6EDD" w:rsidP="00C1480A">
      <w:r>
        <w:tab/>
      </w:r>
      <w:r>
        <w:tab/>
        <w:t>Der Name der Seite wird mit &lt;title&gt; . . . &lt;/title&gt; festgelegt.</w:t>
      </w:r>
    </w:p>
    <w:p w14:paraId="438CF020" w14:textId="52B6972E" w:rsidR="009D6EDD" w:rsidRDefault="009D6EDD" w:rsidP="0089087A">
      <w:pPr>
        <w:ind w:left="1440"/>
      </w:pPr>
      <w:r>
        <w:t xml:space="preserve">Dieser Title wird nicht nur auf der Register Karte im Browserfenster </w:t>
      </w:r>
      <w:proofErr w:type="gramStart"/>
      <w:r>
        <w:t>Angezeigt</w:t>
      </w:r>
      <w:proofErr w:type="gramEnd"/>
      <w:r>
        <w:t xml:space="preserve">, sondern wird beim Benutzer der Rücksprung taste sichtbar, Ist der Namensvorschlag für </w:t>
      </w:r>
      <w:proofErr w:type="spellStart"/>
      <w:r>
        <w:t>Favorieten</w:t>
      </w:r>
      <w:proofErr w:type="spellEnd"/>
      <w:r>
        <w:t>/ Lesezeichen und er wird besonders in der Suchmaschine dargestellt.</w:t>
      </w:r>
    </w:p>
    <w:p w14:paraId="37901460" w14:textId="282C8608" w:rsidR="009D6EDD" w:rsidRDefault="009D6EDD" w:rsidP="009D6EDD">
      <w:pPr>
        <w:ind w:left="1440"/>
      </w:pPr>
      <w:r>
        <w:t xml:space="preserve">Ebenso ist es nötig eine Beschreibung der </w:t>
      </w:r>
      <w:r w:rsidR="000E25C9">
        <w:t>Webseite Inform von Metadaten zu gestalten. Dies macht man mit &lt;</w:t>
      </w:r>
      <w:proofErr w:type="spellStart"/>
      <w:r w:rsidR="000E25C9">
        <w:t>meta</w:t>
      </w:r>
      <w:proofErr w:type="spellEnd"/>
      <w:r w:rsidR="000E25C9">
        <w:t xml:space="preserve"> </w:t>
      </w:r>
      <w:proofErr w:type="spellStart"/>
      <w:r w:rsidR="000E25C9">
        <w:t>name</w:t>
      </w:r>
      <w:proofErr w:type="spellEnd"/>
      <w:r w:rsidR="000E25C9">
        <w:t>=“</w:t>
      </w:r>
      <w:proofErr w:type="spellStart"/>
      <w:r w:rsidR="000E25C9">
        <w:t>description</w:t>
      </w:r>
      <w:proofErr w:type="spellEnd"/>
      <w:r w:rsidR="000E25C9">
        <w:t xml:space="preserve">“ </w:t>
      </w:r>
      <w:proofErr w:type="spellStart"/>
      <w:r w:rsidR="000E25C9">
        <w:t>content</w:t>
      </w:r>
      <w:proofErr w:type="spellEnd"/>
      <w:r w:rsidR="000E25C9">
        <w:t>=“ Kurzer Beschreibender Text der Webseite „&gt;</w:t>
      </w:r>
    </w:p>
    <w:p w14:paraId="4F1EAF5B" w14:textId="02C92F79" w:rsidR="000E25C9" w:rsidRDefault="000E25C9" w:rsidP="009D6EDD">
      <w:pPr>
        <w:ind w:left="1440"/>
      </w:pPr>
      <w:r>
        <w:t>Dieser Text sollte in der Regel zwischen 80 und 150 Zeichen haben.</w:t>
      </w:r>
    </w:p>
    <w:p w14:paraId="7B2EDF97" w14:textId="50448B42" w:rsidR="000E25C9" w:rsidRDefault="000E25C9" w:rsidP="009D6EDD">
      <w:pPr>
        <w:ind w:left="1440"/>
      </w:pPr>
    </w:p>
    <w:p w14:paraId="709F4701" w14:textId="5FE0AFC2" w:rsidR="000E25C9" w:rsidRDefault="000E25C9" w:rsidP="000E25C9">
      <w:pPr>
        <w:pStyle w:val="berschrift3"/>
      </w:pPr>
      <w:r>
        <w:lastRenderedPageBreak/>
        <w:tab/>
      </w:r>
      <w:bookmarkStart w:id="6" w:name="_Toc95309943"/>
      <w:r>
        <w:t>3.6 Der inhalt der Seite</w:t>
      </w:r>
      <w:bookmarkEnd w:id="6"/>
    </w:p>
    <w:p w14:paraId="49C3914C" w14:textId="23F7E20A" w:rsidR="000E25C9" w:rsidRDefault="000E25C9" w:rsidP="000E25C9">
      <w:r>
        <w:tab/>
      </w:r>
      <w:r>
        <w:tab/>
        <w:t xml:space="preserve">Der Browser stellt den kompletten Inhalt </w:t>
      </w:r>
      <w:proofErr w:type="gramStart"/>
      <w:r>
        <w:t>des Body</w:t>
      </w:r>
      <w:proofErr w:type="gramEnd"/>
      <w:r>
        <w:t xml:space="preserve"> tags Graphisch dar. </w:t>
      </w:r>
    </w:p>
    <w:p w14:paraId="77A7624F" w14:textId="6B73783E" w:rsidR="000E25C9" w:rsidRDefault="000E25C9" w:rsidP="000E25C9"/>
    <w:p w14:paraId="47D8D2FE" w14:textId="680AE3F1" w:rsidR="000E25C9" w:rsidRDefault="000E25C9" w:rsidP="000E25C9">
      <w:pPr>
        <w:pStyle w:val="berschrift3"/>
      </w:pPr>
      <w:r>
        <w:tab/>
      </w:r>
      <w:bookmarkStart w:id="7" w:name="_Toc95309944"/>
      <w:r>
        <w:t>3.7 Aufbau eines Tags</w:t>
      </w:r>
      <w:bookmarkEnd w:id="7"/>
    </w:p>
    <w:p w14:paraId="04D7853F" w14:textId="766B1AF3" w:rsidR="000E25C9" w:rsidRDefault="000E25C9" w:rsidP="000E25C9">
      <w:r>
        <w:tab/>
      </w:r>
      <w:r>
        <w:tab/>
        <w:t xml:space="preserve">Ein Tag setzt sich </w:t>
      </w:r>
      <w:proofErr w:type="gramStart"/>
      <w:r w:rsidR="0089087A">
        <w:t>aus folgenden</w:t>
      </w:r>
      <w:proofErr w:type="gramEnd"/>
      <w:r w:rsidR="0089087A">
        <w:t xml:space="preserve"> drei Bestandteilen zusammen:</w:t>
      </w:r>
    </w:p>
    <w:p w14:paraId="05F5D42B" w14:textId="3623874D" w:rsidR="0089087A" w:rsidRDefault="0089087A" w:rsidP="000E25C9">
      <w:r>
        <w:tab/>
      </w:r>
      <w:r>
        <w:tab/>
      </w:r>
      <w:r>
        <w:tab/>
        <w:t>&lt; p&gt; -&gt; Anfangs Tag</w:t>
      </w:r>
    </w:p>
    <w:p w14:paraId="0C5EFB19" w14:textId="5E9DEE51" w:rsidR="0089087A" w:rsidRDefault="0089087A" w:rsidP="000E25C9">
      <w:r>
        <w:tab/>
      </w:r>
      <w:r>
        <w:tab/>
      </w:r>
      <w:r>
        <w:tab/>
      </w:r>
      <w:r>
        <w:tab/>
        <w:t xml:space="preserve">Ich bin ein </w:t>
      </w:r>
      <w:proofErr w:type="gramStart"/>
      <w:r>
        <w:t>Absatz  -</w:t>
      </w:r>
      <w:proofErr w:type="gramEnd"/>
      <w:r>
        <w:t>&gt; Inhalt</w:t>
      </w:r>
    </w:p>
    <w:p w14:paraId="6BCC7429" w14:textId="6814460C" w:rsidR="0089087A" w:rsidRDefault="0089087A" w:rsidP="000E25C9">
      <w:r>
        <w:tab/>
      </w:r>
      <w:r>
        <w:tab/>
      </w:r>
      <w:r>
        <w:tab/>
        <w:t>&lt;/p&gt; -&gt; Schluss Tag</w:t>
      </w:r>
    </w:p>
    <w:p w14:paraId="692E3FA1" w14:textId="77777777" w:rsidR="0089087A" w:rsidRDefault="0089087A" w:rsidP="0089087A">
      <w:pPr>
        <w:pStyle w:val="berschrift3"/>
      </w:pPr>
      <w:r>
        <w:tab/>
      </w:r>
    </w:p>
    <w:p w14:paraId="337EA2C3" w14:textId="77777777" w:rsidR="0089087A" w:rsidRDefault="0089087A" w:rsidP="0089087A">
      <w:pPr>
        <w:pStyle w:val="berschrift3"/>
      </w:pPr>
    </w:p>
    <w:p w14:paraId="6CD0280D" w14:textId="1C36D694" w:rsidR="0089087A" w:rsidRDefault="0089087A" w:rsidP="0089087A">
      <w:pPr>
        <w:pStyle w:val="berschrift3"/>
        <w:ind w:firstLine="648"/>
      </w:pPr>
      <w:bookmarkStart w:id="8" w:name="_Toc95309945"/>
      <w:r>
        <w:t>4.1 Layoutbereiche Einteilen mit &lt;div&gt;</w:t>
      </w:r>
      <w:bookmarkEnd w:id="8"/>
    </w:p>
    <w:p w14:paraId="7ED2A708" w14:textId="0BFBE097" w:rsidR="0089087A" w:rsidRDefault="0089087A" w:rsidP="0089087A">
      <w:pPr>
        <w:ind w:left="1437"/>
      </w:pPr>
      <w:r>
        <w:t xml:space="preserve">&lt;div&gt; stellt einen Container für andere Elemente, die Inhaltlich </w:t>
      </w:r>
      <w:proofErr w:type="gramStart"/>
      <w:r>
        <w:t>zusammen gehören</w:t>
      </w:r>
      <w:proofErr w:type="gramEnd"/>
      <w:r>
        <w:t>, dar.  Dies erleichtert später das Styling mithilfe von CSS.</w:t>
      </w:r>
    </w:p>
    <w:p w14:paraId="58E3B754" w14:textId="6B0B88BF" w:rsidR="00894AAE" w:rsidRDefault="00894AAE" w:rsidP="0089087A">
      <w:pPr>
        <w:ind w:left="1437"/>
      </w:pPr>
      <w:r>
        <w:t xml:space="preserve">Die </w:t>
      </w:r>
      <w:proofErr w:type="spellStart"/>
      <w:r>
        <w:t>Div</w:t>
      </w:r>
      <w:proofErr w:type="spellEnd"/>
      <w:r>
        <w:t xml:space="preserve"> werden im Übertragenen Sinne als Kästchen im Browser </w:t>
      </w:r>
      <w:proofErr w:type="gramStart"/>
      <w:r>
        <w:t>Angezeigt</w:t>
      </w:r>
      <w:proofErr w:type="gramEnd"/>
      <w:r>
        <w:t>.</w:t>
      </w:r>
    </w:p>
    <w:p w14:paraId="348A00FF" w14:textId="31C25BA1" w:rsidR="00894AAE" w:rsidRDefault="00894AAE" w:rsidP="0089087A">
      <w:pPr>
        <w:ind w:left="1437"/>
      </w:pPr>
      <w:r>
        <w:t xml:space="preserve">In Diesen Kästchen sind nun alle weiteren Elemente, wie Überschriften, Tabellen, Listen </w:t>
      </w:r>
      <w:proofErr w:type="spellStart"/>
      <w:r>
        <w:t>usvm</w:t>
      </w:r>
      <w:proofErr w:type="spellEnd"/>
      <w:r>
        <w:t>.</w:t>
      </w:r>
    </w:p>
    <w:p w14:paraId="0CA0698F" w14:textId="37114790" w:rsidR="0089087A" w:rsidRDefault="0089087A" w:rsidP="0089087A">
      <w:r>
        <w:tab/>
      </w:r>
    </w:p>
    <w:p w14:paraId="2CF329DE" w14:textId="3AC445E2" w:rsidR="0089087A" w:rsidRDefault="0089087A" w:rsidP="0089087A">
      <w:pPr>
        <w:pStyle w:val="berschrift3"/>
      </w:pPr>
      <w:r>
        <w:tab/>
      </w:r>
      <w:bookmarkStart w:id="9" w:name="_Toc95309946"/>
      <w:r>
        <w:t>4.2 Die verschiedenen Bereiche</w:t>
      </w:r>
      <w:bookmarkEnd w:id="9"/>
    </w:p>
    <w:p w14:paraId="16B9BEC1" w14:textId="6ED00CEA" w:rsidR="0089087A" w:rsidRDefault="0089087A" w:rsidP="0089087A">
      <w:r>
        <w:tab/>
      </w:r>
      <w:r>
        <w:tab/>
        <w:t xml:space="preserve">Eine Webseite kann im Normal fall in Vier Bereiche </w:t>
      </w:r>
      <w:r w:rsidR="0070667C">
        <w:t>aufgeteilt werden:</w:t>
      </w:r>
    </w:p>
    <w:p w14:paraId="3E8C6B30" w14:textId="3FC5C31A" w:rsidR="0070667C" w:rsidRDefault="0070667C" w:rsidP="0070667C">
      <w:pPr>
        <w:pStyle w:val="Listenabsatz"/>
        <w:numPr>
          <w:ilvl w:val="0"/>
          <w:numId w:val="43"/>
        </w:numPr>
      </w:pPr>
      <w:proofErr w:type="gramStart"/>
      <w:r>
        <w:t>Kopfbereich :</w:t>
      </w:r>
      <w:proofErr w:type="gramEnd"/>
      <w:r>
        <w:t xml:space="preserve"> Logo / Name</w:t>
      </w:r>
    </w:p>
    <w:p w14:paraId="20DA923E" w14:textId="223E7FDE" w:rsidR="0070667C" w:rsidRDefault="0070667C" w:rsidP="0070667C">
      <w:pPr>
        <w:pStyle w:val="Listenabsatz"/>
        <w:numPr>
          <w:ilvl w:val="0"/>
          <w:numId w:val="43"/>
        </w:numPr>
      </w:pPr>
      <w:r>
        <w:t>Navigationsbereich: Elemente zum Navigieren</w:t>
      </w:r>
    </w:p>
    <w:p w14:paraId="0D6268B5" w14:textId="7EE930C3" w:rsidR="0070667C" w:rsidRDefault="0070667C" w:rsidP="0070667C">
      <w:pPr>
        <w:pStyle w:val="Listenabsatz"/>
        <w:numPr>
          <w:ilvl w:val="0"/>
          <w:numId w:val="43"/>
        </w:numPr>
      </w:pPr>
      <w:r>
        <w:t>Textbereich: Bereich für den Content</w:t>
      </w:r>
    </w:p>
    <w:p w14:paraId="53009988" w14:textId="0109AA2E" w:rsidR="0070667C" w:rsidRDefault="0070667C" w:rsidP="0070667C">
      <w:pPr>
        <w:pStyle w:val="Listenabsatz"/>
        <w:numPr>
          <w:ilvl w:val="0"/>
          <w:numId w:val="43"/>
        </w:numPr>
      </w:pPr>
      <w:r>
        <w:t>Fußbereich: Impressum, Copyright</w:t>
      </w:r>
    </w:p>
    <w:p w14:paraId="6AD261C1" w14:textId="753D34CF" w:rsidR="0070667C" w:rsidRDefault="0070667C" w:rsidP="0070667C">
      <w:pPr>
        <w:ind w:left="1440"/>
      </w:pPr>
      <w:r>
        <w:t xml:space="preserve">Ebenso werden die DIV auch mit passenden </w:t>
      </w:r>
      <w:proofErr w:type="spellStart"/>
      <w:r>
        <w:t>id</w:t>
      </w:r>
      <w:proofErr w:type="spellEnd"/>
      <w:r>
        <w:t xml:space="preserve"> versehen: &lt;div </w:t>
      </w:r>
      <w:proofErr w:type="spellStart"/>
      <w:r>
        <w:t>id</w:t>
      </w:r>
      <w:proofErr w:type="spellEnd"/>
      <w:r>
        <w:t>=“Kopfbereich“&gt;</w:t>
      </w:r>
    </w:p>
    <w:p w14:paraId="5E6BD3F2" w14:textId="0E99DA69" w:rsidR="0070667C" w:rsidRDefault="0070667C" w:rsidP="0070667C">
      <w:pPr>
        <w:pStyle w:val="berschrift3"/>
      </w:pPr>
      <w:r>
        <w:tab/>
      </w:r>
      <w:bookmarkStart w:id="10" w:name="_Toc95309947"/>
      <w:r>
        <w:t>4.3 der Wrapper</w:t>
      </w:r>
      <w:bookmarkEnd w:id="10"/>
    </w:p>
    <w:p w14:paraId="3F5CA8E4" w14:textId="64C9497D" w:rsidR="0070667C" w:rsidRDefault="0070667C" w:rsidP="0070667C">
      <w:r>
        <w:tab/>
      </w:r>
      <w:r>
        <w:tab/>
        <w:t xml:space="preserve">Es ist möglich den Gesamten Aufbau in ein Weiters DIV zu stecken. </w:t>
      </w:r>
    </w:p>
    <w:p w14:paraId="19151A2D" w14:textId="150E4BFA" w:rsidR="0070667C" w:rsidRDefault="0070667C" w:rsidP="0070667C">
      <w:r>
        <w:tab/>
      </w:r>
      <w:r>
        <w:tab/>
        <w:t xml:space="preserve">Dieses Wird mit der ID </w:t>
      </w:r>
      <w:proofErr w:type="spellStart"/>
      <w:r>
        <w:t>wrapper</w:t>
      </w:r>
      <w:proofErr w:type="spellEnd"/>
      <w:r>
        <w:t xml:space="preserve"> </w:t>
      </w:r>
      <w:proofErr w:type="gramStart"/>
      <w:r>
        <w:t>versehen( &lt;</w:t>
      </w:r>
      <w:proofErr w:type="gramEnd"/>
      <w:r>
        <w:t xml:space="preserve">div </w:t>
      </w:r>
      <w:proofErr w:type="spellStart"/>
      <w:r>
        <w:t>id</w:t>
      </w:r>
      <w:proofErr w:type="spellEnd"/>
      <w:r>
        <w:t>=“</w:t>
      </w:r>
      <w:proofErr w:type="spellStart"/>
      <w:r>
        <w:t>weapper</w:t>
      </w:r>
      <w:proofErr w:type="spellEnd"/>
      <w:r>
        <w:t>“&gt;).</w:t>
      </w:r>
    </w:p>
    <w:p w14:paraId="60856ACB" w14:textId="15D6B4A2" w:rsidR="0070667C" w:rsidRDefault="0070667C" w:rsidP="0070667C">
      <w:pPr>
        <w:ind w:left="1440"/>
      </w:pPr>
      <w:r>
        <w:t xml:space="preserve">Dies führt zu keiner veränderten Darstellung im Browser, aber es </w:t>
      </w:r>
      <w:r w:rsidR="00894AAE">
        <w:t>erleichtert</w:t>
      </w:r>
      <w:r>
        <w:t xml:space="preserve"> das Styling mit CSS</w:t>
      </w:r>
    </w:p>
    <w:p w14:paraId="68DC576F" w14:textId="084208A8" w:rsidR="00894AAE" w:rsidRDefault="00894AAE" w:rsidP="0070667C">
      <w:pPr>
        <w:ind w:left="1440"/>
      </w:pPr>
    </w:p>
    <w:p w14:paraId="6852CE59" w14:textId="4408BA7B" w:rsidR="00894AAE" w:rsidRDefault="00894AAE" w:rsidP="00894AAE">
      <w:pPr>
        <w:pStyle w:val="berschrift3"/>
      </w:pPr>
      <w:r>
        <w:tab/>
      </w:r>
      <w:bookmarkStart w:id="11" w:name="_Toc95309948"/>
      <w:r>
        <w:t>4.4 Überschriften</w:t>
      </w:r>
      <w:bookmarkEnd w:id="11"/>
    </w:p>
    <w:p w14:paraId="1DE6E803" w14:textId="5E17825C" w:rsidR="00894AAE" w:rsidRDefault="00894AAE" w:rsidP="00894AAE">
      <w:r>
        <w:tab/>
      </w:r>
      <w:r>
        <w:tab/>
        <w:t>Überschriften werden mithilfe von &lt;</w:t>
      </w:r>
      <w:proofErr w:type="spellStart"/>
      <w:r>
        <w:t>hx</w:t>
      </w:r>
      <w:proofErr w:type="spellEnd"/>
      <w:r>
        <w:t xml:space="preserve">&gt; realisiert. X ist eine Nummer Von 1 bis 6. </w:t>
      </w:r>
    </w:p>
    <w:p w14:paraId="46F0F0E4" w14:textId="473D2ADA" w:rsidR="00894AAE" w:rsidRDefault="00894AAE" w:rsidP="00894AAE">
      <w:pPr>
        <w:ind w:left="1440"/>
      </w:pPr>
      <w:r>
        <w:t xml:space="preserve">Diese Nummer gibt an zu Welcher Überschriften Ebene diese Gehört. 1 ist die Höchste und wichtigste. Der Browser vergibt anhand der Nummer eine Größe. </w:t>
      </w:r>
    </w:p>
    <w:p w14:paraId="10A1CE75" w14:textId="5E97D398" w:rsidR="00894AAE" w:rsidRPr="00894AAE" w:rsidRDefault="00894AAE" w:rsidP="00894AAE">
      <w:pPr>
        <w:ind w:left="1440"/>
      </w:pPr>
      <w:r>
        <w:t xml:space="preserve">Mann sollte die Nummer nicht anhand der Größe Auswehlen. </w:t>
      </w:r>
    </w:p>
    <w:p w14:paraId="3FDC92E3" w14:textId="3277FC24" w:rsidR="00894AAE" w:rsidRDefault="00B10245" w:rsidP="00B10245">
      <w:pPr>
        <w:pStyle w:val="berschrift3"/>
      </w:pPr>
      <w:r>
        <w:lastRenderedPageBreak/>
        <w:tab/>
      </w:r>
      <w:bookmarkStart w:id="12" w:name="_Toc95309949"/>
      <w:r>
        <w:t>4.5 PARAGRAF</w:t>
      </w:r>
      <w:bookmarkEnd w:id="12"/>
    </w:p>
    <w:p w14:paraId="52A153F0" w14:textId="12DB13E3" w:rsidR="00B10245" w:rsidRDefault="00B10245" w:rsidP="00B10245">
      <w:r>
        <w:tab/>
      </w:r>
      <w:r>
        <w:tab/>
        <w:t xml:space="preserve">Fließtext werden durch Paragrafen dargestellt. Dazu wird der Tag &lt;p&gt; &lt;/p&gt;verwendet. </w:t>
      </w:r>
    </w:p>
    <w:p w14:paraId="7996A71B" w14:textId="6FD6FD44" w:rsidR="00B10245" w:rsidRDefault="00B10245" w:rsidP="00B10245">
      <w:r>
        <w:tab/>
      </w:r>
      <w:r>
        <w:tab/>
        <w:t>Der Text kommt zwischen beide tags.</w:t>
      </w:r>
    </w:p>
    <w:p w14:paraId="25BF1569" w14:textId="0BF6FD86" w:rsidR="00B10245" w:rsidRDefault="00B10245" w:rsidP="00B10245">
      <w:pPr>
        <w:pStyle w:val="berschrift3"/>
      </w:pPr>
      <w:r>
        <w:tab/>
      </w:r>
      <w:bookmarkStart w:id="13" w:name="_Toc95309950"/>
      <w:r>
        <w:t>4.6 Hervorheben</w:t>
      </w:r>
      <w:bookmarkEnd w:id="13"/>
    </w:p>
    <w:p w14:paraId="1D68B701" w14:textId="201832D2" w:rsidR="00B10245" w:rsidRDefault="00B10245" w:rsidP="00B10245">
      <w:r>
        <w:tab/>
      </w:r>
      <w:r>
        <w:tab/>
        <w:t xml:space="preserve">Die beiden Tags &lt; </w:t>
      </w:r>
      <w:proofErr w:type="spellStart"/>
      <w:r>
        <w:t>stong</w:t>
      </w:r>
      <w:proofErr w:type="spellEnd"/>
      <w:r>
        <w:t xml:space="preserve"> </w:t>
      </w:r>
      <w:proofErr w:type="gramStart"/>
      <w:r>
        <w:t>&gt;  &lt;</w:t>
      </w:r>
      <w:proofErr w:type="gramEnd"/>
      <w:r>
        <w:t>/strong&gt; und 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 xml:space="preserve">&gt; heben den Text vor. </w:t>
      </w:r>
    </w:p>
    <w:p w14:paraId="3938E77D" w14:textId="1A8F41D0" w:rsidR="00B10245" w:rsidRDefault="00B10245" w:rsidP="00235F54">
      <w:r>
        <w:tab/>
      </w:r>
      <w:r>
        <w:tab/>
        <w:t>Durch &lt;strong&gt; wird der Text fett im Browser angezeigt, durch &lt;</w:t>
      </w:r>
      <w:proofErr w:type="spellStart"/>
      <w:r>
        <w:t>em</w:t>
      </w:r>
      <w:proofErr w:type="spellEnd"/>
      <w:r>
        <w:t xml:space="preserve">&gt; </w:t>
      </w:r>
      <w:proofErr w:type="gramStart"/>
      <w:r>
        <w:t>Kursiv</w:t>
      </w:r>
      <w:proofErr w:type="gramEnd"/>
      <w:r w:rsidR="00235F54">
        <w:t>.</w:t>
      </w:r>
    </w:p>
    <w:p w14:paraId="04DC9838" w14:textId="442BC465" w:rsidR="00235F54" w:rsidRDefault="00235F54" w:rsidP="00235F54">
      <w:r>
        <w:tab/>
      </w:r>
      <w:r>
        <w:tab/>
        <w:t xml:space="preserve">Faustregel: </w:t>
      </w:r>
      <w:proofErr w:type="gramStart"/>
      <w:r>
        <w:t>Fettdruck</w:t>
      </w:r>
      <w:proofErr w:type="gramEnd"/>
      <w:r>
        <w:t xml:space="preserve"> um vor dem Lesen aufzufallen und Kursiv währen dem Lesen</w:t>
      </w:r>
    </w:p>
    <w:p w14:paraId="5E1A41B0" w14:textId="3056E577" w:rsidR="00235F54" w:rsidRDefault="00235F54" w:rsidP="00235F54"/>
    <w:p w14:paraId="10ADC89F" w14:textId="398FE84D" w:rsidR="00235F54" w:rsidRDefault="00235F54" w:rsidP="00E43E97">
      <w:pPr>
        <w:pStyle w:val="berschrift3"/>
      </w:pPr>
      <w:r>
        <w:tab/>
      </w:r>
      <w:bookmarkStart w:id="14" w:name="_Toc95309951"/>
      <w:r>
        <w:t>4.7 Verschachtelung</w:t>
      </w:r>
      <w:bookmarkEnd w:id="14"/>
    </w:p>
    <w:p w14:paraId="60CFAF7C" w14:textId="7C0DCDA4" w:rsidR="00235F54" w:rsidRDefault="00235F54" w:rsidP="00235F54">
      <w:r>
        <w:tab/>
        <w:t xml:space="preserve">HTML Tags können </w:t>
      </w:r>
      <w:proofErr w:type="gramStart"/>
      <w:r>
        <w:t>Verschachtelt</w:t>
      </w:r>
      <w:proofErr w:type="gramEnd"/>
      <w:r>
        <w:t xml:space="preserve"> werden. Hierbei gilt das </w:t>
      </w:r>
      <w:proofErr w:type="spellStart"/>
      <w:r>
        <w:t>FiLo</w:t>
      </w:r>
      <w:proofErr w:type="spellEnd"/>
      <w:r>
        <w:t>, First In Last Out, Prinzip.</w:t>
      </w:r>
    </w:p>
    <w:p w14:paraId="38970969" w14:textId="1F5FC514" w:rsidR="00235F54" w:rsidRDefault="00235F54" w:rsidP="00235F54">
      <w:r>
        <w:tab/>
        <w:t>Das Erste geöffnete Tag wird als Letztes geschlossen.</w:t>
      </w:r>
    </w:p>
    <w:p w14:paraId="38185952" w14:textId="19277C74" w:rsidR="00235F54" w:rsidRDefault="00235F54" w:rsidP="00235F54"/>
    <w:p w14:paraId="1ADE2391" w14:textId="7158E234" w:rsidR="00235F54" w:rsidRDefault="00235F54" w:rsidP="00E43E97">
      <w:pPr>
        <w:pStyle w:val="berschrift3"/>
      </w:pPr>
      <w:r>
        <w:tab/>
      </w:r>
      <w:bookmarkStart w:id="15" w:name="_Toc95309952"/>
      <w:r>
        <w:t>4.8 Listen</w:t>
      </w:r>
      <w:bookmarkEnd w:id="15"/>
    </w:p>
    <w:p w14:paraId="79EAC88B" w14:textId="577DF418" w:rsidR="00235F54" w:rsidRDefault="00235F54" w:rsidP="00235F54">
      <w:r>
        <w:tab/>
      </w:r>
      <w:r>
        <w:tab/>
      </w:r>
      <w:r w:rsidR="00503C9F">
        <w:t xml:space="preserve">Listen werden </w:t>
      </w:r>
      <w:proofErr w:type="gramStart"/>
      <w:r w:rsidR="00503C9F">
        <w:t>Genutzt</w:t>
      </w:r>
      <w:proofErr w:type="gramEnd"/>
      <w:r w:rsidR="00503C9F">
        <w:t xml:space="preserve"> um Text Strukturiert darzustellen.</w:t>
      </w:r>
    </w:p>
    <w:p w14:paraId="160A2EEA" w14:textId="4FB11647" w:rsidR="00503C9F" w:rsidRDefault="00503C9F" w:rsidP="00235F54">
      <w:r>
        <w:tab/>
      </w:r>
      <w:r>
        <w:tab/>
        <w:t>Bei einer Ungeordneten werden die Einzelnen Elemente mit Zeichen dargestellt,</w:t>
      </w:r>
    </w:p>
    <w:p w14:paraId="57B0866C" w14:textId="3B20D169" w:rsidR="00503C9F" w:rsidRDefault="00503C9F" w:rsidP="00235F54">
      <w:r>
        <w:tab/>
      </w:r>
      <w:r>
        <w:tab/>
      </w:r>
      <w:proofErr w:type="spellStart"/>
      <w:r>
        <w:t>zb</w:t>
      </w:r>
      <w:proofErr w:type="spellEnd"/>
      <w:r>
        <w:t xml:space="preserve">. - . &gt;  </w:t>
      </w:r>
    </w:p>
    <w:p w14:paraId="750E6C81" w14:textId="41C01977" w:rsidR="00503C9F" w:rsidRDefault="00503C9F" w:rsidP="00E43E97">
      <w:pPr>
        <w:ind w:left="1440"/>
      </w:pPr>
      <w:r>
        <w:tab/>
      </w:r>
      <w:r>
        <w:tab/>
        <w:t xml:space="preserve">Eine Ungeordnete Liste wird mit &lt; 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 deklariert. Der Inhalt wird in &lt;li&gt; &lt;/li&gt;geschrieben.</w:t>
      </w:r>
    </w:p>
    <w:p w14:paraId="019DB217" w14:textId="222487AD" w:rsidR="00503C9F" w:rsidRDefault="00503C9F" w:rsidP="00E43E97">
      <w:pPr>
        <w:ind w:left="1440"/>
      </w:pPr>
      <w:r>
        <w:t xml:space="preserve">Bei einer Sortierten Liste werden die Einzelne Elemente in </w:t>
      </w:r>
      <w:proofErr w:type="spellStart"/>
      <w:r>
        <w:t>Hierachien</w:t>
      </w:r>
      <w:proofErr w:type="spellEnd"/>
      <w:r>
        <w:t xml:space="preserve"> </w:t>
      </w:r>
      <w:proofErr w:type="gramStart"/>
      <w:r>
        <w:t>dargestellt ,</w:t>
      </w:r>
      <w:proofErr w:type="gramEnd"/>
      <w:r>
        <w:t xml:space="preserve"> </w:t>
      </w:r>
      <w:proofErr w:type="spellStart"/>
      <w:r>
        <w:t>zb</w:t>
      </w:r>
      <w:proofErr w:type="spellEnd"/>
      <w:r>
        <w:t>. 1) 2) 3)</w:t>
      </w:r>
    </w:p>
    <w:p w14:paraId="6E75C2EC" w14:textId="2975A832" w:rsidR="00503C9F" w:rsidRDefault="00503C9F" w:rsidP="00E43E97">
      <w:pPr>
        <w:pStyle w:val="Listenabsatz"/>
        <w:numPr>
          <w:ilvl w:val="0"/>
          <w:numId w:val="44"/>
        </w:numPr>
        <w:ind w:left="1800"/>
      </w:pPr>
      <w:r>
        <w:t>B)  c)</w:t>
      </w:r>
    </w:p>
    <w:p w14:paraId="21C252AB" w14:textId="4FB6744C" w:rsidR="00503C9F" w:rsidRDefault="00503C9F" w:rsidP="00E43E97">
      <w:pPr>
        <w:ind w:left="1440"/>
      </w:pPr>
      <w:r>
        <w:t>Auch hier kommt der Inhalt in &lt;li&gt; &lt;/li&gt; Tags. Eine Geordnete Liste wird mit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Deklariert</w:t>
      </w:r>
      <w:proofErr w:type="gramEnd"/>
      <w:r>
        <w:t>.</w:t>
      </w:r>
    </w:p>
    <w:p w14:paraId="166B0B92" w14:textId="484700F1" w:rsidR="00F83F7E" w:rsidRDefault="00F83F7E" w:rsidP="00E43E97">
      <w:pPr>
        <w:ind w:left="1440"/>
      </w:pPr>
      <w:r>
        <w:t xml:space="preserve">Listen können ineinander </w:t>
      </w:r>
      <w:proofErr w:type="gramStart"/>
      <w:r>
        <w:t>Verschachtelt</w:t>
      </w:r>
      <w:proofErr w:type="gramEnd"/>
      <w:r>
        <w:t xml:space="preserve"> werden, sprich in einem &lt;li&gt; tag kann eine neue Liste definiert werden.</w:t>
      </w:r>
    </w:p>
    <w:p w14:paraId="66FBE63B" w14:textId="68BC469D" w:rsidR="00F83F7E" w:rsidRDefault="00F83F7E" w:rsidP="00F83F7E"/>
    <w:p w14:paraId="39FDCE6C" w14:textId="58E4DB67" w:rsidR="00F83F7E" w:rsidRDefault="00F83F7E" w:rsidP="00F83F7E"/>
    <w:p w14:paraId="5EC1D3E9" w14:textId="4E704208" w:rsidR="00F83F7E" w:rsidRDefault="00F83F7E" w:rsidP="00E43E97">
      <w:pPr>
        <w:pStyle w:val="berschrift3"/>
        <w:ind w:left="720"/>
      </w:pPr>
      <w:bookmarkStart w:id="16" w:name="_Toc95309953"/>
      <w:r>
        <w:t>5.1 Hyperlinks</w:t>
      </w:r>
      <w:bookmarkEnd w:id="16"/>
    </w:p>
    <w:p w14:paraId="43A20FBD" w14:textId="392F7EE7" w:rsidR="00F83F7E" w:rsidRDefault="00F83F7E" w:rsidP="00E43E97">
      <w:pPr>
        <w:ind w:left="720"/>
      </w:pPr>
      <w:r>
        <w:tab/>
        <w:t xml:space="preserve">Ein Hyperlink ist wie Folgt </w:t>
      </w:r>
      <w:proofErr w:type="gramStart"/>
      <w:r>
        <w:t>Aufgebaut</w:t>
      </w:r>
      <w:proofErr w:type="gramEnd"/>
      <w:r>
        <w:t>:</w:t>
      </w:r>
    </w:p>
    <w:p w14:paraId="6E243E5B" w14:textId="58A4D231" w:rsidR="00F83F7E" w:rsidRDefault="00F83F7E" w:rsidP="00E43E97">
      <w:pPr>
        <w:ind w:left="720"/>
      </w:pPr>
      <w:r>
        <w:tab/>
      </w:r>
      <w:r w:rsidRPr="00F83F7E">
        <w:t xml:space="preserve">&lt;a </w:t>
      </w:r>
      <w:proofErr w:type="spellStart"/>
      <w:r w:rsidRPr="00F83F7E">
        <w:t>href</w:t>
      </w:r>
      <w:proofErr w:type="spellEnd"/>
      <w:r w:rsidRPr="00F83F7E">
        <w:t xml:space="preserve">=“Link </w:t>
      </w:r>
      <w:proofErr w:type="spellStart"/>
      <w:r w:rsidRPr="00F83F7E">
        <w:t>addresse|HTM|URL|PFAD</w:t>
      </w:r>
      <w:proofErr w:type="spellEnd"/>
      <w:r w:rsidRPr="00F83F7E">
        <w:t>“&gt; Sichtbarer T</w:t>
      </w:r>
      <w:r>
        <w:t>ext &lt;/a&gt;</w:t>
      </w:r>
    </w:p>
    <w:p w14:paraId="21A2F4CF" w14:textId="61A4682B" w:rsidR="00F83F7E" w:rsidRDefault="00F83F7E" w:rsidP="00E43E97">
      <w:pPr>
        <w:ind w:left="1368"/>
      </w:pPr>
      <w:r>
        <w:tab/>
        <w:t xml:space="preserve">Durch das Hinzufügen eines title=““ </w:t>
      </w:r>
      <w:proofErr w:type="spellStart"/>
      <w:r>
        <w:t>attribut</w:t>
      </w:r>
      <w:proofErr w:type="spellEnd"/>
      <w:r>
        <w:t xml:space="preserve"> erscheint bei </w:t>
      </w:r>
      <w:proofErr w:type="spellStart"/>
      <w:r>
        <w:t>Hovern</w:t>
      </w:r>
      <w:proofErr w:type="spellEnd"/>
      <w:r>
        <w:t xml:space="preserve"> über dem Link eine Notiz im Browser. Der Inhalt des Titels ist dort sichtbar.</w:t>
      </w:r>
    </w:p>
    <w:p w14:paraId="7B3D115C" w14:textId="70CFEB28" w:rsidR="00685902" w:rsidRDefault="00685902" w:rsidP="00E43E97">
      <w:pPr>
        <w:ind w:left="720"/>
      </w:pPr>
    </w:p>
    <w:p w14:paraId="737D5DBB" w14:textId="4B241632" w:rsidR="00685902" w:rsidRDefault="00685902" w:rsidP="00E43E97">
      <w:pPr>
        <w:pStyle w:val="berschrift3"/>
        <w:ind w:left="720"/>
      </w:pPr>
      <w:bookmarkStart w:id="17" w:name="_Toc95309954"/>
      <w:r>
        <w:t>5.2 Navigation</w:t>
      </w:r>
      <w:bookmarkEnd w:id="17"/>
    </w:p>
    <w:p w14:paraId="42745302" w14:textId="7C84E547" w:rsidR="00685902" w:rsidRDefault="00685902" w:rsidP="00E43E97">
      <w:pPr>
        <w:ind w:left="720"/>
      </w:pPr>
      <w:r>
        <w:tab/>
        <w:t xml:space="preserve">In den </w:t>
      </w:r>
      <w:proofErr w:type="gramStart"/>
      <w:r>
        <w:t>Meisten</w:t>
      </w:r>
      <w:proofErr w:type="gramEnd"/>
      <w:r>
        <w:t xml:space="preserve"> Fällen besteht die Navigation einer Seite aus einer Nicht Sortierten Liste von Hyperlinks</w:t>
      </w:r>
    </w:p>
    <w:p w14:paraId="1A0737A3" w14:textId="77777777" w:rsidR="00E43E97" w:rsidRDefault="00E43E97" w:rsidP="00E43E97">
      <w:pPr>
        <w:pStyle w:val="berschrift3"/>
        <w:ind w:left="720"/>
      </w:pPr>
    </w:p>
    <w:p w14:paraId="115CBE12" w14:textId="37BAF2F3" w:rsidR="00685902" w:rsidRDefault="00685902" w:rsidP="00E43E97">
      <w:pPr>
        <w:pStyle w:val="berschrift3"/>
        <w:ind w:left="720"/>
      </w:pPr>
      <w:bookmarkStart w:id="18" w:name="_Toc95309955"/>
      <w:r>
        <w:t>5.3 Andere Medien Verlinken</w:t>
      </w:r>
      <w:bookmarkEnd w:id="18"/>
    </w:p>
    <w:p w14:paraId="1D3AD4C4" w14:textId="074BA249" w:rsidR="00685902" w:rsidRDefault="00685902" w:rsidP="00E43E97">
      <w:pPr>
        <w:ind w:left="720"/>
      </w:pPr>
      <w:r>
        <w:tab/>
        <w:t>Es ist grundsätzlich möglich auch andere Medien mit einem Hyperlink zu verlinken. Dabei hat dann der User die Möglichkeit dieses zu Downloaden. Der Genauere Umgang ist dem Browser Überlassen.</w:t>
      </w:r>
    </w:p>
    <w:p w14:paraId="7B9D821D" w14:textId="38E3B94D" w:rsidR="00685902" w:rsidRDefault="00685902" w:rsidP="00E43E97">
      <w:pPr>
        <w:pStyle w:val="berschrift3"/>
        <w:ind w:left="720"/>
      </w:pPr>
      <w:bookmarkStart w:id="19" w:name="_Toc95309956"/>
      <w:r>
        <w:t>5.4 Image</w:t>
      </w:r>
      <w:bookmarkEnd w:id="19"/>
    </w:p>
    <w:p w14:paraId="134890F2" w14:textId="2CC95A40" w:rsidR="00685902" w:rsidRDefault="00685902" w:rsidP="00E43E97">
      <w:pPr>
        <w:ind w:left="720"/>
      </w:pPr>
      <w:r>
        <w:tab/>
        <w:t>Bilder werden auf einer HTML Seite mittel &lt;</w:t>
      </w:r>
      <w:proofErr w:type="spellStart"/>
      <w:r>
        <w:t>img</w:t>
      </w:r>
      <w:proofErr w:type="spellEnd"/>
      <w:r>
        <w:t>&gt; eingebunden.</w:t>
      </w:r>
    </w:p>
    <w:p w14:paraId="439810CE" w14:textId="2E83C4B4" w:rsidR="00685902" w:rsidRDefault="00685902" w:rsidP="00E43E97">
      <w:pPr>
        <w:ind w:left="720"/>
      </w:pPr>
      <w:r>
        <w:tab/>
        <w:t>Dabei gibt es Folgende Attribute:</w:t>
      </w:r>
    </w:p>
    <w:p w14:paraId="101DE777" w14:textId="414C7D63" w:rsidR="00685902" w:rsidRDefault="00685902" w:rsidP="00E43E97">
      <w:pPr>
        <w:ind w:left="720"/>
      </w:pPr>
      <w:r>
        <w:tab/>
        <w:t xml:space="preserve">SRC: Muss </w:t>
      </w:r>
      <w:proofErr w:type="spellStart"/>
      <w:r>
        <w:t>entahlten</w:t>
      </w:r>
      <w:proofErr w:type="spellEnd"/>
      <w:r>
        <w:t xml:space="preserve"> sein, Hier wird der Pfad zum Bild Übergeben</w:t>
      </w:r>
    </w:p>
    <w:p w14:paraId="2E731788" w14:textId="6DD55694" w:rsidR="00685902" w:rsidRDefault="00685902" w:rsidP="00E43E97">
      <w:pPr>
        <w:ind w:left="720"/>
      </w:pPr>
      <w:r>
        <w:tab/>
        <w:t xml:space="preserve">ALT: ein Alternativer Text der Angezeigt </w:t>
      </w:r>
      <w:proofErr w:type="gramStart"/>
      <w:r>
        <w:t>wird</w:t>
      </w:r>
      <w:proofErr w:type="gramEnd"/>
      <w:r>
        <w:t xml:space="preserve"> sobald es zu Probleme beim Laden kommt</w:t>
      </w:r>
    </w:p>
    <w:p w14:paraId="2C676B4C" w14:textId="256007B2" w:rsidR="002D46EE" w:rsidRDefault="002D46EE" w:rsidP="00E43E97">
      <w:pPr>
        <w:ind w:left="1440"/>
      </w:pPr>
      <w:r>
        <w:t xml:space="preserve">WIDTH/HEIGHT: Legt Höhe und Breite vom Bild fest. Standartmäßig wird die </w:t>
      </w:r>
      <w:proofErr w:type="spellStart"/>
      <w:r>
        <w:t>Orginale</w:t>
      </w:r>
      <w:proofErr w:type="spellEnd"/>
      <w:r>
        <w:t xml:space="preserve"> Größe </w:t>
      </w:r>
      <w:proofErr w:type="gramStart"/>
      <w:r>
        <w:t>Übernommen</w:t>
      </w:r>
      <w:proofErr w:type="gramEnd"/>
    </w:p>
    <w:p w14:paraId="1557D489" w14:textId="0793A30E" w:rsidR="002D46EE" w:rsidRDefault="002D46EE" w:rsidP="00E43E97">
      <w:pPr>
        <w:ind w:left="720"/>
      </w:pPr>
      <w:r>
        <w:tab/>
        <w:t xml:space="preserve">TITLE: Text im TITLE </w:t>
      </w:r>
      <w:proofErr w:type="spellStart"/>
      <w:r>
        <w:t>Erscheit</w:t>
      </w:r>
      <w:proofErr w:type="spellEnd"/>
      <w:r>
        <w:t xml:space="preserve"> beim </w:t>
      </w:r>
      <w:proofErr w:type="spellStart"/>
      <w:r>
        <w:t>Hovern</w:t>
      </w:r>
      <w:proofErr w:type="spellEnd"/>
      <w:r>
        <w:t xml:space="preserve"> als </w:t>
      </w:r>
      <w:proofErr w:type="spellStart"/>
      <w:r>
        <w:t>Quikinfo</w:t>
      </w:r>
      <w:proofErr w:type="spellEnd"/>
    </w:p>
    <w:p w14:paraId="45E2FDF1" w14:textId="3034E6AF" w:rsidR="002D46EE" w:rsidRDefault="002D46EE" w:rsidP="00E43E97">
      <w:pPr>
        <w:ind w:left="720"/>
      </w:pPr>
    </w:p>
    <w:p w14:paraId="7882A322" w14:textId="0DA1E739" w:rsidR="002D46EE" w:rsidRDefault="002D46EE" w:rsidP="00E43E97">
      <w:pPr>
        <w:pStyle w:val="berschrift3"/>
        <w:ind w:left="720"/>
      </w:pPr>
      <w:bookmarkStart w:id="20" w:name="_Toc95309957"/>
      <w:r>
        <w:t>5.5 Weitere nützliche Elemente</w:t>
      </w:r>
      <w:bookmarkEnd w:id="20"/>
    </w:p>
    <w:p w14:paraId="109CF744" w14:textId="498AA12E" w:rsidR="002D46EE" w:rsidRDefault="002D46EE" w:rsidP="00E43E97">
      <w:pPr>
        <w:ind w:left="720"/>
      </w:pPr>
      <w:r>
        <w:tab/>
        <w:t xml:space="preserve">&lt;BR&gt; </w:t>
      </w:r>
      <w:proofErr w:type="spellStart"/>
      <w:r>
        <w:t>veranläßt</w:t>
      </w:r>
      <w:proofErr w:type="spellEnd"/>
      <w:r>
        <w:t xml:space="preserve"> ein Zeilenumbruch</w:t>
      </w:r>
    </w:p>
    <w:p w14:paraId="66564224" w14:textId="7013F0FB" w:rsidR="002D46EE" w:rsidRDefault="002D46EE" w:rsidP="00E43E97">
      <w:pPr>
        <w:ind w:left="1440"/>
      </w:pPr>
      <w:r>
        <w:t xml:space="preserve">&lt;span&gt; wird </w:t>
      </w:r>
      <w:proofErr w:type="gramStart"/>
      <w:r>
        <w:t>benutzt</w:t>
      </w:r>
      <w:proofErr w:type="gramEnd"/>
      <w:r>
        <w:t xml:space="preserve"> um ein </w:t>
      </w:r>
      <w:proofErr w:type="spellStart"/>
      <w:r>
        <w:t>Fließtet</w:t>
      </w:r>
      <w:proofErr w:type="spellEnd"/>
      <w:r>
        <w:t xml:space="preserve"> zu markieren, dies kann genutzt werden um eine Sprache für gewisse Wörter Festzulegen, damit diese von Screen Reader richtig ausgesprochen werden.</w:t>
      </w:r>
    </w:p>
    <w:p w14:paraId="20ADD393" w14:textId="479A6BEB" w:rsidR="002D46EE" w:rsidRDefault="002D46EE" w:rsidP="00F83F7E"/>
    <w:p w14:paraId="0A2AF516" w14:textId="7EBB7862" w:rsidR="002D46EE" w:rsidRDefault="00E43E97" w:rsidP="00E43E97">
      <w:pPr>
        <w:pStyle w:val="berschrift3"/>
      </w:pPr>
      <w:r>
        <w:tab/>
      </w:r>
      <w:bookmarkStart w:id="21" w:name="_Toc95309958"/>
      <w:r>
        <w:t>6.1 Das stylesheet</w:t>
      </w:r>
      <w:bookmarkEnd w:id="21"/>
    </w:p>
    <w:p w14:paraId="79064567" w14:textId="74852A64" w:rsidR="00E43E97" w:rsidRDefault="00E43E97" w:rsidP="00E43E97">
      <w:r>
        <w:tab/>
      </w:r>
      <w:r>
        <w:tab/>
        <w:t>Das Stylesheet ist eine Sammlung an Format vorlagen.</w:t>
      </w:r>
    </w:p>
    <w:p w14:paraId="33B82BB9" w14:textId="65F035DC" w:rsidR="00E43E97" w:rsidRDefault="00E43E97" w:rsidP="00E43E97">
      <w:r>
        <w:tab/>
      </w:r>
      <w:r>
        <w:tab/>
        <w:t xml:space="preserve">Damit kann man </w:t>
      </w:r>
      <w:proofErr w:type="gramStart"/>
      <w:r>
        <w:t>folgendes Gestallten</w:t>
      </w:r>
      <w:proofErr w:type="gramEnd"/>
      <w:r>
        <w:t xml:space="preserve">: </w:t>
      </w:r>
    </w:p>
    <w:p w14:paraId="4B4F17DB" w14:textId="71EE05D0" w:rsidR="00E43E97" w:rsidRDefault="00E43E97" w:rsidP="00E43E97">
      <w:r>
        <w:tab/>
      </w:r>
      <w:r>
        <w:tab/>
        <w:t>Schriften und Farben, Abstände und Rahmenlinien, Positionierung und Layout.</w:t>
      </w:r>
    </w:p>
    <w:p w14:paraId="5361F486" w14:textId="2B7CD160" w:rsidR="00E43E97" w:rsidRDefault="00E43E97" w:rsidP="00242DA3">
      <w:pPr>
        <w:pStyle w:val="berschrift3"/>
      </w:pPr>
      <w:r>
        <w:tab/>
      </w:r>
      <w:bookmarkStart w:id="22" w:name="_Toc95309959"/>
      <w:r>
        <w:t>6.2</w:t>
      </w:r>
      <w:r w:rsidR="00C74EC7">
        <w:t xml:space="preserve"> Ein Stylesheet erstellen</w:t>
      </w:r>
      <w:bookmarkEnd w:id="22"/>
    </w:p>
    <w:p w14:paraId="6E79158E" w14:textId="19A29188" w:rsidR="00C74EC7" w:rsidRDefault="00C74EC7" w:rsidP="00E43E97">
      <w:r>
        <w:tab/>
      </w:r>
      <w:r>
        <w:tab/>
        <w:t xml:space="preserve">Für die Benennung </w:t>
      </w:r>
      <w:proofErr w:type="spellStart"/>
      <w:r>
        <w:t>gillt</w:t>
      </w:r>
      <w:proofErr w:type="spellEnd"/>
      <w:r>
        <w:t xml:space="preserve">: </w:t>
      </w:r>
      <w:proofErr w:type="spellStart"/>
      <w:r>
        <w:t>Kleinbuhstaben</w:t>
      </w:r>
      <w:proofErr w:type="spellEnd"/>
      <w:r>
        <w:t>, keine Leerstellen und keine Sonderzeichen</w:t>
      </w:r>
    </w:p>
    <w:p w14:paraId="0CB5D1EC" w14:textId="6AC15752" w:rsidR="00C74EC7" w:rsidRDefault="00C74EC7" w:rsidP="00E43E97">
      <w:r>
        <w:tab/>
      </w:r>
      <w:r>
        <w:tab/>
        <w:t>Als Dateiendung wird .</w:t>
      </w:r>
      <w:proofErr w:type="spellStart"/>
      <w:r>
        <w:t>css</w:t>
      </w:r>
      <w:proofErr w:type="spellEnd"/>
      <w:r>
        <w:t xml:space="preserve"> benutzt; Für Kommentare </w:t>
      </w:r>
      <w:proofErr w:type="gramStart"/>
      <w:r>
        <w:t>innerhalb des Stylesheet</w:t>
      </w:r>
      <w:proofErr w:type="gramEnd"/>
      <w:r>
        <w:t xml:space="preserve"> werden zwischen /* */ geschrieben.</w:t>
      </w:r>
    </w:p>
    <w:p w14:paraId="163FE7EB" w14:textId="2CB0D0E7" w:rsidR="00C74EC7" w:rsidRDefault="00C74EC7" w:rsidP="00E43E97"/>
    <w:p w14:paraId="5DF37EC8" w14:textId="0BDF8233" w:rsidR="00C74EC7" w:rsidRDefault="00C74EC7" w:rsidP="00242DA3">
      <w:pPr>
        <w:pStyle w:val="berschrift3"/>
      </w:pPr>
      <w:r>
        <w:tab/>
      </w:r>
      <w:bookmarkStart w:id="23" w:name="_Toc95309960"/>
      <w:r>
        <w:t>6.3 Link</w:t>
      </w:r>
      <w:bookmarkEnd w:id="23"/>
    </w:p>
    <w:p w14:paraId="1892936E" w14:textId="46DECC70" w:rsidR="00C74EC7" w:rsidRDefault="00C74EC7" w:rsidP="00340A73">
      <w:pPr>
        <w:ind w:left="1437"/>
      </w:pPr>
      <w:r>
        <w:t xml:space="preserve">Die Verlinkung von HTML und CSS Geschieht über den &lt;link&gt; tag. Der Aufbau sieht wie folgt </w:t>
      </w:r>
      <w:proofErr w:type="gramStart"/>
      <w:r>
        <w:t>aus :</w:t>
      </w:r>
      <w:proofErr w:type="gramEnd"/>
      <w:r>
        <w:t xml:space="preserve"> &lt;link </w:t>
      </w:r>
      <w:proofErr w:type="spellStart"/>
      <w:r>
        <w:t>href</w:t>
      </w:r>
      <w:proofErr w:type="spellEnd"/>
      <w:r>
        <w:t xml:space="preserve">=“Pfad zum Stylesheet“  </w:t>
      </w:r>
      <w:proofErr w:type="spellStart"/>
      <w:r>
        <w:t>rel</w:t>
      </w:r>
      <w:proofErr w:type="spellEnd"/>
      <w:r>
        <w:t xml:space="preserve">=“Beziehung zwischen Dokumente meist </w:t>
      </w:r>
      <w:proofErr w:type="spellStart"/>
      <w:r>
        <w:t>stylesheet</w:t>
      </w:r>
      <w:proofErr w:type="spellEnd"/>
      <w:r>
        <w:t xml:space="preserve">“ </w:t>
      </w:r>
      <w:proofErr w:type="spellStart"/>
      <w:r>
        <w:t>media</w:t>
      </w:r>
      <w:proofErr w:type="spellEnd"/>
      <w:r>
        <w:t>=“screen“</w:t>
      </w:r>
    </w:p>
    <w:p w14:paraId="3E82BE46" w14:textId="63EFAF00" w:rsidR="00340A73" w:rsidRDefault="00340A73" w:rsidP="00242DA3">
      <w:pPr>
        <w:pStyle w:val="berschrift3"/>
      </w:pPr>
      <w:r>
        <w:tab/>
      </w:r>
      <w:bookmarkStart w:id="24" w:name="_Toc95309961"/>
      <w:r>
        <w:t>6.4 Anpassen der Hintergrundfarbe</w:t>
      </w:r>
      <w:bookmarkEnd w:id="24"/>
      <w:r>
        <w:t xml:space="preserve"> </w:t>
      </w:r>
    </w:p>
    <w:p w14:paraId="310FD42B" w14:textId="039652B0" w:rsidR="00340A73" w:rsidRDefault="00340A73" w:rsidP="00340A73">
      <w:r>
        <w:tab/>
      </w:r>
      <w:r>
        <w:tab/>
        <w:t xml:space="preserve">Auf HTML Elemente kann mittels </w:t>
      </w:r>
      <w:proofErr w:type="spellStart"/>
      <w:r>
        <w:t>name</w:t>
      </w:r>
      <w:proofErr w:type="spellEnd"/>
      <w:r>
        <w:t xml:space="preserve"> zugegriffen werden. </w:t>
      </w:r>
      <w:proofErr w:type="gramStart"/>
      <w:r>
        <w:t xml:space="preserve">Name{  </w:t>
      </w:r>
      <w:proofErr w:type="gramEnd"/>
      <w:r>
        <w:t xml:space="preserve">} . </w:t>
      </w:r>
    </w:p>
    <w:p w14:paraId="38EEE369" w14:textId="203A06AE" w:rsidR="00340A73" w:rsidRDefault="00340A73" w:rsidP="00340A73">
      <w:r>
        <w:tab/>
      </w:r>
      <w:r>
        <w:tab/>
        <w:t xml:space="preserve">Um nun die Hintergrundfarbe bestimmen zu können wird background-color: genutzt. </w:t>
      </w:r>
    </w:p>
    <w:p w14:paraId="6F975083" w14:textId="77777777" w:rsidR="00340A73" w:rsidRDefault="00340A73" w:rsidP="00340A73">
      <w:r>
        <w:lastRenderedPageBreak/>
        <w:tab/>
      </w:r>
      <w:r>
        <w:tab/>
        <w:t xml:space="preserve">Dabei wird entweder der Name der Farbe genommen oder die </w:t>
      </w:r>
      <w:proofErr w:type="gramStart"/>
      <w:r>
        <w:t>Hexadezimal  Zahl</w:t>
      </w:r>
      <w:proofErr w:type="gramEnd"/>
      <w:r>
        <w:t>.</w:t>
      </w:r>
    </w:p>
    <w:p w14:paraId="63E39B07" w14:textId="37C2E491" w:rsidR="00340A73" w:rsidRDefault="00340A73" w:rsidP="00242DA3">
      <w:pPr>
        <w:pStyle w:val="berschrift3"/>
      </w:pPr>
      <w:r>
        <w:tab/>
      </w:r>
      <w:bookmarkStart w:id="25" w:name="_Toc95309962"/>
      <w:r>
        <w:t xml:space="preserve">6.5 </w:t>
      </w:r>
      <w:r w:rsidR="007931CB">
        <w:t>Möglichkeiten der Ansteuerung</w:t>
      </w:r>
      <w:bookmarkEnd w:id="25"/>
    </w:p>
    <w:p w14:paraId="4AC75ACD" w14:textId="21E64EDC" w:rsidR="007931CB" w:rsidRDefault="007931CB" w:rsidP="00340A73">
      <w:r>
        <w:tab/>
      </w:r>
      <w:r>
        <w:tab/>
        <w:t>Falls es für alle Elemente gelten sollt kann der Name genutzt werden.</w:t>
      </w:r>
    </w:p>
    <w:p w14:paraId="1B6C1C60" w14:textId="32D5BA12" w:rsidR="007931CB" w:rsidRDefault="007931CB" w:rsidP="00340A73">
      <w:r>
        <w:tab/>
      </w:r>
      <w:r>
        <w:tab/>
      </w:r>
      <w:proofErr w:type="spellStart"/>
      <w:proofErr w:type="gramStart"/>
      <w:r>
        <w:t>Div</w:t>
      </w:r>
      <w:proofErr w:type="spellEnd"/>
      <w:r>
        <w:t>{</w:t>
      </w:r>
      <w:proofErr w:type="gramEnd"/>
      <w:r>
        <w:t>}  h1{}   p{}</w:t>
      </w:r>
    </w:p>
    <w:p w14:paraId="533EF580" w14:textId="77777777" w:rsidR="007931CB" w:rsidRDefault="00340A73" w:rsidP="007931CB">
      <w:r>
        <w:tab/>
      </w:r>
      <w:r>
        <w:tab/>
        <w:t xml:space="preserve">Um mittel der Element ID </w:t>
      </w:r>
      <w:r w:rsidR="007931CB">
        <w:t>auf ein Element zuzugreifen wird im CSS # verwendet:</w:t>
      </w:r>
    </w:p>
    <w:p w14:paraId="46701F23" w14:textId="77777777" w:rsidR="007931CB" w:rsidRDefault="007931CB" w:rsidP="007931CB">
      <w:r>
        <w:tab/>
      </w:r>
      <w:r>
        <w:tab/>
      </w:r>
      <w:proofErr w:type="spellStart"/>
      <w:r>
        <w:t>Name#id</w:t>
      </w:r>
      <w:proofErr w:type="spellEnd"/>
      <w:r>
        <w:t xml:space="preserve"> -&gt;</w:t>
      </w:r>
      <w:r>
        <w:tab/>
      </w:r>
      <w:proofErr w:type="spellStart"/>
      <w:r>
        <w:t>div#wrapper</w:t>
      </w:r>
      <w:proofErr w:type="spellEnd"/>
    </w:p>
    <w:p w14:paraId="6D1EF5F5" w14:textId="4C5002F4" w:rsidR="00340A73" w:rsidRDefault="007931CB" w:rsidP="007931CB">
      <w:r>
        <w:tab/>
      </w:r>
      <w:r>
        <w:tab/>
      </w:r>
      <w:r w:rsidR="00340A73">
        <w:t xml:space="preserve"> </w:t>
      </w:r>
    </w:p>
    <w:p w14:paraId="348E303F" w14:textId="4DDDA00D" w:rsidR="007931CB" w:rsidRDefault="007931CB" w:rsidP="007931CB"/>
    <w:p w14:paraId="4A51F148" w14:textId="44A239D6" w:rsidR="007931CB" w:rsidRDefault="007931CB" w:rsidP="007931CB"/>
    <w:p w14:paraId="1E91A90D" w14:textId="550F1730" w:rsidR="007931CB" w:rsidRDefault="007931CB" w:rsidP="007931CB"/>
    <w:p w14:paraId="3EF96082" w14:textId="7FF82D6B" w:rsidR="007931CB" w:rsidRDefault="007931CB" w:rsidP="007931CB"/>
    <w:p w14:paraId="6EF36C09" w14:textId="0B849361" w:rsidR="007931CB" w:rsidRDefault="007931CB" w:rsidP="007931CB"/>
    <w:p w14:paraId="78169852" w14:textId="4DC60287" w:rsidR="007931CB" w:rsidRDefault="007931CB" w:rsidP="00242DA3">
      <w:pPr>
        <w:pStyle w:val="berschrift3"/>
      </w:pPr>
      <w:r>
        <w:tab/>
      </w:r>
      <w:bookmarkStart w:id="26" w:name="_Toc95309963"/>
      <w:r>
        <w:t>6.6 Schriftfarbe und Hintergrund</w:t>
      </w:r>
      <w:bookmarkEnd w:id="26"/>
    </w:p>
    <w:p w14:paraId="405BD759" w14:textId="34C370AA" w:rsidR="007931CB" w:rsidRDefault="007931CB" w:rsidP="007931CB">
      <w:r>
        <w:tab/>
      </w:r>
      <w:r>
        <w:tab/>
        <w:t xml:space="preserve">Falls die Schriftfarbe geändert werden soll, so wird das Attribut </w:t>
      </w:r>
      <w:proofErr w:type="spellStart"/>
      <w:r>
        <w:t>color</w:t>
      </w:r>
      <w:proofErr w:type="spellEnd"/>
      <w:r>
        <w:t>: genutzt</w:t>
      </w:r>
    </w:p>
    <w:p w14:paraId="0C799179" w14:textId="07912427" w:rsidR="0040646F" w:rsidRDefault="0040646F" w:rsidP="0040646F">
      <w:pPr>
        <w:ind w:left="1440"/>
      </w:pPr>
      <w:r>
        <w:t xml:space="preserve">Für Bilder kann ebenfalls die Hintergrundfarbe gesetzt werden, </w:t>
      </w:r>
      <w:proofErr w:type="spellStart"/>
      <w:r>
        <w:t>color</w:t>
      </w:r>
      <w:proofErr w:type="spellEnd"/>
      <w:r>
        <w:t xml:space="preserve">: background-color: </w:t>
      </w:r>
    </w:p>
    <w:p w14:paraId="6624A93C" w14:textId="3925EB3E" w:rsidR="0040646F" w:rsidRDefault="0040646F" w:rsidP="0040646F">
      <w:pPr>
        <w:ind w:left="1440"/>
      </w:pPr>
      <w:r>
        <w:t xml:space="preserve">Als Attribut ist sowohl der </w:t>
      </w:r>
      <w:proofErr w:type="spellStart"/>
      <w:r>
        <w:t>Hexwert</w:t>
      </w:r>
      <w:proofErr w:type="spellEnd"/>
      <w:r>
        <w:t xml:space="preserve"> als auch der Name möglich.</w:t>
      </w:r>
    </w:p>
    <w:p w14:paraId="69309B2C" w14:textId="08BDCFD0" w:rsidR="0040646F" w:rsidRDefault="0040646F" w:rsidP="0040646F"/>
    <w:p w14:paraId="74DA1675" w14:textId="56C55742" w:rsidR="0040646F" w:rsidRDefault="0040646F" w:rsidP="00242DA3">
      <w:pPr>
        <w:pStyle w:val="berschrift3"/>
      </w:pPr>
      <w:r>
        <w:tab/>
      </w:r>
      <w:bookmarkStart w:id="27" w:name="_Toc95309964"/>
      <w:r>
        <w:t>6.7 Schriftart und Schriftgröße</w:t>
      </w:r>
      <w:bookmarkEnd w:id="27"/>
      <w:r>
        <w:t xml:space="preserve"> </w:t>
      </w:r>
    </w:p>
    <w:p w14:paraId="6BB163FA" w14:textId="0038FE31" w:rsidR="0040646F" w:rsidRDefault="0040646F" w:rsidP="0040646F">
      <w:r>
        <w:tab/>
      </w:r>
      <w:r>
        <w:tab/>
        <w:t xml:space="preserve">Da das Vererbungsprinzip gilt mach es Sinn grundlegende Schriftstile im </w:t>
      </w:r>
      <w:proofErr w:type="spellStart"/>
      <w:r>
        <w:t>body</w:t>
      </w:r>
      <w:proofErr w:type="spellEnd"/>
      <w:r>
        <w:t xml:space="preserve"> festzulegen, da alle anderen Elemente davon erben. </w:t>
      </w:r>
    </w:p>
    <w:p w14:paraId="257C407F" w14:textId="3446CF5A" w:rsidR="00397000" w:rsidRDefault="00397000" w:rsidP="0040646F">
      <w:r>
        <w:tab/>
      </w:r>
      <w:r>
        <w:tab/>
        <w:t>Font-</w:t>
      </w:r>
      <w:proofErr w:type="spellStart"/>
      <w:r>
        <w:t>family</w:t>
      </w:r>
      <w:proofErr w:type="spellEnd"/>
      <w:r>
        <w:t>: Auswahl an Schriftarten -&gt; Durch Komma getrennt</w:t>
      </w:r>
    </w:p>
    <w:p w14:paraId="1B8D8FC2" w14:textId="42BDA9B3" w:rsidR="00397000" w:rsidRDefault="00397000" w:rsidP="0040646F">
      <w:r>
        <w:tab/>
      </w:r>
      <w:r>
        <w:tab/>
        <w:t xml:space="preserve">Diese Auswahl ist </w:t>
      </w:r>
      <w:proofErr w:type="gramStart"/>
      <w:r>
        <w:t>Sinnvoll</w:t>
      </w:r>
      <w:proofErr w:type="gramEnd"/>
      <w:r>
        <w:t xml:space="preserve"> da nicht jeder Browser die Gleichen Schriftarten hat.</w:t>
      </w:r>
    </w:p>
    <w:p w14:paraId="01240EE0" w14:textId="37A5791A" w:rsidR="00397000" w:rsidRDefault="00397000" w:rsidP="0040646F">
      <w:r>
        <w:tab/>
      </w:r>
      <w:r>
        <w:tab/>
        <w:t xml:space="preserve">Mit </w:t>
      </w:r>
      <w:proofErr w:type="spellStart"/>
      <w:r>
        <w:t>font</w:t>
      </w:r>
      <w:proofErr w:type="spellEnd"/>
      <w:r>
        <w:t xml:space="preserve">-size: </w:t>
      </w:r>
      <w:proofErr w:type="gramStart"/>
      <w:r>
        <w:t>Größe  -</w:t>
      </w:r>
      <w:proofErr w:type="gramEnd"/>
      <w:r>
        <w:t xml:space="preserve">&gt; Guter </w:t>
      </w:r>
      <w:proofErr w:type="spellStart"/>
      <w:r>
        <w:t>anhaltswert</w:t>
      </w:r>
      <w:proofErr w:type="spellEnd"/>
      <w:r>
        <w:t xml:space="preserve"> ist 87.5%</w:t>
      </w:r>
    </w:p>
    <w:p w14:paraId="6223BD46" w14:textId="102116AD" w:rsidR="00397000" w:rsidRDefault="00397000" w:rsidP="0040646F"/>
    <w:p w14:paraId="606FA211" w14:textId="66EC2A92" w:rsidR="00397000" w:rsidRDefault="00397000" w:rsidP="00397000">
      <w:r>
        <w:tab/>
      </w:r>
      <w:r>
        <w:tab/>
        <w:t xml:space="preserve">Um Überschriften zu Beinflusen müssen </w:t>
      </w:r>
      <w:proofErr w:type="gramStart"/>
      <w:r>
        <w:t>diese Extra</w:t>
      </w:r>
      <w:proofErr w:type="gramEnd"/>
      <w:r>
        <w:t xml:space="preserve"> mit h1{} h2{} angesteuert werden.</w:t>
      </w:r>
    </w:p>
    <w:p w14:paraId="0D2A0D71" w14:textId="58101D71" w:rsidR="00397000" w:rsidRDefault="00397000" w:rsidP="00397000">
      <w:r>
        <w:tab/>
      </w:r>
      <w:r>
        <w:tab/>
        <w:t xml:space="preserve">Wenn diese auch </w:t>
      </w:r>
      <w:proofErr w:type="gramStart"/>
      <w:r>
        <w:t>Prozentual</w:t>
      </w:r>
      <w:proofErr w:type="gramEnd"/>
      <w:r>
        <w:t xml:space="preserve"> bestimmt werden, bleib das Größenverhältnis gleich selbst wenn andere </w:t>
      </w:r>
      <w:r w:rsidR="00EB4079">
        <w:t>S</w:t>
      </w:r>
      <w:r>
        <w:t>tandard Größen Verwendet werden.</w:t>
      </w:r>
    </w:p>
    <w:p w14:paraId="7D4652C9" w14:textId="0BB28C5B" w:rsidR="00EB4079" w:rsidRDefault="00EB4079" w:rsidP="00242DA3">
      <w:pPr>
        <w:pStyle w:val="berschrift3"/>
      </w:pPr>
      <w:r>
        <w:tab/>
      </w:r>
      <w:bookmarkStart w:id="28" w:name="_Toc95309965"/>
      <w:r>
        <w:t>6.8 Links gestallten</w:t>
      </w:r>
      <w:bookmarkEnd w:id="28"/>
    </w:p>
    <w:p w14:paraId="5BBF2605" w14:textId="0FFB00DE" w:rsidR="00EB4079" w:rsidRDefault="00EB4079" w:rsidP="00397000">
      <w:pPr>
        <w:rPr>
          <w:lang w:val="en-GB"/>
        </w:rPr>
      </w:pPr>
      <w:r>
        <w:tab/>
      </w:r>
      <w:r>
        <w:tab/>
        <w:t xml:space="preserve">Durch CSS ist es möglich Link neu zu </w:t>
      </w:r>
      <w:proofErr w:type="spellStart"/>
      <w:r>
        <w:t>gestallten</w:t>
      </w:r>
      <w:proofErr w:type="spellEnd"/>
      <w:r>
        <w:t xml:space="preserve"> und Einfluss zu nehmen auf dessen Verhalten. Die verschiedenen Zustände werden Mittels Pseudoklassen </w:t>
      </w:r>
      <w:proofErr w:type="gramStart"/>
      <w:r>
        <w:t>Realisiert</w:t>
      </w:r>
      <w:proofErr w:type="gramEnd"/>
      <w:r>
        <w:t xml:space="preserve">. Um diese </w:t>
      </w:r>
      <w:proofErr w:type="gramStart"/>
      <w:r>
        <w:t>Anzusteuern</w:t>
      </w:r>
      <w:proofErr w:type="gramEnd"/>
      <w:r>
        <w:t xml:space="preserve"> müssen Pseudoklassen benutzt werden. </w:t>
      </w:r>
      <w:proofErr w:type="spellStart"/>
      <w:r w:rsidRPr="00EB4079">
        <w:rPr>
          <w:lang w:val="en-GB"/>
        </w:rPr>
        <w:t>Diese</w:t>
      </w:r>
      <w:proofErr w:type="spellEnd"/>
      <w:r w:rsidRPr="00EB4079">
        <w:rPr>
          <w:lang w:val="en-GB"/>
        </w:rPr>
        <w:t xml:space="preserve"> </w:t>
      </w:r>
      <w:proofErr w:type="spellStart"/>
      <w:r w:rsidRPr="00EB4079">
        <w:rPr>
          <w:lang w:val="en-GB"/>
        </w:rPr>
        <w:t>sind</w:t>
      </w:r>
      <w:proofErr w:type="spellEnd"/>
      <w:r w:rsidRPr="00EB4079">
        <w:rPr>
          <w:lang w:val="en-GB"/>
        </w:rPr>
        <w:t xml:space="preserve"> </w:t>
      </w:r>
      <w:proofErr w:type="spellStart"/>
      <w:proofErr w:type="gramStart"/>
      <w:r w:rsidRPr="00EB4079">
        <w:rPr>
          <w:lang w:val="en-GB"/>
        </w:rPr>
        <w:t>mittels</w:t>
      </w:r>
      <w:proofErr w:type="spellEnd"/>
      <w:r w:rsidRPr="00EB4079">
        <w:rPr>
          <w:lang w:val="en-GB"/>
        </w:rPr>
        <w:t xml:space="preserve"> :</w:t>
      </w:r>
      <w:proofErr w:type="gramEnd"/>
      <w:r w:rsidRPr="00EB4079">
        <w:rPr>
          <w:lang w:val="en-GB"/>
        </w:rPr>
        <w:t xml:space="preserve"> </w:t>
      </w:r>
      <w:proofErr w:type="spellStart"/>
      <w:r w:rsidRPr="00EB4079">
        <w:rPr>
          <w:lang w:val="en-GB"/>
        </w:rPr>
        <w:t>getrennt</w:t>
      </w:r>
      <w:proofErr w:type="spellEnd"/>
      <w:r w:rsidRPr="00EB4079">
        <w:rPr>
          <w:lang w:val="en-GB"/>
        </w:rPr>
        <w:t xml:space="preserve"> . </w:t>
      </w:r>
      <w:proofErr w:type="spellStart"/>
      <w:r w:rsidRPr="00EB4079">
        <w:rPr>
          <w:lang w:val="en-GB"/>
        </w:rPr>
        <w:t>bsp</w:t>
      </w:r>
      <w:proofErr w:type="spellEnd"/>
      <w:r w:rsidRPr="00EB4079">
        <w:rPr>
          <w:lang w:val="en-GB"/>
        </w:rPr>
        <w:t xml:space="preserve"> </w:t>
      </w:r>
      <w:proofErr w:type="gramStart"/>
      <w:r w:rsidRPr="00EB4079">
        <w:rPr>
          <w:lang w:val="en-GB"/>
        </w:rPr>
        <w:t>a:visited</w:t>
      </w:r>
      <w:proofErr w:type="gramEnd"/>
      <w:r w:rsidRPr="00EB4079">
        <w:rPr>
          <w:lang w:val="en-GB"/>
        </w:rPr>
        <w:t xml:space="preserve"> a:hover a:</w:t>
      </w:r>
      <w:r>
        <w:rPr>
          <w:lang w:val="en-GB"/>
        </w:rPr>
        <w:t>link</w:t>
      </w:r>
    </w:p>
    <w:p w14:paraId="2B5CF222" w14:textId="27C1BFA5" w:rsidR="00EB4079" w:rsidRDefault="00EB4079" w:rsidP="00397000">
      <w:pPr>
        <w:rPr>
          <w:lang w:val="en-GB"/>
        </w:rPr>
      </w:pPr>
    </w:p>
    <w:p w14:paraId="4EE1E6BF" w14:textId="636C31F7" w:rsidR="00EB4079" w:rsidRPr="00553FD6" w:rsidRDefault="00EB4079" w:rsidP="00397000">
      <w:r>
        <w:rPr>
          <w:lang w:val="en-GB"/>
        </w:rPr>
        <w:tab/>
      </w:r>
      <w:r>
        <w:rPr>
          <w:lang w:val="en-GB"/>
        </w:rPr>
        <w:tab/>
      </w:r>
      <w:proofErr w:type="gramStart"/>
      <w:r w:rsidRPr="00553FD6">
        <w:t>a:link</w:t>
      </w:r>
      <w:proofErr w:type="gramEnd"/>
      <w:r w:rsidRPr="00553FD6">
        <w:t xml:space="preserve"> -&gt; Link Normal</w:t>
      </w:r>
    </w:p>
    <w:p w14:paraId="48C5CB03" w14:textId="133E3A91" w:rsidR="00EB4079" w:rsidRDefault="00EB4079" w:rsidP="00397000">
      <w:r w:rsidRPr="00553FD6">
        <w:tab/>
      </w:r>
      <w:r w:rsidRPr="00553FD6">
        <w:tab/>
      </w:r>
      <w:r w:rsidRPr="00BC4906">
        <w:t xml:space="preserve">a: </w:t>
      </w:r>
      <w:proofErr w:type="spellStart"/>
      <w:r w:rsidRPr="00BC4906">
        <w:t>visited</w:t>
      </w:r>
      <w:proofErr w:type="spellEnd"/>
      <w:r w:rsidRPr="00BC4906">
        <w:t xml:space="preserve"> -&gt; </w:t>
      </w:r>
      <w:proofErr w:type="gramStart"/>
      <w:r w:rsidR="00BC4906" w:rsidRPr="00BC4906">
        <w:t>Aussehen</w:t>
      </w:r>
      <w:proofErr w:type="gramEnd"/>
      <w:r w:rsidR="00BC4906" w:rsidRPr="00BC4906">
        <w:t xml:space="preserve"> nachdem der L</w:t>
      </w:r>
      <w:r w:rsidR="00BC4906">
        <w:t xml:space="preserve">ink </w:t>
      </w:r>
      <w:proofErr w:type="spellStart"/>
      <w:r w:rsidR="00BC4906">
        <w:t>gecklickt</w:t>
      </w:r>
      <w:proofErr w:type="spellEnd"/>
      <w:r w:rsidR="00BC4906">
        <w:t xml:space="preserve"> wurde</w:t>
      </w:r>
    </w:p>
    <w:p w14:paraId="55599B46" w14:textId="7FF59F41" w:rsidR="00BC4906" w:rsidRDefault="00BC4906" w:rsidP="00397000">
      <w:r>
        <w:tab/>
      </w:r>
      <w:r>
        <w:tab/>
      </w:r>
      <w:proofErr w:type="gramStart"/>
      <w:r>
        <w:t>a:hover</w:t>
      </w:r>
      <w:proofErr w:type="gramEnd"/>
      <w:r>
        <w:t xml:space="preserve"> -&gt; Maus über Link</w:t>
      </w:r>
    </w:p>
    <w:p w14:paraId="0CEB7BE0" w14:textId="36214650" w:rsidR="00BC4906" w:rsidRDefault="00BC4906" w:rsidP="00397000">
      <w:r>
        <w:tab/>
      </w:r>
      <w:r>
        <w:tab/>
      </w:r>
      <w:proofErr w:type="gramStart"/>
      <w:r w:rsidRPr="00BC4906">
        <w:t>a:focus</w:t>
      </w:r>
      <w:proofErr w:type="gramEnd"/>
      <w:r w:rsidRPr="00BC4906">
        <w:t xml:space="preserve"> -&gt; Link mit Tastatur Ausgewä</w:t>
      </w:r>
      <w:r>
        <w:t>hlt</w:t>
      </w:r>
    </w:p>
    <w:p w14:paraId="35933E16" w14:textId="778C886B" w:rsidR="00BC4906" w:rsidRDefault="00BC4906" w:rsidP="00397000">
      <w:r>
        <w:lastRenderedPageBreak/>
        <w:tab/>
      </w:r>
      <w:r>
        <w:tab/>
      </w:r>
      <w:proofErr w:type="gramStart"/>
      <w:r>
        <w:t>a:active</w:t>
      </w:r>
      <w:proofErr w:type="gramEnd"/>
      <w:r>
        <w:t xml:space="preserve"> -&gt; beim Klicken</w:t>
      </w:r>
    </w:p>
    <w:p w14:paraId="655A6861" w14:textId="7FA35B56" w:rsidR="00553FD6" w:rsidRDefault="00553FD6" w:rsidP="00397000">
      <w:r>
        <w:tab/>
      </w:r>
      <w:r>
        <w:tab/>
      </w:r>
    </w:p>
    <w:p w14:paraId="38F3FDAF" w14:textId="075C0069" w:rsidR="00553FD6" w:rsidRDefault="00553FD6" w:rsidP="00397000">
      <w:r>
        <w:tab/>
      </w:r>
      <w:r>
        <w:tab/>
        <w:t xml:space="preserve">Die Pseudoklassen müssen stehts in dieser Reihenfolge deklariert werden. Ein Merkspruch dafür ist </w:t>
      </w:r>
      <w:proofErr w:type="spellStart"/>
      <w:r>
        <w:t>LoVe</w:t>
      </w:r>
      <w:proofErr w:type="spellEnd"/>
      <w:r>
        <w:t xml:space="preserve">- </w:t>
      </w:r>
      <w:proofErr w:type="spellStart"/>
      <w:proofErr w:type="gramStart"/>
      <w:r>
        <w:t>HAte</w:t>
      </w:r>
      <w:proofErr w:type="spellEnd"/>
      <w:r>
        <w:t xml:space="preserve"> .</w:t>
      </w:r>
      <w:proofErr w:type="gramEnd"/>
    </w:p>
    <w:p w14:paraId="6F886787" w14:textId="031C9F41" w:rsidR="00553FD6" w:rsidRDefault="00553FD6" w:rsidP="00242DA3">
      <w:pPr>
        <w:pStyle w:val="berschrift3"/>
      </w:pPr>
      <w:r>
        <w:tab/>
      </w:r>
      <w:bookmarkStart w:id="29" w:name="_Toc95309966"/>
      <w:r>
        <w:t xml:space="preserve">7.1 Definition </w:t>
      </w:r>
      <w:proofErr w:type="spellStart"/>
      <w:r>
        <w:t>bereiche</w:t>
      </w:r>
      <w:bookmarkEnd w:id="29"/>
      <w:proofErr w:type="spellEnd"/>
      <w:r>
        <w:t xml:space="preserve"> </w:t>
      </w:r>
    </w:p>
    <w:p w14:paraId="7C162E2B" w14:textId="28D5403D" w:rsidR="00553FD6" w:rsidRDefault="00553FD6" w:rsidP="00397000">
      <w:r>
        <w:tab/>
      </w:r>
      <w:r>
        <w:tab/>
        <w:t>Es gibt drei Orte an denen man Stylesheets</w:t>
      </w:r>
      <w:r w:rsidR="00CA3A82">
        <w:t xml:space="preserve">. Es kann bereits im Header </w:t>
      </w:r>
      <w:proofErr w:type="spellStart"/>
      <w:r w:rsidR="00CA3A82">
        <w:t>derfiniert</w:t>
      </w:r>
      <w:proofErr w:type="spellEnd"/>
      <w:r w:rsidR="00CA3A82">
        <w:t xml:space="preserve"> werden. Dazu wird &lt;style &gt; &lt;/style&gt; genutzt. Ebenso in einer Externen CSS, </w:t>
      </w:r>
      <w:proofErr w:type="gramStart"/>
      <w:r w:rsidR="00CA3A82">
        <w:t>Endung  .</w:t>
      </w:r>
      <w:proofErr w:type="spellStart"/>
      <w:proofErr w:type="gramEnd"/>
      <w:r w:rsidR="00CA3A82">
        <w:t>csss</w:t>
      </w:r>
      <w:proofErr w:type="spellEnd"/>
      <w:r w:rsidR="00CA3A82">
        <w:t xml:space="preserve">,  Es wird über &lt;link </w:t>
      </w:r>
      <w:proofErr w:type="spellStart"/>
      <w:r w:rsidR="00CA3A82">
        <w:t>href</w:t>
      </w:r>
      <w:proofErr w:type="spellEnd"/>
      <w:r w:rsidR="00CA3A82">
        <w:t>=“</w:t>
      </w:r>
      <w:proofErr w:type="spellStart"/>
      <w:r w:rsidR="00CA3A82">
        <w:t>pfad</w:t>
      </w:r>
      <w:proofErr w:type="spellEnd"/>
      <w:r w:rsidR="00CA3A82">
        <w:t xml:space="preserve"> zu CSS“ </w:t>
      </w:r>
      <w:proofErr w:type="spellStart"/>
      <w:r w:rsidR="00CA3A82">
        <w:t>rel</w:t>
      </w:r>
      <w:proofErr w:type="spellEnd"/>
      <w:r w:rsidR="00CA3A82">
        <w:t xml:space="preserve"> =“</w:t>
      </w:r>
      <w:proofErr w:type="spellStart"/>
      <w:r w:rsidR="00CA3A82">
        <w:t>stylesheet</w:t>
      </w:r>
      <w:proofErr w:type="spellEnd"/>
      <w:r w:rsidR="00CA3A82">
        <w:t xml:space="preserve">“&gt;. Die Dritte Variante ist </w:t>
      </w:r>
      <w:r w:rsidR="00DC4FD4">
        <w:t xml:space="preserve">im Tag selbst durch inline </w:t>
      </w:r>
      <w:proofErr w:type="spellStart"/>
      <w:r w:rsidR="00DC4FD4">
        <w:t>Css</w:t>
      </w:r>
      <w:proofErr w:type="spellEnd"/>
      <w:r w:rsidR="00DC4FD4">
        <w:t xml:space="preserve">. Hierfür wird das Attribut style= benutzt </w:t>
      </w:r>
    </w:p>
    <w:p w14:paraId="15EE1CF4" w14:textId="6AD97835" w:rsidR="00BC4906" w:rsidRDefault="00BC4906" w:rsidP="00397000"/>
    <w:p w14:paraId="33E5729B" w14:textId="2BB62363" w:rsidR="00BC4906" w:rsidRDefault="00C7116E" w:rsidP="00242DA3">
      <w:pPr>
        <w:pStyle w:val="berschrift3"/>
      </w:pPr>
      <w:r>
        <w:tab/>
      </w:r>
      <w:bookmarkStart w:id="30" w:name="_Toc95309967"/>
      <w:r>
        <w:t xml:space="preserve">8.1 Aufbau einer </w:t>
      </w:r>
      <w:proofErr w:type="gramStart"/>
      <w:r>
        <w:t>CSS Regel</w:t>
      </w:r>
      <w:bookmarkEnd w:id="30"/>
      <w:proofErr w:type="gramEnd"/>
    </w:p>
    <w:p w14:paraId="05785281" w14:textId="3165F340" w:rsidR="00C7116E" w:rsidRDefault="00C7116E" w:rsidP="00397000">
      <w:r>
        <w:tab/>
      </w:r>
      <w:r>
        <w:tab/>
      </w:r>
      <w:proofErr w:type="gramStart"/>
      <w:r>
        <w:t>Selektor{</w:t>
      </w:r>
      <w:proofErr w:type="gramEnd"/>
    </w:p>
    <w:p w14:paraId="2F31A68F" w14:textId="72E69387" w:rsidR="00C7116E" w:rsidRDefault="00C7116E" w:rsidP="00397000">
      <w:r>
        <w:tab/>
      </w:r>
      <w:r>
        <w:tab/>
      </w:r>
      <w:r>
        <w:tab/>
        <w:t>Eigenschaft:</w:t>
      </w:r>
      <w:r w:rsidR="00D04805">
        <w:t xml:space="preserve"> </w:t>
      </w:r>
      <w:r>
        <w:t xml:space="preserve"> Wert;</w:t>
      </w:r>
    </w:p>
    <w:p w14:paraId="771BBD41" w14:textId="1AC6773F" w:rsidR="00C7116E" w:rsidRDefault="00C7116E" w:rsidP="00397000">
      <w:r>
        <w:tab/>
      </w:r>
      <w:r>
        <w:tab/>
        <w:t>}</w:t>
      </w:r>
    </w:p>
    <w:p w14:paraId="4AD95ADE" w14:textId="0F7FCC38" w:rsidR="00C7116E" w:rsidRDefault="00C7116E" w:rsidP="00397000"/>
    <w:p w14:paraId="34CA4474" w14:textId="0F376C3C" w:rsidR="00C7116E" w:rsidRDefault="00C7116E" w:rsidP="00397000">
      <w:r>
        <w:tab/>
        <w:t xml:space="preserve">Der Selektor beschreibt die Elemente, auf die die Regel angewendet </w:t>
      </w:r>
      <w:proofErr w:type="gramStart"/>
      <w:r>
        <w:t>werde</w:t>
      </w:r>
      <w:proofErr w:type="gramEnd"/>
      <w:r>
        <w:t xml:space="preserve"> soll.</w:t>
      </w:r>
    </w:p>
    <w:p w14:paraId="5C3FFDC1" w14:textId="47056AC2" w:rsidR="00C7116E" w:rsidRDefault="00C7116E" w:rsidP="00397000">
      <w:r>
        <w:tab/>
        <w:t xml:space="preserve">Die Einfachste Variante ist der Element Selektor, der HTML Tag. </w:t>
      </w:r>
      <w:proofErr w:type="spellStart"/>
      <w:r>
        <w:t>Zb</w:t>
      </w:r>
      <w:proofErr w:type="spellEnd"/>
      <w:r>
        <w:t xml:space="preserve"> h1 {}, </w:t>
      </w:r>
      <w:proofErr w:type="gramStart"/>
      <w:r>
        <w:t>p{</w:t>
      </w:r>
      <w:proofErr w:type="gramEnd"/>
      <w:r>
        <w:t>}, div{}</w:t>
      </w:r>
    </w:p>
    <w:p w14:paraId="23D503F8" w14:textId="270E1E28" w:rsidR="00C7116E" w:rsidRDefault="00C7116E" w:rsidP="00397000">
      <w:r>
        <w:tab/>
      </w:r>
      <w:r w:rsidR="00D04805">
        <w:t xml:space="preserve">Dabei wird das CSS auf Alle h1 </w:t>
      </w:r>
      <w:proofErr w:type="spellStart"/>
      <w:r w:rsidR="00D04805">
        <w:t>etc</w:t>
      </w:r>
      <w:proofErr w:type="spellEnd"/>
      <w:r w:rsidR="00D04805">
        <w:t xml:space="preserve"> angewendet. Falls mehrere Elemente die Gleiche Regel bekommen </w:t>
      </w:r>
      <w:proofErr w:type="gramStart"/>
      <w:r w:rsidR="00D04805">
        <w:t>sollen</w:t>
      </w:r>
      <w:proofErr w:type="gramEnd"/>
      <w:r w:rsidR="00D04805">
        <w:t xml:space="preserve"> so kann man die Elemente mit Komma getrennt schreiben. H1, h</w:t>
      </w:r>
      <w:proofErr w:type="gramStart"/>
      <w:r w:rsidR="00D04805">
        <w:t>2 ,h</w:t>
      </w:r>
      <w:proofErr w:type="gramEnd"/>
      <w:r w:rsidR="00D04805">
        <w:t>3{}</w:t>
      </w:r>
    </w:p>
    <w:p w14:paraId="63A7B766" w14:textId="51E21005" w:rsidR="00D04805" w:rsidRDefault="00D04805" w:rsidP="00397000">
      <w:r>
        <w:tab/>
        <w:t xml:space="preserve">Wird als Selektor ein Stern genommen, sprich *{} so werden alle Elemente auf der Seite </w:t>
      </w:r>
      <w:proofErr w:type="gramStart"/>
      <w:r>
        <w:t>Selektiert</w:t>
      </w:r>
      <w:proofErr w:type="gramEnd"/>
      <w:r>
        <w:t>.</w:t>
      </w:r>
    </w:p>
    <w:p w14:paraId="688D7D49" w14:textId="170C41D3" w:rsidR="00D04805" w:rsidRDefault="00D04805" w:rsidP="00397000"/>
    <w:p w14:paraId="4C45E922" w14:textId="2BBF91CE" w:rsidR="00D04805" w:rsidRDefault="00D04805" w:rsidP="00242DA3">
      <w:pPr>
        <w:pStyle w:val="berschrift3"/>
      </w:pPr>
      <w:bookmarkStart w:id="31" w:name="_Toc95309968"/>
      <w:r>
        <w:t>9 Das Boxmodell</w:t>
      </w:r>
      <w:bookmarkEnd w:id="31"/>
    </w:p>
    <w:p w14:paraId="6F495650" w14:textId="045A261D" w:rsidR="00D04805" w:rsidRDefault="00FE760F" w:rsidP="00397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69AC9" wp14:editId="4DFD8960">
                <wp:simplePos x="0" y="0"/>
                <wp:positionH relativeFrom="column">
                  <wp:posOffset>197893</wp:posOffset>
                </wp:positionH>
                <wp:positionV relativeFrom="paragraph">
                  <wp:posOffset>786936</wp:posOffset>
                </wp:positionV>
                <wp:extent cx="5479576" cy="2197289"/>
                <wp:effectExtent l="0" t="0" r="2603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576" cy="219728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74AEB" id="Rechteck 11" o:spid="_x0000_s1026" style="position:absolute;margin-left:15.6pt;margin-top:61.95pt;width:431.45pt;height:17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" fillcolor="#00b050" strokecolor="#345c7d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6A8CF" wp14:editId="45A55B56">
                <wp:simplePos x="0" y="0"/>
                <wp:positionH relativeFrom="column">
                  <wp:posOffset>81887</wp:posOffset>
                </wp:positionH>
                <wp:positionV relativeFrom="paragraph">
                  <wp:posOffset>670930</wp:posOffset>
                </wp:positionV>
                <wp:extent cx="5704205" cy="2435860"/>
                <wp:effectExtent l="0" t="0" r="10795" b="21590"/>
                <wp:wrapNone/>
                <wp:docPr id="9" name="Rahm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2435860"/>
                        </a:xfrm>
                        <a:prstGeom prst="frame">
                          <a:avLst>
                            <a:gd name="adj1" fmla="val 4656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75229" id="Rahmen 9" o:spid="_x0000_s1026" style="position:absolute;margin-left:6.45pt;margin-top:52.85pt;width:449.15pt;height:19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4205,243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" path="m,l5704205,r,2435860l,2435860,,xm113414,113414r,2209032l5590791,2322446r,-2209032l113414,113414xe" fillcolor="#0070c0" strokecolor="#345c7d [1604]" strokeweight="1pt">
                <v:stroke joinstyle="miter"/>
                <v:path arrowok="t" o:connecttype="custom" o:connectlocs="0,0;5704205,0;5704205,2435860;0,2435860;0,0;113414,113414;113414,2322446;5590791,2322446;5590791,113414;113414,11341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53BF8" wp14:editId="5AC80341">
                <wp:simplePos x="0" y="0"/>
                <wp:positionH relativeFrom="column">
                  <wp:posOffset>-34119</wp:posOffset>
                </wp:positionH>
                <wp:positionV relativeFrom="paragraph">
                  <wp:posOffset>548100</wp:posOffset>
                </wp:positionV>
                <wp:extent cx="5957247" cy="2654489"/>
                <wp:effectExtent l="0" t="0" r="24765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247" cy="265448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7ABE6" id="Rechteck 8" o:spid="_x0000_s1026" style="position:absolute;margin-left:-2.7pt;margin-top:43.15pt;width:469.05pt;height:2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" fillcolor="#c00000" strokecolor="#345c7d [1604]" strokeweight="1pt"/>
            </w:pict>
          </mc:Fallback>
        </mc:AlternateContent>
      </w:r>
      <w:r w:rsidR="00D04805">
        <w:t xml:space="preserve">Alle Elemente werden intern als Boxen dargestellt. </w:t>
      </w:r>
    </w:p>
    <w:p w14:paraId="0F2F96E3" w14:textId="16EEC629" w:rsidR="00FE760F" w:rsidRPr="00FE760F" w:rsidRDefault="00FE760F" w:rsidP="00FE760F"/>
    <w:p w14:paraId="6134BEA7" w14:textId="3F82E981" w:rsidR="00FE760F" w:rsidRPr="00FE760F" w:rsidRDefault="00FE760F" w:rsidP="00FE760F"/>
    <w:p w14:paraId="1C44D5BA" w14:textId="4E13963F" w:rsidR="00FE760F" w:rsidRPr="00FE760F" w:rsidRDefault="00FE760F" w:rsidP="00FE76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D9DF0" wp14:editId="2F61F3EF">
                <wp:simplePos x="0" y="0"/>
                <wp:positionH relativeFrom="column">
                  <wp:posOffset>429563</wp:posOffset>
                </wp:positionH>
                <wp:positionV relativeFrom="paragraph">
                  <wp:posOffset>220042</wp:posOffset>
                </wp:positionV>
                <wp:extent cx="4995081" cy="1862920"/>
                <wp:effectExtent l="0" t="0" r="15240" b="2349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081" cy="1862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EF80" id="Rechteck 12" o:spid="_x0000_s1026" style="position:absolute;margin-left:33.8pt;margin-top:17.35pt;width:393.3pt;height:14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" fillcolor="#eae8e8 [665]" strokecolor="#345c7d [1604]" strokeweight="1pt"/>
            </w:pict>
          </mc:Fallback>
        </mc:AlternateContent>
      </w:r>
    </w:p>
    <w:p w14:paraId="70E3D43F" w14:textId="0F75D923" w:rsidR="00FE760F" w:rsidRPr="00FE760F" w:rsidRDefault="00FE760F" w:rsidP="00FE760F"/>
    <w:p w14:paraId="492947B0" w14:textId="0400C57F" w:rsidR="00FE760F" w:rsidRPr="00FE760F" w:rsidRDefault="00FE760F" w:rsidP="00FE760F"/>
    <w:p w14:paraId="308B82C2" w14:textId="2A409347" w:rsidR="00FE760F" w:rsidRPr="00FE760F" w:rsidRDefault="00FE760F" w:rsidP="00FE760F"/>
    <w:p w14:paraId="49412CBE" w14:textId="1174E853" w:rsidR="00FE760F" w:rsidRPr="00FE760F" w:rsidRDefault="00614C15" w:rsidP="00FE76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9C85B7" wp14:editId="4D017E0F">
                <wp:simplePos x="0" y="0"/>
                <wp:positionH relativeFrom="margin">
                  <wp:align>center</wp:align>
                </wp:positionH>
                <wp:positionV relativeFrom="paragraph">
                  <wp:posOffset>85526</wp:posOffset>
                </wp:positionV>
                <wp:extent cx="2360930" cy="1404620"/>
                <wp:effectExtent l="0" t="0" r="1270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8FE2" w14:textId="1BF5630B" w:rsidR="00FE760F" w:rsidRDefault="00FE760F" w:rsidP="00614C15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85B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6.7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g0&#10;3pvcAAAABwEAAA8AAAAAAAAAAAAAAAAAawQAAGRycy9kb3ducmV2LnhtbFBLBQYAAAAABAAEAPMA&#10;AAB0BQAAAAA=&#10;">
                <v:textbox style="mso-fit-shape-to-text:t">
                  <w:txbxContent>
                    <w:p w14:paraId="52168FE2" w14:textId="1BF5630B" w:rsidR="00FE760F" w:rsidRDefault="00FE760F" w:rsidP="00614C15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9761E5" w14:textId="60934902" w:rsidR="00FE760F" w:rsidRPr="00FE760F" w:rsidRDefault="00FE760F" w:rsidP="00FE760F"/>
    <w:p w14:paraId="0D64C21F" w14:textId="6D77E46B" w:rsidR="00FE760F" w:rsidRPr="00FE760F" w:rsidRDefault="00FE760F" w:rsidP="00FE760F"/>
    <w:p w14:paraId="2B82CFD0" w14:textId="546B2A9D" w:rsidR="00FE760F" w:rsidRPr="00FE760F" w:rsidRDefault="00FE760F" w:rsidP="00FE760F"/>
    <w:p w14:paraId="2E4EB0E3" w14:textId="1BE4C4DE" w:rsidR="00FE760F" w:rsidRPr="00FE760F" w:rsidRDefault="00FE760F" w:rsidP="00FE760F"/>
    <w:p w14:paraId="3261284E" w14:textId="5453FFE4" w:rsidR="00FE760F" w:rsidRPr="00FE760F" w:rsidRDefault="00FE760F" w:rsidP="00FE760F"/>
    <w:p w14:paraId="358CB993" w14:textId="72B81DE2" w:rsidR="00FE760F" w:rsidRPr="00FE760F" w:rsidRDefault="00FE760F" w:rsidP="00FE760F"/>
    <w:p w14:paraId="1C5F4D02" w14:textId="0F19FA68" w:rsidR="00FE760F" w:rsidRPr="00FE760F" w:rsidRDefault="00FE760F" w:rsidP="00FE760F"/>
    <w:p w14:paraId="7700BCEF" w14:textId="47CB5916" w:rsidR="00FE760F" w:rsidRDefault="00FE760F" w:rsidP="00FE760F">
      <w:pPr>
        <w:ind w:left="0"/>
        <w:rPr>
          <w:color w:val="00B050"/>
        </w:rPr>
      </w:pPr>
      <w:r w:rsidRPr="00FE760F">
        <w:rPr>
          <w:color w:val="C00000"/>
        </w:rPr>
        <w:lastRenderedPageBreak/>
        <w:t>Margin</w:t>
      </w:r>
      <w:r w:rsidR="00614C15">
        <w:rPr>
          <w:color w:val="C00000"/>
        </w:rPr>
        <w:tab/>
      </w:r>
      <w:r w:rsidRPr="00FE760F">
        <w:rPr>
          <w:color w:val="0070C0"/>
        </w:rPr>
        <w:t>Border</w:t>
      </w:r>
      <w:r w:rsidR="00614C15">
        <w:rPr>
          <w:color w:val="0070C0"/>
        </w:rPr>
        <w:tab/>
      </w:r>
      <w:r w:rsidR="00614C15" w:rsidRPr="00614C15">
        <w:rPr>
          <w:color w:val="00B050"/>
        </w:rPr>
        <w:t>Padding</w:t>
      </w:r>
    </w:p>
    <w:p w14:paraId="5F257CC7" w14:textId="35DD634E" w:rsidR="00614C15" w:rsidRDefault="00614C15" w:rsidP="00FE760F">
      <w:pPr>
        <w:ind w:left="0"/>
        <w:rPr>
          <w:color w:val="00B050"/>
        </w:rPr>
      </w:pPr>
    </w:p>
    <w:p w14:paraId="37030045" w14:textId="722871BD" w:rsidR="00614C15" w:rsidRDefault="00614C15" w:rsidP="00242DA3">
      <w:pPr>
        <w:pStyle w:val="berschrift3"/>
      </w:pPr>
      <w:bookmarkStart w:id="32" w:name="_Toc95309969"/>
      <w:r>
        <w:t xml:space="preserve">9.1 Content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height</w:t>
      </w:r>
      <w:bookmarkEnd w:id="32"/>
      <w:proofErr w:type="spellEnd"/>
    </w:p>
    <w:p w14:paraId="14A06363" w14:textId="3D8EE81E" w:rsidR="00614C15" w:rsidRDefault="00614C15" w:rsidP="00FE760F">
      <w:pPr>
        <w:ind w:left="0"/>
      </w:pPr>
      <w:r>
        <w:tab/>
        <w:t xml:space="preserve">Width und Height beschreiben die Höhe und Breite </w:t>
      </w:r>
      <w:proofErr w:type="gramStart"/>
      <w:r>
        <w:t>des Content</w:t>
      </w:r>
      <w:proofErr w:type="gramEnd"/>
      <w:r>
        <w:t xml:space="preserve">. Dabei ist zu beachten, dass nur </w:t>
      </w:r>
      <w:r>
        <w:tab/>
        <w:t xml:space="preserve">die Content Breite gemeint ist und nicht die </w:t>
      </w:r>
      <w:proofErr w:type="gramStart"/>
      <w:r>
        <w:t>Gesamt Dimensionen</w:t>
      </w:r>
      <w:proofErr w:type="gramEnd"/>
      <w:r>
        <w:t xml:space="preserve">. </w:t>
      </w:r>
    </w:p>
    <w:p w14:paraId="2E6BA622" w14:textId="63160073" w:rsidR="00614C15" w:rsidRDefault="00EC484E" w:rsidP="00EC484E">
      <w:pPr>
        <w:ind w:left="720"/>
      </w:pPr>
      <w:r>
        <w:t>Standartweise ist die Höhe nur so hoch wie der Content und Breit wie die Elemente in der Umgebung.</w:t>
      </w:r>
    </w:p>
    <w:p w14:paraId="5E1C225A" w14:textId="70F752E0" w:rsidR="00EC484E" w:rsidRDefault="00EC484E" w:rsidP="00242DA3">
      <w:pPr>
        <w:pStyle w:val="berschrift3"/>
      </w:pPr>
      <w:bookmarkStart w:id="33" w:name="_Toc95309970"/>
      <w:r>
        <w:t>9.2 Padding</w:t>
      </w:r>
      <w:bookmarkEnd w:id="33"/>
    </w:p>
    <w:p w14:paraId="5B3341CD" w14:textId="66696EFF" w:rsidR="00EC484E" w:rsidRDefault="00EC484E" w:rsidP="00EC484E">
      <w:pPr>
        <w:rPr>
          <w:lang w:val="en-GB"/>
        </w:rPr>
      </w:pPr>
      <w:r>
        <w:tab/>
        <w:t xml:space="preserve">Padding beschreibt der Abstand zwischen Content und Rahmen. Es ist möglich über CSS je Seite einzeln Ansteuern. </w:t>
      </w:r>
      <w:r w:rsidRPr="00E611E1">
        <w:rPr>
          <w:lang w:val="en-GB"/>
        </w:rPr>
        <w:t xml:space="preserve">Dies </w:t>
      </w:r>
      <w:proofErr w:type="spellStart"/>
      <w:r w:rsidRPr="00E611E1">
        <w:rPr>
          <w:lang w:val="en-GB"/>
        </w:rPr>
        <w:t>geschieht</w:t>
      </w:r>
      <w:proofErr w:type="spellEnd"/>
      <w:r w:rsidRPr="00E611E1">
        <w:rPr>
          <w:lang w:val="en-GB"/>
        </w:rPr>
        <w:t xml:space="preserve"> </w:t>
      </w:r>
      <w:proofErr w:type="spellStart"/>
      <w:r w:rsidRPr="00E611E1">
        <w:rPr>
          <w:lang w:val="en-GB"/>
        </w:rPr>
        <w:t>über</w:t>
      </w:r>
      <w:proofErr w:type="spellEnd"/>
      <w:r w:rsidRPr="00E611E1">
        <w:rPr>
          <w:lang w:val="en-GB"/>
        </w:rPr>
        <w:t xml:space="preserve"> padding-top, padding-right- padding-bottom und padding-</w:t>
      </w:r>
      <w:r w:rsidR="00E611E1" w:rsidRPr="00E611E1">
        <w:rPr>
          <w:lang w:val="en-GB"/>
        </w:rPr>
        <w:t>lef</w:t>
      </w:r>
      <w:r w:rsidR="00E611E1">
        <w:rPr>
          <w:lang w:val="en-GB"/>
        </w:rPr>
        <w:t>t.</w:t>
      </w:r>
    </w:p>
    <w:p w14:paraId="75D412C3" w14:textId="63E0B2C8" w:rsidR="00E611E1" w:rsidRDefault="00E611E1" w:rsidP="00EC484E">
      <w:pPr>
        <w:rPr>
          <w:lang w:val="en-GB"/>
        </w:rPr>
      </w:pPr>
    </w:p>
    <w:p w14:paraId="3E378AE2" w14:textId="778641AD" w:rsidR="00E611E1" w:rsidRDefault="00E611E1" w:rsidP="00242DA3">
      <w:pPr>
        <w:pStyle w:val="berschrift3"/>
        <w:rPr>
          <w:lang w:val="en-GB"/>
        </w:rPr>
      </w:pPr>
      <w:bookmarkStart w:id="34" w:name="_Toc95309971"/>
      <w:r>
        <w:rPr>
          <w:lang w:val="en-GB"/>
        </w:rPr>
        <w:t>9.3 Border</w:t>
      </w:r>
      <w:bookmarkEnd w:id="34"/>
    </w:p>
    <w:p w14:paraId="7492748B" w14:textId="50C9FBEC" w:rsidR="00E611E1" w:rsidRDefault="00E611E1" w:rsidP="00EC484E">
      <w:r>
        <w:rPr>
          <w:lang w:val="en-GB"/>
        </w:rPr>
        <w:tab/>
      </w:r>
      <w:r w:rsidRPr="00E611E1">
        <w:t xml:space="preserve">Die Border </w:t>
      </w:r>
      <w:proofErr w:type="spellStart"/>
      <w:r w:rsidRPr="00E611E1">
        <w:t>umschliet</w:t>
      </w:r>
      <w:proofErr w:type="spellEnd"/>
      <w:r w:rsidRPr="00E611E1">
        <w:t xml:space="preserve"> Padding und </w:t>
      </w:r>
      <w:r>
        <w:t xml:space="preserve">Content. Hier bieten sich einem die Style Optionen </w:t>
      </w:r>
      <w:proofErr w:type="spellStart"/>
      <w:r>
        <w:t>width</w:t>
      </w:r>
      <w:proofErr w:type="spellEnd"/>
      <w:r>
        <w:t xml:space="preserve">: (Rahmen dicke), Linienart </w:t>
      </w:r>
      <w:proofErr w:type="spellStart"/>
      <w:r>
        <w:t>sytle</w:t>
      </w:r>
      <w:proofErr w:type="spellEnd"/>
      <w:r>
        <w:t xml:space="preserve">:  und </w:t>
      </w:r>
      <w:proofErr w:type="gramStart"/>
      <w:r>
        <w:t>Darbe</w:t>
      </w:r>
      <w:proofErr w:type="gramEnd"/>
      <w:r>
        <w:t xml:space="preserve"> </w:t>
      </w:r>
      <w:proofErr w:type="spellStart"/>
      <w:r>
        <w:t>color</w:t>
      </w:r>
      <w:proofErr w:type="spellEnd"/>
      <w:r>
        <w:t>:</w:t>
      </w:r>
    </w:p>
    <w:p w14:paraId="6FD26F7D" w14:textId="770BF7AE" w:rsidR="00E611E1" w:rsidRDefault="00E611E1" w:rsidP="00EC484E"/>
    <w:p w14:paraId="2129D65C" w14:textId="1A62AE48" w:rsidR="00E611E1" w:rsidRDefault="00E611E1" w:rsidP="00242DA3">
      <w:pPr>
        <w:pStyle w:val="berschrift3"/>
      </w:pPr>
      <w:bookmarkStart w:id="35" w:name="_Toc95309972"/>
      <w:r>
        <w:t>9.4 Margin</w:t>
      </w:r>
      <w:bookmarkEnd w:id="35"/>
      <w:r>
        <w:t xml:space="preserve"> </w:t>
      </w:r>
    </w:p>
    <w:p w14:paraId="56C4B0A2" w14:textId="44F8FE88" w:rsidR="00E611E1" w:rsidRDefault="00E611E1" w:rsidP="00EC484E">
      <w:r>
        <w:t xml:space="preserve">Margin </w:t>
      </w:r>
      <w:proofErr w:type="gramStart"/>
      <w:r>
        <w:t>Umschließt</w:t>
      </w:r>
      <w:proofErr w:type="gramEnd"/>
      <w:r>
        <w:t xml:space="preserve"> alles bis jetzt genannte. Dies wird genutzt um den Abstand zwischen Benachbarten Elemente zu Regeln</w:t>
      </w:r>
      <w:r w:rsidR="00C15485">
        <w:t>. Da Margin außerhalb der Box liegt wird als Farbe die Hintergrundfarbe genommen.</w:t>
      </w:r>
    </w:p>
    <w:p w14:paraId="1F49843F" w14:textId="7BE97E5B" w:rsidR="00C15485" w:rsidRDefault="00C15485" w:rsidP="00EC484E">
      <w:r>
        <w:t xml:space="preserve">Ähnlich wie Padding kann hier ebenfalls Margin einzeln Bearbeiten. Margin-top, </w:t>
      </w:r>
      <w:proofErr w:type="spellStart"/>
      <w:r>
        <w:t>margin-left</w:t>
      </w:r>
      <w:proofErr w:type="spellEnd"/>
      <w:r>
        <w:t xml:space="preserve">, </w:t>
      </w:r>
      <w:proofErr w:type="spellStart"/>
      <w:r>
        <w:t>margin-bottom</w:t>
      </w:r>
      <w:proofErr w:type="spellEnd"/>
      <w:r>
        <w:t xml:space="preserve">, </w:t>
      </w:r>
      <w:proofErr w:type="spellStart"/>
      <w:r>
        <w:t>margin-left</w:t>
      </w:r>
      <w:proofErr w:type="spellEnd"/>
    </w:p>
    <w:p w14:paraId="47A16716" w14:textId="15FCA4EA" w:rsidR="00C7622F" w:rsidRDefault="00C7622F" w:rsidP="00EC484E"/>
    <w:p w14:paraId="184F6A65" w14:textId="61ADCC6E" w:rsidR="00C7622F" w:rsidRDefault="00C7622F" w:rsidP="00242DA3">
      <w:pPr>
        <w:pStyle w:val="berschrift3"/>
      </w:pPr>
      <w:bookmarkStart w:id="36" w:name="_Toc95309973"/>
      <w:r>
        <w:t>9.5 Gesamt Dimensionen</w:t>
      </w:r>
      <w:bookmarkEnd w:id="36"/>
    </w:p>
    <w:p w14:paraId="6388892D" w14:textId="51538062" w:rsidR="00C7622F" w:rsidRDefault="00C7622F" w:rsidP="00EC484E">
      <w:r>
        <w:t xml:space="preserve">Um die </w:t>
      </w:r>
      <w:proofErr w:type="gramStart"/>
      <w:r>
        <w:t>Gesamt Dimensionen</w:t>
      </w:r>
      <w:proofErr w:type="gramEnd"/>
      <w:r>
        <w:t xml:space="preserve"> Von Elemente zu bestimmen, muss man auch die Anderen Elemente </w:t>
      </w:r>
      <w:proofErr w:type="spellStart"/>
      <w:r>
        <w:t>Berücksichtigen</w:t>
      </w:r>
      <w:proofErr w:type="spellEnd"/>
      <w:r>
        <w:t xml:space="preserve">. Somit </w:t>
      </w:r>
      <w:proofErr w:type="gramStart"/>
      <w:r>
        <w:t>Entspricht</w:t>
      </w:r>
      <w:proofErr w:type="gramEnd"/>
      <w:r>
        <w:t xml:space="preserve"> die Gesamt breite: </w:t>
      </w:r>
    </w:p>
    <w:p w14:paraId="0B70FF54" w14:textId="5E2720DE" w:rsidR="00C7622F" w:rsidRDefault="00C7622F" w:rsidP="00EC484E">
      <w:pPr>
        <w:rPr>
          <w:lang w:val="en-GB"/>
        </w:rPr>
      </w:pPr>
      <w:r>
        <w:tab/>
      </w:r>
      <w:proofErr w:type="spellStart"/>
      <w:r w:rsidRPr="00C7622F">
        <w:rPr>
          <w:lang w:val="en-GB"/>
        </w:rPr>
        <w:t>marginRight</w:t>
      </w:r>
      <w:proofErr w:type="spellEnd"/>
      <w:r w:rsidRPr="00C7622F">
        <w:rPr>
          <w:lang w:val="en-GB"/>
        </w:rPr>
        <w:t xml:space="preserve"> + </w:t>
      </w:r>
      <w:proofErr w:type="spellStart"/>
      <w:r w:rsidRPr="00C7622F">
        <w:rPr>
          <w:lang w:val="en-GB"/>
        </w:rPr>
        <w:t>paddingRight</w:t>
      </w:r>
      <w:proofErr w:type="spellEnd"/>
      <w:r w:rsidRPr="00C7622F">
        <w:rPr>
          <w:lang w:val="en-GB"/>
        </w:rPr>
        <w:t xml:space="preserve"> + </w:t>
      </w:r>
      <w:proofErr w:type="spellStart"/>
      <w:r w:rsidRPr="00C7622F">
        <w:rPr>
          <w:lang w:val="en-GB"/>
        </w:rPr>
        <w:t>BorderWidth</w:t>
      </w:r>
      <w:r>
        <w:rPr>
          <w:lang w:val="en-GB"/>
        </w:rPr>
        <w:t>Right</w:t>
      </w:r>
      <w:proofErr w:type="spellEnd"/>
      <w:r w:rsidRPr="00C7622F">
        <w:rPr>
          <w:lang w:val="en-GB"/>
        </w:rPr>
        <w:t>+ Width +</w:t>
      </w:r>
      <w:proofErr w:type="spellStart"/>
      <w:r w:rsidRPr="00C7622F">
        <w:rPr>
          <w:lang w:val="en-GB"/>
        </w:rPr>
        <w:t>paddingLeft</w:t>
      </w:r>
      <w:proofErr w:type="spellEnd"/>
      <w:r w:rsidRPr="00C7622F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borderWidthLeft</w:t>
      </w:r>
      <w:proofErr w:type="spellEnd"/>
      <w:r>
        <w:rPr>
          <w:lang w:val="en-GB"/>
        </w:rPr>
        <w:t xml:space="preserve">+ </w:t>
      </w:r>
      <w:proofErr w:type="spellStart"/>
      <w:r>
        <w:rPr>
          <w:lang w:val="en-GB"/>
        </w:rPr>
        <w:t>MarginLeft</w:t>
      </w:r>
      <w:proofErr w:type="spellEnd"/>
    </w:p>
    <w:p w14:paraId="1E24C2E9" w14:textId="03562B75" w:rsidR="00C7622F" w:rsidRDefault="00C7622F" w:rsidP="00EC484E">
      <w:pPr>
        <w:rPr>
          <w:lang w:val="en-GB"/>
        </w:rPr>
      </w:pPr>
    </w:p>
    <w:p w14:paraId="1BCDCD92" w14:textId="5BC65FB0" w:rsidR="00C7622F" w:rsidRDefault="00C7622F" w:rsidP="00242DA3">
      <w:pPr>
        <w:pStyle w:val="berschrift3"/>
        <w:rPr>
          <w:lang w:val="en-GB"/>
        </w:rPr>
      </w:pPr>
      <w:bookmarkStart w:id="37" w:name="_Toc95309974"/>
      <w:r>
        <w:rPr>
          <w:lang w:val="en-GB"/>
        </w:rPr>
        <w:t xml:space="preserve">9.6 </w:t>
      </w:r>
      <w:proofErr w:type="spellStart"/>
      <w:r>
        <w:rPr>
          <w:lang w:val="en-GB"/>
        </w:rPr>
        <w:t>Kalibrierung</w:t>
      </w:r>
      <w:bookmarkEnd w:id="37"/>
      <w:proofErr w:type="spellEnd"/>
    </w:p>
    <w:p w14:paraId="6FF040C1" w14:textId="630FEFD7" w:rsidR="00C7622F" w:rsidRDefault="00C7622F" w:rsidP="00C7622F">
      <w:r>
        <w:rPr>
          <w:lang w:val="en-GB"/>
        </w:rPr>
        <w:tab/>
      </w:r>
      <w:r w:rsidRPr="00C7622F">
        <w:t xml:space="preserve">Durch den Selektor * Könen </w:t>
      </w:r>
      <w:proofErr w:type="gramStart"/>
      <w:r w:rsidRPr="00C7622F">
        <w:t>all E</w:t>
      </w:r>
      <w:r>
        <w:t>lemente</w:t>
      </w:r>
      <w:proofErr w:type="gramEnd"/>
      <w:r>
        <w:t xml:space="preserve"> ausgewählt werden und Anschließend die Abstände, Margin und Padding auf Null Gesetzt werden. </w:t>
      </w:r>
      <w:r w:rsidR="006D54BF">
        <w:t>Dies ist bekannt als CSS-</w:t>
      </w:r>
      <w:proofErr w:type="spellStart"/>
      <w:r w:rsidR="006D54BF">
        <w:t>Reset</w:t>
      </w:r>
      <w:proofErr w:type="spellEnd"/>
      <w:r w:rsidR="006D54BF">
        <w:t xml:space="preserve"> bekannt. Als Resultat werden alle Standardwerte </w:t>
      </w:r>
      <w:proofErr w:type="gramStart"/>
      <w:r w:rsidR="006D54BF">
        <w:t>des Browser</w:t>
      </w:r>
      <w:proofErr w:type="gramEnd"/>
      <w:r w:rsidR="006D54BF">
        <w:t xml:space="preserve"> überschrieben, für einen Cleanen Anfang.</w:t>
      </w:r>
    </w:p>
    <w:p w14:paraId="7570FD98" w14:textId="39E27B7E" w:rsidR="006D54BF" w:rsidRDefault="006D54BF" w:rsidP="00C7622F"/>
    <w:p w14:paraId="40A86704" w14:textId="4690C854" w:rsidR="003608C6" w:rsidRDefault="003608C6" w:rsidP="00242DA3">
      <w:pPr>
        <w:pStyle w:val="berschrift3"/>
      </w:pPr>
      <w:bookmarkStart w:id="38" w:name="_Toc95309975"/>
      <w:r>
        <w:t>9.7 Webseiten Zentrieren</w:t>
      </w:r>
      <w:bookmarkEnd w:id="38"/>
    </w:p>
    <w:p w14:paraId="7472709E" w14:textId="4D39D6E8" w:rsidR="003608C6" w:rsidRDefault="003608C6" w:rsidP="003608C6">
      <w:r>
        <w:tab/>
        <w:t xml:space="preserve">Die Einfachste Möglichkeit für die Zentrierung ist das Nutzen der Margen. Wenn </w:t>
      </w:r>
      <w:proofErr w:type="spellStart"/>
      <w:r>
        <w:t>marge-left</w:t>
      </w:r>
      <w:proofErr w:type="spellEnd"/>
      <w:r>
        <w:t xml:space="preserve"> und </w:t>
      </w:r>
      <w:proofErr w:type="spellStart"/>
      <w:r>
        <w:t>marge-right</w:t>
      </w:r>
      <w:proofErr w:type="spellEnd"/>
      <w:r>
        <w:t xml:space="preserve"> auf Auto gestellt werden, </w:t>
      </w:r>
      <w:r w:rsidR="00905FA1">
        <w:t xml:space="preserve">so wird das Element automatisch </w:t>
      </w:r>
      <w:proofErr w:type="gramStart"/>
      <w:r w:rsidR="00905FA1">
        <w:t>Zentriert</w:t>
      </w:r>
      <w:proofErr w:type="gramEnd"/>
      <w:r w:rsidR="00905FA1">
        <w:t>.</w:t>
      </w:r>
    </w:p>
    <w:p w14:paraId="3EF65FB8" w14:textId="0CC2DCBB" w:rsidR="00905FA1" w:rsidRDefault="00905FA1" w:rsidP="003608C6"/>
    <w:p w14:paraId="2A9A9EF8" w14:textId="1E58253E" w:rsidR="00905FA1" w:rsidRDefault="00905FA1" w:rsidP="00242DA3">
      <w:pPr>
        <w:pStyle w:val="berschrift3"/>
      </w:pPr>
      <w:bookmarkStart w:id="39" w:name="_Toc95309976"/>
      <w:r>
        <w:lastRenderedPageBreak/>
        <w:t>9.8 Border</w:t>
      </w:r>
      <w:bookmarkEnd w:id="39"/>
    </w:p>
    <w:p w14:paraId="36998D6C" w14:textId="6EE1F45E" w:rsidR="00905FA1" w:rsidRDefault="00905FA1" w:rsidP="003608C6">
      <w:r>
        <w:tab/>
        <w:t>Auch Border können nu in Einzelnen Richtungen definiert werden. Aber bei der Definition eines Borders muss auch die Farbe und den Rahmen stiel mit übergeben werden.</w:t>
      </w:r>
    </w:p>
    <w:p w14:paraId="6D689BED" w14:textId="16FC506B" w:rsidR="00905FA1" w:rsidRDefault="00905FA1" w:rsidP="00242DA3">
      <w:pPr>
        <w:pStyle w:val="berschrift3"/>
      </w:pPr>
      <w:bookmarkStart w:id="40" w:name="_Toc95309977"/>
      <w:r>
        <w:t>9.9 Hintergrund Farben</w:t>
      </w:r>
      <w:bookmarkEnd w:id="40"/>
      <w:r>
        <w:t xml:space="preserve"> </w:t>
      </w:r>
    </w:p>
    <w:p w14:paraId="68A5C4C7" w14:textId="219285C8" w:rsidR="00905FA1" w:rsidRDefault="00905FA1" w:rsidP="003608C6">
      <w:r>
        <w:tab/>
        <w:t xml:space="preserve">Mit Backgroundcolor wird die Hintergrundfarbe einer Box definiert. </w:t>
      </w:r>
      <w:r w:rsidR="00EE583A">
        <w:t>Diese Farb</w:t>
      </w:r>
      <w:r w:rsidR="00D07541">
        <w:t>e</w:t>
      </w:r>
      <w:r w:rsidR="00EE583A">
        <w:t xml:space="preserve"> wird von Padding und Rahmen übernommen. Beim Rahmen ist diese nur </w:t>
      </w:r>
      <w:proofErr w:type="gramStart"/>
      <w:r w:rsidR="00EE583A">
        <w:t>sichtbar</w:t>
      </w:r>
      <w:proofErr w:type="gramEnd"/>
      <w:r w:rsidR="00EE583A">
        <w:t xml:space="preserve"> falls der Rahmen durchsichtige Elemente Besitzt. Margin bekommt die Hintergrundfarbe der Seite. </w:t>
      </w:r>
    </w:p>
    <w:p w14:paraId="44B2898E" w14:textId="1053D592" w:rsidR="00EE583A" w:rsidRDefault="00EE583A" w:rsidP="003608C6"/>
    <w:p w14:paraId="47A6BBA6" w14:textId="75842A81" w:rsidR="00EE583A" w:rsidRDefault="00EE583A" w:rsidP="00242DA3">
      <w:pPr>
        <w:pStyle w:val="berschrift3"/>
      </w:pPr>
      <w:bookmarkStart w:id="41" w:name="_Toc95309978"/>
      <w:r>
        <w:t xml:space="preserve">9.10 Hintergrundgrafiken mit </w:t>
      </w:r>
      <w:proofErr w:type="spellStart"/>
      <w:r>
        <w:t>Css</w:t>
      </w:r>
      <w:bookmarkEnd w:id="41"/>
      <w:proofErr w:type="spellEnd"/>
    </w:p>
    <w:p w14:paraId="6A5F9FE8" w14:textId="6D2B7FE7" w:rsidR="00EE583A" w:rsidRDefault="00EE583A" w:rsidP="00EE583A">
      <w:r>
        <w:tab/>
        <w:t>Background-image=Pfad zum Bild;</w:t>
      </w:r>
    </w:p>
    <w:p w14:paraId="38D6C35E" w14:textId="027AF661" w:rsidR="00EE583A" w:rsidRDefault="00EE583A" w:rsidP="00EE583A">
      <w:r>
        <w:tab/>
        <w:t xml:space="preserve">Die Grafik legt sich über die Hintergrundfarbe. Demnach wird die Hintergrundfarbe erst </w:t>
      </w:r>
      <w:proofErr w:type="gramStart"/>
      <w:r>
        <w:t>Sichtbar</w:t>
      </w:r>
      <w:proofErr w:type="gramEnd"/>
      <w:r>
        <w:t xml:space="preserve"> falls das Bild nicht geladen wird.</w:t>
      </w:r>
    </w:p>
    <w:p w14:paraId="424A9F82" w14:textId="43D627E1" w:rsidR="00EE583A" w:rsidRDefault="00EE583A" w:rsidP="00EE583A"/>
    <w:p w14:paraId="09C4B191" w14:textId="5F2131B9" w:rsidR="00EE583A" w:rsidRDefault="00EE583A" w:rsidP="00EE583A">
      <w:r>
        <w:t xml:space="preserve">Standardmäßig wird das Hintergrundbild wiederholt damit dieses die gesamte Bildschirmfläche gefüllt. </w:t>
      </w:r>
    </w:p>
    <w:p w14:paraId="177D6392" w14:textId="602CD4AB" w:rsidR="00EE583A" w:rsidRDefault="00EE583A" w:rsidP="00EE583A">
      <w:r>
        <w:t xml:space="preserve">Es Kann Einfluss auf </w:t>
      </w:r>
      <w:r w:rsidR="00D07541">
        <w:t xml:space="preserve">das Wiederhol verhalten genommen werden. </w:t>
      </w:r>
    </w:p>
    <w:p w14:paraId="32E79138" w14:textId="0F1306F7" w:rsidR="00D07541" w:rsidRDefault="00D07541" w:rsidP="00EE583A">
      <w:r w:rsidRPr="00D07541">
        <w:t>Durch background-</w:t>
      </w:r>
      <w:proofErr w:type="spellStart"/>
      <w:r w:rsidRPr="00D07541">
        <w:t>repeat</w:t>
      </w:r>
      <w:proofErr w:type="spellEnd"/>
      <w:r w:rsidRPr="00D07541">
        <w:t xml:space="preserve">: </w:t>
      </w:r>
      <w:proofErr w:type="spellStart"/>
      <w:r w:rsidRPr="00D07541">
        <w:t>repeat</w:t>
      </w:r>
      <w:proofErr w:type="spellEnd"/>
      <w:r w:rsidRPr="00D07541">
        <w:t>-x wird das Bild</w:t>
      </w:r>
      <w:r>
        <w:t xml:space="preserve"> nur in der </w:t>
      </w:r>
      <w:proofErr w:type="gramStart"/>
      <w:r>
        <w:t>X Achse</w:t>
      </w:r>
      <w:proofErr w:type="gramEnd"/>
      <w:r>
        <w:t xml:space="preserve"> wiederholt. Das gleiche geht auch für die </w:t>
      </w:r>
      <w:proofErr w:type="gramStart"/>
      <w:r>
        <w:t>Y Achse</w:t>
      </w:r>
      <w:proofErr w:type="gramEnd"/>
      <w:r>
        <w:t xml:space="preserve">. Mit </w:t>
      </w:r>
      <w:proofErr w:type="spellStart"/>
      <w:r>
        <w:t>no-repeat</w:t>
      </w:r>
      <w:proofErr w:type="spellEnd"/>
      <w:r>
        <w:t xml:space="preserve"> wird das Bild nicht wiederholt. </w:t>
      </w:r>
    </w:p>
    <w:p w14:paraId="67FEF41D" w14:textId="3AE7FA31" w:rsidR="00D07541" w:rsidRDefault="00D07541" w:rsidP="00EE583A"/>
    <w:p w14:paraId="7075F4BA" w14:textId="27227A4A" w:rsidR="00D07541" w:rsidRDefault="00D07541" w:rsidP="00EE583A">
      <w:r>
        <w:t xml:space="preserve">Die Positionierung </w:t>
      </w:r>
      <w:proofErr w:type="spellStart"/>
      <w:r>
        <w:t>geschiet</w:t>
      </w:r>
      <w:proofErr w:type="spellEnd"/>
      <w:r>
        <w:t xml:space="preserve"> über background-position:( Position). Die Position kann entweder durch Feste </w:t>
      </w:r>
      <w:proofErr w:type="spellStart"/>
      <w:r>
        <w:t>positionen</w:t>
      </w:r>
      <w:proofErr w:type="spellEnd"/>
      <w:r>
        <w:t xml:space="preserve"> </w:t>
      </w:r>
      <w:proofErr w:type="gramStart"/>
      <w:r>
        <w:t>Ausgedrückt</w:t>
      </w:r>
      <w:proofErr w:type="gramEnd"/>
      <w:r>
        <w:t xml:space="preserve"> werden, Top, LEFT etc. oder Durch Prozentuale Angaben.</w:t>
      </w:r>
    </w:p>
    <w:p w14:paraId="70BA2B0B" w14:textId="32CD8660" w:rsidR="00D07541" w:rsidRPr="00D07541" w:rsidRDefault="00D07541" w:rsidP="00EE583A">
      <w:r>
        <w:t xml:space="preserve">Das Hintergrundbild bewegt sich mit beim Scrollen. Falls dies nicht gewünscht ist kann man die Grafik mittels </w:t>
      </w:r>
      <w:proofErr w:type="spellStart"/>
      <w:r>
        <w:t>background-</w:t>
      </w:r>
      <w:proofErr w:type="gramStart"/>
      <w:r>
        <w:t>attachment:fixed</w:t>
      </w:r>
      <w:proofErr w:type="spellEnd"/>
      <w:proofErr w:type="gramEnd"/>
      <w:r>
        <w:t xml:space="preserve"> Fixieren.</w:t>
      </w:r>
    </w:p>
    <w:sectPr w:rsidR="00D07541" w:rsidRPr="00D07541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F34B" w14:textId="77777777" w:rsidR="00574CBC" w:rsidRDefault="00574CBC">
      <w:r>
        <w:separator/>
      </w:r>
    </w:p>
    <w:p w14:paraId="73AF5CF5" w14:textId="77777777" w:rsidR="00574CBC" w:rsidRDefault="00574CBC"/>
  </w:endnote>
  <w:endnote w:type="continuationSeparator" w:id="0">
    <w:p w14:paraId="4D4575DD" w14:textId="77777777" w:rsidR="00574CBC" w:rsidRDefault="00574CBC">
      <w:r>
        <w:continuationSeparator/>
      </w:r>
    </w:p>
    <w:p w14:paraId="7CC76EDB" w14:textId="77777777" w:rsidR="00574CBC" w:rsidRDefault="00574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D8ED74E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037141">
      <w:t>26</w:t>
    </w:r>
    <w:r>
      <w:t>.</w:t>
    </w:r>
    <w:r w:rsidR="00037141">
      <w:t>01</w:t>
    </w:r>
    <w:r>
      <w:t>.202</w:t>
    </w:r>
    <w:r w:rsidR="00037141">
      <w:t>2</w:t>
    </w:r>
    <w:r>
      <w:t xml:space="preserve"> KW:</w:t>
    </w:r>
    <w:r w:rsidR="00037141">
      <w:t>04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3441" w14:textId="77777777" w:rsidR="00574CBC" w:rsidRDefault="00574CBC">
      <w:r>
        <w:separator/>
      </w:r>
    </w:p>
    <w:p w14:paraId="388A5F81" w14:textId="77777777" w:rsidR="00574CBC" w:rsidRDefault="00574CBC"/>
  </w:footnote>
  <w:footnote w:type="continuationSeparator" w:id="0">
    <w:p w14:paraId="2AA7D5BC" w14:textId="77777777" w:rsidR="00574CBC" w:rsidRDefault="00574CBC">
      <w:r>
        <w:continuationSeparator/>
      </w:r>
    </w:p>
    <w:p w14:paraId="03BF693D" w14:textId="77777777" w:rsidR="00574CBC" w:rsidRDefault="00574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7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1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9D54767"/>
    <w:multiLevelType w:val="hybridMultilevel"/>
    <w:tmpl w:val="21E6ED92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A62FCC"/>
    <w:multiLevelType w:val="hybridMultilevel"/>
    <w:tmpl w:val="E362B63C"/>
    <w:lvl w:ilvl="0" w:tplc="77427EB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2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31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5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6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30A52E0"/>
    <w:multiLevelType w:val="hybridMultilevel"/>
    <w:tmpl w:val="5CDA7064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9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0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8"/>
  </w:num>
  <w:num w:numId="5">
    <w:abstractNumId w:val="3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8"/>
  </w:num>
  <w:num w:numId="15">
    <w:abstractNumId w:val="35"/>
  </w:num>
  <w:num w:numId="16">
    <w:abstractNumId w:val="41"/>
  </w:num>
  <w:num w:numId="17">
    <w:abstractNumId w:val="11"/>
  </w:num>
  <w:num w:numId="18">
    <w:abstractNumId w:val="12"/>
  </w:num>
  <w:num w:numId="19">
    <w:abstractNumId w:val="23"/>
  </w:num>
  <w:num w:numId="20">
    <w:abstractNumId w:val="33"/>
  </w:num>
  <w:num w:numId="21">
    <w:abstractNumId w:val="15"/>
  </w:num>
  <w:num w:numId="22">
    <w:abstractNumId w:val="36"/>
  </w:num>
  <w:num w:numId="23">
    <w:abstractNumId w:val="13"/>
  </w:num>
  <w:num w:numId="24">
    <w:abstractNumId w:val="21"/>
  </w:num>
  <w:num w:numId="25">
    <w:abstractNumId w:val="42"/>
  </w:num>
  <w:num w:numId="26">
    <w:abstractNumId w:val="30"/>
  </w:num>
  <w:num w:numId="27">
    <w:abstractNumId w:val="34"/>
  </w:num>
  <w:num w:numId="28">
    <w:abstractNumId w:val="27"/>
  </w:num>
  <w:num w:numId="29">
    <w:abstractNumId w:val="14"/>
  </w:num>
  <w:num w:numId="30">
    <w:abstractNumId w:val="39"/>
  </w:num>
  <w:num w:numId="31">
    <w:abstractNumId w:val="25"/>
  </w:num>
  <w:num w:numId="32">
    <w:abstractNumId w:val="28"/>
  </w:num>
  <w:num w:numId="33">
    <w:abstractNumId w:val="19"/>
  </w:num>
  <w:num w:numId="34">
    <w:abstractNumId w:val="31"/>
  </w:num>
  <w:num w:numId="35">
    <w:abstractNumId w:val="29"/>
  </w:num>
  <w:num w:numId="36">
    <w:abstractNumId w:val="40"/>
  </w:num>
  <w:num w:numId="37">
    <w:abstractNumId w:val="22"/>
  </w:num>
  <w:num w:numId="38">
    <w:abstractNumId w:val="17"/>
  </w:num>
  <w:num w:numId="39">
    <w:abstractNumId w:val="10"/>
  </w:num>
  <w:num w:numId="40">
    <w:abstractNumId w:val="26"/>
  </w:num>
  <w:num w:numId="41">
    <w:abstractNumId w:val="24"/>
  </w:num>
  <w:num w:numId="42">
    <w:abstractNumId w:val="37"/>
  </w:num>
  <w:num w:numId="43">
    <w:abstractNumId w:val="1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37141"/>
    <w:rsid w:val="000A0B32"/>
    <w:rsid w:val="000A223D"/>
    <w:rsid w:val="000C1EF1"/>
    <w:rsid w:val="000D2CF6"/>
    <w:rsid w:val="000D5399"/>
    <w:rsid w:val="000E25C9"/>
    <w:rsid w:val="000F38CF"/>
    <w:rsid w:val="000F5BED"/>
    <w:rsid w:val="00117F74"/>
    <w:rsid w:val="00160AF9"/>
    <w:rsid w:val="001912B2"/>
    <w:rsid w:val="001D0095"/>
    <w:rsid w:val="001D2CA8"/>
    <w:rsid w:val="001E4561"/>
    <w:rsid w:val="00200677"/>
    <w:rsid w:val="00215D27"/>
    <w:rsid w:val="00235F54"/>
    <w:rsid w:val="00242DA3"/>
    <w:rsid w:val="00264BFC"/>
    <w:rsid w:val="00290347"/>
    <w:rsid w:val="00290C74"/>
    <w:rsid w:val="002A0044"/>
    <w:rsid w:val="002A0BEE"/>
    <w:rsid w:val="002D46EE"/>
    <w:rsid w:val="002F6D4D"/>
    <w:rsid w:val="00303EAA"/>
    <w:rsid w:val="00340A73"/>
    <w:rsid w:val="003517F4"/>
    <w:rsid w:val="00355CC6"/>
    <w:rsid w:val="003608C6"/>
    <w:rsid w:val="003650EA"/>
    <w:rsid w:val="00386068"/>
    <w:rsid w:val="00397000"/>
    <w:rsid w:val="003A445F"/>
    <w:rsid w:val="003A4FE1"/>
    <w:rsid w:val="003C0801"/>
    <w:rsid w:val="003C2D7B"/>
    <w:rsid w:val="003F66FA"/>
    <w:rsid w:val="00402486"/>
    <w:rsid w:val="0040646F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3C9F"/>
    <w:rsid w:val="005056F0"/>
    <w:rsid w:val="00515372"/>
    <w:rsid w:val="0052164F"/>
    <w:rsid w:val="00531D5A"/>
    <w:rsid w:val="00547E56"/>
    <w:rsid w:val="00553FD6"/>
    <w:rsid w:val="0056311B"/>
    <w:rsid w:val="00574CBC"/>
    <w:rsid w:val="00595612"/>
    <w:rsid w:val="005A54FA"/>
    <w:rsid w:val="005B2EAF"/>
    <w:rsid w:val="005B3755"/>
    <w:rsid w:val="005C325D"/>
    <w:rsid w:val="00614C15"/>
    <w:rsid w:val="00616F8E"/>
    <w:rsid w:val="006255BD"/>
    <w:rsid w:val="00630D2E"/>
    <w:rsid w:val="0064330D"/>
    <w:rsid w:val="006759F9"/>
    <w:rsid w:val="006809FA"/>
    <w:rsid w:val="00685902"/>
    <w:rsid w:val="006B14FC"/>
    <w:rsid w:val="006C254A"/>
    <w:rsid w:val="006D54BF"/>
    <w:rsid w:val="006D67A2"/>
    <w:rsid w:val="006E09B8"/>
    <w:rsid w:val="006E67C4"/>
    <w:rsid w:val="006F2718"/>
    <w:rsid w:val="0070667C"/>
    <w:rsid w:val="007122DE"/>
    <w:rsid w:val="007416D6"/>
    <w:rsid w:val="00771FBE"/>
    <w:rsid w:val="007824CA"/>
    <w:rsid w:val="007931CB"/>
    <w:rsid w:val="007B1A35"/>
    <w:rsid w:val="007C1849"/>
    <w:rsid w:val="007D770B"/>
    <w:rsid w:val="007F4B9C"/>
    <w:rsid w:val="007F6D58"/>
    <w:rsid w:val="008355F4"/>
    <w:rsid w:val="008400AB"/>
    <w:rsid w:val="00850F02"/>
    <w:rsid w:val="0089087A"/>
    <w:rsid w:val="00894AAE"/>
    <w:rsid w:val="008C6896"/>
    <w:rsid w:val="0090428B"/>
    <w:rsid w:val="00905FA1"/>
    <w:rsid w:val="00946B86"/>
    <w:rsid w:val="009831BE"/>
    <w:rsid w:val="009C4545"/>
    <w:rsid w:val="009C4CD5"/>
    <w:rsid w:val="009D39A6"/>
    <w:rsid w:val="009D6EDD"/>
    <w:rsid w:val="009F2ED4"/>
    <w:rsid w:val="009F4FFF"/>
    <w:rsid w:val="00A368D1"/>
    <w:rsid w:val="00A54BAD"/>
    <w:rsid w:val="00A638EC"/>
    <w:rsid w:val="00A63A7F"/>
    <w:rsid w:val="00A72517"/>
    <w:rsid w:val="00A812CD"/>
    <w:rsid w:val="00A8474B"/>
    <w:rsid w:val="00A94114"/>
    <w:rsid w:val="00A94C93"/>
    <w:rsid w:val="00AA133F"/>
    <w:rsid w:val="00AB1E67"/>
    <w:rsid w:val="00AE1FAD"/>
    <w:rsid w:val="00AE66B5"/>
    <w:rsid w:val="00AF5C00"/>
    <w:rsid w:val="00B00AC5"/>
    <w:rsid w:val="00B05A7F"/>
    <w:rsid w:val="00B10245"/>
    <w:rsid w:val="00B2553C"/>
    <w:rsid w:val="00B72DF7"/>
    <w:rsid w:val="00BB5D86"/>
    <w:rsid w:val="00BC0A82"/>
    <w:rsid w:val="00BC4906"/>
    <w:rsid w:val="00BE0195"/>
    <w:rsid w:val="00C10F9D"/>
    <w:rsid w:val="00C11338"/>
    <w:rsid w:val="00C1480A"/>
    <w:rsid w:val="00C15485"/>
    <w:rsid w:val="00C17E8E"/>
    <w:rsid w:val="00C20013"/>
    <w:rsid w:val="00C200C1"/>
    <w:rsid w:val="00C33179"/>
    <w:rsid w:val="00C4234F"/>
    <w:rsid w:val="00C454DA"/>
    <w:rsid w:val="00C52189"/>
    <w:rsid w:val="00C7116E"/>
    <w:rsid w:val="00C74EC7"/>
    <w:rsid w:val="00C7622F"/>
    <w:rsid w:val="00C925A9"/>
    <w:rsid w:val="00C96829"/>
    <w:rsid w:val="00CA3A82"/>
    <w:rsid w:val="00CA74A9"/>
    <w:rsid w:val="00CB1C65"/>
    <w:rsid w:val="00CB3CE7"/>
    <w:rsid w:val="00CC595B"/>
    <w:rsid w:val="00CC7BFF"/>
    <w:rsid w:val="00CF0906"/>
    <w:rsid w:val="00CF5249"/>
    <w:rsid w:val="00D0268F"/>
    <w:rsid w:val="00D04805"/>
    <w:rsid w:val="00D07541"/>
    <w:rsid w:val="00D079FD"/>
    <w:rsid w:val="00D11A9A"/>
    <w:rsid w:val="00D51F5E"/>
    <w:rsid w:val="00D5350B"/>
    <w:rsid w:val="00D965F7"/>
    <w:rsid w:val="00DC4FD4"/>
    <w:rsid w:val="00DD4F20"/>
    <w:rsid w:val="00E40F4B"/>
    <w:rsid w:val="00E4178F"/>
    <w:rsid w:val="00E43AA0"/>
    <w:rsid w:val="00E43E97"/>
    <w:rsid w:val="00E611E1"/>
    <w:rsid w:val="00E65EA0"/>
    <w:rsid w:val="00E75530"/>
    <w:rsid w:val="00E82114"/>
    <w:rsid w:val="00E93C6A"/>
    <w:rsid w:val="00EB4079"/>
    <w:rsid w:val="00EC484E"/>
    <w:rsid w:val="00EE583A"/>
    <w:rsid w:val="00EE5DA3"/>
    <w:rsid w:val="00F41333"/>
    <w:rsid w:val="00F5192E"/>
    <w:rsid w:val="00F60AF0"/>
    <w:rsid w:val="00F83F7E"/>
    <w:rsid w:val="00F9069F"/>
    <w:rsid w:val="00F92737"/>
    <w:rsid w:val="00FA7B72"/>
    <w:rsid w:val="00FB5E89"/>
    <w:rsid w:val="00FC58C2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06210F"/>
    <w:rsid w:val="002B7C5B"/>
    <w:rsid w:val="003F4FE5"/>
    <w:rsid w:val="003F571C"/>
    <w:rsid w:val="00437E38"/>
    <w:rsid w:val="0052489F"/>
    <w:rsid w:val="00530244"/>
    <w:rsid w:val="00591261"/>
    <w:rsid w:val="005B2257"/>
    <w:rsid w:val="006556C8"/>
    <w:rsid w:val="006E5384"/>
    <w:rsid w:val="0074099F"/>
    <w:rsid w:val="007A4A66"/>
    <w:rsid w:val="008304C7"/>
    <w:rsid w:val="009173AC"/>
    <w:rsid w:val="009C7AC5"/>
    <w:rsid w:val="00A357E8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26.01.2021 KW:04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11</Pages>
  <Words>2371</Words>
  <Characters>14944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22</cp:revision>
  <cp:lastPrinted>2021-12-21T18:32:00Z</cp:lastPrinted>
  <dcterms:created xsi:type="dcterms:W3CDTF">2021-10-27T06:45:00Z</dcterms:created>
  <dcterms:modified xsi:type="dcterms:W3CDTF">2022-02-09T13:38:00Z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
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717E6058" w:rsidR="00A638EC" w:rsidRPr="005056F0" w:rsidRDefault="0095341D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7F2F99">
            <w:t>09</w:t>
          </w:r>
          <w:r w:rsidR="000D5399">
            <w:t>.</w:t>
          </w:r>
          <w:r w:rsidR="00037141">
            <w:t>0</w:t>
          </w:r>
          <w:r w:rsidR="007F2F99">
            <w:t>3</w:t>
          </w:r>
          <w:r w:rsidR="000D5399">
            <w:t>.2021 KW:</w:t>
          </w:r>
          <w:r w:rsidR="007F2F99">
            <w:t>10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365103F7" w:rsidR="00E43AA0" w:rsidRDefault="00E43AA0" w:rsidP="00E43AA0">
      <w:pPr>
        <w:pStyle w:val="Kontaktinfos"/>
      </w:pPr>
      <w:r>
        <w:t>Müller Kor</w:t>
      </w:r>
      <w:r w:rsidR="00037141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70F8BC30" w:rsidR="00E43AA0" w:rsidRDefault="00E43AA0" w:rsidP="00830D1D">
      <w:pPr>
        <w:pStyle w:val="Kontaktinfos"/>
        <w:jc w:val="center"/>
      </w:pP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15841A2B" w:rsidR="00264BFC" w:rsidRDefault="00264BFC" w:rsidP="00290347">
      <w:pPr>
        <w:pStyle w:val="Kontaktinfos"/>
      </w:pPr>
      <w:r>
        <w:t xml:space="preserve">thema: </w:t>
      </w:r>
      <w:r w:rsidR="00830D1D">
        <w:t>MSDOS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66B6E63B" w14:textId="19E09218" w:rsidR="00830D1D" w:rsidRDefault="000D5399">
      <w:pPr>
        <w:pStyle w:val="Verzeichnis2"/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3173339" w:history="1">
        <w:r w:rsidR="00830D1D" w:rsidRPr="009D6376">
          <w:rPr>
            <w:rStyle w:val="Hyperlink"/>
            <w:noProof/>
          </w:rPr>
          <w:t>1.</w:t>
        </w:r>
        <w:r w:rsidR="00830D1D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830D1D" w:rsidRPr="009D6376">
          <w:rPr>
            <w:rStyle w:val="Hyperlink"/>
            <w:noProof/>
          </w:rPr>
          <w:t>Aufgabe</w:t>
        </w:r>
        <w:r w:rsidR="00830D1D">
          <w:rPr>
            <w:noProof/>
            <w:webHidden/>
          </w:rPr>
          <w:tab/>
        </w:r>
        <w:r w:rsidR="00830D1D">
          <w:rPr>
            <w:noProof/>
            <w:webHidden/>
          </w:rPr>
          <w:fldChar w:fldCharType="begin"/>
        </w:r>
        <w:r w:rsidR="00830D1D">
          <w:rPr>
            <w:noProof/>
            <w:webHidden/>
          </w:rPr>
          <w:instrText xml:space="preserve"> PAGEREF _Toc103173339 \h </w:instrText>
        </w:r>
        <w:r w:rsidR="00830D1D">
          <w:rPr>
            <w:noProof/>
            <w:webHidden/>
          </w:rPr>
        </w:r>
        <w:r w:rsidR="00830D1D">
          <w:rPr>
            <w:noProof/>
            <w:webHidden/>
          </w:rPr>
          <w:fldChar w:fldCharType="separate"/>
        </w:r>
        <w:r w:rsidR="00830D1D">
          <w:rPr>
            <w:noProof/>
            <w:webHidden/>
          </w:rPr>
          <w:t>2</w:t>
        </w:r>
        <w:r w:rsidR="00830D1D">
          <w:rPr>
            <w:noProof/>
            <w:webHidden/>
          </w:rPr>
          <w:fldChar w:fldCharType="end"/>
        </w:r>
      </w:hyperlink>
    </w:p>
    <w:p w14:paraId="11AB663D" w14:textId="3279303A" w:rsidR="00830D1D" w:rsidRDefault="00830D1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0" w:history="1">
        <w:r w:rsidRPr="009D6376">
          <w:rPr>
            <w:rStyle w:val="Hyperlink"/>
            <w:noProof/>
          </w:rPr>
          <w:t>2.Aufgabe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7DEED9" w14:textId="0B1BD097" w:rsidR="00830D1D" w:rsidRDefault="00830D1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1" w:history="1">
        <w:r w:rsidRPr="009D6376">
          <w:rPr>
            <w:rStyle w:val="Hyperlink"/>
            <w:noProof/>
          </w:rPr>
          <w:t>3.Aufgabe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40FFFB" w14:textId="296E044A" w:rsidR="00830D1D" w:rsidRDefault="00830D1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2" w:history="1">
        <w:r w:rsidRPr="009D6376">
          <w:rPr>
            <w:rStyle w:val="Hyperlink"/>
            <w:noProof/>
          </w:rPr>
          <w:t>3.1 mkdir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A9117C" w14:textId="3BF568B5" w:rsidR="00830D1D" w:rsidRDefault="00830D1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3" w:history="1">
        <w:r w:rsidRPr="009D6376">
          <w:rPr>
            <w:rStyle w:val="Hyperlink"/>
            <w:noProof/>
          </w:rPr>
          <w:t>3.2 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107899" w14:textId="41FBAB8B" w:rsidR="00830D1D" w:rsidRDefault="00830D1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4" w:history="1">
        <w:r w:rsidRPr="009D6376">
          <w:rPr>
            <w:rStyle w:val="Hyperlink"/>
            <w:noProof/>
          </w:rPr>
          <w:t>3.3 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EF420D" w14:textId="2946D3CB" w:rsidR="00830D1D" w:rsidRDefault="00830D1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5" w:history="1">
        <w:r w:rsidRPr="009D6376">
          <w:rPr>
            <w:rStyle w:val="Hyperlink"/>
            <w:noProof/>
          </w:rPr>
          <w:t>3.4 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C5B69A" w14:textId="0165B73E" w:rsidR="00830D1D" w:rsidRDefault="00830D1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6" w:history="1">
        <w:r w:rsidRPr="009D6376">
          <w:rPr>
            <w:rStyle w:val="Hyperlink"/>
            <w:noProof/>
            <w:lang w:val="en-GB"/>
          </w:rPr>
          <w:t>3.5</w:t>
        </w:r>
        <w:r w:rsidRPr="009D6376">
          <w:rPr>
            <w:rStyle w:val="Hyperlink"/>
            <w:noProof/>
          </w:rPr>
          <w:t xml:space="preserve"> </w:t>
        </w:r>
        <w:r w:rsidRPr="009D6376">
          <w:rPr>
            <w:rStyle w:val="Hyperlink"/>
            <w:noProof/>
            <w:lang w:val="en-GB"/>
          </w:rPr>
          <w:t>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FB0F87" w14:textId="703A00B9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7" w:history="1">
        <w:r w:rsidRPr="009D6376">
          <w:rPr>
            <w:rStyle w:val="Hyperlink"/>
            <w:noProof/>
            <w:lang w:val="en-GB"/>
          </w:rPr>
          <w:t>3.6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  <w:lang w:val="en-GB"/>
          </w:rPr>
          <w:t>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8FA93A" w14:textId="7024CE23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8" w:history="1">
        <w:r w:rsidRPr="009D6376">
          <w:rPr>
            <w:rStyle w:val="Hyperlink"/>
            <w:noProof/>
            <w:lang w:val="en-GB"/>
          </w:rPr>
          <w:t>3.7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  <w:lang w:val="en-GB"/>
          </w:rPr>
          <w:t>Copy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5BE13A" w14:textId="10DDCEAC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49" w:history="1">
        <w:r w:rsidRPr="009D6376">
          <w:rPr>
            <w:rStyle w:val="Hyperlink"/>
            <w:noProof/>
          </w:rPr>
          <w:t>3.8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</w:rPr>
          <w:t>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DC28AA" w14:textId="6201E3A5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50" w:history="1">
        <w:r w:rsidRPr="009D6376">
          <w:rPr>
            <w:rStyle w:val="Hyperlink"/>
            <w:noProof/>
          </w:rPr>
          <w:t>3.9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</w:rPr>
          <w:t>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0DD3F" w14:textId="44FC9B0E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51" w:history="1">
        <w:r w:rsidRPr="009D6376">
          <w:rPr>
            <w:rStyle w:val="Hyperlink"/>
            <w:noProof/>
          </w:rPr>
          <w:t>3.10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</w:rPr>
          <w:t>Rename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048B69" w14:textId="75AAEEA1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52" w:history="1">
        <w:r w:rsidRPr="009D6376">
          <w:rPr>
            <w:rStyle w:val="Hyperlink"/>
            <w:noProof/>
          </w:rPr>
          <w:t>3.11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</w:rPr>
          <w:t>dir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650699" w14:textId="1EB9B3CB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53" w:history="1">
        <w:r w:rsidRPr="009D6376">
          <w:rPr>
            <w:rStyle w:val="Hyperlink"/>
            <w:noProof/>
          </w:rPr>
          <w:t>3.12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AF20C" w14:textId="2B58D050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54" w:history="1">
        <w:r w:rsidRPr="009D6376">
          <w:rPr>
            <w:rStyle w:val="Hyperlink"/>
            <w:noProof/>
          </w:rPr>
          <w:t>3.13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</w:rPr>
          <w:t>CHKDSK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E4A7BB" w14:textId="6BDD2DC1" w:rsidR="00830D1D" w:rsidRDefault="00830D1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55" w:history="1">
        <w:r w:rsidRPr="009D6376">
          <w:rPr>
            <w:rStyle w:val="Hyperlink"/>
            <w:noProof/>
          </w:rPr>
          <w:t>3.14 subst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35D97" w14:textId="3CE18CC4" w:rsidR="00830D1D" w:rsidRDefault="00830D1D">
      <w:pPr>
        <w:pStyle w:val="Verzeichnis3"/>
        <w:tabs>
          <w:tab w:val="left" w:pos="105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103173356" w:history="1">
        <w:r w:rsidRPr="009D6376">
          <w:rPr>
            <w:rStyle w:val="Hyperlink"/>
            <w:noProof/>
          </w:rPr>
          <w:t>3.14</w:t>
        </w:r>
        <w:r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Pr="009D6376">
          <w:rPr>
            <w:rStyle w:val="Hyperlink"/>
            <w:noProof/>
          </w:rPr>
          <w:t>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_Toc103173356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7FE28E" w14:textId="422A4D96" w:rsidR="00290C74" w:rsidRDefault="000D5399" w:rsidP="00037141">
      <w:pPr>
        <w:pStyle w:val="berschrift2"/>
        <w:pBdr>
          <w:top w:val="single" w:sz="4" w:space="0" w:color="B85A22" w:themeColor="accent2" w:themeShade="BF"/>
        </w:pBdr>
        <w:ind w:left="0"/>
      </w:pPr>
      <w:r>
        <w:fldChar w:fldCharType="end"/>
      </w:r>
    </w:p>
    <w:p w14:paraId="1272445E" w14:textId="44B59860" w:rsidR="00290C74" w:rsidRDefault="00290C74" w:rsidP="00290C74"/>
    <w:p w14:paraId="05A366A2" w14:textId="68A4FA77" w:rsidR="00290C74" w:rsidRDefault="00290C74" w:rsidP="00290C74"/>
    <w:p w14:paraId="1C29881E" w14:textId="42BBAF0C" w:rsidR="00290C74" w:rsidRDefault="00290C74" w:rsidP="00290C74"/>
    <w:p w14:paraId="3537286A" w14:textId="2016482C" w:rsidR="000E25C9" w:rsidRDefault="000E25C9" w:rsidP="00290C74"/>
    <w:p w14:paraId="11DB7569" w14:textId="2B34042E" w:rsidR="000E25C9" w:rsidRDefault="000E25C9" w:rsidP="00290C74"/>
    <w:p w14:paraId="059113AF" w14:textId="29ACD22E" w:rsidR="000E25C9" w:rsidRDefault="000E25C9" w:rsidP="00290C74"/>
    <w:p w14:paraId="6607EBA0" w14:textId="58E74CD0" w:rsidR="000E25C9" w:rsidRDefault="000E25C9" w:rsidP="00290C74"/>
    <w:p w14:paraId="3C7AB2C9" w14:textId="4A29A016" w:rsidR="000E25C9" w:rsidRDefault="000E25C9" w:rsidP="00290C74"/>
    <w:p w14:paraId="39EF4861" w14:textId="2BB889A8" w:rsidR="000E25C9" w:rsidRDefault="000E25C9" w:rsidP="00290C74"/>
    <w:p w14:paraId="6185B265" w14:textId="6119A7A7" w:rsidR="000E25C9" w:rsidRDefault="000E25C9" w:rsidP="00290C74"/>
    <w:p w14:paraId="30419F24" w14:textId="6082EA03" w:rsidR="000E25C9" w:rsidRDefault="000E25C9" w:rsidP="00290C74"/>
    <w:p w14:paraId="19586F4D" w14:textId="24E81E23" w:rsidR="000E25C9" w:rsidRDefault="000E25C9" w:rsidP="00290C74"/>
    <w:p w14:paraId="77D8F5EF" w14:textId="595FCE21" w:rsidR="007F2F99" w:rsidRDefault="007F2F99" w:rsidP="00290C74"/>
    <w:p w14:paraId="4B73AF04" w14:textId="300DFCED" w:rsidR="007F2F99" w:rsidRDefault="007F2F99" w:rsidP="00290C74"/>
    <w:p w14:paraId="23ACED16" w14:textId="3C10286E" w:rsidR="007F2F99" w:rsidRDefault="007F2F99" w:rsidP="00290C74"/>
    <w:p w14:paraId="52EBC9B8" w14:textId="3AA675CE" w:rsidR="007F2F99" w:rsidRDefault="007F2F99" w:rsidP="00290C74"/>
    <w:p w14:paraId="1F023123" w14:textId="3223C244" w:rsidR="007F2F99" w:rsidRDefault="007F2F99" w:rsidP="00290C74"/>
    <w:p w14:paraId="20E0672C" w14:textId="5BE2CCDD" w:rsidR="007F2F99" w:rsidRDefault="007F2F99" w:rsidP="00290C74"/>
    <w:p w14:paraId="26DA17DF" w14:textId="17D29AD5" w:rsidR="007F2F99" w:rsidRDefault="007F2F99" w:rsidP="00290C74"/>
    <w:p w14:paraId="058AA889" w14:textId="33704A5D" w:rsidR="007F2F99" w:rsidRDefault="007F2F99" w:rsidP="00290C74"/>
    <w:p w14:paraId="75E1AD45" w14:textId="6DC127F3" w:rsidR="007F2F99" w:rsidRDefault="007F2F99" w:rsidP="00290C74"/>
    <w:p w14:paraId="26268718" w14:textId="2F197A43" w:rsidR="007F2F99" w:rsidRDefault="007F2F99" w:rsidP="00290C74"/>
    <w:p w14:paraId="7F742E4F" w14:textId="272181F7" w:rsidR="007F2F99" w:rsidRDefault="007F2F99" w:rsidP="00290C74"/>
    <w:p w14:paraId="4B839E8C" w14:textId="13663515" w:rsidR="007F2F99" w:rsidRDefault="007F2F99" w:rsidP="00290C74"/>
    <w:p w14:paraId="530F2066" w14:textId="065AC49F" w:rsidR="007F2F99" w:rsidRDefault="007F2F99" w:rsidP="00290C74"/>
    <w:p w14:paraId="6335B9E3" w14:textId="1F29272A" w:rsidR="007F2F99" w:rsidRDefault="007F2F99" w:rsidP="00290C74"/>
    <w:p w14:paraId="08D026BD" w14:textId="346AE825" w:rsidR="007F2F99" w:rsidRDefault="007F2F99" w:rsidP="00290C74"/>
    <w:p w14:paraId="045891DC" w14:textId="54E06429" w:rsidR="007F2F99" w:rsidRDefault="007F2F99" w:rsidP="00290C74"/>
    <w:p w14:paraId="3F6F5E6C" w14:textId="2E8633CC" w:rsidR="007F2F99" w:rsidRDefault="007F2F99" w:rsidP="00290C74"/>
    <w:p w14:paraId="6D7DD56D" w14:textId="0F7198E8" w:rsidR="007F2F99" w:rsidRDefault="007F2F99" w:rsidP="00290C74"/>
    <w:p w14:paraId="1403BBC0" w14:textId="7522C308" w:rsidR="007F2F99" w:rsidRDefault="00047B6C" w:rsidP="0095341D">
      <w:pPr>
        <w:pStyle w:val="berschrift2"/>
        <w:numPr>
          <w:ilvl w:val="0"/>
          <w:numId w:val="2"/>
        </w:numPr>
      </w:pPr>
      <w:bookmarkStart w:id="0" w:name="_Toc103173339"/>
      <w:r>
        <w:t>Aufgabe</w:t>
      </w:r>
      <w:bookmarkEnd w:id="0"/>
    </w:p>
    <w:p w14:paraId="51A0EEFC" w14:textId="25FD14BD" w:rsidR="00047B6C" w:rsidRDefault="00047B6C" w:rsidP="00047B6C"/>
    <w:p w14:paraId="79114C4E" w14:textId="7370D77D" w:rsidR="00047B6C" w:rsidRDefault="00047B6C" w:rsidP="00047B6C">
      <w:pPr>
        <w:pStyle w:val="berschrift2"/>
      </w:pPr>
      <w:bookmarkStart w:id="1" w:name="_Toc103173340"/>
      <w:r>
        <w:t>2.Aufgabe</w:t>
      </w:r>
      <w:bookmarkEnd w:id="1"/>
    </w:p>
    <w:p w14:paraId="4B07BB30" w14:textId="4FA2C6BA" w:rsidR="00A63156" w:rsidRDefault="00A63156" w:rsidP="0095341D">
      <w:pPr>
        <w:pStyle w:val="Listenabsatz"/>
        <w:numPr>
          <w:ilvl w:val="0"/>
          <w:numId w:val="3"/>
        </w:numPr>
      </w:pPr>
      <w:r>
        <w:t>Mit cd in das entsprechende Unterverzeichnis wechseln</w:t>
      </w:r>
    </w:p>
    <w:p w14:paraId="32AEB965" w14:textId="3A984FC3" w:rsidR="00A63156" w:rsidRDefault="00A63156" w:rsidP="0095341D">
      <w:pPr>
        <w:pStyle w:val="Listenabsatz"/>
        <w:numPr>
          <w:ilvl w:val="0"/>
          <w:numId w:val="3"/>
        </w:numPr>
      </w:pPr>
      <w:r w:rsidRPr="00A63156">
        <w:t>Copy con (name der Datei)</w:t>
      </w:r>
    </w:p>
    <w:p w14:paraId="0038C1DD" w14:textId="6EE468E4" w:rsidR="00A63156" w:rsidRDefault="00A63156" w:rsidP="0095341D">
      <w:pPr>
        <w:pStyle w:val="Listenabsatz"/>
        <w:numPr>
          <w:ilvl w:val="0"/>
          <w:numId w:val="3"/>
        </w:numPr>
      </w:pPr>
      <w:r>
        <w:t>Text eingeben</w:t>
      </w:r>
    </w:p>
    <w:p w14:paraId="4B98E6BE" w14:textId="4DA789B8" w:rsidR="00A63156" w:rsidRDefault="00A63156" w:rsidP="0095341D">
      <w:pPr>
        <w:pStyle w:val="Listenabsatz"/>
        <w:numPr>
          <w:ilvl w:val="0"/>
          <w:numId w:val="3"/>
        </w:numPr>
      </w:pPr>
      <w:r>
        <w:t>Strg + Z um zu speichern</w:t>
      </w:r>
    </w:p>
    <w:p w14:paraId="2F5B41F2" w14:textId="7C9AF3D9" w:rsidR="00A63156" w:rsidRDefault="00A63156" w:rsidP="0095341D">
      <w:pPr>
        <w:pStyle w:val="Listenabsatz"/>
        <w:numPr>
          <w:ilvl w:val="0"/>
          <w:numId w:val="3"/>
        </w:numPr>
      </w:pPr>
      <w:r>
        <w:t>Pfade</w:t>
      </w:r>
    </w:p>
    <w:p w14:paraId="5F89D613" w14:textId="79ECC40E" w:rsidR="00A63156" w:rsidRDefault="00A63156" w:rsidP="0095341D">
      <w:pPr>
        <w:pStyle w:val="Listenabsatz"/>
        <w:numPr>
          <w:ilvl w:val="1"/>
          <w:numId w:val="3"/>
        </w:numPr>
      </w:pPr>
      <w:r>
        <w:t>C:\Priv\text.txt</w:t>
      </w:r>
    </w:p>
    <w:p w14:paraId="0B2A4D1B" w14:textId="6349B28E" w:rsidR="00A63156" w:rsidRPr="00A63156" w:rsidRDefault="00A63156" w:rsidP="0095341D">
      <w:pPr>
        <w:pStyle w:val="Listenabsatz"/>
        <w:numPr>
          <w:ilvl w:val="1"/>
          <w:numId w:val="3"/>
        </w:numPr>
        <w:rPr>
          <w:lang w:val="en-GB"/>
        </w:rPr>
      </w:pPr>
      <w:r w:rsidRPr="00A63156">
        <w:rPr>
          <w:lang w:val="en-GB"/>
        </w:rPr>
        <w:t>C:\priv\music\text.t</w:t>
      </w:r>
      <w:r>
        <w:rPr>
          <w:lang w:val="en-GB"/>
        </w:rPr>
        <w:t>xt</w:t>
      </w:r>
    </w:p>
    <w:p w14:paraId="76F9DCD4" w14:textId="24DD2727" w:rsidR="00D84E65" w:rsidRPr="00A63156" w:rsidRDefault="00D84E65" w:rsidP="0095341D">
      <w:pPr>
        <w:pStyle w:val="Listenabsatz"/>
        <w:numPr>
          <w:ilvl w:val="1"/>
          <w:numId w:val="3"/>
        </w:numPr>
        <w:rPr>
          <w:lang w:val="en-GB"/>
        </w:rPr>
      </w:pPr>
      <w:r w:rsidRPr="00D84E65">
        <w:rPr>
          <w:lang w:val="en-GB"/>
        </w:rPr>
        <w:t>C:\</w:t>
      </w:r>
      <w:r>
        <w:rPr>
          <w:lang w:val="en-GB"/>
        </w:rPr>
        <w:t>work\</w:t>
      </w:r>
      <w:r w:rsidRPr="00D84E65">
        <w:rPr>
          <w:lang w:val="en-GB"/>
        </w:rPr>
        <w:t>text.txt</w:t>
      </w:r>
      <w:r w:rsidRPr="00D84E65">
        <w:rPr>
          <w:lang w:val="en-GB"/>
        </w:rPr>
        <w:t xml:space="preserve"> </w:t>
      </w:r>
    </w:p>
    <w:p w14:paraId="462F12E6" w14:textId="2E63F526" w:rsidR="00D84E65" w:rsidRDefault="00D84E65" w:rsidP="0095341D">
      <w:pPr>
        <w:pStyle w:val="Listenabsatz"/>
        <w:numPr>
          <w:ilvl w:val="1"/>
          <w:numId w:val="3"/>
        </w:numPr>
        <w:rPr>
          <w:lang w:val="en-GB"/>
        </w:rPr>
      </w:pPr>
      <w:r w:rsidRPr="00D84E65">
        <w:rPr>
          <w:lang w:val="en-GB"/>
        </w:rPr>
        <w:t>C:\</w:t>
      </w:r>
      <w:r>
        <w:rPr>
          <w:lang w:val="en-GB"/>
        </w:rPr>
        <w:t>work\aik</w:t>
      </w:r>
      <w:r w:rsidRPr="00D84E65">
        <w:rPr>
          <w:lang w:val="en-GB"/>
        </w:rPr>
        <w:t>\text.txt</w:t>
      </w:r>
    </w:p>
    <w:p w14:paraId="20C98E61" w14:textId="607AB5AC" w:rsidR="00D84E65" w:rsidRPr="00D84E65" w:rsidRDefault="00D84E65" w:rsidP="0095341D">
      <w:pPr>
        <w:pStyle w:val="Listenabsatz"/>
        <w:numPr>
          <w:ilvl w:val="1"/>
          <w:numId w:val="3"/>
        </w:numPr>
      </w:pPr>
      <w:r w:rsidRPr="00D84E65">
        <w:t>C:\</w:t>
      </w:r>
      <w:r w:rsidRPr="00D84E65">
        <w:t>work\aik\kommte</w:t>
      </w:r>
      <w:r w:rsidRPr="00D84E65">
        <w:t>\text.txt</w:t>
      </w:r>
    </w:p>
    <w:p w14:paraId="6F67E0CC" w14:textId="2E42088B" w:rsidR="00D84E65" w:rsidRPr="00A63156" w:rsidRDefault="00D84E65" w:rsidP="0095341D">
      <w:pPr>
        <w:pStyle w:val="Listenabsatz"/>
        <w:numPr>
          <w:ilvl w:val="1"/>
          <w:numId w:val="3"/>
        </w:numPr>
        <w:rPr>
          <w:lang w:val="en-GB"/>
        </w:rPr>
      </w:pPr>
      <w:r w:rsidRPr="00A63156">
        <w:rPr>
          <w:lang w:val="en-GB"/>
        </w:rPr>
        <w:t>C:\</w:t>
      </w:r>
      <w:r>
        <w:rPr>
          <w:lang w:val="en-GB"/>
        </w:rPr>
        <w:t>kfz</w:t>
      </w:r>
      <w:r w:rsidRPr="00A63156">
        <w:rPr>
          <w:lang w:val="en-GB"/>
        </w:rPr>
        <w:t>\text.t</w:t>
      </w:r>
      <w:r>
        <w:rPr>
          <w:lang w:val="en-GB"/>
        </w:rPr>
        <w:t>xt</w:t>
      </w:r>
    </w:p>
    <w:p w14:paraId="4884915E" w14:textId="77777777" w:rsidR="00D84E65" w:rsidRPr="00D84E65" w:rsidRDefault="00D84E65" w:rsidP="00D84E65">
      <w:pPr>
        <w:pStyle w:val="Listenabsatz"/>
        <w:ind w:left="2160"/>
        <w:rPr>
          <w:lang w:val="en-GB"/>
        </w:rPr>
      </w:pPr>
    </w:p>
    <w:p w14:paraId="3B43EB60" w14:textId="37A98829" w:rsidR="00047B6C" w:rsidRPr="00A63156" w:rsidRDefault="00047B6C" w:rsidP="00D84E65">
      <w:pPr>
        <w:ind w:left="0"/>
        <w:rPr>
          <w:lang w:val="en-GB"/>
        </w:rPr>
      </w:pPr>
    </w:p>
    <w:p w14:paraId="7DD94EE7" w14:textId="4530490E" w:rsidR="00047B6C" w:rsidRDefault="00047B6C" w:rsidP="00047B6C">
      <w:pPr>
        <w:pStyle w:val="berschrift2"/>
      </w:pPr>
      <w:bookmarkStart w:id="2" w:name="_Toc103173341"/>
      <w:r>
        <w:t>3.Aufgabe</w:t>
      </w:r>
      <w:bookmarkEnd w:id="2"/>
    </w:p>
    <w:p w14:paraId="686F6F28" w14:textId="62618256" w:rsidR="00047B6C" w:rsidRDefault="00047B6C" w:rsidP="00047B6C">
      <w:pPr>
        <w:pStyle w:val="berschrift3"/>
      </w:pPr>
      <w:r>
        <w:tab/>
      </w:r>
      <w:bookmarkStart w:id="3" w:name="_Toc103173342"/>
      <w:r>
        <w:t>3.1</w:t>
      </w:r>
      <w:r w:rsidR="00755E85">
        <w:t xml:space="preserve"> </w:t>
      </w:r>
      <w:r w:rsidR="009C2586">
        <w:t>mkdir</w:t>
      </w:r>
      <w:bookmarkEnd w:id="3"/>
    </w:p>
    <w:p w14:paraId="51D20AC9" w14:textId="1BC670E6" w:rsidR="009C2586" w:rsidRPr="009C2586" w:rsidRDefault="009C2586" w:rsidP="009C2586">
      <w:r>
        <w:tab/>
      </w:r>
      <w:r>
        <w:tab/>
        <w:t>Mkdir C:\NeuCP</w:t>
      </w:r>
    </w:p>
    <w:p w14:paraId="5DDC4AD8" w14:textId="723811BB" w:rsidR="00047B6C" w:rsidRDefault="00047B6C" w:rsidP="00047B6C">
      <w:pPr>
        <w:pStyle w:val="berschrift3"/>
      </w:pPr>
      <w:r>
        <w:tab/>
      </w:r>
      <w:bookmarkStart w:id="4" w:name="_Toc103173343"/>
      <w:r>
        <w:t>3.2</w:t>
      </w:r>
      <w:r w:rsidR="009C2586">
        <w:t xml:space="preserve"> copy</w:t>
      </w:r>
      <w:bookmarkEnd w:id="4"/>
    </w:p>
    <w:p w14:paraId="6C0D2BDE" w14:textId="4E875A2D" w:rsidR="009C2586" w:rsidRDefault="009C2586" w:rsidP="009C2586">
      <w:r>
        <w:tab/>
      </w:r>
      <w:r>
        <w:tab/>
        <w:t>Copy [start Pfad] [Zielpfad]</w:t>
      </w:r>
    </w:p>
    <w:p w14:paraId="399B4218" w14:textId="14437314" w:rsidR="009C2586" w:rsidRDefault="009C2586" w:rsidP="009C2586"/>
    <w:p w14:paraId="7AA2905E" w14:textId="69250247" w:rsidR="009C2586" w:rsidRDefault="009C2586" w:rsidP="009C2586">
      <w:r>
        <w:tab/>
      </w:r>
      <w:r>
        <w:tab/>
        <w:t xml:space="preserve">Beim </w:t>
      </w:r>
      <w:r w:rsidR="00397C06">
        <w:t>Zielpfad kann der Name der Datei geändert werden</w:t>
      </w:r>
    </w:p>
    <w:p w14:paraId="467AD47E" w14:textId="14A47147" w:rsidR="00397C06" w:rsidRDefault="00397C06" w:rsidP="009C2586">
      <w:r>
        <w:tab/>
      </w:r>
      <w:r>
        <w:tab/>
        <w:t>Start \text.txt</w:t>
      </w:r>
    </w:p>
    <w:p w14:paraId="039A6CF7" w14:textId="2D1D1F9A" w:rsidR="00397C06" w:rsidRDefault="00397C06" w:rsidP="009C2586">
      <w:r>
        <w:tab/>
      </w:r>
      <w:r>
        <w:tab/>
        <w:t>Ende \prtext.txt</w:t>
      </w:r>
    </w:p>
    <w:p w14:paraId="515226E5" w14:textId="4BD53A68" w:rsidR="00397C06" w:rsidRDefault="00397C06" w:rsidP="009C2586">
      <w:pPr>
        <w:rPr>
          <w:lang w:val="en-GB"/>
        </w:rPr>
      </w:pPr>
      <w:r>
        <w:tab/>
      </w:r>
      <w:r>
        <w:tab/>
      </w:r>
      <w:r w:rsidRPr="00397C06">
        <w:rPr>
          <w:lang w:val="en-GB"/>
        </w:rPr>
        <w:t>Copy C:\priv\text.t</w:t>
      </w:r>
      <w:r>
        <w:rPr>
          <w:lang w:val="en-GB"/>
        </w:rPr>
        <w:t>xt C:\NeuCP\PrText.txt</w:t>
      </w:r>
    </w:p>
    <w:p w14:paraId="4E2E7D20" w14:textId="4F60B77E" w:rsidR="00397C06" w:rsidRPr="00956440" w:rsidRDefault="00397C06" w:rsidP="009C2586">
      <w:r>
        <w:rPr>
          <w:lang w:val="en-GB"/>
        </w:rPr>
        <w:tab/>
      </w:r>
      <w:r>
        <w:rPr>
          <w:lang w:val="en-GB"/>
        </w:rPr>
        <w:tab/>
      </w:r>
      <w:r w:rsidRPr="00956440">
        <w:t>-&gt; Kopieren und umbenennen</w:t>
      </w:r>
    </w:p>
    <w:p w14:paraId="7C467300" w14:textId="61EBA5D9" w:rsidR="00047B6C" w:rsidRDefault="00047B6C" w:rsidP="00047B6C">
      <w:pPr>
        <w:pStyle w:val="berschrift3"/>
      </w:pPr>
      <w:r w:rsidRPr="00956440">
        <w:tab/>
      </w:r>
      <w:bookmarkStart w:id="5" w:name="_Toc103173344"/>
      <w:r>
        <w:t>3.3</w:t>
      </w:r>
      <w:r w:rsidR="00956440">
        <w:t xml:space="preserve"> copy</w:t>
      </w:r>
      <w:bookmarkEnd w:id="5"/>
    </w:p>
    <w:p w14:paraId="74AFAC69" w14:textId="4A23BB10" w:rsidR="00956440" w:rsidRPr="00852FCF" w:rsidRDefault="00956440" w:rsidP="0095341D">
      <w:pPr>
        <w:pStyle w:val="Listenabsatz"/>
        <w:numPr>
          <w:ilvl w:val="1"/>
          <w:numId w:val="3"/>
        </w:numPr>
        <w:rPr>
          <w:lang w:val="en-GB"/>
        </w:rPr>
      </w:pPr>
      <w:r w:rsidRPr="00852FCF">
        <w:rPr>
          <w:lang w:val="en-GB"/>
        </w:rPr>
        <w:t xml:space="preserve">Copy </w:t>
      </w:r>
      <w:r w:rsidR="00852FCF" w:rsidRPr="00852FCF">
        <w:rPr>
          <w:lang w:val="en-GB"/>
        </w:rPr>
        <w:t>C:\priv\music\text.txt</w:t>
      </w:r>
      <w:r w:rsidR="00852FCF">
        <w:rPr>
          <w:lang w:val="en-GB"/>
        </w:rPr>
        <w:t xml:space="preserve"> </w:t>
      </w:r>
      <w:r w:rsidRPr="00852FCF">
        <w:rPr>
          <w:lang w:val="en-GB"/>
        </w:rPr>
        <w:t>C:\NeuCP\</w:t>
      </w:r>
      <w:r w:rsidR="00852FCF">
        <w:rPr>
          <w:lang w:val="en-GB"/>
        </w:rPr>
        <w:t>Mu</w:t>
      </w:r>
      <w:r w:rsidRPr="00852FCF">
        <w:rPr>
          <w:lang w:val="en-GB"/>
        </w:rPr>
        <w:t>Text.txt</w:t>
      </w:r>
    </w:p>
    <w:p w14:paraId="2846567E" w14:textId="12761CB4" w:rsidR="00956440" w:rsidRPr="00852FCF" w:rsidRDefault="00956440" w:rsidP="00956440">
      <w:pPr>
        <w:rPr>
          <w:lang w:val="en-GB"/>
        </w:rPr>
      </w:pPr>
    </w:p>
    <w:p w14:paraId="15DD329E" w14:textId="77777777" w:rsidR="00956440" w:rsidRDefault="00047B6C" w:rsidP="00956440">
      <w:pPr>
        <w:pStyle w:val="berschrift3"/>
      </w:pPr>
      <w:r w:rsidRPr="00852FCF">
        <w:rPr>
          <w:lang w:val="en-GB"/>
        </w:rPr>
        <w:lastRenderedPageBreak/>
        <w:tab/>
      </w:r>
      <w:bookmarkStart w:id="6" w:name="_Toc103173345"/>
      <w:r>
        <w:t>3.4</w:t>
      </w:r>
      <w:r w:rsidR="00956440" w:rsidRPr="00956440">
        <w:t xml:space="preserve"> </w:t>
      </w:r>
      <w:r w:rsidR="00956440" w:rsidRPr="00956440">
        <w:t>Copy</w:t>
      </w:r>
      <w:bookmarkEnd w:id="6"/>
      <w:r w:rsidR="00956440" w:rsidRPr="00956440">
        <w:t xml:space="preserve"> </w:t>
      </w:r>
    </w:p>
    <w:p w14:paraId="4F729E3F" w14:textId="750E3F22" w:rsidR="00956440" w:rsidRPr="00852FCF" w:rsidRDefault="00852FCF" w:rsidP="0095341D">
      <w:pPr>
        <w:pStyle w:val="Listenabsatz"/>
        <w:numPr>
          <w:ilvl w:val="1"/>
          <w:numId w:val="3"/>
        </w:numPr>
        <w:rPr>
          <w:lang w:val="en-GB"/>
        </w:rPr>
      </w:pPr>
      <w:r w:rsidRPr="00852FCF">
        <w:rPr>
          <w:lang w:val="en-GB"/>
        </w:rPr>
        <w:t xml:space="preserve">Copy </w:t>
      </w:r>
      <w:r w:rsidRPr="00D84E65">
        <w:rPr>
          <w:lang w:val="en-GB"/>
        </w:rPr>
        <w:t>C:\</w:t>
      </w:r>
      <w:r>
        <w:rPr>
          <w:lang w:val="en-GB"/>
        </w:rPr>
        <w:t>work\</w:t>
      </w:r>
      <w:r w:rsidRPr="00D84E65">
        <w:rPr>
          <w:lang w:val="en-GB"/>
        </w:rPr>
        <w:t xml:space="preserve">text.txt </w:t>
      </w:r>
      <w:r w:rsidR="00956440" w:rsidRPr="00852FCF">
        <w:rPr>
          <w:lang w:val="en-GB"/>
        </w:rPr>
        <w:t>C:\NeuCP\</w:t>
      </w:r>
      <w:r w:rsidRPr="00852FCF">
        <w:rPr>
          <w:lang w:val="en-GB"/>
        </w:rPr>
        <w:t>Wo</w:t>
      </w:r>
      <w:r w:rsidR="00956440" w:rsidRPr="00852FCF">
        <w:rPr>
          <w:lang w:val="en-GB"/>
        </w:rPr>
        <w:t>Text.txt</w:t>
      </w:r>
    </w:p>
    <w:p w14:paraId="0F7A584D" w14:textId="7B2DB42B" w:rsidR="00047B6C" w:rsidRPr="00852FCF" w:rsidRDefault="00047B6C" w:rsidP="00047B6C">
      <w:pPr>
        <w:pStyle w:val="berschrift3"/>
        <w:rPr>
          <w:lang w:val="en-GB"/>
        </w:rPr>
      </w:pPr>
    </w:p>
    <w:p w14:paraId="3698866E" w14:textId="77777777" w:rsidR="00956440" w:rsidRDefault="00047B6C" w:rsidP="00956440">
      <w:pPr>
        <w:rPr>
          <w:lang w:val="en-GB"/>
        </w:rPr>
      </w:pPr>
      <w:r w:rsidRPr="00852FCF">
        <w:rPr>
          <w:lang w:val="en-GB"/>
        </w:rPr>
        <w:tab/>
      </w:r>
      <w:bookmarkStart w:id="7" w:name="_Toc103173346"/>
      <w:r w:rsidRPr="00956440">
        <w:rPr>
          <w:rStyle w:val="berschrift3Zchn"/>
          <w:lang w:val="en-GB"/>
        </w:rPr>
        <w:t>3.5</w:t>
      </w:r>
      <w:r w:rsidR="00956440" w:rsidRPr="00956440">
        <w:rPr>
          <w:rStyle w:val="berschrift3Zchn"/>
        </w:rPr>
        <w:t xml:space="preserve"> </w:t>
      </w:r>
      <w:r w:rsidR="00956440" w:rsidRPr="00956440">
        <w:rPr>
          <w:rStyle w:val="berschrift3Zchn"/>
          <w:lang w:val="en-GB"/>
        </w:rPr>
        <w:t>Copy</w:t>
      </w:r>
      <w:bookmarkEnd w:id="7"/>
      <w:r w:rsidR="00956440" w:rsidRPr="00397C06">
        <w:rPr>
          <w:lang w:val="en-GB"/>
        </w:rPr>
        <w:t xml:space="preserve"> </w:t>
      </w:r>
    </w:p>
    <w:p w14:paraId="159AA7E3" w14:textId="77958F2A" w:rsidR="00956440" w:rsidRPr="00852FCF" w:rsidRDefault="00852FCF" w:rsidP="0095341D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Copy </w:t>
      </w:r>
      <w:r w:rsidRPr="00D84E65">
        <w:rPr>
          <w:lang w:val="en-GB"/>
        </w:rPr>
        <w:t>C:\</w:t>
      </w:r>
      <w:r>
        <w:rPr>
          <w:lang w:val="en-GB"/>
        </w:rPr>
        <w:t>work\aik</w:t>
      </w:r>
      <w:r w:rsidRPr="00D84E65">
        <w:rPr>
          <w:lang w:val="en-GB"/>
        </w:rPr>
        <w:t>\text.tx</w:t>
      </w:r>
      <w:r w:rsidRPr="00852FCF">
        <w:rPr>
          <w:lang w:val="en-GB"/>
        </w:rPr>
        <w:t xml:space="preserve">t </w:t>
      </w:r>
      <w:r w:rsidR="00956440" w:rsidRPr="00852FCF">
        <w:rPr>
          <w:lang w:val="en-GB"/>
        </w:rPr>
        <w:t>C:\NeuCP\</w:t>
      </w:r>
      <w:r w:rsidRPr="00852FCF">
        <w:rPr>
          <w:lang w:val="en-GB"/>
        </w:rPr>
        <w:t>Ai</w:t>
      </w:r>
      <w:r w:rsidR="00956440" w:rsidRPr="00852FCF">
        <w:rPr>
          <w:lang w:val="en-GB"/>
        </w:rPr>
        <w:t>Text.txt</w:t>
      </w:r>
    </w:p>
    <w:p w14:paraId="263C1282" w14:textId="6927688F" w:rsidR="00047B6C" w:rsidRPr="00956440" w:rsidRDefault="00047B6C" w:rsidP="00047B6C">
      <w:pPr>
        <w:pStyle w:val="berschrift3"/>
        <w:rPr>
          <w:lang w:val="en-GB"/>
        </w:rPr>
      </w:pPr>
    </w:p>
    <w:p w14:paraId="3E8E8A45" w14:textId="37102416" w:rsidR="00956440" w:rsidRDefault="00956440" w:rsidP="0095341D">
      <w:pPr>
        <w:pStyle w:val="berschrift3"/>
        <w:numPr>
          <w:ilvl w:val="1"/>
          <w:numId w:val="4"/>
        </w:numPr>
        <w:rPr>
          <w:lang w:val="en-GB"/>
        </w:rPr>
      </w:pPr>
      <w:bookmarkStart w:id="8" w:name="_Toc103173347"/>
      <w:r w:rsidRPr="00397C06">
        <w:rPr>
          <w:lang w:val="en-GB"/>
        </w:rPr>
        <w:t>Copy</w:t>
      </w:r>
      <w:bookmarkEnd w:id="8"/>
      <w:r w:rsidRPr="00397C06">
        <w:rPr>
          <w:lang w:val="en-GB"/>
        </w:rPr>
        <w:t xml:space="preserve"> </w:t>
      </w:r>
    </w:p>
    <w:p w14:paraId="4F3D2EE5" w14:textId="0A38909A" w:rsidR="00956440" w:rsidRPr="00204557" w:rsidRDefault="00204557" w:rsidP="0095341D">
      <w:pPr>
        <w:pStyle w:val="Listenabsatz"/>
        <w:numPr>
          <w:ilvl w:val="1"/>
          <w:numId w:val="3"/>
        </w:numPr>
        <w:rPr>
          <w:lang w:val="en-GB"/>
        </w:rPr>
      </w:pPr>
      <w:r w:rsidRPr="00204557">
        <w:rPr>
          <w:lang w:val="en-GB"/>
        </w:rPr>
        <w:t xml:space="preserve">Copy </w:t>
      </w:r>
      <w:r w:rsidRPr="00204557">
        <w:rPr>
          <w:lang w:val="en-GB"/>
        </w:rPr>
        <w:t>C:\work\aik\kommte\text.txt</w:t>
      </w:r>
      <w:r w:rsidRPr="00204557">
        <w:rPr>
          <w:lang w:val="en-GB"/>
        </w:rPr>
        <w:t xml:space="preserve"> </w:t>
      </w:r>
      <w:r w:rsidR="00956440" w:rsidRPr="00204557">
        <w:rPr>
          <w:lang w:val="en-GB"/>
        </w:rPr>
        <w:t>C:\NeuCP\</w:t>
      </w:r>
      <w:r w:rsidR="00852FCF" w:rsidRPr="00204557">
        <w:rPr>
          <w:lang w:val="en-GB"/>
        </w:rPr>
        <w:t>Ko</w:t>
      </w:r>
      <w:r w:rsidR="00956440" w:rsidRPr="00204557">
        <w:rPr>
          <w:lang w:val="en-GB"/>
        </w:rPr>
        <w:t>Text.txt</w:t>
      </w:r>
    </w:p>
    <w:p w14:paraId="0F167054" w14:textId="793CF183" w:rsidR="00047B6C" w:rsidRPr="00956440" w:rsidRDefault="00047B6C" w:rsidP="00047B6C">
      <w:pPr>
        <w:pStyle w:val="berschrift3"/>
        <w:rPr>
          <w:lang w:val="en-GB"/>
        </w:rPr>
      </w:pPr>
    </w:p>
    <w:p w14:paraId="7CDB897D" w14:textId="38E96543" w:rsidR="00956440" w:rsidRPr="00204557" w:rsidRDefault="00956440" w:rsidP="0095341D">
      <w:pPr>
        <w:pStyle w:val="Listenabsatz"/>
        <w:numPr>
          <w:ilvl w:val="1"/>
          <w:numId w:val="4"/>
        </w:numPr>
        <w:rPr>
          <w:lang w:val="en-GB"/>
        </w:rPr>
      </w:pPr>
      <w:bookmarkStart w:id="9" w:name="_Toc103173348"/>
      <w:r w:rsidRPr="00204557">
        <w:rPr>
          <w:rStyle w:val="berschrift3Zchn"/>
          <w:lang w:val="en-GB"/>
        </w:rPr>
        <w:t>Copy</w:t>
      </w:r>
      <w:bookmarkEnd w:id="9"/>
      <w:r w:rsidRPr="00204557">
        <w:rPr>
          <w:lang w:val="en-GB"/>
        </w:rPr>
        <w:t xml:space="preserve"> </w:t>
      </w:r>
    </w:p>
    <w:p w14:paraId="735E8D1B" w14:textId="174F2149" w:rsidR="00956440" w:rsidRPr="00204557" w:rsidRDefault="00204557" w:rsidP="0095341D">
      <w:pPr>
        <w:pStyle w:val="Listenabsatz"/>
        <w:numPr>
          <w:ilvl w:val="1"/>
          <w:numId w:val="3"/>
        </w:numPr>
        <w:rPr>
          <w:lang w:val="en-GB"/>
        </w:rPr>
      </w:pPr>
      <w:r w:rsidRPr="00204557">
        <w:rPr>
          <w:lang w:val="en-GB"/>
        </w:rPr>
        <w:t xml:space="preserve">Copy  </w:t>
      </w:r>
      <w:r w:rsidRPr="00204557">
        <w:rPr>
          <w:lang w:val="en-GB"/>
        </w:rPr>
        <w:t>C:\kfz\text.txt</w:t>
      </w:r>
      <w:r w:rsidRPr="00204557">
        <w:rPr>
          <w:lang w:val="en-GB"/>
        </w:rPr>
        <w:t xml:space="preserve"> </w:t>
      </w:r>
      <w:r w:rsidR="00956440" w:rsidRPr="00204557">
        <w:rPr>
          <w:lang w:val="en-GB"/>
        </w:rPr>
        <w:t>C:\NeuCP\</w:t>
      </w:r>
      <w:r w:rsidR="00852FCF" w:rsidRPr="00204557">
        <w:rPr>
          <w:lang w:val="en-GB"/>
        </w:rPr>
        <w:t>Kf</w:t>
      </w:r>
      <w:r w:rsidR="00956440" w:rsidRPr="00204557">
        <w:rPr>
          <w:lang w:val="en-GB"/>
        </w:rPr>
        <w:t>Text.txt</w:t>
      </w:r>
    </w:p>
    <w:p w14:paraId="5A0BA67F" w14:textId="0D582731" w:rsidR="00047B6C" w:rsidRPr="00956440" w:rsidRDefault="00047B6C" w:rsidP="00047B6C">
      <w:pPr>
        <w:pStyle w:val="berschrift3"/>
        <w:rPr>
          <w:lang w:val="en-GB"/>
        </w:rPr>
      </w:pPr>
    </w:p>
    <w:p w14:paraId="43310813" w14:textId="52AC3626" w:rsidR="00047B6C" w:rsidRDefault="00204557" w:rsidP="0095341D">
      <w:pPr>
        <w:pStyle w:val="berschrift3"/>
        <w:numPr>
          <w:ilvl w:val="1"/>
          <w:numId w:val="4"/>
        </w:numPr>
      </w:pPr>
      <w:bookmarkStart w:id="10" w:name="_Toc103173349"/>
      <w:r>
        <w:t>Dir</w:t>
      </w:r>
      <w:bookmarkEnd w:id="10"/>
    </w:p>
    <w:p w14:paraId="6693E45A" w14:textId="6A9F3FFB" w:rsidR="00204557" w:rsidRDefault="00204557" w:rsidP="00204557">
      <w:pPr>
        <w:pStyle w:val="Listenabsatz"/>
        <w:ind w:left="1077"/>
      </w:pPr>
      <w:r>
        <w:t>Gibt den Inhalt des aktuellen Directory aus</w:t>
      </w:r>
    </w:p>
    <w:p w14:paraId="7A666124" w14:textId="44A98BF4" w:rsidR="00204557" w:rsidRDefault="00204557" w:rsidP="00204557">
      <w:pPr>
        <w:pStyle w:val="Listenabsatz"/>
        <w:ind w:left="1077"/>
      </w:pPr>
    </w:p>
    <w:p w14:paraId="376ADC71" w14:textId="13B797D9" w:rsidR="00204557" w:rsidRDefault="00204557" w:rsidP="00204557">
      <w:pPr>
        <w:pStyle w:val="Listenabsatz"/>
        <w:ind w:left="1077"/>
      </w:pPr>
      <w:r>
        <w:t>Ausgabe:</w:t>
      </w:r>
    </w:p>
    <w:p w14:paraId="05491A5B" w14:textId="234ECE53" w:rsidR="00204557" w:rsidRDefault="00204557" w:rsidP="00204557">
      <w:pPr>
        <w:pStyle w:val="Listenabsatz"/>
        <w:ind w:left="1077"/>
      </w:pPr>
      <w:r>
        <w:tab/>
        <w:t>PRTEXT.TXT</w:t>
      </w:r>
    </w:p>
    <w:p w14:paraId="214DFEA7" w14:textId="5E9981F5" w:rsidR="00204557" w:rsidRDefault="00204557" w:rsidP="00204557">
      <w:pPr>
        <w:pStyle w:val="Listenabsatz"/>
        <w:ind w:left="1077"/>
      </w:pPr>
      <w:r>
        <w:tab/>
        <w:t>MUTEXT.TXT</w:t>
      </w:r>
    </w:p>
    <w:p w14:paraId="421B7855" w14:textId="1703BE2A" w:rsidR="00204557" w:rsidRDefault="00204557" w:rsidP="00204557">
      <w:pPr>
        <w:pStyle w:val="Listenabsatz"/>
        <w:ind w:left="1077"/>
      </w:pPr>
      <w:r>
        <w:tab/>
        <w:t>WOTEXT.TXT</w:t>
      </w:r>
    </w:p>
    <w:p w14:paraId="05A30F27" w14:textId="65D29B0F" w:rsidR="00204557" w:rsidRDefault="00204557" w:rsidP="00204557">
      <w:pPr>
        <w:pStyle w:val="Listenabsatz"/>
        <w:ind w:left="1077"/>
      </w:pPr>
      <w:r>
        <w:tab/>
        <w:t>AITEXT.TXT</w:t>
      </w:r>
    </w:p>
    <w:p w14:paraId="5B938416" w14:textId="5096BC5E" w:rsidR="00204557" w:rsidRDefault="00204557" w:rsidP="00204557">
      <w:pPr>
        <w:pStyle w:val="Listenabsatz"/>
        <w:ind w:left="1077"/>
      </w:pPr>
      <w:r>
        <w:tab/>
        <w:t>KOTEXT.TXT</w:t>
      </w:r>
    </w:p>
    <w:p w14:paraId="41C53CD0" w14:textId="29FEDA98" w:rsidR="00204557" w:rsidRPr="00204557" w:rsidRDefault="00204557" w:rsidP="00204557">
      <w:pPr>
        <w:pStyle w:val="Listenabsatz"/>
        <w:ind w:left="1077"/>
      </w:pPr>
      <w:r>
        <w:tab/>
        <w:t>KFTEXT.TXT</w:t>
      </w:r>
    </w:p>
    <w:p w14:paraId="1884EE1C" w14:textId="1359FF51" w:rsidR="00047B6C" w:rsidRDefault="001B61FE" w:rsidP="0095341D">
      <w:pPr>
        <w:pStyle w:val="berschrift3"/>
        <w:numPr>
          <w:ilvl w:val="1"/>
          <w:numId w:val="4"/>
        </w:numPr>
      </w:pPr>
      <w:bookmarkStart w:id="11" w:name="_Toc103173350"/>
      <w:r>
        <w:t>tree</w:t>
      </w:r>
      <w:bookmarkEnd w:id="11"/>
    </w:p>
    <w:p w14:paraId="7D1E6D74" w14:textId="0780770C" w:rsidR="001B61FE" w:rsidRDefault="001B61FE" w:rsidP="001B61FE">
      <w:pPr>
        <w:pStyle w:val="Listenabsatz"/>
        <w:ind w:left="1077"/>
      </w:pPr>
      <w:r>
        <w:t xml:space="preserve">Listet all elemente im Verzeichnis auf </w:t>
      </w:r>
    </w:p>
    <w:p w14:paraId="6663AED8" w14:textId="19378A1C" w:rsidR="001B61FE" w:rsidRDefault="001B61FE" w:rsidP="001B61FE">
      <w:pPr>
        <w:pStyle w:val="Listenabsatz"/>
        <w:ind w:left="1077"/>
      </w:pPr>
    </w:p>
    <w:p w14:paraId="02BA0E65" w14:textId="28050073" w:rsidR="001B61FE" w:rsidRDefault="001B61FE" w:rsidP="001B61FE">
      <w:pPr>
        <w:pStyle w:val="Listenabsatz"/>
        <w:ind w:left="1077"/>
      </w:pPr>
      <w:r>
        <w:t>Befehl: Tree</w:t>
      </w:r>
    </w:p>
    <w:p w14:paraId="62EEFA0A" w14:textId="04FB4FAB" w:rsidR="001B61FE" w:rsidRDefault="001B61FE" w:rsidP="001B61FE">
      <w:pPr>
        <w:pStyle w:val="Listenabsatz"/>
        <w:ind w:left="1077"/>
      </w:pPr>
    </w:p>
    <w:p w14:paraId="382BF42A" w14:textId="62C1EEE6" w:rsidR="001B61FE" w:rsidRDefault="001B61FE" w:rsidP="001B61FE">
      <w:pPr>
        <w:pStyle w:val="Listenabsatz"/>
        <w:ind w:left="1077"/>
      </w:pPr>
      <w:r>
        <w:t>C</w:t>
      </w:r>
    </w:p>
    <w:p w14:paraId="44F6D2B5" w14:textId="6C63FB9F" w:rsidR="001B61FE" w:rsidRDefault="001B61FE" w:rsidP="001B61FE">
      <w:pPr>
        <w:pStyle w:val="Listenabsatz"/>
        <w:ind w:left="10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8E930" wp14:editId="371C049F">
                <wp:simplePos x="0" y="0"/>
                <wp:positionH relativeFrom="column">
                  <wp:posOffset>676275</wp:posOffset>
                </wp:positionH>
                <wp:positionV relativeFrom="paragraph">
                  <wp:posOffset>67310</wp:posOffset>
                </wp:positionV>
                <wp:extent cx="171450" cy="47625"/>
                <wp:effectExtent l="0" t="38100" r="76200" b="6667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61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8" o:spid="_x0000_s1026" type="#_x0000_t32" style="position:absolute;margin-left:53.25pt;margin-top:5.3pt;width:13.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" strokecolor="#94b6d2 [3204]" strokeweight=".5pt">
                <v:stroke endarrow="block" joinstyle="miter"/>
              </v:shape>
            </w:pict>
          </mc:Fallback>
        </mc:AlternateContent>
      </w:r>
      <w:r>
        <w:tab/>
        <w:t>AIK</w:t>
      </w:r>
    </w:p>
    <w:p w14:paraId="04EB5DCA" w14:textId="55241024" w:rsidR="001B61FE" w:rsidRPr="001B61FE" w:rsidRDefault="001B61FE" w:rsidP="001B61FE">
      <w:pPr>
        <w:pStyle w:val="Listenabsatz"/>
        <w:ind w:left="10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C0746" wp14:editId="767739EA">
                <wp:simplePos x="0" y="0"/>
                <wp:positionH relativeFrom="column">
                  <wp:posOffset>1104900</wp:posOffset>
                </wp:positionH>
                <wp:positionV relativeFrom="paragraph">
                  <wp:posOffset>9525</wp:posOffset>
                </wp:positionV>
                <wp:extent cx="190500" cy="76200"/>
                <wp:effectExtent l="0" t="0" r="76200" b="571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190A2" id="Gerade Verbindung mit Pfeil 39" o:spid="_x0000_s1026" type="#_x0000_t32" style="position:absolute;margin-left:87pt;margin-top:.75pt;width:1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" strokecolor="#94b6d2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KommTe</w:t>
      </w:r>
    </w:p>
    <w:p w14:paraId="5D03AF97" w14:textId="2AD47166" w:rsidR="00047B6C" w:rsidRDefault="000143B9" w:rsidP="0095341D">
      <w:pPr>
        <w:pStyle w:val="berschrift3"/>
        <w:numPr>
          <w:ilvl w:val="1"/>
          <w:numId w:val="4"/>
        </w:numPr>
      </w:pPr>
      <w:bookmarkStart w:id="12" w:name="_Toc103173351"/>
      <w:r>
        <w:t>Rename</w:t>
      </w:r>
      <w:bookmarkEnd w:id="12"/>
    </w:p>
    <w:p w14:paraId="29B89FBA" w14:textId="22C6B607" w:rsidR="000143B9" w:rsidRDefault="000143B9" w:rsidP="000143B9">
      <w:pPr>
        <w:pStyle w:val="Listenabsatz"/>
        <w:ind w:left="1440"/>
      </w:pPr>
      <w:r>
        <w:t>Rename [pfad zu den Dateien ] [neuer name]</w:t>
      </w:r>
    </w:p>
    <w:p w14:paraId="3C41E729" w14:textId="474DE7B6" w:rsidR="000143B9" w:rsidRDefault="000143B9" w:rsidP="000143B9">
      <w:pPr>
        <w:pStyle w:val="Listenabsatz"/>
        <w:ind w:left="1440"/>
      </w:pPr>
    </w:p>
    <w:p w14:paraId="12BF0677" w14:textId="477AACF7" w:rsidR="000143B9" w:rsidRDefault="000143B9" w:rsidP="000143B9">
      <w:pPr>
        <w:pStyle w:val="Listenabsatz"/>
        <w:ind w:left="1440"/>
      </w:pPr>
      <w:r>
        <w:t>Mit dem Wildcard zeichen werden alle txt ausgwählt und und um</w:t>
      </w:r>
    </w:p>
    <w:p w14:paraId="484A4D95" w14:textId="658F1C67" w:rsidR="00B67BCD" w:rsidRDefault="00B67BCD" w:rsidP="000143B9">
      <w:pPr>
        <w:pStyle w:val="Listenabsatz"/>
        <w:ind w:left="1440"/>
      </w:pPr>
    </w:p>
    <w:p w14:paraId="3E417C00" w14:textId="4E304880" w:rsidR="00B67BCD" w:rsidRPr="000143B9" w:rsidRDefault="00B67BCD" w:rsidP="000143B9">
      <w:pPr>
        <w:pStyle w:val="Listenabsatz"/>
        <w:ind w:left="1440"/>
      </w:pPr>
      <w:r>
        <w:t>Rename *.txt *.bat</w:t>
      </w:r>
    </w:p>
    <w:p w14:paraId="1A888841" w14:textId="447A62EE" w:rsidR="00047B6C" w:rsidRDefault="00B67BCD" w:rsidP="0095341D">
      <w:pPr>
        <w:pStyle w:val="berschrift3"/>
        <w:numPr>
          <w:ilvl w:val="1"/>
          <w:numId w:val="4"/>
        </w:numPr>
      </w:pPr>
      <w:bookmarkStart w:id="13" w:name="_Toc103173352"/>
      <w:r>
        <w:t>dir</w:t>
      </w:r>
      <w:bookmarkEnd w:id="13"/>
    </w:p>
    <w:p w14:paraId="79CCC95E" w14:textId="77777777" w:rsidR="00B67BCD" w:rsidRDefault="00B67BCD" w:rsidP="00B67BCD">
      <w:pPr>
        <w:pStyle w:val="Listenabsatz"/>
        <w:ind w:left="360"/>
      </w:pPr>
      <w:r>
        <w:t>Ausgabe:</w:t>
      </w:r>
    </w:p>
    <w:p w14:paraId="40561A74" w14:textId="77777777" w:rsidR="00B67BCD" w:rsidRDefault="00B67BCD" w:rsidP="00B67BCD">
      <w:pPr>
        <w:pStyle w:val="Listenabsatz"/>
        <w:ind w:left="360"/>
      </w:pPr>
      <w:r>
        <w:tab/>
        <w:t>PRTEXT.TXT</w:t>
      </w:r>
    </w:p>
    <w:p w14:paraId="42419EFF" w14:textId="77777777" w:rsidR="00B67BCD" w:rsidRDefault="00B67BCD" w:rsidP="00B67BCD">
      <w:pPr>
        <w:pStyle w:val="Listenabsatz"/>
        <w:ind w:left="360"/>
      </w:pPr>
      <w:r>
        <w:tab/>
        <w:t>MUTEXT.TXT</w:t>
      </w:r>
    </w:p>
    <w:p w14:paraId="6A7D61B8" w14:textId="63B2A713" w:rsidR="00B67BCD" w:rsidRDefault="00B67BCD" w:rsidP="00B67BCD">
      <w:pPr>
        <w:pStyle w:val="Listenabsatz"/>
        <w:ind w:left="360"/>
      </w:pPr>
      <w:r>
        <w:lastRenderedPageBreak/>
        <w:t>WOTEXT.TXT</w:t>
      </w:r>
    </w:p>
    <w:p w14:paraId="671ABBD0" w14:textId="77777777" w:rsidR="00B67BCD" w:rsidRDefault="00B67BCD" w:rsidP="00B67BCD">
      <w:pPr>
        <w:pStyle w:val="Listenabsatz"/>
        <w:ind w:left="360"/>
      </w:pPr>
      <w:r>
        <w:tab/>
        <w:t>AITEXT.TXT</w:t>
      </w:r>
    </w:p>
    <w:p w14:paraId="18BF445B" w14:textId="77777777" w:rsidR="00B67BCD" w:rsidRDefault="00B67BCD" w:rsidP="00B67BCD">
      <w:pPr>
        <w:pStyle w:val="Listenabsatz"/>
        <w:ind w:left="360"/>
      </w:pPr>
      <w:r>
        <w:tab/>
        <w:t>KOTEXT.TXT</w:t>
      </w:r>
    </w:p>
    <w:p w14:paraId="3C2B13D1" w14:textId="3947F643" w:rsidR="00B67BCD" w:rsidRPr="00204557" w:rsidRDefault="00B67BCD" w:rsidP="00B67BCD">
      <w:pPr>
        <w:pStyle w:val="Listenabsatz"/>
        <w:ind w:left="360"/>
      </w:pPr>
      <w:r>
        <w:tab/>
        <w:t>KFTEXT.TXT</w:t>
      </w:r>
    </w:p>
    <w:p w14:paraId="1D724980" w14:textId="77777777" w:rsidR="00B67BCD" w:rsidRPr="00B67BCD" w:rsidRDefault="00B67BCD" w:rsidP="00B67BCD">
      <w:pPr>
        <w:pStyle w:val="Listenabsatz"/>
        <w:ind w:left="1440"/>
      </w:pPr>
    </w:p>
    <w:p w14:paraId="497A26D4" w14:textId="457AC161" w:rsidR="00047B6C" w:rsidRDefault="00B67BCD" w:rsidP="0095341D">
      <w:pPr>
        <w:pStyle w:val="berschrift3"/>
        <w:numPr>
          <w:ilvl w:val="1"/>
          <w:numId w:val="4"/>
        </w:numPr>
      </w:pPr>
      <w:bookmarkStart w:id="14" w:name="_Toc103173353"/>
      <w:r>
        <w:t>Date</w:t>
      </w:r>
      <w:bookmarkEnd w:id="14"/>
    </w:p>
    <w:p w14:paraId="6A1512AF" w14:textId="2B375D8E" w:rsidR="00B67BCD" w:rsidRPr="00B67BCD" w:rsidRDefault="00B67BCD" w:rsidP="00B67BCD">
      <w:pPr>
        <w:pStyle w:val="Listenabsatz"/>
        <w:ind w:left="1077"/>
      </w:pPr>
      <w:r>
        <w:t xml:space="preserve">Date </w:t>
      </w:r>
    </w:p>
    <w:p w14:paraId="6565D901" w14:textId="55F0CB24" w:rsidR="00047B6C" w:rsidRDefault="00B67BCD" w:rsidP="0095341D">
      <w:pPr>
        <w:pStyle w:val="berschrift3"/>
        <w:numPr>
          <w:ilvl w:val="1"/>
          <w:numId w:val="4"/>
        </w:numPr>
      </w:pPr>
      <w:bookmarkStart w:id="15" w:name="_Toc103173354"/>
      <w:r>
        <w:t>CHKDSK</w:t>
      </w:r>
      <w:bookmarkEnd w:id="15"/>
    </w:p>
    <w:p w14:paraId="301FFB19" w14:textId="5683C353" w:rsidR="00B67BCD" w:rsidRDefault="00B7747E" w:rsidP="00B7747E">
      <w:pPr>
        <w:ind w:left="1077"/>
      </w:pPr>
      <w:r>
        <w:t xml:space="preserve">655.360 Byte Gesamt </w:t>
      </w:r>
    </w:p>
    <w:p w14:paraId="17E936B9" w14:textId="6A15ADED" w:rsidR="00B7747E" w:rsidRPr="00B67BCD" w:rsidRDefault="00B7747E" w:rsidP="00B7747E">
      <w:pPr>
        <w:ind w:left="1077"/>
      </w:pPr>
      <w:r>
        <w:t>590.704 Frei</w:t>
      </w:r>
    </w:p>
    <w:p w14:paraId="4427FDB2" w14:textId="3B39B4EA" w:rsidR="00047B6C" w:rsidRDefault="00047B6C" w:rsidP="00047B6C">
      <w:pPr>
        <w:pStyle w:val="berschrift3"/>
      </w:pPr>
      <w:r>
        <w:tab/>
      </w:r>
      <w:bookmarkStart w:id="16" w:name="_Toc103173355"/>
      <w:r>
        <w:t>3.14</w:t>
      </w:r>
      <w:r w:rsidR="00B7747E">
        <w:t xml:space="preserve"> subst</w:t>
      </w:r>
      <w:bookmarkEnd w:id="16"/>
    </w:p>
    <w:p w14:paraId="2FDE578A" w14:textId="17651B00" w:rsidR="00B7747E" w:rsidRDefault="00B7747E" w:rsidP="00B7747E">
      <w:r>
        <w:tab/>
      </w:r>
      <w:r>
        <w:tab/>
        <w:t>Subst [alter name] [neuername]</w:t>
      </w:r>
    </w:p>
    <w:p w14:paraId="1CC98FAA" w14:textId="453DB323" w:rsidR="00B7747E" w:rsidRPr="00B7747E" w:rsidRDefault="00B7747E" w:rsidP="00B7747E">
      <w:r>
        <w:tab/>
      </w:r>
      <w:r>
        <w:tab/>
        <w:t>Subst C: korbi:</w:t>
      </w:r>
    </w:p>
    <w:p w14:paraId="6D4AA8B0" w14:textId="052C05C2" w:rsidR="00047B6C" w:rsidRDefault="00B7747E" w:rsidP="0095341D">
      <w:pPr>
        <w:pStyle w:val="berschrift3"/>
        <w:numPr>
          <w:ilvl w:val="1"/>
          <w:numId w:val="4"/>
        </w:numPr>
      </w:pPr>
      <w:bookmarkStart w:id="17" w:name="_Toc103173356"/>
      <w:r>
        <w:t>del</w:t>
      </w:r>
      <w:bookmarkEnd w:id="17"/>
      <w:r>
        <w:t xml:space="preserve"> </w:t>
      </w:r>
    </w:p>
    <w:p w14:paraId="3305EB98" w14:textId="65EB483B" w:rsidR="00B7747E" w:rsidRPr="00B7747E" w:rsidRDefault="00B7747E" w:rsidP="00B7747E">
      <w:pPr>
        <w:ind w:left="720"/>
      </w:pPr>
      <w:r>
        <w:t>Del [pfad der gelöscht werden soll]</w:t>
      </w:r>
    </w:p>
    <w:p w14:paraId="2A222200" w14:textId="77777777" w:rsidR="00047B6C" w:rsidRPr="00047B6C" w:rsidRDefault="00047B6C" w:rsidP="00047B6C"/>
    <w:p w14:paraId="1D3BF4B4" w14:textId="20275AE9" w:rsidR="007F2F99" w:rsidRDefault="007F2F99" w:rsidP="00290C74"/>
    <w:p w14:paraId="20D754FE" w14:textId="7FE45E86" w:rsidR="007F2F99" w:rsidRDefault="007F2F99" w:rsidP="00290C74"/>
    <w:p w14:paraId="770B3B1B" w14:textId="04E7618A" w:rsidR="007F2F99" w:rsidRDefault="007F2F99" w:rsidP="00290C74"/>
    <w:p w14:paraId="3B959FCF" w14:textId="76209646" w:rsidR="007F2F99" w:rsidRDefault="007F2F99" w:rsidP="00290C74"/>
    <w:sectPr w:rsidR="007F2F99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D03CE" w14:textId="77777777" w:rsidR="0095341D" w:rsidRDefault="0095341D">
      <w:r>
        <w:separator/>
      </w:r>
    </w:p>
    <w:p w14:paraId="5737C9FB" w14:textId="77777777" w:rsidR="0095341D" w:rsidRDefault="0095341D"/>
  </w:endnote>
  <w:endnote w:type="continuationSeparator" w:id="0">
    <w:p w14:paraId="1B24E505" w14:textId="77777777" w:rsidR="0095341D" w:rsidRDefault="0095341D">
      <w:r>
        <w:continuationSeparator/>
      </w:r>
    </w:p>
    <w:p w14:paraId="7172A291" w14:textId="77777777" w:rsidR="0095341D" w:rsidRDefault="00953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24AE3977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830D1D">
      <w:t>11</w:t>
    </w:r>
    <w:r>
      <w:t>.</w:t>
    </w:r>
    <w:r w:rsidR="00037141">
      <w:t>0</w:t>
    </w:r>
    <w:r w:rsidR="00830D1D">
      <w:t>5</w:t>
    </w:r>
    <w:r>
      <w:t>.202</w:t>
    </w:r>
    <w:r w:rsidR="00037141">
      <w:t>2</w:t>
    </w:r>
    <w:r>
      <w:t xml:space="preserve"> 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9DFC" w14:textId="77777777" w:rsidR="0095341D" w:rsidRDefault="0095341D">
      <w:r>
        <w:separator/>
      </w:r>
    </w:p>
    <w:p w14:paraId="257EAF14" w14:textId="77777777" w:rsidR="0095341D" w:rsidRDefault="0095341D"/>
  </w:footnote>
  <w:footnote w:type="continuationSeparator" w:id="0">
    <w:p w14:paraId="51E142EC" w14:textId="77777777" w:rsidR="0095341D" w:rsidRDefault="0095341D">
      <w:r>
        <w:continuationSeparator/>
      </w:r>
    </w:p>
    <w:p w14:paraId="49D12B0E" w14:textId="77777777" w:rsidR="0095341D" w:rsidRDefault="00953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27D"/>
    <w:multiLevelType w:val="hybridMultilevel"/>
    <w:tmpl w:val="BD480788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34138FC"/>
    <w:multiLevelType w:val="multilevel"/>
    <w:tmpl w:val="D00CDF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76" w:hanging="1440"/>
      </w:pPr>
      <w:rPr>
        <w:rFonts w:hint="default"/>
      </w:rPr>
    </w:lvl>
  </w:abstractNum>
  <w:abstractNum w:abstractNumId="3" w15:restartNumberingAfterBreak="0">
    <w:nsid w:val="6A075C3B"/>
    <w:multiLevelType w:val="hybridMultilevel"/>
    <w:tmpl w:val="483C8742"/>
    <w:lvl w:ilvl="0" w:tplc="0400BAC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2041127683">
    <w:abstractNumId w:val="1"/>
  </w:num>
  <w:num w:numId="2" w16cid:durableId="386535361">
    <w:abstractNumId w:val="3"/>
  </w:num>
  <w:num w:numId="3" w16cid:durableId="666637069">
    <w:abstractNumId w:val="0"/>
  </w:num>
  <w:num w:numId="4" w16cid:durableId="31661889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06EC4"/>
    <w:rsid w:val="000143B9"/>
    <w:rsid w:val="0001557C"/>
    <w:rsid w:val="00037141"/>
    <w:rsid w:val="00047B6C"/>
    <w:rsid w:val="000A0B32"/>
    <w:rsid w:val="000A223D"/>
    <w:rsid w:val="000C1EF1"/>
    <w:rsid w:val="000D2CF6"/>
    <w:rsid w:val="000D5399"/>
    <w:rsid w:val="000E25C9"/>
    <w:rsid w:val="000F38CF"/>
    <w:rsid w:val="000F5BED"/>
    <w:rsid w:val="00117F74"/>
    <w:rsid w:val="00160AF9"/>
    <w:rsid w:val="001912B2"/>
    <w:rsid w:val="001B61FE"/>
    <w:rsid w:val="001D0095"/>
    <w:rsid w:val="001D2CA8"/>
    <w:rsid w:val="001E4561"/>
    <w:rsid w:val="00200677"/>
    <w:rsid w:val="00204557"/>
    <w:rsid w:val="00215D27"/>
    <w:rsid w:val="00235F54"/>
    <w:rsid w:val="00242DA3"/>
    <w:rsid w:val="00264BFC"/>
    <w:rsid w:val="00290347"/>
    <w:rsid w:val="00290C74"/>
    <w:rsid w:val="002A0044"/>
    <w:rsid w:val="002A0BEE"/>
    <w:rsid w:val="002D46EE"/>
    <w:rsid w:val="002F6D4D"/>
    <w:rsid w:val="00303EAA"/>
    <w:rsid w:val="00340A73"/>
    <w:rsid w:val="003517F4"/>
    <w:rsid w:val="00355CC6"/>
    <w:rsid w:val="003608C6"/>
    <w:rsid w:val="003650EA"/>
    <w:rsid w:val="00386068"/>
    <w:rsid w:val="00397000"/>
    <w:rsid w:val="00397C06"/>
    <w:rsid w:val="003A445F"/>
    <w:rsid w:val="003A4FE1"/>
    <w:rsid w:val="003C0801"/>
    <w:rsid w:val="003C2D7B"/>
    <w:rsid w:val="003F66FA"/>
    <w:rsid w:val="00402486"/>
    <w:rsid w:val="0040646F"/>
    <w:rsid w:val="004224CB"/>
    <w:rsid w:val="0043570C"/>
    <w:rsid w:val="00474746"/>
    <w:rsid w:val="004823AF"/>
    <w:rsid w:val="0048393D"/>
    <w:rsid w:val="004D5282"/>
    <w:rsid w:val="004E2A23"/>
    <w:rsid w:val="004F0E9B"/>
    <w:rsid w:val="004F562B"/>
    <w:rsid w:val="004F5A1A"/>
    <w:rsid w:val="004F6140"/>
    <w:rsid w:val="00503C9F"/>
    <w:rsid w:val="005056F0"/>
    <w:rsid w:val="00515372"/>
    <w:rsid w:val="0052164F"/>
    <w:rsid w:val="00531D5A"/>
    <w:rsid w:val="00547E56"/>
    <w:rsid w:val="00553FD6"/>
    <w:rsid w:val="0056311B"/>
    <w:rsid w:val="00574CBC"/>
    <w:rsid w:val="00595612"/>
    <w:rsid w:val="005A54FA"/>
    <w:rsid w:val="005B2EAF"/>
    <w:rsid w:val="005B3755"/>
    <w:rsid w:val="005C325D"/>
    <w:rsid w:val="00614C15"/>
    <w:rsid w:val="00616F8E"/>
    <w:rsid w:val="006255BD"/>
    <w:rsid w:val="00630D2E"/>
    <w:rsid w:val="0064330D"/>
    <w:rsid w:val="006759F9"/>
    <w:rsid w:val="006809FA"/>
    <w:rsid w:val="00685902"/>
    <w:rsid w:val="006B14FC"/>
    <w:rsid w:val="006C254A"/>
    <w:rsid w:val="006D54BF"/>
    <w:rsid w:val="006D67A2"/>
    <w:rsid w:val="006E09B8"/>
    <w:rsid w:val="006E67C4"/>
    <w:rsid w:val="006F2718"/>
    <w:rsid w:val="0070667C"/>
    <w:rsid w:val="007122DE"/>
    <w:rsid w:val="007416D6"/>
    <w:rsid w:val="00755E85"/>
    <w:rsid w:val="00771FBE"/>
    <w:rsid w:val="007824CA"/>
    <w:rsid w:val="007931CB"/>
    <w:rsid w:val="007B1A35"/>
    <w:rsid w:val="007C1849"/>
    <w:rsid w:val="007D770B"/>
    <w:rsid w:val="007F2F99"/>
    <w:rsid w:val="007F4B9C"/>
    <w:rsid w:val="007F6D58"/>
    <w:rsid w:val="00830D1D"/>
    <w:rsid w:val="008355F4"/>
    <w:rsid w:val="008400AB"/>
    <w:rsid w:val="00850F02"/>
    <w:rsid w:val="00852FCF"/>
    <w:rsid w:val="0089087A"/>
    <w:rsid w:val="00894AAE"/>
    <w:rsid w:val="008C6896"/>
    <w:rsid w:val="0090428B"/>
    <w:rsid w:val="00905FA1"/>
    <w:rsid w:val="00946B86"/>
    <w:rsid w:val="0095341D"/>
    <w:rsid w:val="00956440"/>
    <w:rsid w:val="009831BE"/>
    <w:rsid w:val="009C2586"/>
    <w:rsid w:val="009C4545"/>
    <w:rsid w:val="009C4CD5"/>
    <w:rsid w:val="009D39A6"/>
    <w:rsid w:val="009D6EDD"/>
    <w:rsid w:val="009F2ED4"/>
    <w:rsid w:val="009F4FFF"/>
    <w:rsid w:val="00A368D1"/>
    <w:rsid w:val="00A54BAD"/>
    <w:rsid w:val="00A63156"/>
    <w:rsid w:val="00A638EC"/>
    <w:rsid w:val="00A63A7F"/>
    <w:rsid w:val="00A72517"/>
    <w:rsid w:val="00A812CD"/>
    <w:rsid w:val="00A8474B"/>
    <w:rsid w:val="00A94114"/>
    <w:rsid w:val="00A94C93"/>
    <w:rsid w:val="00AA133F"/>
    <w:rsid w:val="00AB1E67"/>
    <w:rsid w:val="00AE1FAD"/>
    <w:rsid w:val="00AE66B5"/>
    <w:rsid w:val="00AF5C00"/>
    <w:rsid w:val="00B00AC5"/>
    <w:rsid w:val="00B05A7F"/>
    <w:rsid w:val="00B10245"/>
    <w:rsid w:val="00B2553C"/>
    <w:rsid w:val="00B67BCD"/>
    <w:rsid w:val="00B72DF7"/>
    <w:rsid w:val="00B7747E"/>
    <w:rsid w:val="00BB5D86"/>
    <w:rsid w:val="00BC0A82"/>
    <w:rsid w:val="00BC4906"/>
    <w:rsid w:val="00BE0195"/>
    <w:rsid w:val="00BE52AF"/>
    <w:rsid w:val="00C10F9D"/>
    <w:rsid w:val="00C11338"/>
    <w:rsid w:val="00C1480A"/>
    <w:rsid w:val="00C15485"/>
    <w:rsid w:val="00C17E8E"/>
    <w:rsid w:val="00C20013"/>
    <w:rsid w:val="00C200C1"/>
    <w:rsid w:val="00C33179"/>
    <w:rsid w:val="00C4234F"/>
    <w:rsid w:val="00C454DA"/>
    <w:rsid w:val="00C52189"/>
    <w:rsid w:val="00C7116E"/>
    <w:rsid w:val="00C74EC7"/>
    <w:rsid w:val="00C7622F"/>
    <w:rsid w:val="00C925A9"/>
    <w:rsid w:val="00C96829"/>
    <w:rsid w:val="00CA3A82"/>
    <w:rsid w:val="00CA74A9"/>
    <w:rsid w:val="00CB1C65"/>
    <w:rsid w:val="00CB3CE7"/>
    <w:rsid w:val="00CC595B"/>
    <w:rsid w:val="00CC7BFF"/>
    <w:rsid w:val="00CF0906"/>
    <w:rsid w:val="00CF5249"/>
    <w:rsid w:val="00D0268F"/>
    <w:rsid w:val="00D04805"/>
    <w:rsid w:val="00D07541"/>
    <w:rsid w:val="00D079FD"/>
    <w:rsid w:val="00D11A9A"/>
    <w:rsid w:val="00D51F5E"/>
    <w:rsid w:val="00D5350B"/>
    <w:rsid w:val="00D84E65"/>
    <w:rsid w:val="00D965F7"/>
    <w:rsid w:val="00DC4FD4"/>
    <w:rsid w:val="00DD4F20"/>
    <w:rsid w:val="00E40F4B"/>
    <w:rsid w:val="00E4178F"/>
    <w:rsid w:val="00E43AA0"/>
    <w:rsid w:val="00E43E97"/>
    <w:rsid w:val="00E611E1"/>
    <w:rsid w:val="00E65EA0"/>
    <w:rsid w:val="00E75530"/>
    <w:rsid w:val="00E82114"/>
    <w:rsid w:val="00E93C6A"/>
    <w:rsid w:val="00EB4079"/>
    <w:rsid w:val="00EC484E"/>
    <w:rsid w:val="00EE583A"/>
    <w:rsid w:val="00EE5DA3"/>
    <w:rsid w:val="00F41333"/>
    <w:rsid w:val="00F5192E"/>
    <w:rsid w:val="00F60AF0"/>
    <w:rsid w:val="00F83F7E"/>
    <w:rsid w:val="00F9069F"/>
    <w:rsid w:val="00F92737"/>
    <w:rsid w:val="00FA7B72"/>
    <w:rsid w:val="00FB5E89"/>
    <w:rsid w:val="00FC58C2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1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06210F"/>
    <w:rsid w:val="002B7C5B"/>
    <w:rsid w:val="003F4FE5"/>
    <w:rsid w:val="003F571C"/>
    <w:rsid w:val="00437E38"/>
    <w:rsid w:val="0052489F"/>
    <w:rsid w:val="00530244"/>
    <w:rsid w:val="00591261"/>
    <w:rsid w:val="005B2257"/>
    <w:rsid w:val="006556C8"/>
    <w:rsid w:val="006E5384"/>
    <w:rsid w:val="0074099F"/>
    <w:rsid w:val="007A4A66"/>
    <w:rsid w:val="008304C7"/>
    <w:rsid w:val="009173AC"/>
    <w:rsid w:val="009C7AC5"/>
    <w:rsid w:val="00A357E8"/>
    <w:rsid w:val="00AD1A26"/>
    <w:rsid w:val="00AF1C09"/>
    <w:rsid w:val="00B212A1"/>
    <w:rsid w:val="00C43FBD"/>
    <w:rsid w:val="00C81290"/>
    <w:rsid w:val="00E154E2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09.03.2021 KW:10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1</Pages>
  <Words>404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25</cp:revision>
  <cp:lastPrinted>2022-05-11T12:55:00Z</cp:lastPrinted>
  <dcterms:created xsi:type="dcterms:W3CDTF">2021-10-27T06:45:00Z</dcterms:created>
  <dcterms:modified xsi:type="dcterms:W3CDTF">2022-05-11T12:55:00Z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
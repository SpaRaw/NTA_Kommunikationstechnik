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1DF1" w14:textId="72D73B4C" w:rsidR="00A638EC" w:rsidRPr="005056F0" w:rsidRDefault="00A638EC" w:rsidP="00264BFC">
      <w:pPr>
        <w:pStyle w:val="Untertitel"/>
        <w:jc w:val="center"/>
      </w:pPr>
    </w:p>
    <w:p w14:paraId="66D28841" w14:textId="73C371EB" w:rsidR="00A638EC" w:rsidRPr="005056F0" w:rsidRDefault="005C325D" w:rsidP="00A638EC">
      <w:pPr>
        <w:pStyle w:val="Untertitel"/>
      </w:pPr>
      <w:sdt>
        <w:sdtPr>
          <w:alias w:val="Datum eingeben:"/>
          <w:tag w:val="Datum eingeben:"/>
          <w:id w:val="-664086759"/>
          <w:placeholder>
            <w:docPart w:val="849ECD351341419BA9BF206DEFB7CE1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6B14FC">
            <w:t>2</w:t>
          </w:r>
          <w:r w:rsidR="00037141">
            <w:t>6</w:t>
          </w:r>
          <w:r w:rsidR="000D5399">
            <w:t>.</w:t>
          </w:r>
          <w:r w:rsidR="00037141">
            <w:t>01</w:t>
          </w:r>
          <w:r w:rsidR="000D5399">
            <w:t>.2021 KW:</w:t>
          </w:r>
          <w:r w:rsidR="00037141">
            <w:t>04</w:t>
          </w:r>
        </w:sdtContent>
      </w:sdt>
    </w:p>
    <w:p w14:paraId="35C2206C" w14:textId="2EE5430B" w:rsidR="00A638EC" w:rsidRPr="005056F0" w:rsidRDefault="00A638EC" w:rsidP="00A638EC">
      <w:pPr>
        <w:pStyle w:val="Logo"/>
      </w:pPr>
    </w:p>
    <w:sdt>
      <w:sdtPr>
        <w:alias w:val="Titel eingeben:"/>
        <w:tag w:val=""/>
        <w:id w:val="390237733"/>
        <w:placeholder>
          <w:docPart w:val="20725D9FA65F4FA28F3F03A6F4A1D5E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73629DE8" w14:textId="1410C511" w:rsidR="00A638EC" w:rsidRPr="005056F0" w:rsidRDefault="00264BFC" w:rsidP="00A638EC">
          <w:pPr>
            <w:pStyle w:val="Titel"/>
          </w:pPr>
          <w:r>
            <w:t>Protokoll</w:t>
          </w:r>
        </w:p>
      </w:sdtContent>
    </w:sdt>
    <w:sdt>
      <w:sdtPr>
        <w:alias w:val="Untertitel eingeben:"/>
        <w:tag w:val="Untertitel eingeben:"/>
        <w:id w:val="1134748392"/>
        <w:placeholder>
          <w:docPart w:val="EFF9C92F55F445F9858A58759F21AFE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A4FB229" w14:textId="0A8707D9" w:rsidR="00A638EC" w:rsidRPr="005056F0" w:rsidRDefault="00264BFC" w:rsidP="00264BFC">
          <w:pPr>
            <w:pStyle w:val="Untertitel"/>
          </w:pPr>
          <w:r>
            <w:t>Kommunikationstechnik Praktikum</w:t>
          </w:r>
        </w:p>
      </w:sdtContent>
    </w:sdt>
    <w:p w14:paraId="6AA2E143" w14:textId="7CF68021" w:rsidR="00264BFC" w:rsidRDefault="00264BFC" w:rsidP="00E43AA0">
      <w:pPr>
        <w:pStyle w:val="Kontaktinfos"/>
        <w:jc w:val="center"/>
      </w:pPr>
    </w:p>
    <w:p w14:paraId="179E72B8" w14:textId="7B99CDB8" w:rsidR="00264BFC" w:rsidRDefault="00264BFC" w:rsidP="00290347">
      <w:pPr>
        <w:pStyle w:val="Kontaktinfos"/>
      </w:pPr>
      <w:r>
        <w:t>Leiter: Herr Maulhardt</w:t>
      </w:r>
    </w:p>
    <w:p w14:paraId="5676065A" w14:textId="77777777" w:rsidR="00E43AA0" w:rsidRDefault="00E43AA0" w:rsidP="00290347">
      <w:pPr>
        <w:pStyle w:val="Kontaktinfos"/>
      </w:pPr>
    </w:p>
    <w:p w14:paraId="100A00AE" w14:textId="56A1B30D" w:rsidR="00E43AA0" w:rsidRDefault="00E43AA0" w:rsidP="00CC595B">
      <w:pPr>
        <w:pStyle w:val="Kontaktinfos"/>
      </w:pPr>
      <w:r>
        <w:t>protokollanten:</w:t>
      </w:r>
    </w:p>
    <w:p w14:paraId="16E5EF7B" w14:textId="365103F7" w:rsidR="00E43AA0" w:rsidRDefault="00E43AA0" w:rsidP="00E43AA0">
      <w:pPr>
        <w:pStyle w:val="Kontaktinfos"/>
      </w:pPr>
      <w:r>
        <w:t>Müller Kor</w:t>
      </w:r>
      <w:r w:rsidR="00037141">
        <w:t>b</w:t>
      </w:r>
      <w:r>
        <w:t>inian</w:t>
      </w:r>
    </w:p>
    <w:p w14:paraId="5DEAE698" w14:textId="77777777" w:rsidR="00E43AA0" w:rsidRDefault="00E43AA0" w:rsidP="00E43AA0">
      <w:pPr>
        <w:pStyle w:val="Kontaktinfos"/>
      </w:pPr>
    </w:p>
    <w:p w14:paraId="5B784E7A" w14:textId="74529A3A" w:rsidR="00E43AA0" w:rsidRDefault="00264BFC" w:rsidP="00E43AA0">
      <w:pPr>
        <w:pStyle w:val="Kontaktinfos"/>
      </w:pPr>
      <w:r>
        <w:t xml:space="preserve">Praktikumseinheit: </w:t>
      </w:r>
      <w:r w:rsidR="00037141">
        <w:t>17</w:t>
      </w:r>
    </w:p>
    <w:p w14:paraId="332B19D1" w14:textId="179D2C97" w:rsidR="00264BFC" w:rsidRDefault="00264BFC" w:rsidP="00290347">
      <w:pPr>
        <w:pStyle w:val="Kontaktinfos"/>
      </w:pPr>
      <w:r>
        <w:t>Gruppe: B</w:t>
      </w:r>
    </w:p>
    <w:p w14:paraId="03C44865" w14:textId="77777777" w:rsidR="00E43AA0" w:rsidRDefault="00E43AA0" w:rsidP="00290347">
      <w:pPr>
        <w:pStyle w:val="Kontaktinfos"/>
      </w:pPr>
    </w:p>
    <w:p w14:paraId="46E4DA18" w14:textId="00F0F0C2" w:rsidR="00264BFC" w:rsidRDefault="00264BFC" w:rsidP="00290347">
      <w:pPr>
        <w:pStyle w:val="Kontaktinfos"/>
      </w:pPr>
      <w:r>
        <w:t xml:space="preserve">thema: </w:t>
      </w:r>
      <w:r w:rsidR="00037141">
        <w:t>CHrashkurs HTML/CSS teil 1</w:t>
      </w:r>
    </w:p>
    <w:p w14:paraId="502979B5" w14:textId="77777777" w:rsidR="00F92737" w:rsidRDefault="00F92737" w:rsidP="00290347">
      <w:pPr>
        <w:pStyle w:val="Kontaktinfos"/>
      </w:pPr>
    </w:p>
    <w:p w14:paraId="35032E2C" w14:textId="77777777" w:rsidR="00264BFC" w:rsidRDefault="00264BFC">
      <w:pPr>
        <w:spacing w:before="0" w:after="240" w:line="252" w:lineRule="auto"/>
        <w:ind w:left="0" w:right="0"/>
        <w:rPr>
          <w:caps/>
        </w:rPr>
      </w:pPr>
      <w:r>
        <w:br w:type="page"/>
      </w:r>
    </w:p>
    <w:p w14:paraId="1DB79AB5" w14:textId="3BD4CD2D" w:rsidR="000D2CF6" w:rsidRDefault="000D5399" w:rsidP="00037141">
      <w:pPr>
        <w:pStyle w:val="Verzeichnis2"/>
        <w:pBdr>
          <w:top w:val="single" w:sz="4" w:space="0" w:color="B85A22" w:themeColor="accent2" w:themeShade="BF"/>
        </w:pBdr>
        <w:tabs>
          <w:tab w:val="left" w:pos="63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91007565" w:history="1">
        <w:r w:rsidR="000D2CF6" w:rsidRPr="00104053">
          <w:rPr>
            <w:rStyle w:val="Hyperlink"/>
            <w:noProof/>
          </w:rPr>
          <w:t>1.</w:t>
        </w:r>
        <w:r w:rsidR="000D2CF6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Website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_Toc91007565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2</w:t>
        </w:r>
        <w:r w:rsidR="000D2CF6">
          <w:rPr>
            <w:noProof/>
            <w:webHidden/>
          </w:rPr>
          <w:fldChar w:fldCharType="end"/>
        </w:r>
      </w:hyperlink>
    </w:p>
    <w:p w14:paraId="27B6CA67" w14:textId="0395FD79" w:rsidR="000D2CF6" w:rsidRDefault="005C325D" w:rsidP="00037141">
      <w:pPr>
        <w:pStyle w:val="Verzeichnis3"/>
        <w:pBdr>
          <w:top w:val="single" w:sz="4" w:space="0" w:color="B85A22" w:themeColor="accent2" w:themeShade="BF"/>
        </w:pBdr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66" w:history="1">
        <w:r w:rsidR="000D2CF6" w:rsidRPr="00104053">
          <w:rPr>
            <w:rStyle w:val="Hyperlink"/>
            <w:noProof/>
          </w:rPr>
          <w:t>1.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_Toc91007566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2</w:t>
        </w:r>
        <w:r w:rsidR="000D2CF6">
          <w:rPr>
            <w:noProof/>
            <w:webHidden/>
          </w:rPr>
          <w:fldChar w:fldCharType="end"/>
        </w:r>
      </w:hyperlink>
    </w:p>
    <w:p w14:paraId="2A7F912F" w14:textId="584D7C10" w:rsidR="000D2CF6" w:rsidRDefault="005C325D" w:rsidP="00037141">
      <w:pPr>
        <w:pStyle w:val="Verzeichnis3"/>
        <w:pBdr>
          <w:top w:val="single" w:sz="4" w:space="0" w:color="B85A22" w:themeColor="accent2" w:themeShade="BF"/>
        </w:pBdr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67" w:history="1">
        <w:r w:rsidR="000D2CF6" w:rsidRPr="00104053">
          <w:rPr>
            <w:rStyle w:val="Hyperlink"/>
            <w:noProof/>
          </w:rPr>
          <w:t>2.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_Toc91007567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2</w:t>
        </w:r>
        <w:r w:rsidR="000D2CF6">
          <w:rPr>
            <w:noProof/>
            <w:webHidden/>
          </w:rPr>
          <w:fldChar w:fldCharType="end"/>
        </w:r>
      </w:hyperlink>
    </w:p>
    <w:p w14:paraId="7AF181A7" w14:textId="447CA886" w:rsidR="000D2CF6" w:rsidRDefault="005C325D" w:rsidP="00037141">
      <w:pPr>
        <w:pStyle w:val="Verzeichnis3"/>
        <w:pBdr>
          <w:top w:val="single" w:sz="4" w:space="0" w:color="B85A22" w:themeColor="accent2" w:themeShade="BF"/>
        </w:pBdr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68" w:history="1">
        <w:r w:rsidR="000D2CF6" w:rsidRPr="00104053">
          <w:rPr>
            <w:rStyle w:val="Hyperlink"/>
            <w:noProof/>
          </w:rPr>
          <w:t>3.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_Toc91007568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3</w:t>
        </w:r>
        <w:r w:rsidR="000D2CF6">
          <w:rPr>
            <w:noProof/>
            <w:webHidden/>
          </w:rPr>
          <w:fldChar w:fldCharType="end"/>
        </w:r>
      </w:hyperlink>
    </w:p>
    <w:p w14:paraId="1E07CBBF" w14:textId="7FE89742" w:rsidR="000D2CF6" w:rsidRDefault="005C325D" w:rsidP="00037141">
      <w:pPr>
        <w:pStyle w:val="Verzeichnis3"/>
        <w:pBdr>
          <w:top w:val="single" w:sz="4" w:space="0" w:color="B85A22" w:themeColor="accent2" w:themeShade="BF"/>
        </w:pBdr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69" w:history="1">
        <w:r w:rsidR="000D2CF6" w:rsidRPr="00104053">
          <w:rPr>
            <w:rStyle w:val="Hyperlink"/>
            <w:noProof/>
          </w:rPr>
          <w:t>4.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_Toc91007569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4</w:t>
        </w:r>
        <w:r w:rsidR="000D2CF6">
          <w:rPr>
            <w:noProof/>
            <w:webHidden/>
          </w:rPr>
          <w:fldChar w:fldCharType="end"/>
        </w:r>
      </w:hyperlink>
    </w:p>
    <w:p w14:paraId="2C201D67" w14:textId="28ABFE8F" w:rsidR="000D2CF6" w:rsidRDefault="005C325D" w:rsidP="00037141">
      <w:pPr>
        <w:pStyle w:val="Verzeichnis3"/>
        <w:pBdr>
          <w:top w:val="single" w:sz="4" w:space="0" w:color="B85A22" w:themeColor="accent2" w:themeShade="BF"/>
        </w:pBdr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0" w:history="1">
        <w:r w:rsidR="000D2CF6" w:rsidRPr="00104053">
          <w:rPr>
            <w:rStyle w:val="Hyperlink"/>
            <w:noProof/>
          </w:rPr>
          <w:t>5.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_Toc91007570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4</w:t>
        </w:r>
        <w:r w:rsidR="000D2CF6">
          <w:rPr>
            <w:noProof/>
            <w:webHidden/>
          </w:rPr>
          <w:fldChar w:fldCharType="end"/>
        </w:r>
      </w:hyperlink>
    </w:p>
    <w:p w14:paraId="6714C90A" w14:textId="77B97B90" w:rsidR="000D2CF6" w:rsidRDefault="005C325D" w:rsidP="00037141">
      <w:pPr>
        <w:pStyle w:val="Verzeichnis3"/>
        <w:pBdr>
          <w:top w:val="single" w:sz="4" w:space="0" w:color="B85A22" w:themeColor="accent2" w:themeShade="BF"/>
        </w:pBdr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1" w:history="1">
        <w:r w:rsidR="000D2CF6" w:rsidRPr="00104053">
          <w:rPr>
            <w:rStyle w:val="Hyperlink"/>
            <w:noProof/>
          </w:rPr>
          <w:t>6.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_Toc91007571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4</w:t>
        </w:r>
        <w:r w:rsidR="000D2CF6">
          <w:rPr>
            <w:noProof/>
            <w:webHidden/>
          </w:rPr>
          <w:fldChar w:fldCharType="end"/>
        </w:r>
      </w:hyperlink>
    </w:p>
    <w:p w14:paraId="23716F8F" w14:textId="4B80EE80" w:rsidR="000D2CF6" w:rsidRDefault="005C325D" w:rsidP="00037141">
      <w:pPr>
        <w:pStyle w:val="Verzeichnis2"/>
        <w:pBdr>
          <w:top w:val="single" w:sz="4" w:space="0" w:color="B85A22" w:themeColor="accent2" w:themeShade="BF"/>
        </w:pBdr>
        <w:tabs>
          <w:tab w:val="left" w:pos="63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2" w:history="1">
        <w:r w:rsidR="000D2CF6" w:rsidRPr="00104053">
          <w:rPr>
            <w:rStyle w:val="Hyperlink"/>
            <w:noProof/>
          </w:rPr>
          <w:t>2.</w:t>
        </w:r>
        <w:r w:rsidR="000D2CF6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Verbesserung der Klausur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_Toc91007572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5</w:t>
        </w:r>
        <w:r w:rsidR="000D2CF6">
          <w:rPr>
            <w:noProof/>
            <w:webHidden/>
          </w:rPr>
          <w:fldChar w:fldCharType="end"/>
        </w:r>
      </w:hyperlink>
    </w:p>
    <w:p w14:paraId="51D17C24" w14:textId="3FBB4E57" w:rsidR="000D2CF6" w:rsidRDefault="005C325D" w:rsidP="00037141">
      <w:pPr>
        <w:pStyle w:val="Verzeichnis3"/>
        <w:pBdr>
          <w:top w:val="single" w:sz="4" w:space="0" w:color="B85A22" w:themeColor="accent2" w:themeShade="BF"/>
        </w:pBdr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3" w:history="1">
        <w:r w:rsidR="000D2CF6" w:rsidRPr="00104053">
          <w:rPr>
            <w:rStyle w:val="Hyperlink"/>
            <w:noProof/>
          </w:rPr>
          <w:t>1.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_Toc91007573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5</w:t>
        </w:r>
        <w:r w:rsidR="000D2CF6">
          <w:rPr>
            <w:noProof/>
            <w:webHidden/>
          </w:rPr>
          <w:fldChar w:fldCharType="end"/>
        </w:r>
      </w:hyperlink>
    </w:p>
    <w:p w14:paraId="6C945DF2" w14:textId="4EEF06D2" w:rsidR="000D2CF6" w:rsidRDefault="005C325D" w:rsidP="00037141">
      <w:pPr>
        <w:pStyle w:val="Verzeichnis3"/>
        <w:pBdr>
          <w:top w:val="single" w:sz="4" w:space="0" w:color="B85A22" w:themeColor="accent2" w:themeShade="BF"/>
        </w:pBdr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4" w:history="1">
        <w:r w:rsidR="000D2CF6" w:rsidRPr="00104053">
          <w:rPr>
            <w:rStyle w:val="Hyperlink"/>
            <w:noProof/>
          </w:rPr>
          <w:t>2.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_Toc91007574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5</w:t>
        </w:r>
        <w:r w:rsidR="000D2CF6">
          <w:rPr>
            <w:noProof/>
            <w:webHidden/>
          </w:rPr>
          <w:fldChar w:fldCharType="end"/>
        </w:r>
      </w:hyperlink>
    </w:p>
    <w:p w14:paraId="12E50A32" w14:textId="78E469FE" w:rsidR="000D2CF6" w:rsidRDefault="005C325D" w:rsidP="00037141">
      <w:pPr>
        <w:pStyle w:val="Verzeichnis3"/>
        <w:pBdr>
          <w:top w:val="single" w:sz="4" w:space="0" w:color="B85A22" w:themeColor="accent2" w:themeShade="BF"/>
        </w:pBdr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5" w:history="1">
        <w:r w:rsidR="000D2CF6" w:rsidRPr="00104053">
          <w:rPr>
            <w:rStyle w:val="Hyperlink"/>
            <w:noProof/>
          </w:rPr>
          <w:t>8.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_Toc91007575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5</w:t>
        </w:r>
        <w:r w:rsidR="000D2CF6">
          <w:rPr>
            <w:noProof/>
            <w:webHidden/>
          </w:rPr>
          <w:fldChar w:fldCharType="end"/>
        </w:r>
      </w:hyperlink>
    </w:p>
    <w:p w14:paraId="77C4EE9C" w14:textId="765A2A4E" w:rsidR="000D2CF6" w:rsidRDefault="005C325D" w:rsidP="00037141">
      <w:pPr>
        <w:pStyle w:val="Verzeichnis2"/>
        <w:pBdr>
          <w:top w:val="single" w:sz="4" w:space="0" w:color="B85A22" w:themeColor="accent2" w:themeShade="BF"/>
        </w:pBdr>
        <w:tabs>
          <w:tab w:val="left" w:pos="63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6" w:history="1">
        <w:r w:rsidR="000D2CF6" w:rsidRPr="00104053">
          <w:rPr>
            <w:rStyle w:val="Hyperlink"/>
            <w:noProof/>
          </w:rPr>
          <w:t>3.</w:t>
        </w:r>
        <w:r w:rsidR="000D2CF6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Html Script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_Toc91007576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6</w:t>
        </w:r>
        <w:r w:rsidR="000D2CF6">
          <w:rPr>
            <w:noProof/>
            <w:webHidden/>
          </w:rPr>
          <w:fldChar w:fldCharType="end"/>
        </w:r>
      </w:hyperlink>
    </w:p>
    <w:p w14:paraId="5902DDB1" w14:textId="71C9E115" w:rsidR="000D2CF6" w:rsidRDefault="005C325D" w:rsidP="00037141">
      <w:pPr>
        <w:pStyle w:val="Verzeichnis3"/>
        <w:pBdr>
          <w:top w:val="single" w:sz="4" w:space="0" w:color="B85A22" w:themeColor="accent2" w:themeShade="BF"/>
        </w:pBdr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7" w:history="1">
        <w:r w:rsidR="000D2CF6" w:rsidRPr="00104053">
          <w:rPr>
            <w:rStyle w:val="Hyperlink"/>
            <w:noProof/>
          </w:rPr>
          <w:t>hOMPAGE.html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_Toc91007577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6</w:t>
        </w:r>
        <w:r w:rsidR="000D2CF6">
          <w:rPr>
            <w:noProof/>
            <w:webHidden/>
          </w:rPr>
          <w:fldChar w:fldCharType="end"/>
        </w:r>
      </w:hyperlink>
    </w:p>
    <w:p w14:paraId="5DFFB56D" w14:textId="16635FEC" w:rsidR="000D2CF6" w:rsidRDefault="005C325D" w:rsidP="00037141">
      <w:pPr>
        <w:pStyle w:val="Verzeichnis3"/>
        <w:pBdr>
          <w:top w:val="single" w:sz="4" w:space="0" w:color="B85A22" w:themeColor="accent2" w:themeShade="BF"/>
        </w:pBdr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8" w:history="1">
        <w:r w:rsidR="000D2CF6" w:rsidRPr="00104053">
          <w:rPr>
            <w:rStyle w:val="Hyperlink"/>
            <w:noProof/>
          </w:rPr>
          <w:t>Artikel.html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_Toc91007578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7</w:t>
        </w:r>
        <w:r w:rsidR="000D2CF6">
          <w:rPr>
            <w:noProof/>
            <w:webHidden/>
          </w:rPr>
          <w:fldChar w:fldCharType="end"/>
        </w:r>
      </w:hyperlink>
    </w:p>
    <w:p w14:paraId="35E0068B" w14:textId="72F42DDC" w:rsidR="000D2CF6" w:rsidRDefault="005C325D" w:rsidP="00037141">
      <w:pPr>
        <w:pStyle w:val="Verzeichnis3"/>
        <w:pBdr>
          <w:top w:val="single" w:sz="4" w:space="0" w:color="B85A22" w:themeColor="accent2" w:themeShade="BF"/>
        </w:pBdr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9" w:history="1">
        <w:r w:rsidR="000D2CF6" w:rsidRPr="00104053">
          <w:rPr>
            <w:rStyle w:val="Hyperlink"/>
            <w:noProof/>
          </w:rPr>
          <w:t>Kontak.html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_Toc91007579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17</w:t>
        </w:r>
        <w:r w:rsidR="000D2CF6">
          <w:rPr>
            <w:noProof/>
            <w:webHidden/>
          </w:rPr>
          <w:fldChar w:fldCharType="end"/>
        </w:r>
      </w:hyperlink>
    </w:p>
    <w:p w14:paraId="6E67C435" w14:textId="66DE51DF" w:rsidR="000D2CF6" w:rsidRDefault="005C325D" w:rsidP="00037141">
      <w:pPr>
        <w:pStyle w:val="Verzeichnis3"/>
        <w:pBdr>
          <w:top w:val="single" w:sz="4" w:space="0" w:color="B85A22" w:themeColor="accent2" w:themeShade="BF"/>
        </w:pBdr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80" w:history="1">
        <w:r w:rsidR="000D2CF6" w:rsidRPr="00104053">
          <w:rPr>
            <w:rStyle w:val="Hyperlink"/>
            <w:noProof/>
          </w:rPr>
          <w:t>Formy.html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_Toc91007580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19</w:t>
        </w:r>
        <w:r w:rsidR="000D2CF6">
          <w:rPr>
            <w:noProof/>
            <w:webHidden/>
          </w:rPr>
          <w:fldChar w:fldCharType="end"/>
        </w:r>
      </w:hyperlink>
    </w:p>
    <w:p w14:paraId="207FE28E" w14:textId="6ABCD2A3" w:rsidR="00290C74" w:rsidRDefault="000D5399" w:rsidP="00037141">
      <w:pPr>
        <w:pStyle w:val="berschrift2"/>
        <w:pBdr>
          <w:top w:val="single" w:sz="4" w:space="0" w:color="B85A22" w:themeColor="accent2" w:themeShade="BF"/>
        </w:pBdr>
        <w:ind w:left="0"/>
      </w:pPr>
      <w:r>
        <w:fldChar w:fldCharType="end"/>
      </w:r>
    </w:p>
    <w:p w14:paraId="1272445E" w14:textId="44B59860" w:rsidR="00290C74" w:rsidRDefault="00290C74" w:rsidP="00290C74"/>
    <w:p w14:paraId="05A366A2" w14:textId="68A4FA77" w:rsidR="00290C74" w:rsidRDefault="00290C74" w:rsidP="00290C74"/>
    <w:p w14:paraId="1C29881E" w14:textId="42BBAF0C" w:rsidR="00290C74" w:rsidRDefault="00290C74" w:rsidP="00290C74"/>
    <w:p w14:paraId="3537286A" w14:textId="2016482C" w:rsidR="000E25C9" w:rsidRDefault="000E25C9" w:rsidP="00290C74"/>
    <w:p w14:paraId="11DB7569" w14:textId="2B34042E" w:rsidR="000E25C9" w:rsidRDefault="000E25C9" w:rsidP="00290C74"/>
    <w:p w14:paraId="059113AF" w14:textId="29ACD22E" w:rsidR="000E25C9" w:rsidRDefault="000E25C9" w:rsidP="00290C74"/>
    <w:p w14:paraId="6607EBA0" w14:textId="58E74CD0" w:rsidR="000E25C9" w:rsidRDefault="000E25C9" w:rsidP="00290C74"/>
    <w:p w14:paraId="3C7AB2C9" w14:textId="4A29A016" w:rsidR="000E25C9" w:rsidRDefault="000E25C9" w:rsidP="00290C74"/>
    <w:p w14:paraId="39EF4861" w14:textId="2BB889A8" w:rsidR="000E25C9" w:rsidRDefault="000E25C9" w:rsidP="00290C74"/>
    <w:p w14:paraId="6185B265" w14:textId="6119A7A7" w:rsidR="000E25C9" w:rsidRDefault="000E25C9" w:rsidP="00290C74"/>
    <w:p w14:paraId="30419F24" w14:textId="6082EA03" w:rsidR="000E25C9" w:rsidRDefault="000E25C9" w:rsidP="00290C74"/>
    <w:p w14:paraId="19586F4D" w14:textId="70B29A43" w:rsidR="000E25C9" w:rsidRDefault="000E25C9" w:rsidP="00290C74"/>
    <w:p w14:paraId="0ED4EC83" w14:textId="19820DEC" w:rsidR="000E25C9" w:rsidRDefault="000E25C9" w:rsidP="00290C74"/>
    <w:p w14:paraId="2D5CD048" w14:textId="5CAF20D0" w:rsidR="000E25C9" w:rsidRDefault="000E25C9" w:rsidP="00290C74"/>
    <w:p w14:paraId="458AB06A" w14:textId="749EBF13" w:rsidR="000E25C9" w:rsidRDefault="000E25C9" w:rsidP="00290C74"/>
    <w:p w14:paraId="091543AD" w14:textId="0FD1FC6C" w:rsidR="000E25C9" w:rsidRDefault="000E25C9" w:rsidP="00290C74"/>
    <w:p w14:paraId="05CD7409" w14:textId="35E9249C" w:rsidR="000E25C9" w:rsidRDefault="000E25C9" w:rsidP="00290C74"/>
    <w:p w14:paraId="4C2E3602" w14:textId="23DAD38E" w:rsidR="000E25C9" w:rsidRDefault="000E25C9" w:rsidP="00290C74"/>
    <w:p w14:paraId="1CF2A67C" w14:textId="23E9A9DB" w:rsidR="000E25C9" w:rsidRDefault="000E25C9" w:rsidP="00290C74"/>
    <w:p w14:paraId="562602FC" w14:textId="77777777" w:rsidR="000E25C9" w:rsidRDefault="000E25C9" w:rsidP="00290C74"/>
    <w:p w14:paraId="3AFE0FBB" w14:textId="266295EE" w:rsidR="00290C74" w:rsidRDefault="00AF5C00" w:rsidP="00AF5C00">
      <w:pPr>
        <w:pStyle w:val="berschrift2"/>
      </w:pPr>
      <w:r>
        <w:lastRenderedPageBreak/>
        <w:t>Zusammenfassung nach kapitel</w:t>
      </w:r>
    </w:p>
    <w:p w14:paraId="04BAE493" w14:textId="3F6E6448" w:rsidR="00AF5C00" w:rsidRDefault="00AF5C00" w:rsidP="00AF5C00">
      <w:pPr>
        <w:pStyle w:val="berschrift3"/>
      </w:pPr>
      <w:r>
        <w:tab/>
        <w:t>3.1 HTml</w:t>
      </w:r>
    </w:p>
    <w:p w14:paraId="090A04A9" w14:textId="48F56089" w:rsidR="00AF5C00" w:rsidRDefault="00AF5C00" w:rsidP="00AF5C00">
      <w:pPr>
        <w:ind w:left="1437"/>
      </w:pPr>
      <w:r>
        <w:t xml:space="preserve">HTML ausgeschrieben </w:t>
      </w:r>
      <w:proofErr w:type="gramStart"/>
      <w:r>
        <w:t>steht  führ</w:t>
      </w:r>
      <w:proofErr w:type="gramEnd"/>
      <w:r>
        <w:t xml:space="preserve"> </w:t>
      </w:r>
      <w:proofErr w:type="spellStart"/>
      <w:r>
        <w:t>Hyper</w:t>
      </w:r>
      <w:proofErr w:type="spellEnd"/>
      <w:r>
        <w:t xml:space="preserve"> Text Markup Language, dabei ergeben sich folgende Bedeutungen für die </w:t>
      </w:r>
      <w:proofErr w:type="spellStart"/>
      <w:r>
        <w:t>Einzelnen</w:t>
      </w:r>
      <w:proofErr w:type="spellEnd"/>
      <w:r>
        <w:t xml:space="preserve"> Bestandteile:</w:t>
      </w:r>
    </w:p>
    <w:p w14:paraId="08854941" w14:textId="5338B980" w:rsidR="00AF5C00" w:rsidRDefault="00AF5C00" w:rsidP="007416D6">
      <w:pPr>
        <w:ind w:left="789" w:firstLine="648"/>
      </w:pPr>
      <w:proofErr w:type="spellStart"/>
      <w:r>
        <w:t>Hyper</w:t>
      </w:r>
      <w:proofErr w:type="spellEnd"/>
      <w:r>
        <w:t xml:space="preserve"> Text: Text mit Automatischen </w:t>
      </w:r>
      <w:proofErr w:type="gramStart"/>
      <w:r>
        <w:t>Querverweisen( Links</w:t>
      </w:r>
      <w:proofErr w:type="gramEnd"/>
      <w:r>
        <w:t xml:space="preserve"> ) auf andere Dokumente</w:t>
      </w:r>
    </w:p>
    <w:p w14:paraId="42314967" w14:textId="7C1792F4" w:rsidR="007416D6" w:rsidRDefault="007416D6" w:rsidP="007416D6">
      <w:pPr>
        <w:ind w:left="1440"/>
      </w:pPr>
      <w:r>
        <w:t xml:space="preserve">Markup:  Übersetzt bedeutet es </w:t>
      </w:r>
      <w:proofErr w:type="gramStart"/>
      <w:r>
        <w:t>soviel</w:t>
      </w:r>
      <w:proofErr w:type="gramEnd"/>
      <w:r>
        <w:t xml:space="preserve"> wie Etiketten anbringen und übertragen gesehen Etiketten auf Webseiten anbringen. Dies geschieht durch Tags, diese werden durch &lt; &gt; definiert. Ein weit verbreitetes Tag ist der </w:t>
      </w:r>
      <w:proofErr w:type="gramStart"/>
      <w:r>
        <w:t>Paragraph</w:t>
      </w:r>
      <w:proofErr w:type="gramEnd"/>
      <w:r>
        <w:t xml:space="preserve"> Tag &lt;p&gt; &lt;/p&gt; </w:t>
      </w:r>
    </w:p>
    <w:p w14:paraId="2F6DA4A9" w14:textId="6A77A4FE" w:rsidR="007416D6" w:rsidRDefault="007416D6" w:rsidP="007416D6">
      <w:pPr>
        <w:ind w:left="1440"/>
      </w:pPr>
      <w:proofErr w:type="spellStart"/>
      <w:proofErr w:type="gramStart"/>
      <w:r>
        <w:t>Languange</w:t>
      </w:r>
      <w:proofErr w:type="spellEnd"/>
      <w:r>
        <w:t xml:space="preserve"> :</w:t>
      </w:r>
      <w:proofErr w:type="gramEnd"/>
      <w:r>
        <w:t xml:space="preserve"> HTML ist eine eigene Sprache und besitzt ebenso eigene Vokabeln und Grammatik</w:t>
      </w:r>
    </w:p>
    <w:p w14:paraId="0B019CC3" w14:textId="44872EB1" w:rsidR="007416D6" w:rsidRPr="00AF5C00" w:rsidRDefault="007416D6" w:rsidP="007416D6">
      <w:pPr>
        <w:ind w:left="1440"/>
      </w:pPr>
      <w:r>
        <w:t xml:space="preserve">Es ist an dieser Stelle zu beachten, dass HTML keine Programmiersprache, </w:t>
      </w:r>
      <w:r w:rsidR="009C4CD5">
        <w:t xml:space="preserve">sie wird reinallein geschrieben. Ebenso dient HTML nicht zur Gestaltung einer </w:t>
      </w:r>
      <w:proofErr w:type="gramStart"/>
      <w:r w:rsidR="009C4CD5">
        <w:t>Webseite</w:t>
      </w:r>
      <w:proofErr w:type="gramEnd"/>
      <w:r w:rsidR="009C4CD5">
        <w:t xml:space="preserve"> sondern nur zum Strukturieren.</w:t>
      </w:r>
    </w:p>
    <w:p w14:paraId="62965B11" w14:textId="3783AA42" w:rsidR="00AF5C00" w:rsidRDefault="00AF5C00" w:rsidP="00AF5C00">
      <w:pPr>
        <w:pStyle w:val="berschrift3"/>
      </w:pPr>
      <w:r>
        <w:tab/>
        <w:t>3.2 html grundgerüst</w:t>
      </w:r>
    </w:p>
    <w:p w14:paraId="512770AE" w14:textId="3FAAF485" w:rsidR="00AF5C00" w:rsidRDefault="009C4CD5" w:rsidP="00AF5C00">
      <w:r>
        <w:tab/>
      </w:r>
      <w:r>
        <w:tab/>
        <w:t xml:space="preserve">Ein HTML Grundgerüst muss folgende Teile aufweisen: </w:t>
      </w:r>
    </w:p>
    <w:p w14:paraId="1C73754D" w14:textId="62298A0A" w:rsidR="009C4CD5" w:rsidRDefault="009C4CD5" w:rsidP="009C4CD5">
      <w:pPr>
        <w:pStyle w:val="Listenabsatz"/>
        <w:numPr>
          <w:ilvl w:val="0"/>
          <w:numId w:val="42"/>
        </w:numPr>
      </w:pPr>
      <w:r>
        <w:t>DOCTYPE</w:t>
      </w:r>
    </w:p>
    <w:p w14:paraId="6EA180A4" w14:textId="67A2618F" w:rsidR="009C4CD5" w:rsidRDefault="009C4CD5" w:rsidP="009C4CD5">
      <w:pPr>
        <w:pStyle w:val="Listenabsatz"/>
        <w:numPr>
          <w:ilvl w:val="0"/>
          <w:numId w:val="42"/>
        </w:numPr>
      </w:pPr>
      <w:r>
        <w:t xml:space="preserve">HTML tag umschließt </w:t>
      </w:r>
      <w:proofErr w:type="spellStart"/>
      <w:r>
        <w:t>head</w:t>
      </w:r>
      <w:proofErr w:type="spellEnd"/>
      <w:r>
        <w:t xml:space="preserve"> und </w:t>
      </w:r>
      <w:proofErr w:type="spellStart"/>
      <w:r>
        <w:t>body</w:t>
      </w:r>
      <w:proofErr w:type="spellEnd"/>
      <w:r>
        <w:t xml:space="preserve"> tag</w:t>
      </w:r>
    </w:p>
    <w:p w14:paraId="503BA086" w14:textId="1A8A21B4" w:rsidR="009C4CD5" w:rsidRDefault="009C4CD5" w:rsidP="009C4CD5">
      <w:pPr>
        <w:ind w:left="2520"/>
      </w:pPr>
    </w:p>
    <w:p w14:paraId="403BB4E2" w14:textId="18EDA888" w:rsidR="009C4CD5" w:rsidRDefault="009C4CD5" w:rsidP="009C4CD5">
      <w:pPr>
        <w:ind w:left="1440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06733CF" w14:textId="36520D73" w:rsidR="009C4CD5" w:rsidRDefault="009C4CD5" w:rsidP="009C4CD5">
      <w:pPr>
        <w:ind w:left="1440"/>
      </w:pPr>
      <w:r>
        <w:t>&lt;</w:t>
      </w:r>
      <w:proofErr w:type="spellStart"/>
      <w:r>
        <w:t>html</w:t>
      </w:r>
      <w:proofErr w:type="spellEnd"/>
      <w:r>
        <w:t xml:space="preserve"> lang=“de“&gt;</w:t>
      </w:r>
    </w:p>
    <w:p w14:paraId="376D4BA3" w14:textId="5F8B8749" w:rsidR="009C4CD5" w:rsidRPr="00B10245" w:rsidRDefault="009C4CD5" w:rsidP="009C4CD5">
      <w:pPr>
        <w:ind w:left="1440"/>
        <w:rPr>
          <w:lang w:val="en-GB"/>
        </w:rPr>
      </w:pPr>
      <w:r>
        <w:tab/>
      </w:r>
      <w:r w:rsidRPr="00B10245">
        <w:rPr>
          <w:lang w:val="en-GB"/>
        </w:rPr>
        <w:t>&lt;head&gt;</w:t>
      </w:r>
    </w:p>
    <w:p w14:paraId="06D1E53F" w14:textId="743A9A68" w:rsidR="009C4CD5" w:rsidRPr="00B10245" w:rsidRDefault="009C4CD5" w:rsidP="009C4CD5">
      <w:pPr>
        <w:ind w:left="1440"/>
        <w:rPr>
          <w:lang w:val="en-GB"/>
        </w:rPr>
      </w:pPr>
      <w:r w:rsidRPr="00B10245">
        <w:rPr>
          <w:lang w:val="en-GB"/>
        </w:rPr>
        <w:tab/>
      </w:r>
      <w:r w:rsidRPr="00B10245">
        <w:rPr>
          <w:lang w:val="en-GB"/>
        </w:rPr>
        <w:tab/>
        <w:t>&lt;meta charset</w:t>
      </w:r>
      <w:proofErr w:type="gramStart"/>
      <w:r w:rsidRPr="00B10245">
        <w:rPr>
          <w:lang w:val="en-GB"/>
        </w:rPr>
        <w:t>=“</w:t>
      </w:r>
      <w:proofErr w:type="gramEnd"/>
      <w:r w:rsidRPr="00B10245">
        <w:rPr>
          <w:lang w:val="en-GB"/>
        </w:rPr>
        <w:t>utf-8“&gt;</w:t>
      </w:r>
    </w:p>
    <w:p w14:paraId="0742760B" w14:textId="35F18EDD" w:rsidR="009C4CD5" w:rsidRPr="00B10245" w:rsidRDefault="009C4CD5" w:rsidP="009C4CD5">
      <w:pPr>
        <w:ind w:left="1440"/>
        <w:rPr>
          <w:lang w:val="en-GB"/>
        </w:rPr>
      </w:pPr>
      <w:r w:rsidRPr="00B10245">
        <w:rPr>
          <w:lang w:val="en-GB"/>
        </w:rPr>
        <w:t xml:space="preserve">&lt;title&gt; </w:t>
      </w:r>
      <w:proofErr w:type="spellStart"/>
      <w:r w:rsidRPr="00B10245">
        <w:rPr>
          <w:lang w:val="en-GB"/>
        </w:rPr>
        <w:t>Titel</w:t>
      </w:r>
      <w:proofErr w:type="spellEnd"/>
      <w:r w:rsidRPr="00B10245">
        <w:rPr>
          <w:lang w:val="en-GB"/>
        </w:rPr>
        <w:t xml:space="preserve"> &lt;/title&gt;</w:t>
      </w:r>
    </w:p>
    <w:p w14:paraId="0F0284B0" w14:textId="325326C2" w:rsidR="009C4CD5" w:rsidRDefault="009C4CD5" w:rsidP="009C4CD5">
      <w:pPr>
        <w:ind w:left="1440"/>
      </w:pPr>
      <w:r>
        <w:t>&lt;</w:t>
      </w:r>
      <w:proofErr w:type="spellStart"/>
      <w:r>
        <w:t>body</w:t>
      </w:r>
      <w:proofErr w:type="spellEnd"/>
      <w:r>
        <w:t>&gt;</w:t>
      </w:r>
    </w:p>
    <w:p w14:paraId="3B02AB7B" w14:textId="165B48DD" w:rsidR="009C4CD5" w:rsidRDefault="00595612" w:rsidP="009C4CD5">
      <w:pPr>
        <w:ind w:left="1440"/>
      </w:pPr>
      <w:r>
        <w:tab/>
      </w:r>
      <w:proofErr w:type="gramStart"/>
      <w:r>
        <w:t>&lt;!—</w:t>
      </w:r>
      <w:proofErr w:type="gramEnd"/>
      <w:r>
        <w:t xml:space="preserve">Inhalt der Webseite </w:t>
      </w:r>
      <w:r>
        <w:sym w:font="Wingdings" w:char="F0E0"/>
      </w:r>
    </w:p>
    <w:p w14:paraId="4706F27E" w14:textId="395AEE14" w:rsidR="00595612" w:rsidRDefault="00595612" w:rsidP="009C4CD5">
      <w:pPr>
        <w:ind w:left="1440"/>
      </w:pPr>
      <w:r>
        <w:t>&lt;/</w:t>
      </w:r>
      <w:proofErr w:type="spellStart"/>
      <w:r>
        <w:t>body</w:t>
      </w:r>
      <w:proofErr w:type="spellEnd"/>
      <w:r>
        <w:t>&gt;</w:t>
      </w:r>
    </w:p>
    <w:p w14:paraId="706C4583" w14:textId="2DBA2C6C" w:rsidR="00595612" w:rsidRDefault="00595612" w:rsidP="00595612">
      <w:r>
        <w:tab/>
        <w:t>&lt;/</w:t>
      </w:r>
      <w:proofErr w:type="spellStart"/>
      <w:r>
        <w:t>html</w:t>
      </w:r>
      <w:proofErr w:type="spellEnd"/>
      <w:r>
        <w:t>&gt;</w:t>
      </w:r>
    </w:p>
    <w:p w14:paraId="5A46ED9F" w14:textId="6E16C40D" w:rsidR="00595612" w:rsidRDefault="00595612" w:rsidP="00595612"/>
    <w:p w14:paraId="7A6C1803" w14:textId="3939A87D" w:rsidR="00595612" w:rsidRDefault="00595612" w:rsidP="00595612">
      <w:pPr>
        <w:ind w:left="717"/>
      </w:pPr>
      <w:r>
        <w:t xml:space="preserve">Eine Gute Angewohnheit ist die Verwendung </w:t>
      </w:r>
      <w:proofErr w:type="gramStart"/>
      <w:r>
        <w:t>von Kommentare</w:t>
      </w:r>
      <w:proofErr w:type="gramEnd"/>
      <w:r>
        <w:t xml:space="preserve">. Kommentare dienen rein allein zur Strukturierung des Quelltextes, sie werden nicht auf der Webseite </w:t>
      </w:r>
      <w:proofErr w:type="gramStart"/>
      <w:r>
        <w:t>Angezeigt</w:t>
      </w:r>
      <w:proofErr w:type="gramEnd"/>
      <w:r>
        <w:t>.</w:t>
      </w:r>
    </w:p>
    <w:p w14:paraId="7401A3FD" w14:textId="0AC54097" w:rsidR="00595612" w:rsidRDefault="00595612" w:rsidP="00595612">
      <w:pPr>
        <w:ind w:left="717"/>
      </w:pPr>
      <w:r>
        <w:t>Ein Kommentar wird wie folgt aufgebaut:</w:t>
      </w:r>
    </w:p>
    <w:p w14:paraId="4C4B892B" w14:textId="422B537A" w:rsidR="00595612" w:rsidRDefault="00595612" w:rsidP="00595612">
      <w:pPr>
        <w:ind w:left="717"/>
      </w:pPr>
      <w:r>
        <w:tab/>
      </w:r>
      <w:r>
        <w:tab/>
      </w:r>
      <w:proofErr w:type="gramStart"/>
      <w:r>
        <w:t>&lt;!-</w:t>
      </w:r>
      <w:proofErr w:type="gramEnd"/>
      <w:r>
        <w:t xml:space="preserve"> - Kommentar - - &gt;</w:t>
      </w:r>
    </w:p>
    <w:p w14:paraId="132E3502" w14:textId="6EB43E5A" w:rsidR="00595612" w:rsidRDefault="00595612" w:rsidP="00595612">
      <w:pPr>
        <w:ind w:left="717"/>
      </w:pPr>
    </w:p>
    <w:p w14:paraId="13C8FE7B" w14:textId="4D352270" w:rsidR="00595612" w:rsidRDefault="00595612" w:rsidP="00595612">
      <w:pPr>
        <w:pStyle w:val="berschrift3"/>
      </w:pPr>
      <w:r>
        <w:tab/>
        <w:t xml:space="preserve">3.3 Die Definition des </w:t>
      </w:r>
      <w:proofErr w:type="gramStart"/>
      <w:r>
        <w:t>Dokumententyp :</w:t>
      </w:r>
      <w:proofErr w:type="gramEnd"/>
      <w:r>
        <w:t xml:space="preserve"> &lt;!doctype html&gt;</w:t>
      </w:r>
    </w:p>
    <w:p w14:paraId="0A76F676" w14:textId="4740DF8F" w:rsidR="00595612" w:rsidRDefault="00595612" w:rsidP="00595612">
      <w:r>
        <w:tab/>
      </w:r>
      <w:r>
        <w:tab/>
        <w:t xml:space="preserve">Die Definition </w:t>
      </w:r>
      <w:proofErr w:type="gramStart"/>
      <w:r>
        <w:t>des Dokumenten</w:t>
      </w:r>
      <w:proofErr w:type="gramEnd"/>
      <w:r>
        <w:t xml:space="preserve"> type muss in der Ersten Zeile des Dokumentes stehen. </w:t>
      </w:r>
    </w:p>
    <w:p w14:paraId="1ECD416D" w14:textId="24AF53D6" w:rsidR="00595612" w:rsidRDefault="00595612" w:rsidP="00595612">
      <w:r>
        <w:tab/>
      </w:r>
      <w:r>
        <w:tab/>
        <w:t xml:space="preserve">Dieses Tag ist nicht Case sensitive, aber die </w:t>
      </w:r>
      <w:r w:rsidR="006759F9">
        <w:t xml:space="preserve">am meist Verbreitete Schreibvariante ist </w:t>
      </w:r>
    </w:p>
    <w:p w14:paraId="752FF6B4" w14:textId="02153937" w:rsidR="006759F9" w:rsidRDefault="006759F9" w:rsidP="00595612">
      <w:r>
        <w:tab/>
      </w:r>
      <w:r>
        <w:tab/>
        <w:t xml:space="preserve">&lt;!DOCTYPE </w:t>
      </w:r>
      <w:proofErr w:type="spellStart"/>
      <w:r>
        <w:t>html</w:t>
      </w:r>
      <w:proofErr w:type="spellEnd"/>
      <w:r>
        <w:t>&gt;.</w:t>
      </w:r>
    </w:p>
    <w:p w14:paraId="03409A2C" w14:textId="736E2DE0" w:rsidR="006759F9" w:rsidRDefault="006759F9" w:rsidP="00595612">
      <w:r>
        <w:lastRenderedPageBreak/>
        <w:tab/>
      </w:r>
      <w:r>
        <w:tab/>
        <w:t xml:space="preserve">Ohne diese Definition aktivieren einige Browser den Pfuschmodus, dies führt dazu, dass </w:t>
      </w:r>
      <w:r>
        <w:tab/>
      </w:r>
      <w:r>
        <w:tab/>
        <w:t xml:space="preserve">die Seite im </w:t>
      </w:r>
      <w:proofErr w:type="spellStart"/>
      <w:proofErr w:type="gramStart"/>
      <w:r>
        <w:t>folgenden</w:t>
      </w:r>
      <w:proofErr w:type="spellEnd"/>
      <w:proofErr w:type="gramEnd"/>
      <w:r>
        <w:t xml:space="preserve"> nicht richtig angezeigt wird.</w:t>
      </w:r>
    </w:p>
    <w:p w14:paraId="3F9AEF30" w14:textId="64E2D8F8" w:rsidR="006759F9" w:rsidRDefault="006759F9" w:rsidP="006759F9">
      <w:pPr>
        <w:pStyle w:val="berschrift3"/>
      </w:pPr>
      <w:r>
        <w:tab/>
        <w:t>3.4 Das stammelement &lt;html&gt;</w:t>
      </w:r>
    </w:p>
    <w:p w14:paraId="6DAA7FD4" w14:textId="6B3C7D38" w:rsidR="006759F9" w:rsidRDefault="006759F9" w:rsidP="006759F9">
      <w:r>
        <w:tab/>
      </w:r>
      <w:r>
        <w:tab/>
        <w:t>&lt;</w:t>
      </w:r>
      <w:proofErr w:type="spellStart"/>
      <w:r>
        <w:t>html</w:t>
      </w:r>
      <w:proofErr w:type="spellEnd"/>
      <w:r>
        <w:t>&gt; . . . &lt;/</w:t>
      </w:r>
      <w:proofErr w:type="spellStart"/>
      <w:r>
        <w:t>html</w:t>
      </w:r>
      <w:proofErr w:type="spellEnd"/>
      <w:r>
        <w:t xml:space="preserve">&gt; bildet eine </w:t>
      </w:r>
      <w:proofErr w:type="gramStart"/>
      <w:r>
        <w:t>Kiste</w:t>
      </w:r>
      <w:proofErr w:type="gramEnd"/>
      <w:r>
        <w:t xml:space="preserve"> in der alle Element des Dokumentes enthalten ist.</w:t>
      </w:r>
    </w:p>
    <w:p w14:paraId="0A9CADEE" w14:textId="6807CA5E" w:rsidR="006759F9" w:rsidRDefault="006759F9" w:rsidP="00C1480A">
      <w:pPr>
        <w:ind w:left="1440"/>
      </w:pPr>
      <w:r>
        <w:t>Im &lt;</w:t>
      </w:r>
      <w:proofErr w:type="spellStart"/>
      <w:r>
        <w:t>html</w:t>
      </w:r>
      <w:proofErr w:type="spellEnd"/>
      <w:r>
        <w:t xml:space="preserve">&gt; Tag wird mithilfe des lang=“ </w:t>
      </w:r>
      <w:proofErr w:type="gramStart"/>
      <w:r>
        <w:t>„ Attribut</w:t>
      </w:r>
      <w:proofErr w:type="gramEnd"/>
      <w:r>
        <w:t xml:space="preserve"> übergeben in welcher Sprache die Seite geschrieben wurde.</w:t>
      </w:r>
    </w:p>
    <w:p w14:paraId="0DEB71AF" w14:textId="25025E5B" w:rsidR="00C1480A" w:rsidRDefault="00C1480A" w:rsidP="00C1480A">
      <w:pPr>
        <w:ind w:left="1440"/>
      </w:pPr>
      <w:proofErr w:type="spellStart"/>
      <w:r>
        <w:t>Bsp</w:t>
      </w:r>
      <w:proofErr w:type="spellEnd"/>
      <w:r>
        <w:t>: &lt;</w:t>
      </w:r>
      <w:proofErr w:type="spellStart"/>
      <w:r>
        <w:t>html</w:t>
      </w:r>
      <w:proofErr w:type="spellEnd"/>
      <w:r>
        <w:t xml:space="preserve"> lang=“de“&gt; . . . &lt;/</w:t>
      </w:r>
      <w:proofErr w:type="spellStart"/>
      <w:r>
        <w:t>html</w:t>
      </w:r>
      <w:proofErr w:type="spellEnd"/>
      <w:r>
        <w:t>&gt;</w:t>
      </w:r>
    </w:p>
    <w:p w14:paraId="064C5432" w14:textId="69A77B41" w:rsidR="00C1480A" w:rsidRDefault="00C1480A" w:rsidP="00C1480A">
      <w:r>
        <w:tab/>
      </w:r>
    </w:p>
    <w:p w14:paraId="59306758" w14:textId="39C9609B" w:rsidR="00C1480A" w:rsidRDefault="00C1480A" w:rsidP="00C1480A">
      <w:pPr>
        <w:pStyle w:val="berschrift3"/>
      </w:pPr>
      <w:r>
        <w:tab/>
        <w:t>3.5 informationen über die webseite &lt; head&gt;</w:t>
      </w:r>
    </w:p>
    <w:p w14:paraId="7D8BEA8E" w14:textId="001786DF" w:rsidR="00C1480A" w:rsidRDefault="00C1480A" w:rsidP="00C1480A">
      <w:r>
        <w:tab/>
      </w:r>
      <w:r>
        <w:tab/>
        <w:t>Der Inhalt im &lt;</w:t>
      </w:r>
      <w:proofErr w:type="spellStart"/>
      <w:r>
        <w:t>head</w:t>
      </w:r>
      <w:proofErr w:type="spellEnd"/>
      <w:r>
        <w:t xml:space="preserve">&gt; tag wird nicht direkt im Browserfenster angezeigt. </w:t>
      </w:r>
    </w:p>
    <w:p w14:paraId="0B63F62A" w14:textId="77777777" w:rsidR="00C1480A" w:rsidRDefault="00C1480A" w:rsidP="00C1480A">
      <w:r>
        <w:tab/>
      </w:r>
      <w:r>
        <w:tab/>
        <w:t>Werden jedoch vom Browser und von Suchmaschinen ausgewertet.</w:t>
      </w:r>
    </w:p>
    <w:p w14:paraId="219DC79F" w14:textId="2A30D680" w:rsidR="00C1480A" w:rsidRDefault="00C1480A" w:rsidP="00C1480A">
      <w:r>
        <w:tab/>
      </w:r>
      <w:r>
        <w:tab/>
        <w:t xml:space="preserve">Interessante Tags sind &lt;title&gt; und &lt; </w:t>
      </w:r>
      <w:proofErr w:type="spellStart"/>
      <w:r>
        <w:t>meta</w:t>
      </w:r>
      <w:proofErr w:type="spellEnd"/>
      <w:r>
        <w:t>&gt;.</w:t>
      </w:r>
    </w:p>
    <w:p w14:paraId="2EA1A30D" w14:textId="1E9783CC" w:rsidR="00C1480A" w:rsidRDefault="00C1480A" w:rsidP="00C1480A">
      <w:r>
        <w:tab/>
      </w:r>
      <w:r>
        <w:tab/>
      </w:r>
    </w:p>
    <w:p w14:paraId="35A7FDEE" w14:textId="587BA18F" w:rsidR="00C1480A" w:rsidRDefault="00C1480A" w:rsidP="00C1480A">
      <w:r>
        <w:tab/>
      </w:r>
      <w:r>
        <w:tab/>
        <w:t xml:space="preserve">Der Verwendete Zeichensatz wird mithilfe des </w:t>
      </w:r>
      <w:proofErr w:type="spellStart"/>
      <w:r>
        <w:t>Meta</w:t>
      </w:r>
      <w:proofErr w:type="spellEnd"/>
      <w:r>
        <w:t xml:space="preserve"> Tag angeben:</w:t>
      </w:r>
    </w:p>
    <w:p w14:paraId="19F1E310" w14:textId="45C57339" w:rsidR="00C1480A" w:rsidRDefault="00C1480A" w:rsidP="009D6EDD">
      <w:pPr>
        <w:ind w:left="1440"/>
      </w:pP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 w:rsidR="009D6EDD">
        <w:t>charset</w:t>
      </w:r>
      <w:proofErr w:type="spellEnd"/>
      <w:r w:rsidR="009D6EDD">
        <w:t xml:space="preserve">=“Der Verwendete Zeichensatz“ -&gt; um alle Deutschen </w:t>
      </w:r>
      <w:proofErr w:type="spellStart"/>
      <w:r w:rsidR="009D6EDD">
        <w:t>Buhstaben</w:t>
      </w:r>
      <w:proofErr w:type="spellEnd"/>
      <w:r w:rsidR="009D6EDD">
        <w:t xml:space="preserve"> darzustellen wird utf-8 benötigt.</w:t>
      </w:r>
    </w:p>
    <w:p w14:paraId="423B1A29" w14:textId="42E23E47" w:rsidR="00C1480A" w:rsidRDefault="00C1480A" w:rsidP="00C1480A">
      <w:r>
        <w:tab/>
      </w:r>
      <w:r>
        <w:tab/>
      </w:r>
    </w:p>
    <w:p w14:paraId="7C7C0B32" w14:textId="7042A827" w:rsidR="009D6EDD" w:rsidRDefault="009D6EDD" w:rsidP="00C1480A">
      <w:r>
        <w:tab/>
      </w:r>
      <w:r>
        <w:tab/>
        <w:t>Der Name der Seite wird mit &lt;title&gt; . . . &lt;/title&gt; festgelegt.</w:t>
      </w:r>
    </w:p>
    <w:p w14:paraId="438CF020" w14:textId="52B6972E" w:rsidR="009D6EDD" w:rsidRDefault="009D6EDD" w:rsidP="0089087A">
      <w:pPr>
        <w:ind w:left="1440"/>
      </w:pPr>
      <w:r>
        <w:t xml:space="preserve">Dieser Title wird nicht nur auf der Register Karte im Browserfenster </w:t>
      </w:r>
      <w:proofErr w:type="gramStart"/>
      <w:r>
        <w:t>Angezeigt</w:t>
      </w:r>
      <w:proofErr w:type="gramEnd"/>
      <w:r>
        <w:t xml:space="preserve">, sondern wird beim Benutzer der Rücksprung taste sichtbar, Ist der Namensvorschlag für </w:t>
      </w:r>
      <w:proofErr w:type="spellStart"/>
      <w:r>
        <w:t>Favorieten</w:t>
      </w:r>
      <w:proofErr w:type="spellEnd"/>
      <w:r>
        <w:t>/ Lesezeichen und er wird besonders in der Suchmaschine dargestellt.</w:t>
      </w:r>
    </w:p>
    <w:p w14:paraId="37901460" w14:textId="282C8608" w:rsidR="009D6EDD" w:rsidRDefault="009D6EDD" w:rsidP="009D6EDD">
      <w:pPr>
        <w:ind w:left="1440"/>
      </w:pPr>
      <w:r>
        <w:t xml:space="preserve">Ebenso ist es nötig eine Beschreibung der </w:t>
      </w:r>
      <w:r w:rsidR="000E25C9">
        <w:t>Webseite Inform von Metadaten zu gestalten. Dies macht man mit &lt;</w:t>
      </w:r>
      <w:proofErr w:type="spellStart"/>
      <w:r w:rsidR="000E25C9">
        <w:t>meta</w:t>
      </w:r>
      <w:proofErr w:type="spellEnd"/>
      <w:r w:rsidR="000E25C9">
        <w:t xml:space="preserve"> </w:t>
      </w:r>
      <w:proofErr w:type="spellStart"/>
      <w:r w:rsidR="000E25C9">
        <w:t>name</w:t>
      </w:r>
      <w:proofErr w:type="spellEnd"/>
      <w:r w:rsidR="000E25C9">
        <w:t>=“</w:t>
      </w:r>
      <w:proofErr w:type="spellStart"/>
      <w:r w:rsidR="000E25C9">
        <w:t>description</w:t>
      </w:r>
      <w:proofErr w:type="spellEnd"/>
      <w:r w:rsidR="000E25C9">
        <w:t xml:space="preserve">“ </w:t>
      </w:r>
      <w:proofErr w:type="spellStart"/>
      <w:r w:rsidR="000E25C9">
        <w:t>content</w:t>
      </w:r>
      <w:proofErr w:type="spellEnd"/>
      <w:r w:rsidR="000E25C9">
        <w:t>=“ Kurzer Beschreibender Text der Webseite „&gt;</w:t>
      </w:r>
    </w:p>
    <w:p w14:paraId="4F1EAF5B" w14:textId="02C92F79" w:rsidR="000E25C9" w:rsidRDefault="000E25C9" w:rsidP="009D6EDD">
      <w:pPr>
        <w:ind w:left="1440"/>
      </w:pPr>
      <w:r>
        <w:t>Dieser Text sollte in der Regel zwischen 80 und 150 Zeichen haben.</w:t>
      </w:r>
    </w:p>
    <w:p w14:paraId="7B2EDF97" w14:textId="50448B42" w:rsidR="000E25C9" w:rsidRDefault="000E25C9" w:rsidP="009D6EDD">
      <w:pPr>
        <w:ind w:left="1440"/>
      </w:pPr>
    </w:p>
    <w:p w14:paraId="709F4701" w14:textId="5FE0AFC2" w:rsidR="000E25C9" w:rsidRDefault="000E25C9" w:rsidP="000E25C9">
      <w:pPr>
        <w:pStyle w:val="berschrift3"/>
      </w:pPr>
      <w:r>
        <w:tab/>
        <w:t>3.6 Der inhalt der Seite</w:t>
      </w:r>
    </w:p>
    <w:p w14:paraId="49C3914C" w14:textId="23F7E20A" w:rsidR="000E25C9" w:rsidRDefault="000E25C9" w:rsidP="000E25C9">
      <w:r>
        <w:tab/>
      </w:r>
      <w:r>
        <w:tab/>
        <w:t xml:space="preserve">Der Browser stellt den kompletten Inhalt </w:t>
      </w:r>
      <w:proofErr w:type="gramStart"/>
      <w:r>
        <w:t>des Body</w:t>
      </w:r>
      <w:proofErr w:type="gramEnd"/>
      <w:r>
        <w:t xml:space="preserve"> tags Graphisch dar. </w:t>
      </w:r>
    </w:p>
    <w:p w14:paraId="77A7624F" w14:textId="6B73783E" w:rsidR="000E25C9" w:rsidRDefault="000E25C9" w:rsidP="000E25C9"/>
    <w:p w14:paraId="47D8D2FE" w14:textId="680AE3F1" w:rsidR="000E25C9" w:rsidRDefault="000E25C9" w:rsidP="000E25C9">
      <w:pPr>
        <w:pStyle w:val="berschrift3"/>
      </w:pPr>
      <w:r>
        <w:tab/>
        <w:t>3.7 Aufbau eines Tags</w:t>
      </w:r>
    </w:p>
    <w:p w14:paraId="04D7853F" w14:textId="766B1AF3" w:rsidR="000E25C9" w:rsidRDefault="000E25C9" w:rsidP="000E25C9">
      <w:r>
        <w:tab/>
      </w:r>
      <w:r>
        <w:tab/>
        <w:t xml:space="preserve">Ein Tag setzt sich </w:t>
      </w:r>
      <w:proofErr w:type="gramStart"/>
      <w:r w:rsidR="0089087A">
        <w:t>aus folgenden</w:t>
      </w:r>
      <w:proofErr w:type="gramEnd"/>
      <w:r w:rsidR="0089087A">
        <w:t xml:space="preserve"> drei Bestandteilen zusammen:</w:t>
      </w:r>
    </w:p>
    <w:p w14:paraId="05F5D42B" w14:textId="3623874D" w:rsidR="0089087A" w:rsidRDefault="0089087A" w:rsidP="000E25C9">
      <w:r>
        <w:tab/>
      </w:r>
      <w:r>
        <w:tab/>
      </w:r>
      <w:r>
        <w:tab/>
        <w:t>&lt; p&gt; -&gt; Anfangs Tag</w:t>
      </w:r>
    </w:p>
    <w:p w14:paraId="0C5EFB19" w14:textId="5E9DEE51" w:rsidR="0089087A" w:rsidRDefault="0089087A" w:rsidP="000E25C9">
      <w:r>
        <w:tab/>
      </w:r>
      <w:r>
        <w:tab/>
      </w:r>
      <w:r>
        <w:tab/>
      </w:r>
      <w:r>
        <w:tab/>
        <w:t xml:space="preserve">Ich bin ein </w:t>
      </w:r>
      <w:proofErr w:type="gramStart"/>
      <w:r>
        <w:t>Absatz  -</w:t>
      </w:r>
      <w:proofErr w:type="gramEnd"/>
      <w:r>
        <w:t>&gt; Inhalt</w:t>
      </w:r>
    </w:p>
    <w:p w14:paraId="6BCC7429" w14:textId="6814460C" w:rsidR="0089087A" w:rsidRDefault="0089087A" w:rsidP="000E25C9">
      <w:r>
        <w:tab/>
      </w:r>
      <w:r>
        <w:tab/>
      </w:r>
      <w:r>
        <w:tab/>
        <w:t>&lt;/p&gt; -&gt; Schluss Tag</w:t>
      </w:r>
    </w:p>
    <w:p w14:paraId="692E3FA1" w14:textId="77777777" w:rsidR="0089087A" w:rsidRDefault="0089087A" w:rsidP="0089087A">
      <w:pPr>
        <w:pStyle w:val="berschrift3"/>
      </w:pPr>
      <w:r>
        <w:lastRenderedPageBreak/>
        <w:tab/>
      </w:r>
    </w:p>
    <w:p w14:paraId="337EA2C3" w14:textId="77777777" w:rsidR="0089087A" w:rsidRDefault="0089087A" w:rsidP="0089087A">
      <w:pPr>
        <w:pStyle w:val="berschrift3"/>
      </w:pPr>
    </w:p>
    <w:p w14:paraId="6CD0280D" w14:textId="1C36D694" w:rsidR="0089087A" w:rsidRDefault="0089087A" w:rsidP="0089087A">
      <w:pPr>
        <w:pStyle w:val="berschrift3"/>
        <w:ind w:firstLine="648"/>
      </w:pPr>
      <w:r>
        <w:t>4.1 Layoutbereiche Einteilen mit &lt;div&gt;</w:t>
      </w:r>
    </w:p>
    <w:p w14:paraId="7ED2A708" w14:textId="0BFBE097" w:rsidR="0089087A" w:rsidRDefault="0089087A" w:rsidP="0089087A">
      <w:pPr>
        <w:ind w:left="1437"/>
      </w:pPr>
      <w:r>
        <w:t xml:space="preserve">&lt;div&gt; stellt einen Container für andere Elemente, die Inhaltlich </w:t>
      </w:r>
      <w:proofErr w:type="gramStart"/>
      <w:r>
        <w:t>zusammen gehören</w:t>
      </w:r>
      <w:proofErr w:type="gramEnd"/>
      <w:r>
        <w:t>, dar.  Dies erleichtert später das Styling mithilfe von CSS.</w:t>
      </w:r>
    </w:p>
    <w:p w14:paraId="58E3B754" w14:textId="6B0B88BF" w:rsidR="00894AAE" w:rsidRDefault="00894AAE" w:rsidP="0089087A">
      <w:pPr>
        <w:ind w:left="1437"/>
      </w:pPr>
      <w:r>
        <w:t xml:space="preserve">Die </w:t>
      </w:r>
      <w:proofErr w:type="spellStart"/>
      <w:r>
        <w:t>Div</w:t>
      </w:r>
      <w:proofErr w:type="spellEnd"/>
      <w:r>
        <w:t xml:space="preserve"> werden im Übertragenen Sinne als Kästchen im Browser </w:t>
      </w:r>
      <w:proofErr w:type="gramStart"/>
      <w:r>
        <w:t>Angezeigt</w:t>
      </w:r>
      <w:proofErr w:type="gramEnd"/>
      <w:r>
        <w:t>.</w:t>
      </w:r>
    </w:p>
    <w:p w14:paraId="348A00FF" w14:textId="31C25BA1" w:rsidR="00894AAE" w:rsidRDefault="00894AAE" w:rsidP="0089087A">
      <w:pPr>
        <w:ind w:left="1437"/>
      </w:pPr>
      <w:r>
        <w:t xml:space="preserve">In Diesen Kästchen sind nun alle weiteren Elemente, wie Überschriften, Tabellen, Listen </w:t>
      </w:r>
      <w:proofErr w:type="spellStart"/>
      <w:r>
        <w:t>usvm</w:t>
      </w:r>
      <w:proofErr w:type="spellEnd"/>
      <w:r>
        <w:t>.</w:t>
      </w:r>
    </w:p>
    <w:p w14:paraId="0CA0698F" w14:textId="37114790" w:rsidR="0089087A" w:rsidRDefault="0089087A" w:rsidP="0089087A">
      <w:r>
        <w:tab/>
      </w:r>
    </w:p>
    <w:p w14:paraId="2CF329DE" w14:textId="3AC445E2" w:rsidR="0089087A" w:rsidRDefault="0089087A" w:rsidP="0089087A">
      <w:pPr>
        <w:pStyle w:val="berschrift3"/>
      </w:pPr>
      <w:r>
        <w:tab/>
        <w:t>4.2 Die verschiedenen Bereiche</w:t>
      </w:r>
    </w:p>
    <w:p w14:paraId="16B9BEC1" w14:textId="6ED00CEA" w:rsidR="0089087A" w:rsidRDefault="0089087A" w:rsidP="0089087A">
      <w:r>
        <w:tab/>
      </w:r>
      <w:r>
        <w:tab/>
        <w:t xml:space="preserve">Eine Webseite kann im Normal fall in Vier Bereiche </w:t>
      </w:r>
      <w:r w:rsidR="0070667C">
        <w:t>aufgeteilt werden:</w:t>
      </w:r>
    </w:p>
    <w:p w14:paraId="3E8C6B30" w14:textId="3FC5C31A" w:rsidR="0070667C" w:rsidRDefault="0070667C" w:rsidP="0070667C">
      <w:pPr>
        <w:pStyle w:val="Listenabsatz"/>
        <w:numPr>
          <w:ilvl w:val="0"/>
          <w:numId w:val="43"/>
        </w:numPr>
      </w:pPr>
      <w:proofErr w:type="gramStart"/>
      <w:r>
        <w:t>Kopfbereich :</w:t>
      </w:r>
      <w:proofErr w:type="gramEnd"/>
      <w:r>
        <w:t xml:space="preserve"> Logo / Name</w:t>
      </w:r>
    </w:p>
    <w:p w14:paraId="20DA923E" w14:textId="223E7FDE" w:rsidR="0070667C" w:rsidRDefault="0070667C" w:rsidP="0070667C">
      <w:pPr>
        <w:pStyle w:val="Listenabsatz"/>
        <w:numPr>
          <w:ilvl w:val="0"/>
          <w:numId w:val="43"/>
        </w:numPr>
      </w:pPr>
      <w:r>
        <w:t>Navigationsbereich: Elemente zum Navigieren</w:t>
      </w:r>
    </w:p>
    <w:p w14:paraId="0D6268B5" w14:textId="7EE930C3" w:rsidR="0070667C" w:rsidRDefault="0070667C" w:rsidP="0070667C">
      <w:pPr>
        <w:pStyle w:val="Listenabsatz"/>
        <w:numPr>
          <w:ilvl w:val="0"/>
          <w:numId w:val="43"/>
        </w:numPr>
      </w:pPr>
      <w:r>
        <w:t>Textbereich: Bereich für den Content</w:t>
      </w:r>
    </w:p>
    <w:p w14:paraId="53009988" w14:textId="0109AA2E" w:rsidR="0070667C" w:rsidRDefault="0070667C" w:rsidP="0070667C">
      <w:pPr>
        <w:pStyle w:val="Listenabsatz"/>
        <w:numPr>
          <w:ilvl w:val="0"/>
          <w:numId w:val="43"/>
        </w:numPr>
      </w:pPr>
      <w:r>
        <w:t>Fußbereich: Impressum, Copyright</w:t>
      </w:r>
    </w:p>
    <w:p w14:paraId="6AD261C1" w14:textId="753D34CF" w:rsidR="0070667C" w:rsidRDefault="0070667C" w:rsidP="0070667C">
      <w:pPr>
        <w:ind w:left="1440"/>
      </w:pPr>
      <w:r>
        <w:t xml:space="preserve">Ebenso werden die DIV auch mit passenden </w:t>
      </w:r>
      <w:proofErr w:type="spellStart"/>
      <w:r>
        <w:t>id</w:t>
      </w:r>
      <w:proofErr w:type="spellEnd"/>
      <w:r>
        <w:t xml:space="preserve"> versehen: &lt;div </w:t>
      </w:r>
      <w:proofErr w:type="spellStart"/>
      <w:r>
        <w:t>id</w:t>
      </w:r>
      <w:proofErr w:type="spellEnd"/>
      <w:r>
        <w:t>=“Kopfbereich“&gt;</w:t>
      </w:r>
    </w:p>
    <w:p w14:paraId="5E6BD3F2" w14:textId="0E99DA69" w:rsidR="0070667C" w:rsidRDefault="0070667C" w:rsidP="0070667C">
      <w:pPr>
        <w:pStyle w:val="berschrift3"/>
      </w:pPr>
      <w:r>
        <w:tab/>
        <w:t>4.3 der Wrapper</w:t>
      </w:r>
    </w:p>
    <w:p w14:paraId="3F5CA8E4" w14:textId="64C9497D" w:rsidR="0070667C" w:rsidRDefault="0070667C" w:rsidP="0070667C">
      <w:r>
        <w:tab/>
      </w:r>
      <w:r>
        <w:tab/>
        <w:t xml:space="preserve">Es ist möglich den Gesamten Aufbau in ein Weiters DIV zu stecken. </w:t>
      </w:r>
    </w:p>
    <w:p w14:paraId="19151A2D" w14:textId="150E4BFA" w:rsidR="0070667C" w:rsidRDefault="0070667C" w:rsidP="0070667C">
      <w:r>
        <w:tab/>
      </w:r>
      <w:r>
        <w:tab/>
        <w:t xml:space="preserve">Dieses Wird mit der ID </w:t>
      </w:r>
      <w:proofErr w:type="spellStart"/>
      <w:r>
        <w:t>wrapper</w:t>
      </w:r>
      <w:proofErr w:type="spellEnd"/>
      <w:r>
        <w:t xml:space="preserve"> </w:t>
      </w:r>
      <w:proofErr w:type="gramStart"/>
      <w:r>
        <w:t>versehen( &lt;</w:t>
      </w:r>
      <w:proofErr w:type="gramEnd"/>
      <w:r>
        <w:t xml:space="preserve">div </w:t>
      </w:r>
      <w:proofErr w:type="spellStart"/>
      <w:r>
        <w:t>id</w:t>
      </w:r>
      <w:proofErr w:type="spellEnd"/>
      <w:r>
        <w:t>=“</w:t>
      </w:r>
      <w:proofErr w:type="spellStart"/>
      <w:r>
        <w:t>weapper</w:t>
      </w:r>
      <w:proofErr w:type="spellEnd"/>
      <w:r>
        <w:t>“&gt;).</w:t>
      </w:r>
    </w:p>
    <w:p w14:paraId="60856ACB" w14:textId="15D6B4A2" w:rsidR="0070667C" w:rsidRDefault="0070667C" w:rsidP="0070667C">
      <w:pPr>
        <w:ind w:left="1440"/>
      </w:pPr>
      <w:r>
        <w:t xml:space="preserve">Dies führt zu keiner veränderten Darstellung im Browser, aber es </w:t>
      </w:r>
      <w:r w:rsidR="00894AAE">
        <w:t>erleichtert</w:t>
      </w:r>
      <w:r>
        <w:t xml:space="preserve"> das Styling mit CSS</w:t>
      </w:r>
    </w:p>
    <w:p w14:paraId="68DC576F" w14:textId="084208A8" w:rsidR="00894AAE" w:rsidRDefault="00894AAE" w:rsidP="0070667C">
      <w:pPr>
        <w:ind w:left="1440"/>
      </w:pPr>
    </w:p>
    <w:p w14:paraId="6852CE59" w14:textId="4408BA7B" w:rsidR="00894AAE" w:rsidRDefault="00894AAE" w:rsidP="00894AAE">
      <w:pPr>
        <w:pStyle w:val="berschrift3"/>
      </w:pPr>
      <w:r>
        <w:tab/>
        <w:t>4.4 Überschriften</w:t>
      </w:r>
    </w:p>
    <w:p w14:paraId="1DE6E803" w14:textId="5E17825C" w:rsidR="00894AAE" w:rsidRDefault="00894AAE" w:rsidP="00894AAE">
      <w:r>
        <w:tab/>
      </w:r>
      <w:r>
        <w:tab/>
        <w:t>Überschriften werden mithilfe von &lt;</w:t>
      </w:r>
      <w:proofErr w:type="spellStart"/>
      <w:r>
        <w:t>hx</w:t>
      </w:r>
      <w:proofErr w:type="spellEnd"/>
      <w:r>
        <w:t xml:space="preserve">&gt; realisiert. X ist eine Nummer Von 1 bis 6. </w:t>
      </w:r>
    </w:p>
    <w:p w14:paraId="46F0F0E4" w14:textId="473D2ADA" w:rsidR="00894AAE" w:rsidRDefault="00894AAE" w:rsidP="00894AAE">
      <w:pPr>
        <w:ind w:left="1440"/>
      </w:pPr>
      <w:r>
        <w:t xml:space="preserve">Diese Nummer gibt an zu Welcher Überschriften Ebene diese Gehört. 1 ist die Höchste und wichtigste. Der Browser vergibt anhand der Nummer eine Größe. </w:t>
      </w:r>
    </w:p>
    <w:p w14:paraId="10A1CE75" w14:textId="5E97D398" w:rsidR="00894AAE" w:rsidRPr="00894AAE" w:rsidRDefault="00894AAE" w:rsidP="00894AAE">
      <w:pPr>
        <w:ind w:left="1440"/>
      </w:pPr>
      <w:r>
        <w:t xml:space="preserve">Mann sollte die Nummer nicht anhand der Größe Auswehlen. </w:t>
      </w:r>
    </w:p>
    <w:p w14:paraId="3FDC92E3" w14:textId="3277FC24" w:rsidR="00894AAE" w:rsidRDefault="00B10245" w:rsidP="00B10245">
      <w:pPr>
        <w:pStyle w:val="berschrift3"/>
      </w:pPr>
      <w:r>
        <w:tab/>
        <w:t>4.5 PARAGRAF</w:t>
      </w:r>
    </w:p>
    <w:p w14:paraId="52A153F0" w14:textId="12DB13E3" w:rsidR="00B10245" w:rsidRDefault="00B10245" w:rsidP="00B10245">
      <w:r>
        <w:tab/>
      </w:r>
      <w:r>
        <w:tab/>
        <w:t xml:space="preserve">Fließtext werden durch Paragrafen dargestellt. Dazu wird der Tag &lt;p&gt; &lt;/p&gt;verwendet. </w:t>
      </w:r>
    </w:p>
    <w:p w14:paraId="7996A71B" w14:textId="6FD6FD44" w:rsidR="00B10245" w:rsidRDefault="00B10245" w:rsidP="00B10245">
      <w:r>
        <w:tab/>
      </w:r>
      <w:r>
        <w:tab/>
        <w:t>Der Text kommt zwischen beide tags.</w:t>
      </w:r>
    </w:p>
    <w:p w14:paraId="25BF1569" w14:textId="0BF6FD86" w:rsidR="00B10245" w:rsidRDefault="00B10245" w:rsidP="00B10245">
      <w:pPr>
        <w:pStyle w:val="berschrift3"/>
      </w:pPr>
      <w:r>
        <w:tab/>
        <w:t>4.6 Hervorheben</w:t>
      </w:r>
    </w:p>
    <w:p w14:paraId="1D68B701" w14:textId="201832D2" w:rsidR="00B10245" w:rsidRDefault="00B10245" w:rsidP="00B10245">
      <w:r>
        <w:tab/>
      </w:r>
      <w:r>
        <w:tab/>
        <w:t xml:space="preserve">Die beiden Tags &lt; </w:t>
      </w:r>
      <w:proofErr w:type="spellStart"/>
      <w:r>
        <w:t>stong</w:t>
      </w:r>
      <w:proofErr w:type="spellEnd"/>
      <w:r>
        <w:t xml:space="preserve"> </w:t>
      </w:r>
      <w:proofErr w:type="gramStart"/>
      <w:r>
        <w:t>&gt;  &lt;</w:t>
      </w:r>
      <w:proofErr w:type="gramEnd"/>
      <w:r>
        <w:t>/strong&gt; und &lt;</w:t>
      </w:r>
      <w:proofErr w:type="spellStart"/>
      <w:r>
        <w:t>em</w:t>
      </w:r>
      <w:proofErr w:type="spellEnd"/>
      <w:r>
        <w:t>&gt; &lt;/</w:t>
      </w:r>
      <w:proofErr w:type="spellStart"/>
      <w:r>
        <w:t>em</w:t>
      </w:r>
      <w:proofErr w:type="spellEnd"/>
      <w:r>
        <w:t xml:space="preserve">&gt; heben den Text vor. </w:t>
      </w:r>
    </w:p>
    <w:p w14:paraId="3938E77D" w14:textId="1A8F41D0" w:rsidR="00B10245" w:rsidRDefault="00B10245" w:rsidP="00235F54">
      <w:r>
        <w:tab/>
      </w:r>
      <w:r>
        <w:tab/>
        <w:t>Durch &lt;strong&gt; wird der Text fett im Browser angezeigt, durch &lt;</w:t>
      </w:r>
      <w:proofErr w:type="spellStart"/>
      <w:r>
        <w:t>em</w:t>
      </w:r>
      <w:proofErr w:type="spellEnd"/>
      <w:r>
        <w:t xml:space="preserve">&gt; </w:t>
      </w:r>
      <w:proofErr w:type="gramStart"/>
      <w:r>
        <w:t>Kursiv</w:t>
      </w:r>
      <w:proofErr w:type="gramEnd"/>
      <w:r w:rsidR="00235F54">
        <w:t>.</w:t>
      </w:r>
    </w:p>
    <w:p w14:paraId="04DC9838" w14:textId="442BC465" w:rsidR="00235F54" w:rsidRDefault="00235F54" w:rsidP="00235F54">
      <w:r>
        <w:tab/>
      </w:r>
      <w:r>
        <w:tab/>
        <w:t xml:space="preserve">Faustregel: </w:t>
      </w:r>
      <w:proofErr w:type="gramStart"/>
      <w:r>
        <w:t>Fettdruck</w:t>
      </w:r>
      <w:proofErr w:type="gramEnd"/>
      <w:r>
        <w:t xml:space="preserve"> um vor dem Lesen aufzufallen und Kursiv währen dem Lesen</w:t>
      </w:r>
    </w:p>
    <w:p w14:paraId="5E1A41B0" w14:textId="3056E577" w:rsidR="00235F54" w:rsidRDefault="00235F54" w:rsidP="00235F54"/>
    <w:p w14:paraId="10ADC89F" w14:textId="398FE84D" w:rsidR="00235F54" w:rsidRDefault="00235F54" w:rsidP="00235F54">
      <w:r>
        <w:tab/>
        <w:t>4.7 Verschachtelung</w:t>
      </w:r>
    </w:p>
    <w:p w14:paraId="60CFAF7C" w14:textId="7C0DCDA4" w:rsidR="00235F54" w:rsidRDefault="00235F54" w:rsidP="00235F54">
      <w:r>
        <w:lastRenderedPageBreak/>
        <w:tab/>
        <w:t xml:space="preserve">HTML Tags können </w:t>
      </w:r>
      <w:proofErr w:type="gramStart"/>
      <w:r>
        <w:t>Verschachtelt</w:t>
      </w:r>
      <w:proofErr w:type="gramEnd"/>
      <w:r>
        <w:t xml:space="preserve"> werden. Hierbei gilt das </w:t>
      </w:r>
      <w:proofErr w:type="spellStart"/>
      <w:r>
        <w:t>FiLo</w:t>
      </w:r>
      <w:proofErr w:type="spellEnd"/>
      <w:r>
        <w:t>, First In Last Out, Prinzip.</w:t>
      </w:r>
    </w:p>
    <w:p w14:paraId="38970969" w14:textId="1F5FC514" w:rsidR="00235F54" w:rsidRDefault="00235F54" w:rsidP="00235F54">
      <w:r>
        <w:tab/>
        <w:t>Das Erste geöffnete Tag wird als Letztes geschlossen.</w:t>
      </w:r>
    </w:p>
    <w:p w14:paraId="38185952" w14:textId="19277C74" w:rsidR="00235F54" w:rsidRDefault="00235F54" w:rsidP="00235F54"/>
    <w:p w14:paraId="1ADE2391" w14:textId="7158E234" w:rsidR="00235F54" w:rsidRDefault="00235F54" w:rsidP="00235F54">
      <w:r>
        <w:tab/>
        <w:t>4.8 Listen</w:t>
      </w:r>
    </w:p>
    <w:p w14:paraId="79EAC88B" w14:textId="577DF418" w:rsidR="00235F54" w:rsidRDefault="00235F54" w:rsidP="00235F54">
      <w:r>
        <w:tab/>
      </w:r>
      <w:r>
        <w:tab/>
      </w:r>
      <w:r w:rsidR="00503C9F">
        <w:t xml:space="preserve">Listen werden </w:t>
      </w:r>
      <w:proofErr w:type="gramStart"/>
      <w:r w:rsidR="00503C9F">
        <w:t>Genutzt</w:t>
      </w:r>
      <w:proofErr w:type="gramEnd"/>
      <w:r w:rsidR="00503C9F">
        <w:t xml:space="preserve"> um Text Strukturiert darzustellen.</w:t>
      </w:r>
    </w:p>
    <w:p w14:paraId="160A2EEA" w14:textId="4FB11647" w:rsidR="00503C9F" w:rsidRDefault="00503C9F" w:rsidP="00235F54">
      <w:r>
        <w:tab/>
      </w:r>
      <w:r>
        <w:tab/>
        <w:t>Bei einer Ungeordneten werden die Einzelnen Elemente mit Zeichen dargestellt,</w:t>
      </w:r>
    </w:p>
    <w:p w14:paraId="57B0866C" w14:textId="3B20D169" w:rsidR="00503C9F" w:rsidRDefault="00503C9F" w:rsidP="00235F54">
      <w:r>
        <w:tab/>
      </w:r>
      <w:r>
        <w:tab/>
      </w:r>
      <w:proofErr w:type="spellStart"/>
      <w:r>
        <w:t>zb</w:t>
      </w:r>
      <w:proofErr w:type="spellEnd"/>
      <w:r>
        <w:t xml:space="preserve">. - . &gt;  </w:t>
      </w:r>
    </w:p>
    <w:p w14:paraId="750E6C81" w14:textId="41C01977" w:rsidR="00503C9F" w:rsidRDefault="00503C9F" w:rsidP="00235F54">
      <w:r>
        <w:tab/>
      </w:r>
      <w:r>
        <w:tab/>
        <w:t xml:space="preserve">Eine Ungeordnete Liste wird mit &lt; </w:t>
      </w:r>
      <w:proofErr w:type="spellStart"/>
      <w:r>
        <w:t>ul</w:t>
      </w:r>
      <w:proofErr w:type="spellEnd"/>
      <w:r>
        <w:t>&gt; &lt;/</w:t>
      </w:r>
      <w:proofErr w:type="spellStart"/>
      <w:r>
        <w:t>ul</w:t>
      </w:r>
      <w:proofErr w:type="spellEnd"/>
      <w:r>
        <w:t>&gt; deklariert. Der Inhalt wird in &lt;li&gt; &lt;/li&gt;geschrieben.</w:t>
      </w:r>
    </w:p>
    <w:p w14:paraId="019DB217" w14:textId="222487AD" w:rsidR="00503C9F" w:rsidRDefault="00503C9F" w:rsidP="00235F54">
      <w:r>
        <w:t xml:space="preserve">Bei einer Sortierten Liste werden die Einzelne Elemente in </w:t>
      </w:r>
      <w:proofErr w:type="spellStart"/>
      <w:r>
        <w:t>Hierachien</w:t>
      </w:r>
      <w:proofErr w:type="spellEnd"/>
      <w:r>
        <w:t xml:space="preserve"> </w:t>
      </w:r>
      <w:proofErr w:type="gramStart"/>
      <w:r>
        <w:t>dargestellt ,</w:t>
      </w:r>
      <w:proofErr w:type="gramEnd"/>
      <w:r>
        <w:t xml:space="preserve"> </w:t>
      </w:r>
      <w:proofErr w:type="spellStart"/>
      <w:r>
        <w:t>zb</w:t>
      </w:r>
      <w:proofErr w:type="spellEnd"/>
      <w:r>
        <w:t>. 1) 2) 3)</w:t>
      </w:r>
    </w:p>
    <w:p w14:paraId="6E75C2EC" w14:textId="2975A832" w:rsidR="00503C9F" w:rsidRDefault="00503C9F" w:rsidP="00503C9F">
      <w:pPr>
        <w:pStyle w:val="Listenabsatz"/>
        <w:numPr>
          <w:ilvl w:val="0"/>
          <w:numId w:val="44"/>
        </w:numPr>
      </w:pPr>
      <w:r>
        <w:t>B)  c)</w:t>
      </w:r>
    </w:p>
    <w:p w14:paraId="21C252AB" w14:textId="4FB6744C" w:rsidR="00503C9F" w:rsidRDefault="00503C9F" w:rsidP="00503C9F">
      <w:r>
        <w:t>Auch hier kommt der Inhalt in &lt;li&gt; &lt;/li&gt; Tags. Eine Geordnete Liste wird mit &lt;</w:t>
      </w:r>
      <w:proofErr w:type="spellStart"/>
      <w:r>
        <w:t>ol</w:t>
      </w:r>
      <w:proofErr w:type="spellEnd"/>
      <w:r>
        <w:t>&gt; &lt;/</w:t>
      </w:r>
      <w:proofErr w:type="spellStart"/>
      <w:r>
        <w:t>ol</w:t>
      </w:r>
      <w:proofErr w:type="spellEnd"/>
      <w:r>
        <w:t xml:space="preserve">&gt; </w:t>
      </w:r>
      <w:proofErr w:type="gramStart"/>
      <w:r>
        <w:t>Deklariert</w:t>
      </w:r>
      <w:proofErr w:type="gramEnd"/>
      <w:r>
        <w:t>.</w:t>
      </w:r>
    </w:p>
    <w:p w14:paraId="166B0B92" w14:textId="484700F1" w:rsidR="00F83F7E" w:rsidRDefault="00F83F7E" w:rsidP="00F83F7E">
      <w:r>
        <w:t xml:space="preserve">Listen können ineinander </w:t>
      </w:r>
      <w:proofErr w:type="gramStart"/>
      <w:r>
        <w:t>Verschachtelt</w:t>
      </w:r>
      <w:proofErr w:type="gramEnd"/>
      <w:r>
        <w:t xml:space="preserve"> werden, sprich in einem &lt;li&gt; tag kann eine neue Liste definiert werden.</w:t>
      </w:r>
    </w:p>
    <w:p w14:paraId="66FBE63B" w14:textId="68BC469D" w:rsidR="00F83F7E" w:rsidRDefault="00F83F7E" w:rsidP="00F83F7E"/>
    <w:p w14:paraId="19EDE56E" w14:textId="23882B9C" w:rsidR="00F83F7E" w:rsidRDefault="00F83F7E" w:rsidP="00F83F7E">
      <w:r>
        <w:t>5 Links Bilder und mehr</w:t>
      </w:r>
    </w:p>
    <w:p w14:paraId="39FDCE6C" w14:textId="58E4DB67" w:rsidR="00F83F7E" w:rsidRDefault="00F83F7E" w:rsidP="00F83F7E"/>
    <w:p w14:paraId="5EC1D3E9" w14:textId="4E704208" w:rsidR="00F83F7E" w:rsidRDefault="00F83F7E" w:rsidP="00F83F7E">
      <w:r>
        <w:t>5.1 Hyperlinks</w:t>
      </w:r>
    </w:p>
    <w:p w14:paraId="43A20FBD" w14:textId="392F7EE7" w:rsidR="00F83F7E" w:rsidRDefault="00F83F7E" w:rsidP="00F83F7E">
      <w:r>
        <w:tab/>
        <w:t xml:space="preserve">Ein Hyperlink ist wie Folgt </w:t>
      </w:r>
      <w:proofErr w:type="gramStart"/>
      <w:r>
        <w:t>Aufgebaut</w:t>
      </w:r>
      <w:proofErr w:type="gramEnd"/>
      <w:r>
        <w:t>:</w:t>
      </w:r>
    </w:p>
    <w:p w14:paraId="6E243E5B" w14:textId="58A4D231" w:rsidR="00F83F7E" w:rsidRDefault="00F83F7E" w:rsidP="00F83F7E">
      <w:r>
        <w:tab/>
      </w:r>
      <w:r w:rsidRPr="00F83F7E">
        <w:t xml:space="preserve">&lt;a </w:t>
      </w:r>
      <w:proofErr w:type="spellStart"/>
      <w:r w:rsidRPr="00F83F7E">
        <w:t>href</w:t>
      </w:r>
      <w:proofErr w:type="spellEnd"/>
      <w:r w:rsidRPr="00F83F7E">
        <w:t xml:space="preserve">=“Link </w:t>
      </w:r>
      <w:proofErr w:type="spellStart"/>
      <w:r w:rsidRPr="00F83F7E">
        <w:t>addresse|HTM|URL|PFAD</w:t>
      </w:r>
      <w:proofErr w:type="spellEnd"/>
      <w:r w:rsidRPr="00F83F7E">
        <w:t>“&gt; Sichtbarer T</w:t>
      </w:r>
      <w:r>
        <w:t>ext &lt;/a&gt;</w:t>
      </w:r>
    </w:p>
    <w:p w14:paraId="21A2F4CF" w14:textId="61A4682B" w:rsidR="00F83F7E" w:rsidRDefault="00F83F7E" w:rsidP="00F83F7E">
      <w:r>
        <w:tab/>
        <w:t xml:space="preserve">Durch das Hinzufügen eines title=““ </w:t>
      </w:r>
      <w:proofErr w:type="spellStart"/>
      <w:r>
        <w:t>attribut</w:t>
      </w:r>
      <w:proofErr w:type="spellEnd"/>
      <w:r>
        <w:t xml:space="preserve"> erscheint bei </w:t>
      </w:r>
      <w:proofErr w:type="spellStart"/>
      <w:r>
        <w:t>Hovern</w:t>
      </w:r>
      <w:proofErr w:type="spellEnd"/>
      <w:r>
        <w:t xml:space="preserve"> über dem Link eine Notiz im Browser. Der Inhalt des Titels ist dort sichtbar.</w:t>
      </w:r>
    </w:p>
    <w:p w14:paraId="7B3D115C" w14:textId="70CFEB28" w:rsidR="00685902" w:rsidRDefault="00685902" w:rsidP="00F83F7E"/>
    <w:p w14:paraId="737D5DBB" w14:textId="4B241632" w:rsidR="00685902" w:rsidRDefault="00685902" w:rsidP="00F83F7E">
      <w:r>
        <w:t>5.2 Navigation</w:t>
      </w:r>
    </w:p>
    <w:p w14:paraId="42745302" w14:textId="7C84E547" w:rsidR="00685902" w:rsidRDefault="00685902" w:rsidP="00F83F7E">
      <w:r>
        <w:tab/>
        <w:t xml:space="preserve">In den </w:t>
      </w:r>
      <w:proofErr w:type="gramStart"/>
      <w:r>
        <w:t>Meisten</w:t>
      </w:r>
      <w:proofErr w:type="gramEnd"/>
      <w:r>
        <w:t xml:space="preserve"> Fällen besteht die Navigation einer Seite aus einer Nicht Sortierten Liste von Hyperlinks</w:t>
      </w:r>
    </w:p>
    <w:p w14:paraId="115CBE12" w14:textId="3792FE84" w:rsidR="00685902" w:rsidRDefault="00685902" w:rsidP="00F83F7E">
      <w:r>
        <w:t>5.3 Andere Medien Verlinken</w:t>
      </w:r>
    </w:p>
    <w:p w14:paraId="1D3AD4C4" w14:textId="074BA249" w:rsidR="00685902" w:rsidRDefault="00685902" w:rsidP="00F83F7E">
      <w:r>
        <w:tab/>
        <w:t>Es ist grundsätzlich möglich auch andere Medien mit einem Hyperlink zu verlinken. Dabei hat dann der User die Möglichkeit dieses zu Downloaden. Der Genauere Umgang ist dem Browser Überlassen.</w:t>
      </w:r>
    </w:p>
    <w:p w14:paraId="7B9D821D" w14:textId="38E3B94D" w:rsidR="00685902" w:rsidRDefault="00685902" w:rsidP="00F83F7E">
      <w:r>
        <w:t>5.4 Image</w:t>
      </w:r>
    </w:p>
    <w:p w14:paraId="134890F2" w14:textId="2CC95A40" w:rsidR="00685902" w:rsidRDefault="00685902" w:rsidP="00F83F7E">
      <w:r>
        <w:tab/>
        <w:t>Bilder werden auf einer HTML Seite mittel &lt;</w:t>
      </w:r>
      <w:proofErr w:type="spellStart"/>
      <w:r>
        <w:t>img</w:t>
      </w:r>
      <w:proofErr w:type="spellEnd"/>
      <w:r>
        <w:t>&gt; eingebunden.</w:t>
      </w:r>
    </w:p>
    <w:p w14:paraId="439810CE" w14:textId="2E83C4B4" w:rsidR="00685902" w:rsidRDefault="00685902" w:rsidP="00F83F7E">
      <w:r>
        <w:tab/>
        <w:t>Dabei gibt es Folgende Attribute:</w:t>
      </w:r>
    </w:p>
    <w:p w14:paraId="101DE777" w14:textId="414C7D63" w:rsidR="00685902" w:rsidRDefault="00685902" w:rsidP="00F83F7E">
      <w:r>
        <w:tab/>
        <w:t xml:space="preserve">SRC: Muss </w:t>
      </w:r>
      <w:proofErr w:type="spellStart"/>
      <w:r>
        <w:t>entahlten</w:t>
      </w:r>
      <w:proofErr w:type="spellEnd"/>
      <w:r>
        <w:t xml:space="preserve"> sein, Hier wird der Pfad zum Bild Übergeben</w:t>
      </w:r>
    </w:p>
    <w:p w14:paraId="2E731788" w14:textId="6DD55694" w:rsidR="00685902" w:rsidRDefault="00685902" w:rsidP="00F83F7E">
      <w:r>
        <w:tab/>
        <w:t xml:space="preserve">ALT: ein Alternativer Text der Angezeigt </w:t>
      </w:r>
      <w:proofErr w:type="gramStart"/>
      <w:r>
        <w:t>wird</w:t>
      </w:r>
      <w:proofErr w:type="gramEnd"/>
      <w:r>
        <w:t xml:space="preserve"> sobald es zu Probleme beim Laden kommt</w:t>
      </w:r>
    </w:p>
    <w:p w14:paraId="2C676B4C" w14:textId="591F0035" w:rsidR="002D46EE" w:rsidRDefault="002D46EE" w:rsidP="00F83F7E">
      <w:r>
        <w:tab/>
        <w:t xml:space="preserve">WIDTH/HEIGHT: Legt Höhe und Breite vom Bild fest. Standartmäßig wird die </w:t>
      </w:r>
      <w:proofErr w:type="spellStart"/>
      <w:r>
        <w:t>Orginale</w:t>
      </w:r>
      <w:proofErr w:type="spellEnd"/>
      <w:r>
        <w:t xml:space="preserve"> Größe </w:t>
      </w:r>
      <w:proofErr w:type="gramStart"/>
      <w:r>
        <w:t>Übernommen</w:t>
      </w:r>
      <w:proofErr w:type="gramEnd"/>
    </w:p>
    <w:p w14:paraId="1557D489" w14:textId="0793A30E" w:rsidR="002D46EE" w:rsidRDefault="002D46EE" w:rsidP="00F83F7E">
      <w:r>
        <w:tab/>
        <w:t xml:space="preserve">TITLE: Text im TITLE </w:t>
      </w:r>
      <w:proofErr w:type="spellStart"/>
      <w:r>
        <w:t>Erscheit</w:t>
      </w:r>
      <w:proofErr w:type="spellEnd"/>
      <w:r>
        <w:t xml:space="preserve"> beim </w:t>
      </w:r>
      <w:proofErr w:type="spellStart"/>
      <w:r>
        <w:t>Hovern</w:t>
      </w:r>
      <w:proofErr w:type="spellEnd"/>
      <w:r>
        <w:t xml:space="preserve"> als </w:t>
      </w:r>
      <w:proofErr w:type="spellStart"/>
      <w:r>
        <w:t>Quikinfo</w:t>
      </w:r>
      <w:proofErr w:type="spellEnd"/>
    </w:p>
    <w:p w14:paraId="45E2FDF1" w14:textId="3034E6AF" w:rsidR="002D46EE" w:rsidRDefault="002D46EE" w:rsidP="00F83F7E"/>
    <w:p w14:paraId="7882A322" w14:textId="0DA1E739" w:rsidR="002D46EE" w:rsidRDefault="002D46EE" w:rsidP="00F83F7E">
      <w:r>
        <w:lastRenderedPageBreak/>
        <w:t>5.5 Weitere nützliche Elemente</w:t>
      </w:r>
    </w:p>
    <w:p w14:paraId="109CF744" w14:textId="498AA12E" w:rsidR="002D46EE" w:rsidRDefault="002D46EE" w:rsidP="00F83F7E">
      <w:r>
        <w:tab/>
        <w:t xml:space="preserve">&lt;BR&gt; </w:t>
      </w:r>
      <w:proofErr w:type="spellStart"/>
      <w:r>
        <w:t>veranläßt</w:t>
      </w:r>
      <w:proofErr w:type="spellEnd"/>
      <w:r>
        <w:t xml:space="preserve"> ein Zeilenumbruch</w:t>
      </w:r>
    </w:p>
    <w:p w14:paraId="66564224" w14:textId="59D021CE" w:rsidR="002D46EE" w:rsidRDefault="002D46EE" w:rsidP="00F83F7E">
      <w:r>
        <w:tab/>
        <w:t xml:space="preserve">&lt;span&gt; wird </w:t>
      </w:r>
      <w:proofErr w:type="gramStart"/>
      <w:r>
        <w:t>benutzt</w:t>
      </w:r>
      <w:proofErr w:type="gramEnd"/>
      <w:r>
        <w:t xml:space="preserve"> um ein </w:t>
      </w:r>
      <w:proofErr w:type="spellStart"/>
      <w:r>
        <w:t>Fließtet</w:t>
      </w:r>
      <w:proofErr w:type="spellEnd"/>
      <w:r>
        <w:t xml:space="preserve"> zu markieren, dies kann genutzt werden um eine Sprache für gewisse Wörter Festzulegen, damit diese von Screen Reader richtig ausgesprochen werden.</w:t>
      </w:r>
    </w:p>
    <w:p w14:paraId="20ADD393" w14:textId="479A6BEB" w:rsidR="002D46EE" w:rsidRDefault="002D46EE" w:rsidP="00F83F7E"/>
    <w:p w14:paraId="0A2AF516" w14:textId="2A5C2B4F" w:rsidR="002D46EE" w:rsidRPr="00F83F7E" w:rsidRDefault="002D46EE" w:rsidP="00F83F7E"/>
    <w:sectPr w:rsidR="002D46EE" w:rsidRPr="00F83F7E" w:rsidSect="00CA74A9">
      <w:headerReference w:type="default" r:id="rId9"/>
      <w:footerReference w:type="default" r:id="rId10"/>
      <w:headerReference w:type="first" r:id="rId11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31FC1" w14:textId="77777777" w:rsidR="005C325D" w:rsidRDefault="005C325D">
      <w:r>
        <w:separator/>
      </w:r>
    </w:p>
    <w:p w14:paraId="4F05FADD" w14:textId="77777777" w:rsidR="005C325D" w:rsidRDefault="005C325D"/>
  </w:endnote>
  <w:endnote w:type="continuationSeparator" w:id="0">
    <w:p w14:paraId="4C83F502" w14:textId="77777777" w:rsidR="005C325D" w:rsidRDefault="005C325D">
      <w:r>
        <w:continuationSeparator/>
      </w:r>
    </w:p>
    <w:p w14:paraId="7D5B223E" w14:textId="77777777" w:rsidR="005C325D" w:rsidRDefault="005C32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956A7" w14:textId="5D8ED74E" w:rsidR="00FC58C2" w:rsidRDefault="00264BFC">
    <w:pPr>
      <w:pStyle w:val="Fuzeile"/>
      <w:ind w:left="0"/>
    </w:pPr>
    <w:r>
      <w:t>Müller Korbinian</w:t>
    </w:r>
    <w:r w:rsidR="00DD4F20">
      <w:tab/>
    </w:r>
    <w:r w:rsidR="00DD4F20">
      <w:tab/>
    </w:r>
    <w:r w:rsidR="00DD4F20">
      <w:tab/>
    </w:r>
    <w:r w:rsidR="00DD4F20">
      <w:tab/>
    </w:r>
    <w:r w:rsidR="00DD4F20">
      <w:tab/>
      <w:t>NTA</w:t>
    </w:r>
    <w:r>
      <w:ptab w:relativeTo="margin" w:alignment="right" w:leader="none"/>
    </w:r>
    <w:r w:rsidR="00037141">
      <w:t>26</w:t>
    </w:r>
    <w:r>
      <w:t>.</w:t>
    </w:r>
    <w:r w:rsidR="00037141">
      <w:t>01</w:t>
    </w:r>
    <w:r>
      <w:t>.202</w:t>
    </w:r>
    <w:r w:rsidR="00037141">
      <w:t>2</w:t>
    </w:r>
    <w:r>
      <w:t xml:space="preserve"> KW:</w:t>
    </w:r>
    <w:r w:rsidR="00037141">
      <w:t>04</w:t>
    </w:r>
  </w:p>
  <w:p w14:paraId="20296960" w14:textId="77777777" w:rsidR="00290C74" w:rsidRDefault="00290C74">
    <w:pPr>
      <w:pStyle w:val="Fuzeile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A61CA" w14:textId="77777777" w:rsidR="005C325D" w:rsidRDefault="005C325D">
      <w:r>
        <w:separator/>
      </w:r>
    </w:p>
    <w:p w14:paraId="4A366C42" w14:textId="77777777" w:rsidR="005C325D" w:rsidRDefault="005C325D"/>
  </w:footnote>
  <w:footnote w:type="continuationSeparator" w:id="0">
    <w:p w14:paraId="56FC8F3B" w14:textId="77777777" w:rsidR="005C325D" w:rsidRDefault="005C325D">
      <w:r>
        <w:continuationSeparator/>
      </w:r>
    </w:p>
    <w:p w14:paraId="320F9C1B" w14:textId="77777777" w:rsidR="005C325D" w:rsidRDefault="005C32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3DB20" w14:textId="04C9606B" w:rsidR="00FC58C2" w:rsidRDefault="00264BFC" w:rsidP="00264BFC">
    <w:pPr>
      <w:pStyle w:val="Kopfzeile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659A5B70" wp14:editId="248B959D">
          <wp:simplePos x="0" y="0"/>
          <wp:positionH relativeFrom="leftMargin">
            <wp:align>right</wp:align>
          </wp:positionH>
          <wp:positionV relativeFrom="paragraph">
            <wp:posOffset>-276225</wp:posOffset>
          </wp:positionV>
          <wp:extent cx="723900" cy="723900"/>
          <wp:effectExtent l="0" t="0" r="0" b="0"/>
          <wp:wrapNone/>
          <wp:docPr id="22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Grafik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Praktikum: Kommunikationstechnik</w:t>
    </w:r>
    <w:sdt>
      <w:sdtPr>
        <w:id w:val="-2022704788"/>
        <w:docPartObj>
          <w:docPartGallery w:val="Page Numbers (Top of Page)"/>
          <w:docPartUnique/>
        </w:docPartObj>
      </w:sdtPr>
      <w:sdtEndPr/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436F1E85" wp14:editId="406D27DF">
                  <wp:simplePos x="0" y="0"/>
                  <wp:positionH relativeFrom="rightMargin">
                    <wp:align>left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9525" r="12065" b="2540"/>
                  <wp:wrapNone/>
                  <wp:docPr id="17" name="Gruppieren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8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9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F29E46" w14:textId="77777777" w:rsidR="00264BFC" w:rsidRDefault="00264BFC">
                                <w:pPr>
                                  <w:pStyle w:val="KeinLeerraum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A8E2C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A8E2C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36F1E85" id="Gruppieren 17" o:spid="_x0000_s1026" style="position:absolute;left:0;text-align:left;margin-left:0;margin-top:0;width:71.05pt;height:149.8pt;flip:x y;z-index:251661312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" o:allowincell="f">
    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" strokecolor="#5f497a"/>
                  </v:group>
    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" stroked="f">
                    <v:textbox style="layout-flow:vertical;mso-layout-flow-alt:bottom-to-top" inset="0,0,0,0">
                      <w:txbxContent>
                        <w:p w14:paraId="18F29E46" w14:textId="77777777" w:rsidR="00264BFC" w:rsidRDefault="00264BFC">
                          <w:pPr>
                            <w:pStyle w:val="KeinLeerraum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A8E2C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A8E2C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41D04" w14:textId="77777777" w:rsidR="00A94C93" w:rsidRDefault="00A638EC">
    <w:pPr>
      <w:pStyle w:val="Kopfzeile"/>
    </w:pPr>
    <w:r>
      <w:rPr>
        <w:noProof/>
        <w:lang w:bidi="de-DE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3C96EF0" wp14:editId="71B1D21D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pe 1" descr="Dekorative Randleist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hteck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hteck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4DDBFC31" id="Gruppe 1" o:spid="_x0000_s1026" alt="Dekorative Randleiste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">
              <v:rect id="Rechteck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hteck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2FFE"/>
    <w:multiLevelType w:val="hybridMultilevel"/>
    <w:tmpl w:val="D2D2729C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2925B74"/>
    <w:multiLevelType w:val="hybridMultilevel"/>
    <w:tmpl w:val="7CD6808E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0BFB3F4F"/>
    <w:multiLevelType w:val="hybridMultilevel"/>
    <w:tmpl w:val="E98E7C06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2602512"/>
    <w:multiLevelType w:val="hybridMultilevel"/>
    <w:tmpl w:val="F89625BA"/>
    <w:lvl w:ilvl="0" w:tplc="DB32A204">
      <w:start w:val="1"/>
      <w:numFmt w:val="bullet"/>
      <w:lvlText w:val="-"/>
      <w:lvlJc w:val="left"/>
      <w:pPr>
        <w:ind w:left="2517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4" w15:restartNumberingAfterBreak="0">
    <w:nsid w:val="132A59E3"/>
    <w:multiLevelType w:val="multilevel"/>
    <w:tmpl w:val="32FC74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195A4F4A"/>
    <w:multiLevelType w:val="hybridMultilevel"/>
    <w:tmpl w:val="35ECF7C6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>
      <w:start w:val="1"/>
      <w:numFmt w:val="lowerLetter"/>
      <w:lvlText w:val="%5."/>
      <w:lvlJc w:val="left"/>
      <w:pPr>
        <w:ind w:left="5760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>
      <w:start w:val="1"/>
      <w:numFmt w:val="decimal"/>
      <w:lvlText w:val="%7."/>
      <w:lvlJc w:val="left"/>
      <w:pPr>
        <w:ind w:left="7200" w:hanging="360"/>
      </w:pPr>
    </w:lvl>
    <w:lvl w:ilvl="7" w:tplc="FFFFFFFF">
      <w:start w:val="1"/>
      <w:numFmt w:val="lowerLetter"/>
      <w:lvlText w:val="%8."/>
      <w:lvlJc w:val="left"/>
      <w:pPr>
        <w:ind w:left="7920" w:hanging="360"/>
      </w:pPr>
    </w:lvl>
    <w:lvl w:ilvl="8" w:tplc="FFFFFFFF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19D54767"/>
    <w:multiLevelType w:val="hybridMultilevel"/>
    <w:tmpl w:val="21E6ED92"/>
    <w:lvl w:ilvl="0" w:tplc="0407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1F9E3A34"/>
    <w:multiLevelType w:val="hybridMultilevel"/>
    <w:tmpl w:val="29B46A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007777"/>
    <w:multiLevelType w:val="hybridMultilevel"/>
    <w:tmpl w:val="C20A9AEE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28A62FCC"/>
    <w:multiLevelType w:val="hybridMultilevel"/>
    <w:tmpl w:val="E362B63C"/>
    <w:lvl w:ilvl="0" w:tplc="77427EB2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1" w15:restartNumberingAfterBreak="0">
    <w:nsid w:val="2B452B0A"/>
    <w:multiLevelType w:val="hybridMultilevel"/>
    <w:tmpl w:val="66E4C668"/>
    <w:lvl w:ilvl="0" w:tplc="F33CDFC6">
      <w:start w:val="8"/>
      <w:numFmt w:val="bullet"/>
      <w:lvlText w:val="-"/>
      <w:lvlJc w:val="left"/>
      <w:pPr>
        <w:ind w:left="2562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22" w15:restartNumberingAfterBreak="0">
    <w:nsid w:val="2DE143B9"/>
    <w:multiLevelType w:val="hybridMultilevel"/>
    <w:tmpl w:val="0372A8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1A21B3"/>
    <w:multiLevelType w:val="hybridMultilevel"/>
    <w:tmpl w:val="2C7283B6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>
      <w:start w:val="1"/>
      <w:numFmt w:val="lowerLetter"/>
      <w:lvlText w:val="%2."/>
      <w:lvlJc w:val="left"/>
      <w:pPr>
        <w:ind w:left="3600" w:hanging="360"/>
      </w:pPr>
    </w:lvl>
    <w:lvl w:ilvl="2" w:tplc="0407001B">
      <w:start w:val="1"/>
      <w:numFmt w:val="lowerRoman"/>
      <w:lvlText w:val="%3."/>
      <w:lvlJc w:val="right"/>
      <w:pPr>
        <w:ind w:left="4320" w:hanging="180"/>
      </w:pPr>
    </w:lvl>
    <w:lvl w:ilvl="3" w:tplc="0407000F">
      <w:start w:val="1"/>
      <w:numFmt w:val="decimal"/>
      <w:lvlText w:val="%4."/>
      <w:lvlJc w:val="left"/>
      <w:pPr>
        <w:ind w:left="5040" w:hanging="360"/>
      </w:pPr>
    </w:lvl>
    <w:lvl w:ilvl="4" w:tplc="04070019">
      <w:start w:val="1"/>
      <w:numFmt w:val="lowerLetter"/>
      <w:lvlText w:val="%5."/>
      <w:lvlJc w:val="left"/>
      <w:pPr>
        <w:ind w:left="5760" w:hanging="360"/>
      </w:pPr>
    </w:lvl>
    <w:lvl w:ilvl="5" w:tplc="0407001B">
      <w:start w:val="1"/>
      <w:numFmt w:val="lowerRoman"/>
      <w:lvlText w:val="%6."/>
      <w:lvlJc w:val="right"/>
      <w:pPr>
        <w:ind w:left="6480" w:hanging="180"/>
      </w:pPr>
    </w:lvl>
    <w:lvl w:ilvl="6" w:tplc="0407000F">
      <w:start w:val="1"/>
      <w:numFmt w:val="decimal"/>
      <w:lvlText w:val="%7."/>
      <w:lvlJc w:val="left"/>
      <w:pPr>
        <w:ind w:left="7200" w:hanging="360"/>
      </w:pPr>
    </w:lvl>
    <w:lvl w:ilvl="7" w:tplc="04070019">
      <w:start w:val="1"/>
      <w:numFmt w:val="lowerLetter"/>
      <w:lvlText w:val="%8."/>
      <w:lvlJc w:val="left"/>
      <w:pPr>
        <w:ind w:left="7920" w:hanging="360"/>
      </w:pPr>
    </w:lvl>
    <w:lvl w:ilvl="8" w:tplc="0407001B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329A7EAB"/>
    <w:multiLevelType w:val="hybridMultilevel"/>
    <w:tmpl w:val="656A29CC"/>
    <w:lvl w:ilvl="0" w:tplc="0407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0A3148"/>
    <w:multiLevelType w:val="hybridMultilevel"/>
    <w:tmpl w:val="9058F74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002A97"/>
    <w:multiLevelType w:val="hybridMultilevel"/>
    <w:tmpl w:val="1714A1AC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7894E46"/>
    <w:multiLevelType w:val="multilevel"/>
    <w:tmpl w:val="32FC74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3AE40880"/>
    <w:multiLevelType w:val="hybridMultilevel"/>
    <w:tmpl w:val="9DDECCCA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D8E266F"/>
    <w:multiLevelType w:val="hybridMultilevel"/>
    <w:tmpl w:val="5AEC8ABE"/>
    <w:lvl w:ilvl="0" w:tplc="2C9248E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0" w15:restartNumberingAfterBreak="0">
    <w:nsid w:val="40721735"/>
    <w:multiLevelType w:val="multilevel"/>
    <w:tmpl w:val="8968ED46"/>
    <w:lvl w:ilvl="0">
      <w:start w:val="1"/>
      <w:numFmt w:val="decimal"/>
      <w:lvlText w:val="%1."/>
      <w:lvlJc w:val="left"/>
      <w:pPr>
        <w:ind w:left="2886" w:hanging="360"/>
      </w:pPr>
    </w:lvl>
    <w:lvl w:ilvl="1">
      <w:start w:val="4"/>
      <w:numFmt w:val="decimal"/>
      <w:isLgl/>
      <w:lvlText w:val="%1.%2"/>
      <w:lvlJc w:val="left"/>
      <w:pPr>
        <w:ind w:left="29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6" w:hanging="1440"/>
      </w:pPr>
      <w:rPr>
        <w:rFonts w:hint="default"/>
      </w:rPr>
    </w:lvl>
  </w:abstractNum>
  <w:abstractNum w:abstractNumId="31" w15:restartNumberingAfterBreak="0">
    <w:nsid w:val="4BE0052C"/>
    <w:multiLevelType w:val="hybridMultilevel"/>
    <w:tmpl w:val="393E59CC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D993888"/>
    <w:multiLevelType w:val="hybridMultilevel"/>
    <w:tmpl w:val="E0525368"/>
    <w:lvl w:ilvl="0" w:tplc="0EB45C24">
      <w:start w:val="1"/>
      <w:numFmt w:val="bullet"/>
      <w:pStyle w:val="Aufzhlungszeichen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4F2E6C82"/>
    <w:multiLevelType w:val="hybridMultilevel"/>
    <w:tmpl w:val="F87659E8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>
      <w:start w:val="1"/>
      <w:numFmt w:val="lowerLetter"/>
      <w:lvlText w:val="%5."/>
      <w:lvlJc w:val="left"/>
      <w:pPr>
        <w:ind w:left="5760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>
      <w:start w:val="1"/>
      <w:numFmt w:val="decimal"/>
      <w:lvlText w:val="%7."/>
      <w:lvlJc w:val="left"/>
      <w:pPr>
        <w:ind w:left="7200" w:hanging="360"/>
      </w:pPr>
    </w:lvl>
    <w:lvl w:ilvl="7" w:tplc="FFFFFFFF">
      <w:start w:val="1"/>
      <w:numFmt w:val="lowerLetter"/>
      <w:lvlText w:val="%8."/>
      <w:lvlJc w:val="left"/>
      <w:pPr>
        <w:ind w:left="7920" w:hanging="360"/>
      </w:pPr>
    </w:lvl>
    <w:lvl w:ilvl="8" w:tplc="FFFFFFFF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531065FB"/>
    <w:multiLevelType w:val="multilevel"/>
    <w:tmpl w:val="4EA0C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3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96" w:hanging="2160"/>
      </w:pPr>
      <w:rPr>
        <w:rFonts w:hint="default"/>
      </w:rPr>
    </w:lvl>
  </w:abstractNum>
  <w:abstractNum w:abstractNumId="35" w15:restartNumberingAfterBreak="0">
    <w:nsid w:val="55916B86"/>
    <w:multiLevelType w:val="multilevel"/>
    <w:tmpl w:val="7378623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36" w:hanging="1440"/>
      </w:pPr>
      <w:rPr>
        <w:rFonts w:hint="default"/>
      </w:rPr>
    </w:lvl>
  </w:abstractNum>
  <w:abstractNum w:abstractNumId="36" w15:restartNumberingAfterBreak="0">
    <w:nsid w:val="599D1222"/>
    <w:multiLevelType w:val="hybridMultilevel"/>
    <w:tmpl w:val="C51A0E5A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>
      <w:start w:val="1"/>
      <w:numFmt w:val="lowerLetter"/>
      <w:lvlText w:val="%5."/>
      <w:lvlJc w:val="left"/>
      <w:pPr>
        <w:ind w:left="5760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>
      <w:start w:val="1"/>
      <w:numFmt w:val="decimal"/>
      <w:lvlText w:val="%7."/>
      <w:lvlJc w:val="left"/>
      <w:pPr>
        <w:ind w:left="7200" w:hanging="360"/>
      </w:pPr>
    </w:lvl>
    <w:lvl w:ilvl="7" w:tplc="FFFFFFFF">
      <w:start w:val="1"/>
      <w:numFmt w:val="lowerLetter"/>
      <w:lvlText w:val="%8."/>
      <w:lvlJc w:val="left"/>
      <w:pPr>
        <w:ind w:left="7920" w:hanging="360"/>
      </w:pPr>
    </w:lvl>
    <w:lvl w:ilvl="8" w:tplc="FFFFFFFF">
      <w:start w:val="1"/>
      <w:numFmt w:val="lowerRoman"/>
      <w:lvlText w:val="%9."/>
      <w:lvlJc w:val="right"/>
      <w:pPr>
        <w:ind w:left="8640" w:hanging="180"/>
      </w:pPr>
    </w:lvl>
  </w:abstractNum>
  <w:abstractNum w:abstractNumId="37" w15:restartNumberingAfterBreak="0">
    <w:nsid w:val="630A52E0"/>
    <w:multiLevelType w:val="hybridMultilevel"/>
    <w:tmpl w:val="5CDA7064"/>
    <w:lvl w:ilvl="0" w:tplc="0407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64987994"/>
    <w:multiLevelType w:val="hybridMultilevel"/>
    <w:tmpl w:val="E06055E0"/>
    <w:lvl w:ilvl="0" w:tplc="FDA43B86">
      <w:start w:val="1"/>
      <w:numFmt w:val="decimal"/>
      <w:lvlText w:val="%1."/>
      <w:lvlJc w:val="left"/>
      <w:pPr>
        <w:ind w:left="792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9" w15:restartNumberingAfterBreak="0">
    <w:nsid w:val="66C028FF"/>
    <w:multiLevelType w:val="hybridMultilevel"/>
    <w:tmpl w:val="D6AE88FC"/>
    <w:lvl w:ilvl="0" w:tplc="0407000F">
      <w:start w:val="1"/>
      <w:numFmt w:val="decimal"/>
      <w:lvlText w:val="%1."/>
      <w:lvlJc w:val="left"/>
      <w:pPr>
        <w:ind w:left="2886" w:hanging="360"/>
      </w:pPr>
    </w:lvl>
    <w:lvl w:ilvl="1" w:tplc="04070019" w:tentative="1">
      <w:start w:val="1"/>
      <w:numFmt w:val="lowerLetter"/>
      <w:lvlText w:val="%2."/>
      <w:lvlJc w:val="left"/>
      <w:pPr>
        <w:ind w:left="3606" w:hanging="360"/>
      </w:pPr>
    </w:lvl>
    <w:lvl w:ilvl="2" w:tplc="0407001B" w:tentative="1">
      <w:start w:val="1"/>
      <w:numFmt w:val="lowerRoman"/>
      <w:lvlText w:val="%3."/>
      <w:lvlJc w:val="right"/>
      <w:pPr>
        <w:ind w:left="4326" w:hanging="180"/>
      </w:pPr>
    </w:lvl>
    <w:lvl w:ilvl="3" w:tplc="0407000F" w:tentative="1">
      <w:start w:val="1"/>
      <w:numFmt w:val="decimal"/>
      <w:lvlText w:val="%4."/>
      <w:lvlJc w:val="left"/>
      <w:pPr>
        <w:ind w:left="5046" w:hanging="360"/>
      </w:pPr>
    </w:lvl>
    <w:lvl w:ilvl="4" w:tplc="04070019" w:tentative="1">
      <w:start w:val="1"/>
      <w:numFmt w:val="lowerLetter"/>
      <w:lvlText w:val="%5."/>
      <w:lvlJc w:val="left"/>
      <w:pPr>
        <w:ind w:left="5766" w:hanging="360"/>
      </w:pPr>
    </w:lvl>
    <w:lvl w:ilvl="5" w:tplc="0407001B" w:tentative="1">
      <w:start w:val="1"/>
      <w:numFmt w:val="lowerRoman"/>
      <w:lvlText w:val="%6."/>
      <w:lvlJc w:val="right"/>
      <w:pPr>
        <w:ind w:left="6486" w:hanging="180"/>
      </w:pPr>
    </w:lvl>
    <w:lvl w:ilvl="6" w:tplc="0407000F" w:tentative="1">
      <w:start w:val="1"/>
      <w:numFmt w:val="decimal"/>
      <w:lvlText w:val="%7."/>
      <w:lvlJc w:val="left"/>
      <w:pPr>
        <w:ind w:left="7206" w:hanging="360"/>
      </w:pPr>
    </w:lvl>
    <w:lvl w:ilvl="7" w:tplc="04070019" w:tentative="1">
      <w:start w:val="1"/>
      <w:numFmt w:val="lowerLetter"/>
      <w:lvlText w:val="%8."/>
      <w:lvlJc w:val="left"/>
      <w:pPr>
        <w:ind w:left="7926" w:hanging="360"/>
      </w:pPr>
    </w:lvl>
    <w:lvl w:ilvl="8" w:tplc="0407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40" w15:restartNumberingAfterBreak="0">
    <w:nsid w:val="68DF04BA"/>
    <w:multiLevelType w:val="hybridMultilevel"/>
    <w:tmpl w:val="292615EC"/>
    <w:lvl w:ilvl="0" w:tplc="0407000F">
      <w:start w:val="1"/>
      <w:numFmt w:val="decimal"/>
      <w:lvlText w:val="%1."/>
      <w:lvlJc w:val="left"/>
      <w:pPr>
        <w:ind w:left="1152" w:hanging="360"/>
      </w:pPr>
    </w:lvl>
    <w:lvl w:ilvl="1" w:tplc="04070019" w:tentative="1">
      <w:start w:val="1"/>
      <w:numFmt w:val="lowerLetter"/>
      <w:lvlText w:val="%2."/>
      <w:lvlJc w:val="left"/>
      <w:pPr>
        <w:ind w:left="1872" w:hanging="360"/>
      </w:pPr>
    </w:lvl>
    <w:lvl w:ilvl="2" w:tplc="0407001B" w:tentative="1">
      <w:start w:val="1"/>
      <w:numFmt w:val="lowerRoman"/>
      <w:lvlText w:val="%3."/>
      <w:lvlJc w:val="right"/>
      <w:pPr>
        <w:ind w:left="2592" w:hanging="180"/>
      </w:pPr>
    </w:lvl>
    <w:lvl w:ilvl="3" w:tplc="0407000F" w:tentative="1">
      <w:start w:val="1"/>
      <w:numFmt w:val="decimal"/>
      <w:lvlText w:val="%4."/>
      <w:lvlJc w:val="left"/>
      <w:pPr>
        <w:ind w:left="3312" w:hanging="360"/>
      </w:pPr>
    </w:lvl>
    <w:lvl w:ilvl="4" w:tplc="04070019" w:tentative="1">
      <w:start w:val="1"/>
      <w:numFmt w:val="lowerLetter"/>
      <w:lvlText w:val="%5."/>
      <w:lvlJc w:val="left"/>
      <w:pPr>
        <w:ind w:left="4032" w:hanging="360"/>
      </w:pPr>
    </w:lvl>
    <w:lvl w:ilvl="5" w:tplc="0407001B" w:tentative="1">
      <w:start w:val="1"/>
      <w:numFmt w:val="lowerRoman"/>
      <w:lvlText w:val="%6."/>
      <w:lvlJc w:val="right"/>
      <w:pPr>
        <w:ind w:left="4752" w:hanging="180"/>
      </w:pPr>
    </w:lvl>
    <w:lvl w:ilvl="6" w:tplc="0407000F" w:tentative="1">
      <w:start w:val="1"/>
      <w:numFmt w:val="decimal"/>
      <w:lvlText w:val="%7."/>
      <w:lvlJc w:val="left"/>
      <w:pPr>
        <w:ind w:left="5472" w:hanging="360"/>
      </w:pPr>
    </w:lvl>
    <w:lvl w:ilvl="7" w:tplc="04070019" w:tentative="1">
      <w:start w:val="1"/>
      <w:numFmt w:val="lowerLetter"/>
      <w:lvlText w:val="%8."/>
      <w:lvlJc w:val="left"/>
      <w:pPr>
        <w:ind w:left="6192" w:hanging="360"/>
      </w:pPr>
    </w:lvl>
    <w:lvl w:ilvl="8" w:tplc="0407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1" w15:restartNumberingAfterBreak="0">
    <w:nsid w:val="6B00402C"/>
    <w:multiLevelType w:val="hybridMultilevel"/>
    <w:tmpl w:val="11DA4A9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C2B69DB"/>
    <w:multiLevelType w:val="hybridMultilevel"/>
    <w:tmpl w:val="E02815A2"/>
    <w:lvl w:ilvl="0" w:tplc="0407000F">
      <w:start w:val="1"/>
      <w:numFmt w:val="decimal"/>
      <w:lvlText w:val="%1."/>
      <w:lvlJc w:val="left"/>
      <w:pPr>
        <w:ind w:left="792" w:hanging="360"/>
      </w:pPr>
    </w:lvl>
    <w:lvl w:ilvl="1" w:tplc="6430ED48">
      <w:numFmt w:val="bullet"/>
      <w:lvlText w:val=""/>
      <w:lvlJc w:val="left"/>
      <w:pPr>
        <w:ind w:left="1512" w:hanging="360"/>
      </w:pPr>
      <w:rPr>
        <w:rFonts w:ascii="Wingdings" w:eastAsiaTheme="minorEastAsia" w:hAnsi="Wingdings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232" w:hanging="180"/>
      </w:pPr>
    </w:lvl>
    <w:lvl w:ilvl="3" w:tplc="0407000F">
      <w:start w:val="1"/>
      <w:numFmt w:val="decimal"/>
      <w:lvlText w:val="%4."/>
      <w:lvlJc w:val="left"/>
      <w:pPr>
        <w:ind w:left="2952" w:hanging="360"/>
      </w:pPr>
    </w:lvl>
    <w:lvl w:ilvl="4" w:tplc="04070019">
      <w:start w:val="1"/>
      <w:numFmt w:val="lowerLetter"/>
      <w:lvlText w:val="%5."/>
      <w:lvlJc w:val="left"/>
      <w:pPr>
        <w:ind w:left="3672" w:hanging="360"/>
      </w:pPr>
    </w:lvl>
    <w:lvl w:ilvl="5" w:tplc="0407001B" w:tentative="1">
      <w:start w:val="1"/>
      <w:numFmt w:val="lowerRoman"/>
      <w:lvlText w:val="%6."/>
      <w:lvlJc w:val="right"/>
      <w:pPr>
        <w:ind w:left="4392" w:hanging="180"/>
      </w:pPr>
    </w:lvl>
    <w:lvl w:ilvl="6" w:tplc="0407000F" w:tentative="1">
      <w:start w:val="1"/>
      <w:numFmt w:val="decimal"/>
      <w:lvlText w:val="%7."/>
      <w:lvlJc w:val="left"/>
      <w:pPr>
        <w:ind w:left="5112" w:hanging="360"/>
      </w:pPr>
    </w:lvl>
    <w:lvl w:ilvl="7" w:tplc="04070019" w:tentative="1">
      <w:start w:val="1"/>
      <w:numFmt w:val="lowerLetter"/>
      <w:lvlText w:val="%8."/>
      <w:lvlJc w:val="left"/>
      <w:pPr>
        <w:ind w:left="5832" w:hanging="360"/>
      </w:pPr>
    </w:lvl>
    <w:lvl w:ilvl="8" w:tplc="0407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9"/>
  </w:num>
  <w:num w:numId="2">
    <w:abstractNumId w:val="18"/>
  </w:num>
  <w:num w:numId="3">
    <w:abstractNumId w:val="8"/>
  </w:num>
  <w:num w:numId="4">
    <w:abstractNumId w:val="8"/>
  </w:num>
  <w:num w:numId="5">
    <w:abstractNumId w:val="3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8"/>
  </w:num>
  <w:num w:numId="15">
    <w:abstractNumId w:val="35"/>
  </w:num>
  <w:num w:numId="16">
    <w:abstractNumId w:val="41"/>
  </w:num>
  <w:num w:numId="17">
    <w:abstractNumId w:val="11"/>
  </w:num>
  <w:num w:numId="18">
    <w:abstractNumId w:val="12"/>
  </w:num>
  <w:num w:numId="19">
    <w:abstractNumId w:val="23"/>
  </w:num>
  <w:num w:numId="20">
    <w:abstractNumId w:val="33"/>
  </w:num>
  <w:num w:numId="21">
    <w:abstractNumId w:val="15"/>
  </w:num>
  <w:num w:numId="22">
    <w:abstractNumId w:val="36"/>
  </w:num>
  <w:num w:numId="23">
    <w:abstractNumId w:val="13"/>
  </w:num>
  <w:num w:numId="24">
    <w:abstractNumId w:val="21"/>
  </w:num>
  <w:num w:numId="25">
    <w:abstractNumId w:val="42"/>
  </w:num>
  <w:num w:numId="26">
    <w:abstractNumId w:val="30"/>
  </w:num>
  <w:num w:numId="27">
    <w:abstractNumId w:val="34"/>
  </w:num>
  <w:num w:numId="28">
    <w:abstractNumId w:val="27"/>
  </w:num>
  <w:num w:numId="29">
    <w:abstractNumId w:val="14"/>
  </w:num>
  <w:num w:numId="30">
    <w:abstractNumId w:val="39"/>
  </w:num>
  <w:num w:numId="31">
    <w:abstractNumId w:val="25"/>
  </w:num>
  <w:num w:numId="32">
    <w:abstractNumId w:val="28"/>
  </w:num>
  <w:num w:numId="33">
    <w:abstractNumId w:val="19"/>
  </w:num>
  <w:num w:numId="34">
    <w:abstractNumId w:val="31"/>
  </w:num>
  <w:num w:numId="35">
    <w:abstractNumId w:val="29"/>
  </w:num>
  <w:num w:numId="36">
    <w:abstractNumId w:val="40"/>
  </w:num>
  <w:num w:numId="37">
    <w:abstractNumId w:val="22"/>
  </w:num>
  <w:num w:numId="38">
    <w:abstractNumId w:val="17"/>
  </w:num>
  <w:num w:numId="39">
    <w:abstractNumId w:val="10"/>
  </w:num>
  <w:num w:numId="40">
    <w:abstractNumId w:val="26"/>
  </w:num>
  <w:num w:numId="41">
    <w:abstractNumId w:val="24"/>
  </w:num>
  <w:num w:numId="42">
    <w:abstractNumId w:val="37"/>
  </w:num>
  <w:num w:numId="43">
    <w:abstractNumId w:val="16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FC"/>
    <w:rsid w:val="00006EC4"/>
    <w:rsid w:val="0001557C"/>
    <w:rsid w:val="00037141"/>
    <w:rsid w:val="000A0B32"/>
    <w:rsid w:val="000A223D"/>
    <w:rsid w:val="000C1EF1"/>
    <w:rsid w:val="000D2CF6"/>
    <w:rsid w:val="000D5399"/>
    <w:rsid w:val="000E25C9"/>
    <w:rsid w:val="000F38CF"/>
    <w:rsid w:val="000F5BED"/>
    <w:rsid w:val="00160AF9"/>
    <w:rsid w:val="001912B2"/>
    <w:rsid w:val="001D0095"/>
    <w:rsid w:val="001D2CA8"/>
    <w:rsid w:val="001E4561"/>
    <w:rsid w:val="00200677"/>
    <w:rsid w:val="00215D27"/>
    <w:rsid w:val="00235F54"/>
    <w:rsid w:val="00264BFC"/>
    <w:rsid w:val="00290347"/>
    <w:rsid w:val="00290C74"/>
    <w:rsid w:val="002A0044"/>
    <w:rsid w:val="002A0BEE"/>
    <w:rsid w:val="002D46EE"/>
    <w:rsid w:val="002F6D4D"/>
    <w:rsid w:val="00303EAA"/>
    <w:rsid w:val="003517F4"/>
    <w:rsid w:val="00355CC6"/>
    <w:rsid w:val="003650EA"/>
    <w:rsid w:val="00386068"/>
    <w:rsid w:val="003A445F"/>
    <w:rsid w:val="003A4FE1"/>
    <w:rsid w:val="003C0801"/>
    <w:rsid w:val="003C2D7B"/>
    <w:rsid w:val="003F66FA"/>
    <w:rsid w:val="00402486"/>
    <w:rsid w:val="004224CB"/>
    <w:rsid w:val="0043570C"/>
    <w:rsid w:val="00474746"/>
    <w:rsid w:val="004823AF"/>
    <w:rsid w:val="0048393D"/>
    <w:rsid w:val="004D5282"/>
    <w:rsid w:val="004E2A23"/>
    <w:rsid w:val="004F0E9B"/>
    <w:rsid w:val="004F562B"/>
    <w:rsid w:val="004F5A1A"/>
    <w:rsid w:val="004F6140"/>
    <w:rsid w:val="00503C9F"/>
    <w:rsid w:val="005056F0"/>
    <w:rsid w:val="00515372"/>
    <w:rsid w:val="0052164F"/>
    <w:rsid w:val="00531D5A"/>
    <w:rsid w:val="00547E56"/>
    <w:rsid w:val="0056311B"/>
    <w:rsid w:val="00595612"/>
    <w:rsid w:val="005A54FA"/>
    <w:rsid w:val="005B2EAF"/>
    <w:rsid w:val="005B3755"/>
    <w:rsid w:val="005C325D"/>
    <w:rsid w:val="00616F8E"/>
    <w:rsid w:val="006255BD"/>
    <w:rsid w:val="00630D2E"/>
    <w:rsid w:val="0064330D"/>
    <w:rsid w:val="006759F9"/>
    <w:rsid w:val="006809FA"/>
    <w:rsid w:val="00685902"/>
    <w:rsid w:val="006B14FC"/>
    <w:rsid w:val="006C254A"/>
    <w:rsid w:val="006D67A2"/>
    <w:rsid w:val="006E09B8"/>
    <w:rsid w:val="006E67C4"/>
    <w:rsid w:val="006F2718"/>
    <w:rsid w:val="0070667C"/>
    <w:rsid w:val="007416D6"/>
    <w:rsid w:val="007824CA"/>
    <w:rsid w:val="007B1A35"/>
    <w:rsid w:val="007C1849"/>
    <w:rsid w:val="007D770B"/>
    <w:rsid w:val="007F4B9C"/>
    <w:rsid w:val="007F6D58"/>
    <w:rsid w:val="008355F4"/>
    <w:rsid w:val="008400AB"/>
    <w:rsid w:val="00850F02"/>
    <w:rsid w:val="0089087A"/>
    <w:rsid w:val="00894AAE"/>
    <w:rsid w:val="008C6896"/>
    <w:rsid w:val="0090428B"/>
    <w:rsid w:val="00946B86"/>
    <w:rsid w:val="009831BE"/>
    <w:rsid w:val="009C4545"/>
    <w:rsid w:val="009C4CD5"/>
    <w:rsid w:val="009D39A6"/>
    <w:rsid w:val="009D6EDD"/>
    <w:rsid w:val="009F2ED4"/>
    <w:rsid w:val="009F4FFF"/>
    <w:rsid w:val="00A368D1"/>
    <w:rsid w:val="00A54BAD"/>
    <w:rsid w:val="00A638EC"/>
    <w:rsid w:val="00A63A7F"/>
    <w:rsid w:val="00A72517"/>
    <w:rsid w:val="00A812CD"/>
    <w:rsid w:val="00A8474B"/>
    <w:rsid w:val="00A94114"/>
    <w:rsid w:val="00A94C93"/>
    <w:rsid w:val="00AA133F"/>
    <w:rsid w:val="00AB1E67"/>
    <w:rsid w:val="00AE66B5"/>
    <w:rsid w:val="00AF5C00"/>
    <w:rsid w:val="00B00AC5"/>
    <w:rsid w:val="00B05A7F"/>
    <w:rsid w:val="00B10245"/>
    <w:rsid w:val="00B2553C"/>
    <w:rsid w:val="00B72DF7"/>
    <w:rsid w:val="00BB5D86"/>
    <w:rsid w:val="00BC0A82"/>
    <w:rsid w:val="00BE0195"/>
    <w:rsid w:val="00C10F9D"/>
    <w:rsid w:val="00C11338"/>
    <w:rsid w:val="00C1480A"/>
    <w:rsid w:val="00C17E8E"/>
    <w:rsid w:val="00C20013"/>
    <w:rsid w:val="00C200C1"/>
    <w:rsid w:val="00C33179"/>
    <w:rsid w:val="00C4234F"/>
    <w:rsid w:val="00C454DA"/>
    <w:rsid w:val="00C52189"/>
    <w:rsid w:val="00C925A9"/>
    <w:rsid w:val="00C96829"/>
    <w:rsid w:val="00CA74A9"/>
    <w:rsid w:val="00CB1C65"/>
    <w:rsid w:val="00CB3CE7"/>
    <w:rsid w:val="00CC595B"/>
    <w:rsid w:val="00CC7BFF"/>
    <w:rsid w:val="00CF0906"/>
    <w:rsid w:val="00CF5249"/>
    <w:rsid w:val="00D0268F"/>
    <w:rsid w:val="00D079FD"/>
    <w:rsid w:val="00D11A9A"/>
    <w:rsid w:val="00D51F5E"/>
    <w:rsid w:val="00D5350B"/>
    <w:rsid w:val="00D965F7"/>
    <w:rsid w:val="00DD4F20"/>
    <w:rsid w:val="00E40F4B"/>
    <w:rsid w:val="00E4178F"/>
    <w:rsid w:val="00E43AA0"/>
    <w:rsid w:val="00E65EA0"/>
    <w:rsid w:val="00E75530"/>
    <w:rsid w:val="00E82114"/>
    <w:rsid w:val="00EE5DA3"/>
    <w:rsid w:val="00F41333"/>
    <w:rsid w:val="00F5192E"/>
    <w:rsid w:val="00F60AF0"/>
    <w:rsid w:val="00F83F7E"/>
    <w:rsid w:val="00F9069F"/>
    <w:rsid w:val="00F92737"/>
    <w:rsid w:val="00FA7B72"/>
    <w:rsid w:val="00FB5E89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C483457"/>
  <w15:chartTrackingRefBased/>
  <w15:docId w15:val="{E04314B8-6E42-4D4A-B338-755055CB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de-DE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056F0"/>
    <w:pPr>
      <w:spacing w:before="120" w:after="0" w:line="240" w:lineRule="auto"/>
      <w:ind w:left="72" w:right="72"/>
    </w:pPr>
    <w:rPr>
      <w:sz w:val="21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1"/>
    <w:rPr>
      <w:rFonts w:asciiTheme="majorHAnsi" w:eastAsiaTheme="majorEastAsia" w:hAnsiTheme="majorHAnsi" w:cstheme="majorBidi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el">
    <w:name w:val="Title"/>
    <w:basedOn w:val="Standard"/>
    <w:link w:val="TitelZchn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1">
    <w:name w:val="Grid Table 3 Accent 1"/>
    <w:basedOn w:val="NormaleTabel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entabelle7farbigAkzent1">
    <w:name w:val="List Table 7 Colorful Accent 1"/>
    <w:basedOn w:val="NormaleTabelle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5dunkelAkzent1">
    <w:name w:val="Grid Table 5 Dark Accent 1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itternetztabelle4Akzent6">
    <w:name w:val="Grid Table 4 Accent 6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entabelle2Akzent1">
    <w:name w:val="List Table 2 Accent 1"/>
    <w:basedOn w:val="NormaleTabelle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tzhaltertext">
    <w:name w:val="Placeholder Text"/>
    <w:basedOn w:val="Absatz-Standardschriftart"/>
    <w:uiPriority w:val="2"/>
    <w:rPr>
      <w:i/>
      <w:iCs/>
      <w:color w:val="80808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EinfacheTabelle4">
    <w:name w:val="Plain Table 4"/>
    <w:basedOn w:val="NormaleTabelle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Akzent6">
    <w:name w:val="Grid Table 1 Light Accent 6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1hellAkzent6">
    <w:name w:val="List Table 1 Light Accent 6"/>
    <w:basedOn w:val="NormaleTabel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uzeile">
    <w:name w:val="footer"/>
    <w:basedOn w:val="Standard"/>
    <w:link w:val="FuzeileZchn"/>
    <w:uiPriority w:val="2"/>
    <w:pPr>
      <w:spacing w:before="0"/>
    </w:pPr>
  </w:style>
  <w:style w:type="character" w:customStyle="1" w:styleId="FuzeileZchn">
    <w:name w:val="Fußzeile Zchn"/>
    <w:basedOn w:val="Absatz-Standardschriftart"/>
    <w:link w:val="Fuzeile"/>
    <w:uiPriority w:val="2"/>
  </w:style>
  <w:style w:type="table" w:customStyle="1" w:styleId="KeineRahmen">
    <w:name w:val="Keine Rahmen"/>
    <w:basedOn w:val="NormaleTabelle"/>
    <w:uiPriority w:val="99"/>
    <w:pPr>
      <w:spacing w:after="0" w:line="240" w:lineRule="auto"/>
    </w:pPr>
    <w:tblPr/>
  </w:style>
  <w:style w:type="table" w:styleId="Gitternetztabelle1hellAkzent1">
    <w:name w:val="Grid Table 1 Light Accent 1"/>
    <w:aliases w:val="Sample questionnaires table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itternetztabelle2Akzent1">
    <w:name w:val="Grid Table 2 Accent 1"/>
    <w:basedOn w:val="NormaleTabelle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Standard"/>
    <w:next w:val="Standard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Kontaktinfos">
    <w:name w:val="Kontaktinfos"/>
    <w:basedOn w:val="Standard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itternetztabelle3Akzent3">
    <w:name w:val="Grid Table 3 Accent 3"/>
    <w:basedOn w:val="NormaleTabel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itternetztabelle5dunkelAkzent3">
    <w:name w:val="Grid Table 5 Dark Accent 3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itternetztabelle1hellAkzent3">
    <w:name w:val="Grid Table 1 Light Accent 3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Unterschrift">
    <w:name w:val="Signature"/>
    <w:basedOn w:val="Standard"/>
    <w:link w:val="UnterschriftZchn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UnterschriftZchn">
    <w:name w:val="Unterschrift Zchn"/>
    <w:basedOn w:val="Absatz-Standardschriftart"/>
    <w:link w:val="Unterschrift"/>
    <w:uiPriority w:val="1"/>
    <w:rsid w:val="006E67C4"/>
    <w:rPr>
      <w:kern w:val="0"/>
      <w:sz w:val="16"/>
      <w:szCs w:val="16"/>
      <w14:ligatures w14:val="none"/>
    </w:rPr>
  </w:style>
  <w:style w:type="paragraph" w:customStyle="1" w:styleId="Abzeichnung">
    <w:name w:val="Abzeichnung"/>
    <w:basedOn w:val="Standard"/>
    <w:uiPriority w:val="1"/>
    <w:qFormat/>
    <w:pPr>
      <w:jc w:val="center"/>
    </w:pPr>
    <w:rPr>
      <w:sz w:val="20"/>
      <w:szCs w:val="20"/>
    </w:rPr>
  </w:style>
  <w:style w:type="paragraph" w:customStyle="1" w:styleId="Rechtsbndig">
    <w:name w:val="Rechtsbündig"/>
    <w:basedOn w:val="Standard"/>
    <w:uiPriority w:val="1"/>
    <w:qFormat/>
    <w:pPr>
      <w:jc w:val="right"/>
    </w:pPr>
  </w:style>
  <w:style w:type="table" w:styleId="Gitternetztabelle1hell-Akzent2">
    <w:name w:val="Grid Table 1 Light Accent 2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Aufzhlungszeichen">
    <w:name w:val="List Bullet"/>
    <w:basedOn w:val="Standard"/>
    <w:uiPriority w:val="1"/>
    <w:unhideWhenUsed/>
    <w:pPr>
      <w:numPr>
        <w:numId w:val="5"/>
      </w:numPr>
      <w:ind w:left="432"/>
      <w:contextualSpacing/>
    </w:pPr>
  </w:style>
  <w:style w:type="character" w:styleId="IntensiveHervorhebung">
    <w:name w:val="Intense Emphasis"/>
    <w:basedOn w:val="Absatz-Standardschriftar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5A54FA"/>
    <w:rPr>
      <w:i/>
      <w:iCs/>
      <w:color w:val="355D7E" w:themeColor="accent1" w:themeShade="80"/>
    </w:rPr>
  </w:style>
  <w:style w:type="character" w:styleId="IntensiverVerweis">
    <w:name w:val="Intense Reference"/>
    <w:basedOn w:val="Absatz-Standardschriftar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Standard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Absatz-Standardschriftart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NichtaufgelsteErwhnung1">
    <w:name w:val="Nicht aufgelöste Erwähnung1"/>
    <w:basedOn w:val="Absatz-Standardschriftar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Hervorhebung">
    <w:name w:val="Emphasis"/>
    <w:basedOn w:val="Absatz-Standardschriftart"/>
    <w:uiPriority w:val="20"/>
    <w:rsid w:val="005B2EAF"/>
    <w:rPr>
      <w:i/>
      <w:iCs/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557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557C"/>
    <w:rPr>
      <w:rFonts w:ascii="Segoe UI" w:hAnsi="Segoe UI" w:cs="Segoe UI"/>
      <w:sz w:val="18"/>
      <w:szCs w:val="18"/>
    </w:rPr>
  </w:style>
  <w:style w:type="paragraph" w:styleId="KeinLeerraum">
    <w:name w:val="No Spacing"/>
    <w:link w:val="KeinLeerraumZchn"/>
    <w:uiPriority w:val="1"/>
    <w:qFormat/>
    <w:rsid w:val="00264BFC"/>
    <w:pPr>
      <w:spacing w:after="0" w:line="240" w:lineRule="auto"/>
    </w:pPr>
    <w:rPr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64BFC"/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D5399"/>
    <w:pPr>
      <w:spacing w:after="120"/>
      <w:ind w:left="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0D5399"/>
    <w:pPr>
      <w:spacing w:before="0"/>
      <w:ind w:left="21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0D5399"/>
    <w:pPr>
      <w:spacing w:before="0"/>
      <w:ind w:left="42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0D5399"/>
    <w:pPr>
      <w:spacing w:before="0"/>
      <w:ind w:left="63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0D5399"/>
    <w:pPr>
      <w:spacing w:before="0"/>
      <w:ind w:left="84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0D5399"/>
    <w:pPr>
      <w:spacing w:before="0"/>
      <w:ind w:left="105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0D5399"/>
    <w:pPr>
      <w:spacing w:before="0"/>
      <w:ind w:left="126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0D5399"/>
    <w:pPr>
      <w:spacing w:before="0"/>
      <w:ind w:left="147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0D5399"/>
    <w:pPr>
      <w:spacing w:before="0"/>
      <w:ind w:left="1680"/>
    </w:pPr>
    <w:rPr>
      <w:rFonts w:cstheme="minorHAns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3570C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3570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3570C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570C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unhideWhenUsed/>
    <w:qFormat/>
    <w:rsid w:val="00A9411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E2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 w:right="0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E2A23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binian\AppData\Roaming\Microsoft\Templates\Taktischer%20Gesch&#228;ftsmarketing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9ECD351341419BA9BF206DEFB7CE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0529D9-D7E4-4446-A767-82E94E724145}"/>
      </w:docPartPr>
      <w:docPartBody>
        <w:p w:rsidR="008304C7" w:rsidRDefault="00C81290">
          <w:pPr>
            <w:pStyle w:val="849ECD351341419BA9BF206DEFB7CE1B"/>
          </w:pPr>
          <w:r w:rsidRPr="005056F0">
            <w:rPr>
              <w:lang w:bidi="de-DE"/>
            </w:rPr>
            <w:t>Datum</w:t>
          </w:r>
        </w:p>
      </w:docPartBody>
    </w:docPart>
    <w:docPart>
      <w:docPartPr>
        <w:name w:val="20725D9FA65F4FA28F3F03A6F4A1D5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E87422-4D21-46C8-985F-65792D72F4A0}"/>
      </w:docPartPr>
      <w:docPartBody>
        <w:p w:rsidR="008304C7" w:rsidRDefault="00C81290">
          <w:pPr>
            <w:pStyle w:val="20725D9FA65F4FA28F3F03A6F4A1D5E4"/>
          </w:pPr>
          <w:r w:rsidRPr="005056F0">
            <w:rPr>
              <w:lang w:bidi="de-DE"/>
            </w:rPr>
            <w:t>Taktischer Marketingplan</w:t>
          </w:r>
        </w:p>
      </w:docPartBody>
    </w:docPart>
    <w:docPart>
      <w:docPartPr>
        <w:name w:val="EFF9C92F55F445F9858A58759F21AF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E0F7DA-29DF-4FB2-868D-EC38149565D9}"/>
      </w:docPartPr>
      <w:docPartBody>
        <w:p w:rsidR="008304C7" w:rsidRDefault="00C81290">
          <w:pPr>
            <w:pStyle w:val="EFF9C92F55F445F9858A58759F21AFE8"/>
          </w:pPr>
          <w:r w:rsidRPr="005056F0">
            <w:rPr>
              <w:lang w:bidi="de-DE"/>
            </w:rPr>
            <w:t>Untertitel des Dokuments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90"/>
    <w:rsid w:val="003F4FE5"/>
    <w:rsid w:val="00437E38"/>
    <w:rsid w:val="0052489F"/>
    <w:rsid w:val="00530244"/>
    <w:rsid w:val="005B2257"/>
    <w:rsid w:val="006556C8"/>
    <w:rsid w:val="006E5384"/>
    <w:rsid w:val="0074099F"/>
    <w:rsid w:val="007A4A66"/>
    <w:rsid w:val="008304C7"/>
    <w:rsid w:val="009173AC"/>
    <w:rsid w:val="009C7AC5"/>
    <w:rsid w:val="00A357E8"/>
    <w:rsid w:val="00AD1A26"/>
    <w:rsid w:val="00AF1C09"/>
    <w:rsid w:val="00B212A1"/>
    <w:rsid w:val="00C81290"/>
    <w:rsid w:val="00F7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49ECD351341419BA9BF206DEFB7CE1B">
    <w:name w:val="849ECD351341419BA9BF206DEFB7CE1B"/>
  </w:style>
  <w:style w:type="paragraph" w:customStyle="1" w:styleId="20725D9FA65F4FA28F3F03A6F4A1D5E4">
    <w:name w:val="20725D9FA65F4FA28F3F03A6F4A1D5E4"/>
  </w:style>
  <w:style w:type="paragraph" w:customStyle="1" w:styleId="EFF9C92F55F445F9858A58759F21AFE8">
    <w:name w:val="EFF9C92F55F445F9858A58759F21AFE8"/>
  </w:style>
  <w:style w:type="character" w:styleId="Hervorhebung">
    <w:name w:val="Emphasis"/>
    <w:basedOn w:val="Absatz-Standardschriftart"/>
    <w:uiPriority w:val="20"/>
    <w:rPr>
      <w:i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26.01.2021 KW:04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4659F8-50A0-4058-9B1F-DD6F0BABF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Taktischer Geschäftsmarketingplan</Template>
  <TotalTime>0</TotalTime>
  <Pages>7</Pages>
  <Words>1135</Words>
  <Characters>7153</Characters>
  <Application>Microsoft Office Word</Application>
  <DocSecurity>0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Müller Korbinian</Company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Kommunikationstechnik Praktikum</dc:subject>
  <dc:creator>Korbinian Müller</dc:creator>
  <cp:keywords>Protokoll</cp:keywords>
  <cp:lastModifiedBy>Korbinian Müller</cp:lastModifiedBy>
  <cp:revision>18</cp:revision>
  <cp:lastPrinted>2021-12-21T18:32:00Z</cp:lastPrinted>
  <dcterms:created xsi:type="dcterms:W3CDTF">2021-10-27T06:45:00Z</dcterms:created>
  <dcterms:modified xsi:type="dcterms:W3CDTF">2022-02-01T09:27:00Z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_DocHome">
    <vt:i4>1046884932</vt:i4>
  </property>
</Properties>
</file>
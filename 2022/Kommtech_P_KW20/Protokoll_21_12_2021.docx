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62B3E182" w:rsidR="00A638EC" w:rsidRPr="005056F0" w:rsidRDefault="00A638EC" w:rsidP="00A638EC">
      <w:pPr>
        <w:pStyle w:val="Untertitel"/>
      </w:pPr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365103F7" w:rsidR="00E43AA0" w:rsidRDefault="00E43AA0" w:rsidP="00E43AA0">
      <w:pPr>
        <w:pStyle w:val="Kontaktinfos"/>
      </w:pPr>
      <w:r>
        <w:t>Müller Kor</w:t>
      </w:r>
      <w:r w:rsidR="00037141">
        <w:t>b</w:t>
      </w:r>
      <w:r>
        <w:t>inian</w:t>
      </w:r>
    </w:p>
    <w:p w14:paraId="5DEAE698" w14:textId="77777777" w:rsidR="00E43AA0" w:rsidRDefault="00E43AA0" w:rsidP="00E43AA0">
      <w:pPr>
        <w:pStyle w:val="Kontaktinfos"/>
      </w:pPr>
    </w:p>
    <w:p w14:paraId="5B784E7A" w14:textId="70F8BC30" w:rsidR="00E43AA0" w:rsidRDefault="00E43AA0" w:rsidP="00830D1D">
      <w:pPr>
        <w:pStyle w:val="Kontaktinfos"/>
        <w:jc w:val="center"/>
      </w:pP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15841A2B" w:rsidR="00264BFC" w:rsidRDefault="00264BFC" w:rsidP="00290347">
      <w:pPr>
        <w:pStyle w:val="Kontaktinfos"/>
      </w:pPr>
      <w:r>
        <w:t xml:space="preserve">thema: </w:t>
      </w:r>
      <w:r w:rsidR="00830D1D">
        <w:t>MSDOS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725F439C" w14:textId="46664E0E" w:rsidR="00AF0DAD" w:rsidRDefault="000D5399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4326122" w:history="1">
        <w:r w:rsidR="00AF0DAD" w:rsidRPr="00BB31E7">
          <w:rPr>
            <w:rStyle w:val="Hyperlink"/>
            <w:noProof/>
          </w:rPr>
          <w:t>1.</w:t>
        </w:r>
        <w:r w:rsidR="00AF0DA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Grundlagen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4BB1B733" w14:textId="13A37BA4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3" w:history="1">
        <w:r w:rsidRPr="00BB31E7">
          <w:rPr>
            <w:rStyle w:val="Hyperlink"/>
            <w:noProof/>
          </w:rPr>
          <w:t>1.1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Bedeutung Ms-dos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CDFF5B" w14:textId="666499AE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4" w:history="1">
        <w:r w:rsidRPr="00BB31E7">
          <w:rPr>
            <w:rStyle w:val="Hyperlink"/>
            <w:noProof/>
          </w:rPr>
          <w:t>1.2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Das Betriebssystem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CA527A" w14:textId="156B1AB0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5" w:history="1">
        <w:r w:rsidRPr="00BB31E7">
          <w:rPr>
            <w:rStyle w:val="Hyperlink"/>
            <w:noProof/>
          </w:rPr>
          <w:t>1.3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Die Tastatur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CAD514" w14:textId="0E502659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6" w:history="1">
        <w:r w:rsidRPr="00BB31E7">
          <w:rPr>
            <w:rStyle w:val="Hyperlink"/>
            <w:noProof/>
          </w:rPr>
          <w:t>1.4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Laufwerk und Datenträger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5D5A67" w14:textId="13B0D4D9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7" w:history="1">
        <w:r w:rsidRPr="00BB31E7">
          <w:rPr>
            <w:rStyle w:val="Hyperlink"/>
            <w:noProof/>
          </w:rPr>
          <w:t>1.5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Floppy Laufwerk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1D7E4" w14:textId="61D3F5FA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8" w:history="1">
        <w:r w:rsidRPr="00BB31E7">
          <w:rPr>
            <w:rStyle w:val="Hyperlink"/>
            <w:noProof/>
          </w:rPr>
          <w:t>1.6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Festplatten Laufwerk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A421B1" w14:textId="0EE0D7CD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9" w:history="1">
        <w:r w:rsidRPr="00BB31E7">
          <w:rPr>
            <w:rStyle w:val="Hyperlink"/>
            <w:noProof/>
          </w:rPr>
          <w:t>1.7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Warm Kalt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AD514C" w14:textId="011A3598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0" w:history="1">
        <w:r w:rsidRPr="00BB31E7">
          <w:rPr>
            <w:rStyle w:val="Hyperlink"/>
            <w:noProof/>
          </w:rPr>
          <w:t>1.8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System Start Prozeduren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14D42F" w14:textId="7AE18418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1" w:history="1">
        <w:r w:rsidRPr="00BB31E7">
          <w:rPr>
            <w:rStyle w:val="Hyperlink"/>
            <w:noProof/>
          </w:rPr>
          <w:t>1.9 Programm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1CE76A" w14:textId="5D689EC0" w:rsidR="00AF0DAD" w:rsidRDefault="00AF0DAD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2" w:history="1">
        <w:r w:rsidRPr="00BB31E7">
          <w:rPr>
            <w:rStyle w:val="Hyperlink"/>
            <w:noProof/>
          </w:rPr>
          <w:t>2.</w:t>
        </w:r>
        <w:r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PC-STARTEN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E6AD43" w14:textId="20C53411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3" w:history="1">
        <w:r w:rsidRPr="00BB31E7">
          <w:rPr>
            <w:rStyle w:val="Hyperlink"/>
            <w:noProof/>
          </w:rPr>
          <w:t>2.1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Dir | Dateien auflisten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91E8C9" w14:textId="548249F7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4" w:history="1">
        <w:r w:rsidRPr="00BB31E7">
          <w:rPr>
            <w:rStyle w:val="Hyperlink"/>
            <w:noProof/>
          </w:rPr>
          <w:t>2.2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Format | Formatieren Disketten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C5432" w14:textId="63EAF076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5" w:history="1">
        <w:r w:rsidRPr="00BB31E7">
          <w:rPr>
            <w:rStyle w:val="Hyperlink"/>
            <w:noProof/>
          </w:rPr>
          <w:t>2.3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Del | Löschen von Disketten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56A83A" w14:textId="74AE2292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6" w:history="1">
        <w:r w:rsidRPr="00BB31E7">
          <w:rPr>
            <w:rStyle w:val="Hyperlink"/>
            <w:noProof/>
          </w:rPr>
          <w:t>2.4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Copy | Kopieren von 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809D66" w14:textId="29ECDA09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7" w:history="1">
        <w:r w:rsidRPr="00BB31E7">
          <w:rPr>
            <w:rStyle w:val="Hyperlink"/>
            <w:noProof/>
          </w:rPr>
          <w:t>2.5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CD, MD | Unterverzeichnisse erstellen,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23344A" w14:textId="73B58E64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8" w:history="1">
        <w:r w:rsidRPr="00BB31E7">
          <w:rPr>
            <w:rStyle w:val="Hyperlink"/>
            <w:noProof/>
          </w:rPr>
          <w:t>2.6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Type | Datei Inhalt anschauen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99B361" w14:textId="6FE58ADC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9" w:history="1">
        <w:r w:rsidRPr="00BB31E7">
          <w:rPr>
            <w:rStyle w:val="Hyperlink"/>
            <w:noProof/>
          </w:rPr>
          <w:t>2.7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Time und Date | Zeit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83686D" w14:textId="13238CA8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0" w:history="1">
        <w:r w:rsidRPr="00BB31E7">
          <w:rPr>
            <w:rStyle w:val="Hyperlink"/>
            <w:noProof/>
          </w:rPr>
          <w:t>2.8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Chkdisk | Laufwerksdaten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4A15C9" w14:textId="528CA032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1" w:history="1">
        <w:r w:rsidRPr="00BB31E7">
          <w:rPr>
            <w:rStyle w:val="Hyperlink"/>
            <w:noProof/>
            <w:lang w:val="en-GB"/>
          </w:rPr>
          <w:t>2.9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  <w:lang w:val="en-GB"/>
          </w:rPr>
          <w:t>Mem | 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3280FC" w14:textId="7BBF50DD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2" w:history="1">
        <w:r w:rsidRPr="00BB31E7">
          <w:rPr>
            <w:rStyle w:val="Hyperlink"/>
            <w:noProof/>
            <w:lang w:val="en-GB"/>
          </w:rPr>
          <w:t>2.10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  <w:lang w:val="en-GB"/>
          </w:rPr>
          <w:t>DiskCopy | kopiert diskette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8B0988" w14:textId="6B2FBC6E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3" w:history="1">
        <w:r w:rsidRPr="00BB31E7">
          <w:rPr>
            <w:rStyle w:val="Hyperlink"/>
            <w:noProof/>
            <w:lang w:val="en-GB"/>
          </w:rPr>
          <w:t>2.11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  <w:lang w:val="en-GB"/>
          </w:rPr>
          <w:t>CLS | Clear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F972E9" w14:textId="7D16606B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4" w:history="1">
        <w:r w:rsidRPr="00BB31E7">
          <w:rPr>
            <w:rStyle w:val="Hyperlink"/>
            <w:noProof/>
          </w:rPr>
          <w:t>2.12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Label | Name eines Datenträger ändern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BA1994" w14:textId="1F0FF37A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5" w:history="1">
        <w:r w:rsidRPr="00BB31E7">
          <w:rPr>
            <w:rStyle w:val="Hyperlink"/>
            <w:noProof/>
          </w:rPr>
          <w:t>2.13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Vol | Name datenträger anzeigen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7420CE" w14:textId="084A5EE0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6" w:history="1">
        <w:r w:rsidRPr="00BB31E7">
          <w:rPr>
            <w:rStyle w:val="Hyperlink"/>
            <w:noProof/>
          </w:rPr>
          <w:t>2.14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Ver | Versionsnummer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B30BE" w14:textId="66ACCA0B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7" w:history="1">
        <w:r w:rsidRPr="00BB31E7">
          <w:rPr>
            <w:rStyle w:val="Hyperlink"/>
            <w:noProof/>
          </w:rPr>
          <w:t>2.15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XCopy | Erweitertes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299B73" w14:textId="7F141280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8" w:history="1">
        <w:r w:rsidRPr="00BB31E7">
          <w:rPr>
            <w:rStyle w:val="Hyperlink"/>
            <w:noProof/>
          </w:rPr>
          <w:t>2.16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3D6DFC" w14:textId="41E10CC3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9" w:history="1">
        <w:r w:rsidRPr="00BB31E7">
          <w:rPr>
            <w:rStyle w:val="Hyperlink"/>
            <w:noProof/>
          </w:rPr>
          <w:t>2.17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B122E9" w14:textId="0BEBF7E9" w:rsidR="00AF0DAD" w:rsidRDefault="00AF0DAD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0" w:history="1">
        <w:r w:rsidRPr="00BB31E7">
          <w:rPr>
            <w:rStyle w:val="Hyperlink"/>
            <w:noProof/>
          </w:rPr>
          <w:t>3.</w:t>
        </w:r>
        <w:r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Add 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94E742" w14:textId="6A6E6988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1" w:history="1">
        <w:r w:rsidRPr="00BB31E7">
          <w:rPr>
            <w:rStyle w:val="Hyperlink"/>
            <w:noProof/>
          </w:rPr>
          <w:t>3.1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Prinzipielles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78CC09" w14:textId="52818724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2" w:history="1">
        <w:r w:rsidRPr="00BB31E7">
          <w:rPr>
            <w:rStyle w:val="Hyperlink"/>
            <w:noProof/>
          </w:rPr>
          <w:t>3.2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Konfig.sys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382EE5" w14:textId="489EBFD1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3" w:history="1">
        <w:r w:rsidRPr="00BB31E7">
          <w:rPr>
            <w:rStyle w:val="Hyperlink"/>
            <w:noProof/>
          </w:rPr>
          <w:t>3.3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Autoexec.bat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6BAE75" w14:textId="423BBB7F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4" w:history="1">
        <w:r w:rsidRPr="00BB31E7">
          <w:rPr>
            <w:rStyle w:val="Hyperlink"/>
            <w:noProof/>
          </w:rPr>
          <w:t>3.4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Bildschirmdrucken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1078E0" w14:textId="4D75B745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5" w:history="1">
        <w:r w:rsidRPr="00BB31E7">
          <w:rPr>
            <w:rStyle w:val="Hyperlink"/>
            <w:noProof/>
          </w:rPr>
          <w:t>3.5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Geräte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FA06F5" w14:textId="2974103A" w:rsidR="00AF0DAD" w:rsidRDefault="00AF0DA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6" w:history="1">
        <w:r w:rsidRPr="00BB31E7">
          <w:rPr>
            <w:rStyle w:val="Hyperlink"/>
            <w:noProof/>
          </w:rPr>
          <w:t>3.6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Befehle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E9E02F" w14:textId="4D72D0B7" w:rsidR="00AF0DAD" w:rsidRDefault="00AF0DAD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7" w:history="1">
        <w:r w:rsidRPr="00BB31E7">
          <w:rPr>
            <w:rStyle w:val="Hyperlink"/>
            <w:noProof/>
          </w:rPr>
          <w:t>4.</w:t>
        </w:r>
        <w:r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Begriffe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4A5C97" w14:textId="390FB437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8" w:history="1">
        <w:r w:rsidRPr="00BB31E7">
          <w:rPr>
            <w:rStyle w:val="Hyperlink"/>
            <w:noProof/>
          </w:rPr>
          <w:t>Programm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CEEDD0" w14:textId="44C2B599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9" w:history="1">
        <w:r w:rsidRPr="00BB31E7">
          <w:rPr>
            <w:rStyle w:val="Hyperlink"/>
            <w:noProof/>
          </w:rPr>
          <w:t>filename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86200C" w14:textId="0F46DBFA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0" w:history="1">
        <w:r w:rsidRPr="00BB31E7">
          <w:rPr>
            <w:rStyle w:val="Hyperlink"/>
            <w:noProof/>
          </w:rPr>
          <w:t>Direktory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88643F" w14:textId="234E59BB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1" w:history="1">
        <w:r w:rsidRPr="00BB31E7">
          <w:rPr>
            <w:rStyle w:val="Hyperlink"/>
            <w:noProof/>
          </w:rPr>
          <w:t>Volume 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7A9058" w14:textId="7CF55409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2" w:history="1">
        <w:r w:rsidRPr="00BB31E7">
          <w:rPr>
            <w:rStyle w:val="Hyperlink"/>
            <w:noProof/>
          </w:rPr>
          <w:t>disk drive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003013" w14:textId="7781C476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3" w:history="1">
        <w:r w:rsidRPr="00BB31E7">
          <w:rPr>
            <w:rStyle w:val="Hyperlink"/>
            <w:noProof/>
          </w:rPr>
          <w:t>Drive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4113E9" w14:textId="5F8FB4D6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4" w:history="1">
        <w:r w:rsidRPr="00BB31E7">
          <w:rPr>
            <w:rStyle w:val="Hyperlink"/>
            <w:noProof/>
          </w:rPr>
          <w:t>Standard Laufwerk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A57E4D" w14:textId="1402D6CB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5" w:history="1">
        <w:r w:rsidRPr="00BB31E7">
          <w:rPr>
            <w:rStyle w:val="Hyperlink"/>
            <w:noProof/>
          </w:rPr>
          <w:t>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EB33B4" w14:textId="570D96D6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6" w:history="1">
        <w:r w:rsidRPr="00BB31E7">
          <w:rPr>
            <w:rStyle w:val="Hyperlink"/>
            <w:noProof/>
          </w:rPr>
          <w:t>Prompt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2B512A" w14:textId="7390CA56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7" w:history="1">
        <w:r w:rsidRPr="00BB31E7">
          <w:rPr>
            <w:rStyle w:val="Hyperlink"/>
            <w:noProof/>
          </w:rPr>
          <w:t>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D58AC1" w14:textId="232D5668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8" w:history="1">
        <w:r w:rsidRPr="00BB31E7">
          <w:rPr>
            <w:rStyle w:val="Hyperlink"/>
            <w:noProof/>
          </w:rPr>
          <w:t>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38E76D" w14:textId="6BB0B976" w:rsidR="00AF0DAD" w:rsidRDefault="00AF0DAD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9" w:history="1">
        <w:r w:rsidRPr="00BB31E7">
          <w:rPr>
            <w:rStyle w:val="Hyperlink"/>
            <w:noProof/>
          </w:rPr>
          <w:t>5.</w:t>
        </w:r>
        <w:r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BB31E7">
          <w:rPr>
            <w:rStyle w:val="Hyperlink"/>
            <w:noProof/>
          </w:rPr>
          <w:t>Übungsaufgaben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132E38" w14:textId="0D4C5D55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0" w:history="1">
        <w:r w:rsidRPr="00BB31E7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E0EA4C" w14:textId="6D8DB5A0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1" w:history="1">
        <w:r w:rsidRPr="00BB31E7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8911D1" w14:textId="21CA9FCD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2" w:history="1">
        <w:r w:rsidRPr="00BB31E7">
          <w:rPr>
            <w:rStyle w:val="Hyperlink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7D5F35" w14:textId="2DD4209F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3" w:history="1">
        <w:r w:rsidRPr="00BB31E7">
          <w:rPr>
            <w:rStyle w:val="Hyperlink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BA5DC2" w14:textId="5DFBF984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4" w:history="1">
        <w:r w:rsidRPr="00BB31E7">
          <w:rPr>
            <w:rStyle w:val="Hyperlink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AB855C" w14:textId="687FE56E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5" w:history="1">
        <w:r w:rsidRPr="00BB31E7">
          <w:rPr>
            <w:rStyle w:val="Hyperlink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2808DE" w14:textId="271A880A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6" w:history="1">
        <w:r w:rsidRPr="00BB31E7">
          <w:rPr>
            <w:rStyle w:val="Hyperlink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E8FC98" w14:textId="4D309108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7" w:history="1">
        <w:r w:rsidRPr="00BB31E7">
          <w:rPr>
            <w:rStyle w:val="Hyperlink"/>
            <w:noProof/>
          </w:rPr>
          <w:t>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2F4C28" w14:textId="2D0385FD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8" w:history="1">
        <w:r w:rsidRPr="00BB31E7">
          <w:rPr>
            <w:rStyle w:val="Hyperlink"/>
            <w:noProof/>
          </w:rPr>
          <w:t>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89549B" w14:textId="2DC0C69E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9" w:history="1">
        <w:r w:rsidRPr="00BB31E7">
          <w:rPr>
            <w:rStyle w:val="Hyperlink"/>
            <w:noProof/>
          </w:rPr>
          <w:t>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7F6905" w14:textId="5B2AFFA0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0" w:history="1">
        <w:r w:rsidRPr="00BB31E7">
          <w:rPr>
            <w:rStyle w:val="Hyperlink"/>
            <w:noProof/>
          </w:rPr>
          <w:t>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ECACD3" w14:textId="0498E002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1" w:history="1">
        <w:r w:rsidRPr="00BB31E7">
          <w:rPr>
            <w:rStyle w:val="Hyperlink"/>
            <w:noProof/>
          </w:rPr>
          <w:t>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AEE37C" w14:textId="757D84D6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2" w:history="1">
        <w:r w:rsidRPr="00BB31E7">
          <w:rPr>
            <w:rStyle w:val="Hyperlink"/>
            <w:noProof/>
          </w:rPr>
          <w:t>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59D4CD" w14:textId="10536F75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3" w:history="1">
        <w:r w:rsidRPr="00BB31E7">
          <w:rPr>
            <w:rStyle w:val="Hyperlink"/>
            <w:noProof/>
          </w:rPr>
          <w:t>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45A49F" w14:textId="3022654D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4" w:history="1">
        <w:r w:rsidRPr="00BB31E7">
          <w:rPr>
            <w:rStyle w:val="Hyperlink"/>
            <w:noProof/>
          </w:rPr>
          <w:t>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C9542E" w14:textId="1B0A4FB9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5" w:history="1">
        <w:r w:rsidRPr="00BB31E7">
          <w:rPr>
            <w:rStyle w:val="Hyperlink"/>
            <w:noProof/>
          </w:rPr>
          <w:t>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AF629F" w14:textId="41660CF4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6" w:history="1">
        <w:r w:rsidRPr="00BB31E7">
          <w:rPr>
            <w:rStyle w:val="Hyperlink"/>
            <w:noProof/>
          </w:rPr>
          <w:t>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67358C" w14:textId="754BB40B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7" w:history="1">
        <w:r w:rsidRPr="00BB31E7">
          <w:rPr>
            <w:rStyle w:val="Hyperlink"/>
            <w:noProof/>
          </w:rPr>
          <w:t>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7DEFC9" w14:textId="62BB8215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8" w:history="1">
        <w:r w:rsidRPr="00BB31E7">
          <w:rPr>
            <w:rStyle w:val="Hyperlink"/>
            <w:noProof/>
          </w:rPr>
          <w:t>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64C724" w14:textId="447F654C" w:rsidR="00AF0DAD" w:rsidRDefault="00AF0D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9" w:history="1">
        <w:r w:rsidRPr="00BB31E7">
          <w:rPr>
            <w:rStyle w:val="Hyperlink"/>
            <w:noProof/>
          </w:rPr>
          <w:t>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7FE28E" w14:textId="6A3870BD" w:rsidR="00290C74" w:rsidRDefault="000D5399" w:rsidP="00037141">
      <w:pPr>
        <w:pStyle w:val="berschrift2"/>
        <w:pBdr>
          <w:top w:val="single" w:sz="4" w:space="0" w:color="B85A22" w:themeColor="accent2" w:themeShade="BF"/>
        </w:pBdr>
        <w:ind w:left="0"/>
      </w:pPr>
      <w:r>
        <w:fldChar w:fldCharType="end"/>
      </w:r>
    </w:p>
    <w:p w14:paraId="1272445E" w14:textId="44B59860" w:rsidR="00290C74" w:rsidRDefault="00290C74" w:rsidP="00290C74"/>
    <w:p w14:paraId="05A366A2" w14:textId="68A4FA77" w:rsidR="00290C74" w:rsidRDefault="00290C74" w:rsidP="00290C74"/>
    <w:p w14:paraId="1C29881E" w14:textId="42BBAF0C" w:rsidR="00290C74" w:rsidRDefault="00290C74" w:rsidP="00290C74"/>
    <w:p w14:paraId="3537286A" w14:textId="2016482C" w:rsidR="000E25C9" w:rsidRDefault="000E25C9" w:rsidP="00290C74"/>
    <w:p w14:paraId="11DB7569" w14:textId="2B34042E" w:rsidR="000E25C9" w:rsidRDefault="000E25C9" w:rsidP="00290C74"/>
    <w:p w14:paraId="059113AF" w14:textId="29ACD22E" w:rsidR="000E25C9" w:rsidRDefault="000E25C9" w:rsidP="00290C74"/>
    <w:p w14:paraId="6607EBA0" w14:textId="58E74CD0" w:rsidR="000E25C9" w:rsidRDefault="000E25C9" w:rsidP="00290C74"/>
    <w:p w14:paraId="3C7AB2C9" w14:textId="4A29A016" w:rsidR="000E25C9" w:rsidRDefault="000E25C9" w:rsidP="00290C74"/>
    <w:p w14:paraId="39EF4861" w14:textId="2BB889A8" w:rsidR="000E25C9" w:rsidRDefault="000E25C9" w:rsidP="00290C74"/>
    <w:p w14:paraId="6185B265" w14:textId="6119A7A7" w:rsidR="000E25C9" w:rsidRDefault="000E25C9" w:rsidP="00290C74"/>
    <w:p w14:paraId="30419F24" w14:textId="6082EA03" w:rsidR="000E25C9" w:rsidRDefault="000E25C9" w:rsidP="00290C74"/>
    <w:p w14:paraId="19586F4D" w14:textId="24E81E23" w:rsidR="000E25C9" w:rsidRDefault="000E25C9" w:rsidP="00290C74"/>
    <w:p w14:paraId="77D8F5EF" w14:textId="595FCE21" w:rsidR="007F2F99" w:rsidRDefault="007F2F99" w:rsidP="00290C74"/>
    <w:p w14:paraId="4B73AF04" w14:textId="300DFCED" w:rsidR="007F2F99" w:rsidRDefault="007F2F99" w:rsidP="00290C74"/>
    <w:p w14:paraId="23ACED16" w14:textId="3C10286E" w:rsidR="007F2F99" w:rsidRDefault="007F2F99" w:rsidP="00290C74"/>
    <w:p w14:paraId="52EBC9B8" w14:textId="3AA675CE" w:rsidR="007F2F99" w:rsidRDefault="007F2F99" w:rsidP="00290C74"/>
    <w:p w14:paraId="1F023123" w14:textId="3223C244" w:rsidR="007F2F99" w:rsidRDefault="007F2F99" w:rsidP="00290C74"/>
    <w:p w14:paraId="20E0672C" w14:textId="5BE2CCDD" w:rsidR="007F2F99" w:rsidRDefault="007F2F99" w:rsidP="00290C74"/>
    <w:p w14:paraId="26DA17DF" w14:textId="17D29AD5" w:rsidR="007F2F99" w:rsidRDefault="007F2F99" w:rsidP="00290C74"/>
    <w:p w14:paraId="058AA889" w14:textId="33704A5D" w:rsidR="007F2F99" w:rsidRDefault="007F2F99" w:rsidP="00290C74"/>
    <w:p w14:paraId="75E1AD45" w14:textId="6DC127F3" w:rsidR="007F2F99" w:rsidRDefault="007F2F99" w:rsidP="00290C74"/>
    <w:p w14:paraId="26268718" w14:textId="2F197A43" w:rsidR="007F2F99" w:rsidRDefault="007F2F99" w:rsidP="00290C74"/>
    <w:p w14:paraId="7F742E4F" w14:textId="272181F7" w:rsidR="007F2F99" w:rsidRDefault="007F2F99" w:rsidP="00290C74"/>
    <w:p w14:paraId="4B839E8C" w14:textId="13663515" w:rsidR="007F2F99" w:rsidRDefault="007F2F99" w:rsidP="00290C74"/>
    <w:p w14:paraId="530F2066" w14:textId="065AC49F" w:rsidR="007F2F99" w:rsidRDefault="007F2F99" w:rsidP="00290C74"/>
    <w:p w14:paraId="6335B9E3" w14:textId="1F29272A" w:rsidR="007F2F99" w:rsidRDefault="007F2F99" w:rsidP="00290C74"/>
    <w:p w14:paraId="2A222200" w14:textId="4CCEB1A7" w:rsidR="00047B6C" w:rsidRDefault="00947A0A" w:rsidP="00947A0A">
      <w:pPr>
        <w:pStyle w:val="berschrift2"/>
        <w:numPr>
          <w:ilvl w:val="0"/>
          <w:numId w:val="5"/>
        </w:numPr>
      </w:pPr>
      <w:bookmarkStart w:id="0" w:name="_Toc104326122"/>
      <w:r>
        <w:lastRenderedPageBreak/>
        <w:t>Grundlagen</w:t>
      </w:r>
      <w:bookmarkEnd w:id="0"/>
    </w:p>
    <w:p w14:paraId="30823D65" w14:textId="15512C25" w:rsidR="00947A0A" w:rsidRDefault="00947A0A" w:rsidP="00947A0A">
      <w:pPr>
        <w:pStyle w:val="berschrift3"/>
        <w:numPr>
          <w:ilvl w:val="1"/>
          <w:numId w:val="5"/>
        </w:numPr>
      </w:pPr>
      <w:bookmarkStart w:id="1" w:name="_Toc104326123"/>
      <w:r>
        <w:t>Bedeutung Ms-dos</w:t>
      </w:r>
      <w:bookmarkEnd w:id="1"/>
    </w:p>
    <w:p w14:paraId="66173166" w14:textId="13821849" w:rsidR="000962D0" w:rsidRDefault="000962D0" w:rsidP="000962D0">
      <w:pPr>
        <w:ind w:left="502"/>
      </w:pPr>
      <w:r>
        <w:t xml:space="preserve">MS -&gt; Microsoft Kooperation </w:t>
      </w:r>
    </w:p>
    <w:p w14:paraId="00EA739A" w14:textId="523D5B1A" w:rsidR="000962D0" w:rsidRDefault="000962D0" w:rsidP="000962D0">
      <w:pPr>
        <w:ind w:left="502"/>
      </w:pPr>
      <w:r>
        <w:t>DOS -&gt; Disk Operating System</w:t>
      </w:r>
    </w:p>
    <w:p w14:paraId="16DCC452" w14:textId="29C90D13" w:rsidR="000962D0" w:rsidRPr="000962D0" w:rsidRDefault="000962D0" w:rsidP="000962D0">
      <w:pPr>
        <w:ind w:left="502"/>
      </w:pPr>
      <w:r>
        <w:tab/>
        <w:t>Dos ist Verbindung P</w:t>
      </w:r>
      <w:r w:rsidR="000A164F">
        <w:t>C</w:t>
      </w:r>
      <w:r>
        <w:t xml:space="preserve"> und </w:t>
      </w:r>
      <w:r w:rsidR="000A164F">
        <w:t>Software</w:t>
      </w:r>
    </w:p>
    <w:p w14:paraId="306A7B7D" w14:textId="405F872A" w:rsidR="000A164F" w:rsidRDefault="00947A0A" w:rsidP="000A164F">
      <w:pPr>
        <w:pStyle w:val="berschrift3"/>
        <w:numPr>
          <w:ilvl w:val="1"/>
          <w:numId w:val="5"/>
        </w:numPr>
      </w:pPr>
      <w:bookmarkStart w:id="2" w:name="_Toc104326124"/>
      <w:r>
        <w:t>Das Betriebssystem</w:t>
      </w:r>
      <w:bookmarkEnd w:id="2"/>
    </w:p>
    <w:p w14:paraId="2BD12529" w14:textId="358403A8" w:rsidR="000A164F" w:rsidRDefault="000A164F" w:rsidP="000A164F">
      <w:pPr>
        <w:ind w:left="502"/>
      </w:pPr>
      <w:r>
        <w:t xml:space="preserve">Das Betriebssystem ist eine Sammlung von Programmen, deren Aufgabe die Überwachung und Steuerung </w:t>
      </w:r>
      <w:proofErr w:type="gramStart"/>
      <w:r>
        <w:t>des System</w:t>
      </w:r>
      <w:proofErr w:type="gramEnd"/>
      <w:r>
        <w:t xml:space="preserve"> ist.</w:t>
      </w:r>
    </w:p>
    <w:p w14:paraId="248D0E83" w14:textId="637E4F2E" w:rsidR="000A164F" w:rsidRDefault="000A164F" w:rsidP="000A164F">
      <w:pPr>
        <w:ind w:left="502"/>
      </w:pPr>
      <w:r>
        <w:t xml:space="preserve">Folgende </w:t>
      </w:r>
      <w:proofErr w:type="spellStart"/>
      <w:r>
        <w:t>Funktions</w:t>
      </w:r>
      <w:proofErr w:type="spellEnd"/>
      <w:r>
        <w:t xml:space="preserve"> </w:t>
      </w:r>
      <w:r w:rsidR="00A10AEF">
        <w:t>Gruppen</w:t>
      </w:r>
      <w:r>
        <w:t xml:space="preserve"> gibt es: </w:t>
      </w:r>
    </w:p>
    <w:p w14:paraId="0C8C6316" w14:textId="5871588F" w:rsidR="00690430" w:rsidRDefault="00690430" w:rsidP="00690430">
      <w:pPr>
        <w:pStyle w:val="Listenabsatz"/>
        <w:numPr>
          <w:ilvl w:val="0"/>
          <w:numId w:val="6"/>
        </w:numPr>
      </w:pPr>
      <w:r>
        <w:t>Diskettenlaufwerk Ansteuerung</w:t>
      </w:r>
    </w:p>
    <w:p w14:paraId="0F5F5440" w14:textId="09F7FB64" w:rsidR="00690430" w:rsidRDefault="00690430" w:rsidP="00690430">
      <w:pPr>
        <w:pStyle w:val="Listenabsatz"/>
        <w:numPr>
          <w:ilvl w:val="0"/>
          <w:numId w:val="6"/>
        </w:numPr>
      </w:pPr>
      <w:r>
        <w:t>Festplattenverwaltung</w:t>
      </w:r>
    </w:p>
    <w:p w14:paraId="0973E82C" w14:textId="54B345F4" w:rsidR="00690430" w:rsidRDefault="00690430" w:rsidP="00690430">
      <w:pPr>
        <w:pStyle w:val="Listenabsatz"/>
        <w:numPr>
          <w:ilvl w:val="0"/>
          <w:numId w:val="6"/>
        </w:numPr>
      </w:pPr>
      <w:r>
        <w:t>Druckersteuerung</w:t>
      </w:r>
    </w:p>
    <w:p w14:paraId="7C8F8C1C" w14:textId="5BCEAFA0" w:rsidR="00690430" w:rsidRDefault="00690430" w:rsidP="00690430">
      <w:pPr>
        <w:pStyle w:val="Listenabsatz"/>
        <w:numPr>
          <w:ilvl w:val="0"/>
          <w:numId w:val="6"/>
        </w:numPr>
      </w:pPr>
      <w:r>
        <w:t xml:space="preserve">Tastatur und Monitor </w:t>
      </w:r>
      <w:proofErr w:type="spellStart"/>
      <w:r>
        <w:t>Beienung</w:t>
      </w:r>
      <w:proofErr w:type="spellEnd"/>
    </w:p>
    <w:p w14:paraId="0FE1293A" w14:textId="4BF74EA4" w:rsidR="000A164F" w:rsidRPr="000A164F" w:rsidRDefault="000A164F" w:rsidP="000A164F">
      <w:pPr>
        <w:ind w:left="502"/>
      </w:pPr>
      <w:r>
        <w:tab/>
      </w:r>
    </w:p>
    <w:p w14:paraId="5CEBD97D" w14:textId="56C332F4" w:rsidR="00947A0A" w:rsidRDefault="00947A0A" w:rsidP="00690430">
      <w:pPr>
        <w:pStyle w:val="berschrift3"/>
        <w:numPr>
          <w:ilvl w:val="1"/>
          <w:numId w:val="5"/>
        </w:numPr>
      </w:pPr>
      <w:bookmarkStart w:id="3" w:name="_Toc104326125"/>
      <w:r>
        <w:t>Die Tastatur</w:t>
      </w:r>
      <w:bookmarkEnd w:id="3"/>
    </w:p>
    <w:p w14:paraId="2EB7A860" w14:textId="4CCED3D1" w:rsidR="00690430" w:rsidRDefault="00690430" w:rsidP="00690430">
      <w:pPr>
        <w:ind w:left="432" w:firstLine="70"/>
      </w:pPr>
      <w:r>
        <w:t>[</w:t>
      </w:r>
      <w:proofErr w:type="spellStart"/>
      <w:r>
        <w:t>enter</w:t>
      </w:r>
      <w:proofErr w:type="spellEnd"/>
      <w:r>
        <w:t>] = Eingabe</w:t>
      </w:r>
    </w:p>
    <w:p w14:paraId="35A0DBE8" w14:textId="3772A032" w:rsidR="00690430" w:rsidRDefault="00690430" w:rsidP="00690430">
      <w:pPr>
        <w:ind w:left="432" w:firstLine="70"/>
      </w:pPr>
      <w:r>
        <w:t>[Space] = Leerzeichen</w:t>
      </w:r>
    </w:p>
    <w:p w14:paraId="4378783A" w14:textId="56DAE309" w:rsidR="00690430" w:rsidRDefault="00690430" w:rsidP="00690430">
      <w:pPr>
        <w:ind w:left="432" w:firstLine="70"/>
      </w:pPr>
      <w:r>
        <w:t>[</w:t>
      </w:r>
      <w:proofErr w:type="spellStart"/>
      <w:r>
        <w:t>altGr</w:t>
      </w:r>
      <w:proofErr w:type="spellEnd"/>
      <w:r>
        <w:t>] &amp;zahl = Eingabe von Sonderzeichen mittels Nummern Block</w:t>
      </w:r>
    </w:p>
    <w:p w14:paraId="2644C250" w14:textId="1E87D365" w:rsidR="00690430" w:rsidRDefault="00690430" w:rsidP="00690430">
      <w:pPr>
        <w:ind w:left="432" w:firstLine="70"/>
      </w:pPr>
      <w:r>
        <w:t>[</w:t>
      </w:r>
      <w:proofErr w:type="spellStart"/>
      <w:r>
        <w:t>strg</w:t>
      </w:r>
      <w:proofErr w:type="spellEnd"/>
      <w:r>
        <w:t xml:space="preserve">][alt]{del] = </w:t>
      </w:r>
      <w:proofErr w:type="spellStart"/>
      <w:r>
        <w:t>neustart</w:t>
      </w:r>
      <w:proofErr w:type="spellEnd"/>
    </w:p>
    <w:p w14:paraId="5BC5851C" w14:textId="110F0310" w:rsidR="00690430" w:rsidRDefault="00690430" w:rsidP="00690430">
      <w:pPr>
        <w:ind w:left="432" w:firstLine="70"/>
      </w:pPr>
      <w:r>
        <w:t>[</w:t>
      </w:r>
      <w:proofErr w:type="spellStart"/>
      <w:r>
        <w:t>strg</w:t>
      </w:r>
      <w:proofErr w:type="spellEnd"/>
      <w:r>
        <w:t xml:space="preserve">] [c] = abbrechen </w:t>
      </w:r>
      <w:r w:rsidR="00A10AEF">
        <w:t>von Programmen</w:t>
      </w:r>
    </w:p>
    <w:p w14:paraId="66B4E504" w14:textId="77777777" w:rsidR="00690430" w:rsidRPr="00690430" w:rsidRDefault="00690430" w:rsidP="00690430">
      <w:pPr>
        <w:ind w:left="432" w:firstLine="70"/>
      </w:pPr>
    </w:p>
    <w:p w14:paraId="411D2F76" w14:textId="61620EA9" w:rsidR="00947A0A" w:rsidRDefault="00947A0A" w:rsidP="00BD5283">
      <w:pPr>
        <w:pStyle w:val="berschrift3"/>
        <w:numPr>
          <w:ilvl w:val="1"/>
          <w:numId w:val="5"/>
        </w:numPr>
      </w:pPr>
      <w:bookmarkStart w:id="4" w:name="_Toc104326126"/>
      <w:r>
        <w:t>Laufwerk und Datenträger</w:t>
      </w:r>
      <w:bookmarkEnd w:id="4"/>
    </w:p>
    <w:p w14:paraId="4157D3B8" w14:textId="7F85F8CD" w:rsidR="00BD5283" w:rsidRDefault="00BD5283" w:rsidP="00BD5283">
      <w:pPr>
        <w:ind w:left="432"/>
      </w:pPr>
      <w:r>
        <w:t>Disketten keinerlei Strahlung aussetzten</w:t>
      </w:r>
    </w:p>
    <w:p w14:paraId="51A6CDD4" w14:textId="488D822E" w:rsidR="00BD5283" w:rsidRPr="00BD5283" w:rsidRDefault="00BD5283" w:rsidP="00BD5283">
      <w:pPr>
        <w:ind w:left="432"/>
      </w:pPr>
      <w:r>
        <w:t>Wichtige Daten: Inhalt / Programm Version, Autor/ Besitzer Datum</w:t>
      </w:r>
    </w:p>
    <w:p w14:paraId="36DF58BE" w14:textId="678B6F9C" w:rsidR="00947A0A" w:rsidRDefault="00947A0A" w:rsidP="00BD5283">
      <w:pPr>
        <w:pStyle w:val="berschrift3"/>
        <w:numPr>
          <w:ilvl w:val="1"/>
          <w:numId w:val="5"/>
        </w:numPr>
      </w:pPr>
      <w:bookmarkStart w:id="5" w:name="_Toc104326127"/>
      <w:r>
        <w:t>Floppy Laufwerk</w:t>
      </w:r>
      <w:bookmarkEnd w:id="5"/>
    </w:p>
    <w:p w14:paraId="4EEFFB60" w14:textId="076FEB23" w:rsidR="00BD5283" w:rsidRDefault="00BD5283" w:rsidP="00BD5283">
      <w:pPr>
        <w:pStyle w:val="Listenabsatz"/>
        <w:ind w:left="502"/>
      </w:pPr>
      <w:r>
        <w:t>Es gibt Floppys in 5,35“ oder 3.5“ Ausführung</w:t>
      </w:r>
    </w:p>
    <w:p w14:paraId="7AB0689F" w14:textId="64F7031F" w:rsidR="00947A0A" w:rsidRDefault="00BD5283" w:rsidP="00BD5283">
      <w:pPr>
        <w:pStyle w:val="Listenabsatz"/>
        <w:ind w:left="502"/>
      </w:pPr>
      <w:r>
        <w:t xml:space="preserve">Bevorzugt werden die 3.5“ da </w:t>
      </w:r>
      <w:proofErr w:type="spellStart"/>
      <w:r>
        <w:t>dises</w:t>
      </w:r>
      <w:proofErr w:type="spellEnd"/>
      <w:r>
        <w:t xml:space="preserve"> später erschienen sind, dadurch weißen sie eine Höhere Speicherdichte und höhere Stabilität auf.</w:t>
      </w:r>
    </w:p>
    <w:p w14:paraId="672C30E9" w14:textId="1F918E1B" w:rsidR="00947A0A" w:rsidRDefault="006A37A4" w:rsidP="006330D2">
      <w:pPr>
        <w:pStyle w:val="berschrift3"/>
        <w:numPr>
          <w:ilvl w:val="1"/>
          <w:numId w:val="5"/>
        </w:numPr>
      </w:pPr>
      <w:bookmarkStart w:id="6" w:name="_Toc104326128"/>
      <w:r>
        <w:t>Festplatten Laufwerk</w:t>
      </w:r>
      <w:bookmarkEnd w:id="6"/>
    </w:p>
    <w:p w14:paraId="62E8FF28" w14:textId="629E0BD3" w:rsidR="006330D2" w:rsidRPr="006330D2" w:rsidRDefault="006330D2" w:rsidP="006330D2">
      <w:pPr>
        <w:ind w:left="432" w:firstLine="70"/>
      </w:pPr>
      <w:r>
        <w:t xml:space="preserve">Weiterentwicklung der Floppys. Haben deutlich höhere Kapazität, &gt;10^10 </w:t>
      </w:r>
      <w:r w:rsidR="00A10AEF">
        <w:t>x.</w:t>
      </w:r>
      <w:r>
        <w:t xml:space="preserve"> Schnellerer Zugriff-&gt; Schnellerer Programm </w:t>
      </w:r>
      <w:proofErr w:type="spellStart"/>
      <w:r>
        <w:t>start</w:t>
      </w:r>
      <w:proofErr w:type="spellEnd"/>
      <w:r>
        <w:t>.</w:t>
      </w:r>
    </w:p>
    <w:p w14:paraId="53778EB6" w14:textId="05BE0206" w:rsidR="006A37A4" w:rsidRDefault="006A37A4" w:rsidP="006330D2">
      <w:pPr>
        <w:pStyle w:val="berschrift3"/>
        <w:numPr>
          <w:ilvl w:val="1"/>
          <w:numId w:val="5"/>
        </w:numPr>
      </w:pPr>
      <w:bookmarkStart w:id="7" w:name="_Toc104326129"/>
      <w:r>
        <w:t>Warm Kalt Start</w:t>
      </w:r>
      <w:bookmarkEnd w:id="7"/>
    </w:p>
    <w:p w14:paraId="103CC0D2" w14:textId="7E22DA77" w:rsidR="006330D2" w:rsidRPr="006330D2" w:rsidRDefault="006330D2" w:rsidP="006330D2">
      <w:pPr>
        <w:ind w:left="432"/>
      </w:pPr>
      <w:r>
        <w:t xml:space="preserve">Beim Warmstart wird di internen Selbsttest nicht durchgeführt, beim Kaltstart schon. Kompletter </w:t>
      </w:r>
      <w:proofErr w:type="spellStart"/>
      <w:r>
        <w:t>Reset</w:t>
      </w:r>
      <w:proofErr w:type="spellEnd"/>
      <w:r>
        <w:t xml:space="preserve"> daher gehen alle daten im Arbeitsspeicher verloren.</w:t>
      </w:r>
    </w:p>
    <w:p w14:paraId="6DE5E115" w14:textId="6BB9FE14" w:rsidR="006A37A4" w:rsidRDefault="006A37A4" w:rsidP="006330D2">
      <w:pPr>
        <w:pStyle w:val="berschrift3"/>
        <w:numPr>
          <w:ilvl w:val="1"/>
          <w:numId w:val="5"/>
        </w:numPr>
      </w:pPr>
      <w:bookmarkStart w:id="8" w:name="_Toc104326130"/>
      <w:r>
        <w:t>System Start Prozeduren</w:t>
      </w:r>
      <w:bookmarkEnd w:id="8"/>
    </w:p>
    <w:p w14:paraId="71949235" w14:textId="08912723" w:rsidR="006330D2" w:rsidRDefault="006330D2" w:rsidP="006330D2">
      <w:pPr>
        <w:pStyle w:val="Listenabsatz"/>
        <w:numPr>
          <w:ilvl w:val="0"/>
          <w:numId w:val="7"/>
        </w:numPr>
      </w:pPr>
      <w:r>
        <w:t xml:space="preserve">Versorgungsspannung wird </w:t>
      </w:r>
      <w:r w:rsidR="00A10AEF">
        <w:t>aufgebaut</w:t>
      </w:r>
    </w:p>
    <w:p w14:paraId="507FACCE" w14:textId="47FBE6D2" w:rsidR="006330D2" w:rsidRDefault="00BE1B03" w:rsidP="006330D2">
      <w:pPr>
        <w:pStyle w:val="Listenabsatz"/>
        <w:numPr>
          <w:ilvl w:val="0"/>
          <w:numId w:val="7"/>
        </w:numPr>
      </w:pPr>
      <w:r>
        <w:lastRenderedPageBreak/>
        <w:t>Geräte werden auf den Grundzustand zurückgesetzt</w:t>
      </w:r>
    </w:p>
    <w:p w14:paraId="25D2D989" w14:textId="3D4EECD1" w:rsidR="00BE1B03" w:rsidRDefault="00BE1B03" w:rsidP="006330D2">
      <w:pPr>
        <w:pStyle w:val="Listenabsatz"/>
        <w:numPr>
          <w:ilvl w:val="0"/>
          <w:numId w:val="7"/>
        </w:numPr>
      </w:pPr>
      <w:r>
        <w:t>Bios führt Test durch</w:t>
      </w:r>
    </w:p>
    <w:p w14:paraId="17DFDC4E" w14:textId="66FE5B7E" w:rsidR="00BE1B03" w:rsidRDefault="00BE1B03" w:rsidP="00BE1B03">
      <w:pPr>
        <w:pStyle w:val="Listenabsatz"/>
        <w:numPr>
          <w:ilvl w:val="1"/>
          <w:numId w:val="7"/>
        </w:numPr>
      </w:pPr>
      <w:r>
        <w:t>Intern (</w:t>
      </w:r>
      <w:proofErr w:type="spellStart"/>
      <w:r>
        <w:t>cpu</w:t>
      </w:r>
      <w:proofErr w:type="spellEnd"/>
      <w:r>
        <w:t>, RAM)</w:t>
      </w:r>
    </w:p>
    <w:p w14:paraId="0C72C341" w14:textId="155F0876" w:rsidR="00BE1B03" w:rsidRDefault="00A10AEF" w:rsidP="00BE1B03">
      <w:pPr>
        <w:pStyle w:val="Listenabsatz"/>
        <w:numPr>
          <w:ilvl w:val="1"/>
          <w:numId w:val="7"/>
        </w:numPr>
      </w:pPr>
      <w:proofErr w:type="gramStart"/>
      <w:r>
        <w:t>Extern(</w:t>
      </w:r>
      <w:proofErr w:type="gramEnd"/>
      <w:r>
        <w:t>Maus</w:t>
      </w:r>
      <w:r w:rsidR="00BE1B03">
        <w:t>/ Speicher)</w:t>
      </w:r>
    </w:p>
    <w:p w14:paraId="4277E339" w14:textId="647AC737" w:rsidR="00BE1B03" w:rsidRDefault="00BE1B03" w:rsidP="00BE1B03">
      <w:pPr>
        <w:pStyle w:val="Listenabsatz"/>
        <w:numPr>
          <w:ilvl w:val="0"/>
          <w:numId w:val="7"/>
        </w:numPr>
      </w:pPr>
      <w:r>
        <w:t>Laden Bootbereich</w:t>
      </w:r>
    </w:p>
    <w:p w14:paraId="55396EE2" w14:textId="744CE7E3" w:rsidR="00BE1B03" w:rsidRDefault="00BE1B03" w:rsidP="00BE1B03">
      <w:pPr>
        <w:pStyle w:val="Listenabsatz"/>
        <w:numPr>
          <w:ilvl w:val="0"/>
          <w:numId w:val="7"/>
        </w:numPr>
      </w:pPr>
      <w:r>
        <w:t>Starten Betriebssystem mit IO.sys MSDOS.sys</w:t>
      </w:r>
    </w:p>
    <w:p w14:paraId="4568EE05" w14:textId="2533A1AD" w:rsidR="00BE1B03" w:rsidRPr="006330D2" w:rsidRDefault="00BE1B03" w:rsidP="00BE1B03">
      <w:pPr>
        <w:pStyle w:val="Listenabsatz"/>
        <w:numPr>
          <w:ilvl w:val="0"/>
          <w:numId w:val="7"/>
        </w:numPr>
      </w:pPr>
      <w:r>
        <w:t>Starten Command.com -&gt; befehle</w:t>
      </w:r>
    </w:p>
    <w:p w14:paraId="62758C3D" w14:textId="53FDF83D" w:rsidR="006A37A4" w:rsidRPr="00947A0A" w:rsidRDefault="006A37A4" w:rsidP="006A37A4">
      <w:pPr>
        <w:pStyle w:val="berschrift3"/>
      </w:pPr>
      <w:bookmarkStart w:id="9" w:name="_Toc104326131"/>
      <w:r>
        <w:t>1.</w:t>
      </w:r>
      <w:r w:rsidR="00BD5283">
        <w:t>9</w:t>
      </w:r>
      <w:r>
        <w:t xml:space="preserve"> Programm Start</w:t>
      </w:r>
      <w:bookmarkEnd w:id="9"/>
    </w:p>
    <w:p w14:paraId="5900543A" w14:textId="555B4734" w:rsidR="00947A0A" w:rsidRDefault="00175C40" w:rsidP="00947A0A">
      <w:r>
        <w:t>Folgende Dateitypen können ausgeführt werden:</w:t>
      </w:r>
    </w:p>
    <w:p w14:paraId="29C76DDC" w14:textId="61A4D316" w:rsidR="00175C40" w:rsidRDefault="00175C40" w:rsidP="00175C40">
      <w:pPr>
        <w:pStyle w:val="Listenabsatz"/>
        <w:numPr>
          <w:ilvl w:val="0"/>
          <w:numId w:val="8"/>
        </w:numPr>
      </w:pPr>
      <w:r>
        <w:t>.</w:t>
      </w:r>
      <w:r w:rsidR="00A10AEF">
        <w:t>exe /</w:t>
      </w:r>
      <w:r>
        <w:t>Execute</w:t>
      </w:r>
    </w:p>
    <w:p w14:paraId="2FF92C72" w14:textId="1E1D4904" w:rsidR="00175C40" w:rsidRDefault="00175C40" w:rsidP="00175C40">
      <w:pPr>
        <w:pStyle w:val="Listenabsatz"/>
        <w:numPr>
          <w:ilvl w:val="0"/>
          <w:numId w:val="8"/>
        </w:numPr>
      </w:pPr>
      <w:r>
        <w:t>.</w:t>
      </w:r>
      <w:proofErr w:type="spellStart"/>
      <w:r w:rsidR="00A10AEF">
        <w:t>com</w:t>
      </w:r>
      <w:proofErr w:type="spellEnd"/>
      <w:r w:rsidR="00A10AEF">
        <w:t xml:space="preserve"> /</w:t>
      </w:r>
      <w:r>
        <w:t>Command</w:t>
      </w:r>
    </w:p>
    <w:p w14:paraId="127D9C72" w14:textId="21576F45" w:rsidR="00175C40" w:rsidRDefault="00175C40" w:rsidP="00175C40">
      <w:pPr>
        <w:pStyle w:val="Listenabsatz"/>
        <w:numPr>
          <w:ilvl w:val="0"/>
          <w:numId w:val="8"/>
        </w:numPr>
      </w:pPr>
      <w:r>
        <w:t>.bat /Batch</w:t>
      </w:r>
    </w:p>
    <w:p w14:paraId="575B4C40" w14:textId="654F8D59" w:rsidR="00175C40" w:rsidRDefault="00A10AEF" w:rsidP="00175C40">
      <w:pPr>
        <w:pStyle w:val="Listenabsatz"/>
        <w:numPr>
          <w:ilvl w:val="0"/>
          <w:numId w:val="8"/>
        </w:numPr>
      </w:pPr>
      <w:r>
        <w:t xml:space="preserve">. </w:t>
      </w:r>
      <w:proofErr w:type="spellStart"/>
      <w:r>
        <w:t>ova</w:t>
      </w:r>
      <w:proofErr w:type="spellEnd"/>
      <w:r w:rsidR="00175C40">
        <w:t xml:space="preserve"> // Exe aber nur über andere Programme startbar</w:t>
      </w:r>
    </w:p>
    <w:p w14:paraId="28738BBE" w14:textId="507C2C33" w:rsidR="00175C40" w:rsidRDefault="00175C40" w:rsidP="00175C40">
      <w:pPr>
        <w:pStyle w:val="Listenabsatz"/>
        <w:numPr>
          <w:ilvl w:val="0"/>
          <w:numId w:val="8"/>
        </w:numPr>
      </w:pPr>
      <w:r>
        <w:t>.</w:t>
      </w:r>
      <w:proofErr w:type="spellStart"/>
      <w:r w:rsidR="00A10AEF">
        <w:t>sys</w:t>
      </w:r>
      <w:proofErr w:type="spellEnd"/>
      <w:r w:rsidR="00A10AEF">
        <w:t xml:space="preserve"> /</w:t>
      </w:r>
      <w:r>
        <w:t xml:space="preserve">/ Geräte </w:t>
      </w:r>
      <w:proofErr w:type="spellStart"/>
      <w:r>
        <w:t>treiber</w:t>
      </w:r>
      <w:proofErr w:type="spellEnd"/>
    </w:p>
    <w:p w14:paraId="5C3219BA" w14:textId="207974DF" w:rsidR="00175C40" w:rsidRDefault="00175C40" w:rsidP="00175C40"/>
    <w:p w14:paraId="6E855524" w14:textId="2DED9D50" w:rsidR="00175C40" w:rsidRDefault="00175C40" w:rsidP="00175C40">
      <w:pPr>
        <w:ind w:left="717"/>
      </w:pPr>
      <w:r>
        <w:t xml:space="preserve">Durch &gt;Basic&lt; können Programme </w:t>
      </w:r>
      <w:proofErr w:type="gramStart"/>
      <w:r>
        <w:t>in der Speicher</w:t>
      </w:r>
      <w:proofErr w:type="gramEnd"/>
      <w:r>
        <w:t xml:space="preserve"> </w:t>
      </w:r>
      <w:r w:rsidR="00A10AEF">
        <w:t>geladen</w:t>
      </w:r>
      <w:r>
        <w:t xml:space="preserve"> werden</w:t>
      </w:r>
    </w:p>
    <w:p w14:paraId="700CAF15" w14:textId="482AC848" w:rsidR="00947A0A" w:rsidRDefault="00947A0A" w:rsidP="00947A0A">
      <w:pPr>
        <w:pStyle w:val="berschrift2"/>
        <w:numPr>
          <w:ilvl w:val="0"/>
          <w:numId w:val="5"/>
        </w:numPr>
      </w:pPr>
      <w:bookmarkStart w:id="10" w:name="_Toc104326132"/>
      <w:r>
        <w:t>PC-STARTEN</w:t>
      </w:r>
      <w:bookmarkEnd w:id="10"/>
    </w:p>
    <w:p w14:paraId="117A7512" w14:textId="692A83BC" w:rsidR="00E91402" w:rsidRDefault="00E91402" w:rsidP="00E91402">
      <w:pPr>
        <w:pStyle w:val="berschrift3"/>
        <w:numPr>
          <w:ilvl w:val="1"/>
          <w:numId w:val="5"/>
        </w:numPr>
      </w:pPr>
      <w:bookmarkStart w:id="11" w:name="_Toc104326133"/>
      <w:r>
        <w:t>Dir | Dateien auflisten</w:t>
      </w:r>
      <w:bookmarkEnd w:id="11"/>
    </w:p>
    <w:p w14:paraId="1F0CC526" w14:textId="1C363EB2" w:rsidR="00175C40" w:rsidRDefault="00175C40" w:rsidP="00175C40">
      <w:pPr>
        <w:ind w:left="142"/>
      </w:pPr>
      <w:r>
        <w:t>Syntax: dir [</w:t>
      </w:r>
      <w:proofErr w:type="spellStart"/>
      <w:r>
        <w:t>pfad</w:t>
      </w:r>
      <w:proofErr w:type="spellEnd"/>
      <w:r>
        <w:t>]</w:t>
      </w:r>
    </w:p>
    <w:p w14:paraId="680FF56C" w14:textId="2E31CB0B" w:rsidR="00175C40" w:rsidRDefault="00175C40" w:rsidP="00175C40">
      <w:pPr>
        <w:ind w:left="142"/>
      </w:pPr>
      <w:r>
        <w:t>Gibt alle Dateien in Verzeichnis auf der Consolas aus, durch optionalen Parameter kann man dies auch für ein anderes Verzeichnis ausführen</w:t>
      </w:r>
    </w:p>
    <w:p w14:paraId="47473E76" w14:textId="0870A68E" w:rsidR="00145A51" w:rsidRPr="00175C40" w:rsidRDefault="00145A51" w:rsidP="00175C40">
      <w:pPr>
        <w:ind w:left="142"/>
      </w:pPr>
      <w:r>
        <w:t>/p, dadurch wird nur ein Ausschnitt angezeigt, der auch auf den Bildschirm passt</w:t>
      </w:r>
    </w:p>
    <w:p w14:paraId="36CF93B9" w14:textId="493B5FB6" w:rsidR="00E91402" w:rsidRDefault="00E91402" w:rsidP="00145A51">
      <w:pPr>
        <w:pStyle w:val="berschrift3"/>
        <w:numPr>
          <w:ilvl w:val="1"/>
          <w:numId w:val="5"/>
        </w:numPr>
      </w:pPr>
      <w:bookmarkStart w:id="12" w:name="_Toc104326134"/>
      <w:r>
        <w:t>Format | Formatieren Disketten</w:t>
      </w:r>
      <w:bookmarkEnd w:id="12"/>
    </w:p>
    <w:p w14:paraId="24E390EB" w14:textId="41CE99F6" w:rsidR="00145A51" w:rsidRDefault="00145A51" w:rsidP="00145A51">
      <w:pPr>
        <w:pStyle w:val="Listenabsatz"/>
        <w:ind w:left="142"/>
      </w:pPr>
      <w:r>
        <w:t xml:space="preserve">Formatiert einen Datenträger. Dabei werden auch alle Dateien </w:t>
      </w:r>
      <w:r w:rsidR="00A10AEF">
        <w:t>auf dem Laufwerk</w:t>
      </w:r>
      <w:r>
        <w:t xml:space="preserve"> gelöscht</w:t>
      </w:r>
    </w:p>
    <w:p w14:paraId="3877FB38" w14:textId="6DED62EA" w:rsidR="00145A51" w:rsidRDefault="00145A51" w:rsidP="00145A51">
      <w:pPr>
        <w:pStyle w:val="Listenabsatz"/>
        <w:ind w:left="142"/>
      </w:pPr>
    </w:p>
    <w:p w14:paraId="46F8A777" w14:textId="50B4A1ED" w:rsidR="00145A51" w:rsidRDefault="00145A51" w:rsidP="00145A51">
      <w:pPr>
        <w:pStyle w:val="Listenabsatz"/>
        <w:ind w:left="142"/>
      </w:pPr>
      <w:r>
        <w:t>Format [Pfad]</w:t>
      </w:r>
    </w:p>
    <w:p w14:paraId="3CB4DD09" w14:textId="46F91011" w:rsidR="00145A51" w:rsidRDefault="00145A51" w:rsidP="00145A51">
      <w:pPr>
        <w:pStyle w:val="Listenabsatz"/>
        <w:ind w:left="142"/>
      </w:pPr>
    </w:p>
    <w:p w14:paraId="24D3CD6C" w14:textId="32702A1B" w:rsidR="00145A51" w:rsidRPr="00145A51" w:rsidRDefault="00145A51" w:rsidP="00145A51">
      <w:pPr>
        <w:pStyle w:val="Listenabsatz"/>
        <w:ind w:left="142"/>
      </w:pPr>
      <w:r>
        <w:t>/s -&gt; DOS wird mit auf die neue Diskette übertragen</w:t>
      </w:r>
    </w:p>
    <w:p w14:paraId="2D91D37B" w14:textId="5DB77540" w:rsidR="00E91402" w:rsidRDefault="00E91402" w:rsidP="00145A51">
      <w:pPr>
        <w:pStyle w:val="berschrift3"/>
        <w:numPr>
          <w:ilvl w:val="1"/>
          <w:numId w:val="5"/>
        </w:numPr>
      </w:pPr>
      <w:bookmarkStart w:id="13" w:name="_Toc104326135"/>
      <w:r>
        <w:t>Del | Löschen von Disketten</w:t>
      </w:r>
      <w:bookmarkEnd w:id="13"/>
    </w:p>
    <w:p w14:paraId="30378A0A" w14:textId="49EF1966" w:rsidR="00145A51" w:rsidRDefault="00145A51" w:rsidP="00145A51">
      <w:pPr>
        <w:pStyle w:val="Listenabsatz"/>
        <w:ind w:left="502"/>
      </w:pPr>
      <w:r>
        <w:t>Löschen von Daten</w:t>
      </w:r>
    </w:p>
    <w:p w14:paraId="74AE4168" w14:textId="668A509D" w:rsidR="00145A51" w:rsidRPr="00145A51" w:rsidRDefault="00177805" w:rsidP="00145A51">
      <w:pPr>
        <w:pStyle w:val="Listenabsatz"/>
        <w:ind w:left="502"/>
      </w:pPr>
      <w:r>
        <w:t>Del [</w:t>
      </w:r>
      <w:proofErr w:type="spellStart"/>
      <w:r>
        <w:t>name</w:t>
      </w:r>
      <w:proofErr w:type="spellEnd"/>
      <w:r>
        <w:t xml:space="preserve"> Datei/Verzeichnis]</w:t>
      </w:r>
    </w:p>
    <w:p w14:paraId="7D60D2BB" w14:textId="7EE49270" w:rsidR="00E91402" w:rsidRDefault="00E91402" w:rsidP="00177805">
      <w:pPr>
        <w:pStyle w:val="berschrift3"/>
        <w:numPr>
          <w:ilvl w:val="1"/>
          <w:numId w:val="5"/>
        </w:numPr>
      </w:pPr>
      <w:bookmarkStart w:id="14" w:name="_Toc104326136"/>
      <w:r>
        <w:t>Copy | Kopieren von Daten</w:t>
      </w:r>
      <w:bookmarkEnd w:id="14"/>
    </w:p>
    <w:p w14:paraId="33167072" w14:textId="76E91740" w:rsidR="00177805" w:rsidRDefault="00A10AEF" w:rsidP="00177805">
      <w:pPr>
        <w:pStyle w:val="Listenabsatz"/>
        <w:ind w:left="502"/>
        <w:rPr>
          <w:lang w:val="en-GB"/>
        </w:rPr>
      </w:pPr>
      <w:r w:rsidRPr="00177805">
        <w:rPr>
          <w:lang w:val="en-GB"/>
        </w:rPr>
        <w:t>Copy [</w:t>
      </w:r>
      <w:proofErr w:type="spellStart"/>
      <w:r w:rsidR="00177805" w:rsidRPr="00177805">
        <w:rPr>
          <w:lang w:val="en-GB"/>
        </w:rPr>
        <w:t>pfad</w:t>
      </w:r>
      <w:proofErr w:type="spellEnd"/>
      <w:r w:rsidR="00177805" w:rsidRPr="00177805">
        <w:rPr>
          <w:lang w:val="en-GB"/>
        </w:rPr>
        <w:t xml:space="preserve"> begin] [</w:t>
      </w:r>
      <w:proofErr w:type="spellStart"/>
      <w:r w:rsidR="00177805" w:rsidRPr="00177805">
        <w:rPr>
          <w:lang w:val="en-GB"/>
        </w:rPr>
        <w:t>pfad</w:t>
      </w:r>
      <w:proofErr w:type="spellEnd"/>
      <w:r w:rsidR="00177805" w:rsidRPr="00177805">
        <w:rPr>
          <w:lang w:val="en-GB"/>
        </w:rPr>
        <w:t xml:space="preserve"> </w:t>
      </w:r>
      <w:proofErr w:type="spellStart"/>
      <w:r w:rsidR="00177805" w:rsidRPr="00177805">
        <w:rPr>
          <w:lang w:val="en-GB"/>
        </w:rPr>
        <w:t>e</w:t>
      </w:r>
      <w:r w:rsidR="00177805">
        <w:rPr>
          <w:lang w:val="en-GB"/>
        </w:rPr>
        <w:t>nde</w:t>
      </w:r>
      <w:proofErr w:type="spellEnd"/>
      <w:r w:rsidR="00177805">
        <w:rPr>
          <w:lang w:val="en-GB"/>
        </w:rPr>
        <w:t>]</w:t>
      </w:r>
    </w:p>
    <w:p w14:paraId="7418565B" w14:textId="64B5CAA1" w:rsidR="00177805" w:rsidRDefault="00177805" w:rsidP="00177805">
      <w:pPr>
        <w:pStyle w:val="Listenabsatz"/>
        <w:ind w:left="502"/>
        <w:rPr>
          <w:lang w:val="en-GB"/>
        </w:rPr>
      </w:pPr>
    </w:p>
    <w:p w14:paraId="2D2B8025" w14:textId="61E3F0B9" w:rsidR="00177805" w:rsidRDefault="00177805" w:rsidP="00177805">
      <w:pPr>
        <w:pStyle w:val="Listenabsatz"/>
        <w:ind w:left="502"/>
      </w:pPr>
      <w:r w:rsidRPr="00177805">
        <w:t>Mit diesem Befehl können a</w:t>
      </w:r>
      <w:r>
        <w:t>uch Dateien umbenannt werden.</w:t>
      </w:r>
    </w:p>
    <w:p w14:paraId="0096C4EC" w14:textId="6D38339B" w:rsidR="00177805" w:rsidRPr="00177805" w:rsidRDefault="00177805" w:rsidP="00177805">
      <w:pPr>
        <w:pStyle w:val="Listenabsatz"/>
        <w:ind w:left="502"/>
      </w:pPr>
      <w:r>
        <w:t xml:space="preserve">Falls Daten den Gleichen Namen haben </w:t>
      </w:r>
      <w:r w:rsidR="00A10AEF">
        <w:t>werden,</w:t>
      </w:r>
      <w:r>
        <w:t xml:space="preserve"> die Alten </w:t>
      </w:r>
      <w:proofErr w:type="gramStart"/>
      <w:r>
        <w:t>Überschrieben</w:t>
      </w:r>
      <w:proofErr w:type="gramEnd"/>
    </w:p>
    <w:p w14:paraId="5EA2D035" w14:textId="280D9D06" w:rsidR="00E91402" w:rsidRDefault="00E91402" w:rsidP="00FB73D2">
      <w:pPr>
        <w:pStyle w:val="berschrift3"/>
        <w:numPr>
          <w:ilvl w:val="1"/>
          <w:numId w:val="5"/>
        </w:numPr>
      </w:pPr>
      <w:bookmarkStart w:id="15" w:name="_Toc104326137"/>
      <w:r>
        <w:t>CD, MD | Unterverzeichnisse erstellen, löschen</w:t>
      </w:r>
      <w:bookmarkEnd w:id="15"/>
    </w:p>
    <w:p w14:paraId="0F32B9C6" w14:textId="700B758A" w:rsidR="00FB73D2" w:rsidRDefault="00FB73D2" w:rsidP="00FB73D2">
      <w:pPr>
        <w:ind w:left="502"/>
      </w:pPr>
      <w:proofErr w:type="spellStart"/>
      <w:r>
        <w:t>Cd</w:t>
      </w:r>
      <w:proofErr w:type="spellEnd"/>
      <w:r>
        <w:t xml:space="preserve"> [Verzeichnis] -&gt; wechseln zum Verzeichnis</w:t>
      </w:r>
    </w:p>
    <w:p w14:paraId="02A91963" w14:textId="752BB75F" w:rsidR="00FB73D2" w:rsidRDefault="00FB73D2" w:rsidP="00FB73D2">
      <w:pPr>
        <w:ind w:left="502"/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-&gt; wechseln eine Ebene nach oben</w:t>
      </w:r>
    </w:p>
    <w:p w14:paraId="2926AAC1" w14:textId="02E8CF36" w:rsidR="00FB73D2" w:rsidRDefault="00FB73D2" w:rsidP="00FB73D2">
      <w:pPr>
        <w:ind w:left="502"/>
      </w:pPr>
      <w:r>
        <w:t>Md [Verzeichnis] -&gt; Verzeichnis erstellen</w:t>
      </w:r>
    </w:p>
    <w:p w14:paraId="3861FE18" w14:textId="740799F9" w:rsidR="00FB73D2" w:rsidRPr="00FB73D2" w:rsidRDefault="00FB73D2" w:rsidP="00FB73D2">
      <w:pPr>
        <w:ind w:left="502"/>
      </w:pPr>
      <w:proofErr w:type="spellStart"/>
      <w:r>
        <w:lastRenderedPageBreak/>
        <w:t>Rd</w:t>
      </w:r>
      <w:proofErr w:type="spellEnd"/>
      <w:r>
        <w:t xml:space="preserve"> [Verzeichnis] -&gt; löschen des </w:t>
      </w:r>
      <w:proofErr w:type="spellStart"/>
      <w:r>
        <w:t>Verzeichnes</w:t>
      </w:r>
      <w:proofErr w:type="spellEnd"/>
    </w:p>
    <w:p w14:paraId="015D993D" w14:textId="4B35B456" w:rsidR="00E91402" w:rsidRDefault="00E91402" w:rsidP="00FB73D2">
      <w:pPr>
        <w:pStyle w:val="berschrift3"/>
        <w:numPr>
          <w:ilvl w:val="1"/>
          <w:numId w:val="5"/>
        </w:numPr>
      </w:pPr>
      <w:bookmarkStart w:id="16" w:name="_Toc104326138"/>
      <w:r>
        <w:t>Type | Datei Inhalt anschauen</w:t>
      </w:r>
      <w:bookmarkEnd w:id="16"/>
    </w:p>
    <w:p w14:paraId="4FE62567" w14:textId="14494321" w:rsidR="00FB73D2" w:rsidRDefault="00FB73D2" w:rsidP="00FB73D2">
      <w:pPr>
        <w:ind w:left="502"/>
      </w:pPr>
      <w:r>
        <w:t>Zeigt Inhalt von Dateien</w:t>
      </w:r>
    </w:p>
    <w:p w14:paraId="59A1029B" w14:textId="1A276C17" w:rsidR="00FB73D2" w:rsidRPr="00FB73D2" w:rsidRDefault="00FB73D2" w:rsidP="00FB73D2">
      <w:pPr>
        <w:ind w:left="502"/>
      </w:pPr>
      <w:r>
        <w:t>Type [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name</w:t>
      </w:r>
      <w:proofErr w:type="spellEnd"/>
      <w:r>
        <w:t>]</w:t>
      </w:r>
    </w:p>
    <w:p w14:paraId="464A0B37" w14:textId="4B21185C" w:rsidR="00E91402" w:rsidRDefault="00E91402" w:rsidP="00FB73D2">
      <w:pPr>
        <w:pStyle w:val="berschrift3"/>
        <w:numPr>
          <w:ilvl w:val="1"/>
          <w:numId w:val="5"/>
        </w:numPr>
      </w:pPr>
      <w:bookmarkStart w:id="17" w:name="_Toc104326139"/>
      <w:r>
        <w:t>Time und Date | Zeit</w:t>
      </w:r>
      <w:bookmarkEnd w:id="17"/>
    </w:p>
    <w:p w14:paraId="247EDD77" w14:textId="6CEABBC0" w:rsidR="00FB73D2" w:rsidRDefault="00FB73D2" w:rsidP="00FB73D2">
      <w:pPr>
        <w:pStyle w:val="Listenabsatz"/>
        <w:ind w:left="502"/>
      </w:pPr>
      <w:r>
        <w:t>Damit können sowohl Datum als auch die Uhrzeit angezeigt werden.</w:t>
      </w:r>
    </w:p>
    <w:p w14:paraId="0431AC6A" w14:textId="5B002F07" w:rsidR="00FB73D2" w:rsidRDefault="00FB73D2" w:rsidP="00FB73D2">
      <w:pPr>
        <w:pStyle w:val="Listenabsatz"/>
        <w:ind w:left="502"/>
      </w:pPr>
      <w:r>
        <w:t xml:space="preserve">Time -&gt; </w:t>
      </w:r>
      <w:proofErr w:type="gramStart"/>
      <w:r>
        <w:t>Gibt</w:t>
      </w:r>
      <w:proofErr w:type="gramEnd"/>
      <w:r>
        <w:t xml:space="preserve"> die aktuelle </w:t>
      </w:r>
      <w:proofErr w:type="spellStart"/>
      <w:r>
        <w:t>Systemuhtzeit</w:t>
      </w:r>
      <w:proofErr w:type="spellEnd"/>
      <w:r>
        <w:t xml:space="preserve"> aus</w:t>
      </w:r>
    </w:p>
    <w:p w14:paraId="1E1D8E5D" w14:textId="5BB61B31" w:rsidR="00FB73D2" w:rsidRPr="00FB73D2" w:rsidRDefault="00FB73D2" w:rsidP="00FB73D2">
      <w:pPr>
        <w:pStyle w:val="Listenabsatz"/>
        <w:ind w:left="502"/>
      </w:pPr>
      <w:r>
        <w:t>Date -&gt; Aktueller Datum</w:t>
      </w:r>
    </w:p>
    <w:p w14:paraId="68D9BBF7" w14:textId="679CC05A" w:rsidR="00E91402" w:rsidRDefault="00E91402" w:rsidP="00FB73D2">
      <w:pPr>
        <w:pStyle w:val="berschrift3"/>
        <w:numPr>
          <w:ilvl w:val="1"/>
          <w:numId w:val="5"/>
        </w:numPr>
      </w:pPr>
      <w:bookmarkStart w:id="18" w:name="_Toc104326140"/>
      <w:r>
        <w:t>Chkdisk | Laufwerksdaten</w:t>
      </w:r>
      <w:bookmarkEnd w:id="18"/>
    </w:p>
    <w:p w14:paraId="08CE2637" w14:textId="56CAEFC0" w:rsidR="00FB73D2" w:rsidRDefault="003147E6" w:rsidP="00FB73D2">
      <w:pPr>
        <w:ind w:left="432"/>
      </w:pPr>
      <w:r>
        <w:t xml:space="preserve">Herausfinden von Festplatten Kapazitäten </w:t>
      </w:r>
    </w:p>
    <w:p w14:paraId="425C72E4" w14:textId="6FB05C02" w:rsidR="003147E6" w:rsidRDefault="003147E6" w:rsidP="00FB73D2">
      <w:pPr>
        <w:ind w:left="432"/>
      </w:pPr>
    </w:p>
    <w:p w14:paraId="5BC6A7FE" w14:textId="6498F748" w:rsidR="003147E6" w:rsidRPr="00FB73D2" w:rsidRDefault="003147E6" w:rsidP="00FB73D2">
      <w:pPr>
        <w:ind w:left="432"/>
      </w:pPr>
      <w:proofErr w:type="spellStart"/>
      <w:r>
        <w:t>Chkdsk</w:t>
      </w:r>
      <w:proofErr w:type="spellEnd"/>
      <w:r>
        <w:t xml:space="preserve"> [Laufwerk </w:t>
      </w:r>
      <w:r w:rsidR="00721719">
        <w:t>Buchstabe</w:t>
      </w:r>
      <w:r>
        <w:t>]</w:t>
      </w:r>
    </w:p>
    <w:p w14:paraId="19715B02" w14:textId="6B7B0020" w:rsidR="00E91402" w:rsidRDefault="00E91402" w:rsidP="003147E6">
      <w:pPr>
        <w:pStyle w:val="berschrift3"/>
        <w:numPr>
          <w:ilvl w:val="1"/>
          <w:numId w:val="5"/>
        </w:numPr>
        <w:rPr>
          <w:lang w:val="en-GB"/>
        </w:rPr>
      </w:pPr>
      <w:bookmarkStart w:id="19" w:name="_Toc104326141"/>
      <w:r w:rsidRPr="00BE1A32">
        <w:rPr>
          <w:lang w:val="en-GB"/>
        </w:rPr>
        <w:t>Mem | Memory</w:t>
      </w:r>
      <w:bookmarkEnd w:id="19"/>
      <w:r w:rsidR="00721719">
        <w:rPr>
          <w:lang w:val="en-GB"/>
        </w:rPr>
        <w:t xml:space="preserve"> </w:t>
      </w:r>
    </w:p>
    <w:p w14:paraId="4EC8ACAB" w14:textId="31BDA3EA" w:rsidR="003147E6" w:rsidRDefault="00721719" w:rsidP="003147E6">
      <w:pPr>
        <w:pStyle w:val="Listenabsatz"/>
        <w:ind w:left="502"/>
        <w:rPr>
          <w:lang w:val="en-GB"/>
        </w:rPr>
      </w:pPr>
      <w:proofErr w:type="spellStart"/>
      <w:r>
        <w:rPr>
          <w:lang w:val="en-GB"/>
        </w:rPr>
        <w:t>Anzeigen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maximalen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Speicherkapazität</w:t>
      </w:r>
      <w:proofErr w:type="spellEnd"/>
      <w:r>
        <w:rPr>
          <w:lang w:val="en-GB"/>
        </w:rPr>
        <w:t xml:space="preserve"> und die </w:t>
      </w:r>
      <w:proofErr w:type="spellStart"/>
      <w:r w:rsidR="009A2C7A">
        <w:rPr>
          <w:lang w:val="en-GB"/>
        </w:rPr>
        <w:t>M</w:t>
      </w:r>
      <w:r>
        <w:rPr>
          <w:lang w:val="en-GB"/>
        </w:rPr>
        <w:t>enge</w:t>
      </w:r>
      <w:proofErr w:type="spellEnd"/>
      <w:r>
        <w:rPr>
          <w:lang w:val="en-GB"/>
        </w:rPr>
        <w:t xml:space="preserve"> an </w:t>
      </w:r>
      <w:r w:rsidRPr="00721719">
        <w:t>aktuell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genutzter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Kapazität</w:t>
      </w:r>
      <w:proofErr w:type="spellEnd"/>
    </w:p>
    <w:p w14:paraId="71041A1C" w14:textId="77777777" w:rsidR="00721719" w:rsidRPr="003147E6" w:rsidRDefault="00721719" w:rsidP="003147E6">
      <w:pPr>
        <w:pStyle w:val="Listenabsatz"/>
        <w:ind w:left="502"/>
        <w:rPr>
          <w:lang w:val="en-GB"/>
        </w:rPr>
      </w:pPr>
    </w:p>
    <w:p w14:paraId="734808C2" w14:textId="51BA98C7" w:rsidR="00BE1A32" w:rsidRDefault="00BE1A32" w:rsidP="009A2C7A">
      <w:pPr>
        <w:pStyle w:val="berschrift3"/>
        <w:numPr>
          <w:ilvl w:val="1"/>
          <w:numId w:val="5"/>
        </w:numPr>
        <w:rPr>
          <w:lang w:val="en-GB"/>
        </w:rPr>
      </w:pPr>
      <w:bookmarkStart w:id="20" w:name="_Toc104326142"/>
      <w:r w:rsidRPr="00BE1A32">
        <w:rPr>
          <w:lang w:val="en-GB"/>
        </w:rPr>
        <w:t>DiskCopy | kopiert diskette</w:t>
      </w:r>
      <w:bookmarkEnd w:id="20"/>
    </w:p>
    <w:p w14:paraId="42F525DE" w14:textId="7F451EC5" w:rsidR="009A2C7A" w:rsidRDefault="009A2C7A" w:rsidP="009A2C7A">
      <w:pPr>
        <w:pStyle w:val="Listenabsatz"/>
        <w:ind w:left="502"/>
        <w:rPr>
          <w:lang w:val="en-GB"/>
        </w:rPr>
      </w:pPr>
      <w:proofErr w:type="spellStart"/>
      <w:r>
        <w:rPr>
          <w:lang w:val="en-GB"/>
        </w:rPr>
        <w:t>Kopieren</w:t>
      </w:r>
      <w:proofErr w:type="spellEnd"/>
      <w:r>
        <w:rPr>
          <w:lang w:val="en-GB"/>
        </w:rPr>
        <w:t xml:space="preserve"> von </w:t>
      </w:r>
      <w:proofErr w:type="spellStart"/>
      <w:r>
        <w:rPr>
          <w:lang w:val="en-GB"/>
        </w:rPr>
        <w:t>einem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Speichermedium</w:t>
      </w:r>
      <w:proofErr w:type="spellEnd"/>
      <w:r>
        <w:rPr>
          <w:lang w:val="en-GB"/>
        </w:rPr>
        <w:t xml:space="preserve"> auf </w:t>
      </w:r>
      <w:proofErr w:type="spellStart"/>
      <w:r>
        <w:rPr>
          <w:lang w:val="en-GB"/>
        </w:rPr>
        <w:t>ein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anderes</w:t>
      </w:r>
      <w:proofErr w:type="spellEnd"/>
      <w:r>
        <w:rPr>
          <w:lang w:val="en-GB"/>
        </w:rPr>
        <w:t xml:space="preserve">. </w:t>
      </w:r>
    </w:p>
    <w:p w14:paraId="19BA6A33" w14:textId="249B3D3A" w:rsidR="009A2C7A" w:rsidRPr="009A2C7A" w:rsidRDefault="009A2C7A" w:rsidP="009A2C7A">
      <w:pPr>
        <w:pStyle w:val="Listenabsatz"/>
        <w:ind w:left="502"/>
        <w:rPr>
          <w:lang w:val="en-GB"/>
        </w:rPr>
      </w:pPr>
      <w:proofErr w:type="spellStart"/>
      <w:r>
        <w:rPr>
          <w:lang w:val="en-GB"/>
        </w:rPr>
        <w:t>Diskcopy</w:t>
      </w:r>
      <w:proofErr w:type="spellEnd"/>
      <w:r>
        <w:rPr>
          <w:lang w:val="en-GB"/>
        </w:rPr>
        <w:t xml:space="preserve"> [</w:t>
      </w:r>
      <w:proofErr w:type="spellStart"/>
      <w:r>
        <w:rPr>
          <w:lang w:val="en-GB"/>
        </w:rPr>
        <w:t>Laufwerk</w:t>
      </w:r>
      <w:proofErr w:type="spellEnd"/>
      <w:r>
        <w:rPr>
          <w:lang w:val="en-GB"/>
        </w:rPr>
        <w:t xml:space="preserve"> start] [</w:t>
      </w:r>
      <w:proofErr w:type="spellStart"/>
      <w:r>
        <w:rPr>
          <w:lang w:val="en-GB"/>
        </w:rPr>
        <w:t>lauferk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ende</w:t>
      </w:r>
      <w:proofErr w:type="spellEnd"/>
      <w:r>
        <w:rPr>
          <w:lang w:val="en-GB"/>
        </w:rPr>
        <w:t xml:space="preserve">] </w:t>
      </w:r>
    </w:p>
    <w:p w14:paraId="555C81DF" w14:textId="17985517" w:rsidR="00BE1A32" w:rsidRDefault="00BE1A32" w:rsidP="009A2C7A">
      <w:pPr>
        <w:pStyle w:val="berschrift3"/>
        <w:numPr>
          <w:ilvl w:val="1"/>
          <w:numId w:val="5"/>
        </w:numPr>
        <w:rPr>
          <w:lang w:val="en-GB"/>
        </w:rPr>
      </w:pPr>
      <w:bookmarkStart w:id="21" w:name="_Toc104326143"/>
      <w:r w:rsidRPr="00BE1A32">
        <w:rPr>
          <w:lang w:val="en-GB"/>
        </w:rPr>
        <w:t>CLS | Clear Screen</w:t>
      </w:r>
      <w:bookmarkEnd w:id="21"/>
    </w:p>
    <w:p w14:paraId="7FDB354A" w14:textId="6B03A2EC" w:rsidR="009A2C7A" w:rsidRPr="009A2C7A" w:rsidRDefault="009A2C7A" w:rsidP="009A2C7A">
      <w:pPr>
        <w:pStyle w:val="Listenabsatz"/>
        <w:ind w:left="502"/>
        <w:rPr>
          <w:lang w:val="en-GB"/>
        </w:rPr>
      </w:pPr>
      <w:proofErr w:type="spellStart"/>
      <w:r>
        <w:rPr>
          <w:lang w:val="en-GB"/>
        </w:rPr>
        <w:t>Cls</w:t>
      </w:r>
      <w:proofErr w:type="spellEnd"/>
      <w:r>
        <w:rPr>
          <w:lang w:val="en-GB"/>
        </w:rPr>
        <w:t xml:space="preserve"> -&gt; cleared den </w:t>
      </w:r>
      <w:proofErr w:type="spellStart"/>
      <w:r>
        <w:rPr>
          <w:lang w:val="en-GB"/>
        </w:rPr>
        <w:t>Bildschirm</w:t>
      </w:r>
      <w:proofErr w:type="spellEnd"/>
    </w:p>
    <w:p w14:paraId="025A7292" w14:textId="5D28505D" w:rsidR="00BE1A32" w:rsidRDefault="00BE1A32" w:rsidP="009A2C7A">
      <w:pPr>
        <w:pStyle w:val="berschrift3"/>
        <w:numPr>
          <w:ilvl w:val="1"/>
          <w:numId w:val="5"/>
        </w:numPr>
      </w:pPr>
      <w:bookmarkStart w:id="22" w:name="_Toc104326144"/>
      <w:r>
        <w:t>Label | Name eines Datenträger ändern</w:t>
      </w:r>
      <w:bookmarkEnd w:id="22"/>
    </w:p>
    <w:p w14:paraId="3A5B5713" w14:textId="3B441490" w:rsidR="009A2C7A" w:rsidRDefault="009A2C7A" w:rsidP="009A2C7A">
      <w:pPr>
        <w:pStyle w:val="Listenabsatz"/>
        <w:ind w:left="502"/>
      </w:pPr>
      <w:r>
        <w:t xml:space="preserve">Label [Laufwerksbuchstabe} </w:t>
      </w:r>
    </w:p>
    <w:p w14:paraId="3DD5A231" w14:textId="00566CB5" w:rsidR="009A2C7A" w:rsidRPr="009A2C7A" w:rsidRDefault="009A2C7A" w:rsidP="009A2C7A">
      <w:pPr>
        <w:pStyle w:val="Listenabsatz"/>
        <w:ind w:left="502"/>
      </w:pPr>
      <w:r>
        <w:t xml:space="preserve">Ermöglicht anzeigen und </w:t>
      </w:r>
      <w:proofErr w:type="spellStart"/>
      <w:r w:rsidR="00B5713A">
        <w:t>erstellen</w:t>
      </w:r>
      <w:proofErr w:type="spellEnd"/>
      <w:r w:rsidR="00B5713A">
        <w:t xml:space="preserve"> von Datenträger </w:t>
      </w:r>
      <w:proofErr w:type="spellStart"/>
      <w:r w:rsidR="00B5713A">
        <w:t>namen</w:t>
      </w:r>
      <w:proofErr w:type="spellEnd"/>
    </w:p>
    <w:p w14:paraId="4F82CABB" w14:textId="20077801" w:rsidR="00BE1A32" w:rsidRDefault="00BE1A32" w:rsidP="00B5713A">
      <w:pPr>
        <w:pStyle w:val="berschrift3"/>
        <w:numPr>
          <w:ilvl w:val="1"/>
          <w:numId w:val="5"/>
        </w:numPr>
      </w:pPr>
      <w:bookmarkStart w:id="23" w:name="_Toc104326145"/>
      <w:r>
        <w:t>Vol | Name datenträger anzeigen</w:t>
      </w:r>
      <w:bookmarkEnd w:id="23"/>
    </w:p>
    <w:p w14:paraId="076A9CA1" w14:textId="1B8FC068" w:rsidR="00B5713A" w:rsidRDefault="00B5713A" w:rsidP="00B5713A">
      <w:pPr>
        <w:ind w:left="432"/>
      </w:pPr>
      <w:r>
        <w:t xml:space="preserve">Anzeigen des Datenträger </w:t>
      </w:r>
      <w:proofErr w:type="spellStart"/>
      <w:r>
        <w:t>namen</w:t>
      </w:r>
      <w:proofErr w:type="spellEnd"/>
      <w:r>
        <w:t xml:space="preserve"> </w:t>
      </w:r>
    </w:p>
    <w:p w14:paraId="74D51C70" w14:textId="357265F9" w:rsidR="00B5713A" w:rsidRPr="00B5713A" w:rsidRDefault="00B5713A" w:rsidP="00B5713A">
      <w:pPr>
        <w:ind w:left="432"/>
      </w:pPr>
      <w:proofErr w:type="spellStart"/>
      <w:r>
        <w:t>VOl</w:t>
      </w:r>
      <w:proofErr w:type="spellEnd"/>
      <w:r>
        <w:t xml:space="preserve"> </w:t>
      </w:r>
    </w:p>
    <w:p w14:paraId="11DAC435" w14:textId="212B4759" w:rsidR="00BE1A32" w:rsidRDefault="00BE1A32" w:rsidP="00B5713A">
      <w:pPr>
        <w:pStyle w:val="berschrift3"/>
        <w:numPr>
          <w:ilvl w:val="1"/>
          <w:numId w:val="5"/>
        </w:numPr>
      </w:pPr>
      <w:bookmarkStart w:id="24" w:name="_Toc104326146"/>
      <w:r>
        <w:t>Ver | Versionsnummer</w:t>
      </w:r>
      <w:bookmarkEnd w:id="24"/>
    </w:p>
    <w:p w14:paraId="30D9735B" w14:textId="3FA6993F" w:rsidR="00B5713A" w:rsidRDefault="00B5713A" w:rsidP="00B5713A">
      <w:pPr>
        <w:pStyle w:val="Listenabsatz"/>
        <w:ind w:left="502"/>
      </w:pPr>
      <w:r>
        <w:t xml:space="preserve">Ver </w:t>
      </w:r>
    </w:p>
    <w:p w14:paraId="1563CA1A" w14:textId="6C79F468" w:rsidR="00BE1A32" w:rsidRDefault="00B5713A" w:rsidP="00B5713A">
      <w:pPr>
        <w:pStyle w:val="Listenabsatz"/>
        <w:ind w:left="502"/>
      </w:pPr>
      <w:r>
        <w:t>Anzeigen des Betriebssystem Version</w:t>
      </w:r>
    </w:p>
    <w:p w14:paraId="27597E7E" w14:textId="44E17DBE" w:rsidR="00BE1A32" w:rsidRDefault="00BE1A32" w:rsidP="00B5713A">
      <w:pPr>
        <w:pStyle w:val="berschrift3"/>
        <w:numPr>
          <w:ilvl w:val="1"/>
          <w:numId w:val="5"/>
        </w:numPr>
      </w:pPr>
      <w:bookmarkStart w:id="25" w:name="_Toc104326147"/>
      <w:r>
        <w:t>XCopy | Erweitertes kopieren</w:t>
      </w:r>
      <w:bookmarkEnd w:id="25"/>
    </w:p>
    <w:p w14:paraId="3F8DFAF6" w14:textId="52353835" w:rsidR="00B5713A" w:rsidRDefault="00B5713A" w:rsidP="00B5713A">
      <w:pPr>
        <w:pStyle w:val="Listenabsatz"/>
        <w:ind w:left="502"/>
      </w:pPr>
      <w:r>
        <w:t xml:space="preserve">Erweitertes Kopieren, ermöglicht auch </w:t>
      </w:r>
      <w:proofErr w:type="spellStart"/>
      <w:r>
        <w:t>Unterverzeichnise</w:t>
      </w:r>
      <w:proofErr w:type="spellEnd"/>
      <w:r>
        <w:t xml:space="preserve"> mit </w:t>
      </w:r>
      <w:proofErr w:type="spellStart"/>
      <w:r>
        <w:t>zukopieren</w:t>
      </w:r>
      <w:proofErr w:type="spellEnd"/>
    </w:p>
    <w:p w14:paraId="5EBA3945" w14:textId="2933FB1D" w:rsidR="00B5713A" w:rsidRDefault="00B5713A" w:rsidP="00B5713A">
      <w:pPr>
        <w:pStyle w:val="Listenabsatz"/>
        <w:ind w:left="502"/>
      </w:pPr>
    </w:p>
    <w:p w14:paraId="4A35425B" w14:textId="13BD3208" w:rsidR="00B5713A" w:rsidRDefault="00B5713A" w:rsidP="00B5713A">
      <w:pPr>
        <w:pStyle w:val="Listenabsatz"/>
        <w:ind w:left="502"/>
      </w:pPr>
      <w:proofErr w:type="spellStart"/>
      <w:r>
        <w:t>Xcopy</w:t>
      </w:r>
      <w:proofErr w:type="spellEnd"/>
      <w:r>
        <w:t xml:space="preserve"> [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pfand</w:t>
      </w:r>
      <w:proofErr w:type="spellEnd"/>
      <w:r>
        <w:t>] {</w:t>
      </w:r>
      <w:proofErr w:type="spellStart"/>
      <w:r>
        <w:t>endpfad</w:t>
      </w:r>
      <w:proofErr w:type="spellEnd"/>
      <w:r>
        <w:t>]</w:t>
      </w:r>
    </w:p>
    <w:p w14:paraId="5C351E51" w14:textId="7CD8F937" w:rsidR="00C65469" w:rsidRDefault="00C65469" w:rsidP="00B5713A">
      <w:pPr>
        <w:pStyle w:val="Listenabsatz"/>
        <w:ind w:left="502"/>
      </w:pPr>
    </w:p>
    <w:p w14:paraId="2A58AB47" w14:textId="1D74518F" w:rsidR="00BE1A32" w:rsidRDefault="00C65469" w:rsidP="00C65469">
      <w:pPr>
        <w:pStyle w:val="Listenabsatz"/>
        <w:ind w:left="502"/>
      </w:pPr>
      <w:r>
        <w:t xml:space="preserve">Ermöglicht auch daten von einer 3.5“ </w:t>
      </w:r>
      <w:proofErr w:type="spellStart"/>
      <w:r>
        <w:t>diskette</w:t>
      </w:r>
      <w:proofErr w:type="spellEnd"/>
      <w:r>
        <w:t xml:space="preserve"> auf eine 5.25 zu kopieren</w:t>
      </w:r>
    </w:p>
    <w:p w14:paraId="0B3912C1" w14:textId="2FB8D837" w:rsidR="00BE1A32" w:rsidRDefault="00BE1A32" w:rsidP="00C65469">
      <w:pPr>
        <w:pStyle w:val="berschrift3"/>
        <w:numPr>
          <w:ilvl w:val="1"/>
          <w:numId w:val="5"/>
        </w:numPr>
      </w:pPr>
      <w:bookmarkStart w:id="26" w:name="_Toc104326148"/>
      <w:r>
        <w:lastRenderedPageBreak/>
        <w:t>Backup</w:t>
      </w:r>
      <w:bookmarkEnd w:id="26"/>
    </w:p>
    <w:p w14:paraId="1D1452CA" w14:textId="5B4CF651" w:rsidR="00C65469" w:rsidRDefault="00C65469" w:rsidP="00C65469">
      <w:pPr>
        <w:pStyle w:val="Listenabsatz"/>
        <w:ind w:left="502"/>
      </w:pPr>
      <w:r>
        <w:t xml:space="preserve">Mit dem Befehl </w:t>
      </w:r>
      <w:proofErr w:type="spellStart"/>
      <w:proofErr w:type="gramStart"/>
      <w:r>
        <w:t>backup</w:t>
      </w:r>
      <w:proofErr w:type="spellEnd"/>
      <w:r>
        <w:t>[</w:t>
      </w:r>
      <w:proofErr w:type="spellStart"/>
      <w:proofErr w:type="gramEnd"/>
      <w:r>
        <w:t>pfad</w:t>
      </w:r>
      <w:proofErr w:type="spellEnd"/>
      <w:r>
        <w:t xml:space="preserve"> zur </w:t>
      </w:r>
      <w:proofErr w:type="spellStart"/>
      <w:r>
        <w:t>zusicherde</w:t>
      </w:r>
      <w:proofErr w:type="spellEnd"/>
      <w:r>
        <w:t xml:space="preserve"> Dateien] [Pfad zu </w:t>
      </w:r>
      <w:proofErr w:type="spellStart"/>
      <w:r>
        <w:t>sicherung</w:t>
      </w:r>
      <w:proofErr w:type="spellEnd"/>
      <w:r>
        <w:t xml:space="preserve"> </w:t>
      </w:r>
      <w:proofErr w:type="spellStart"/>
      <w:r>
        <w:t>ordner</w:t>
      </w:r>
      <w:proofErr w:type="spellEnd"/>
      <w:r>
        <w:t>]</w:t>
      </w:r>
    </w:p>
    <w:p w14:paraId="32925AD1" w14:textId="7F7908EE" w:rsidR="00C65469" w:rsidRDefault="00C65469" w:rsidP="00C65469">
      <w:pPr>
        <w:pStyle w:val="Listenabsatz"/>
        <w:ind w:left="502"/>
      </w:pPr>
      <w:r>
        <w:t xml:space="preserve">/s -&gt; auch </w:t>
      </w:r>
      <w:proofErr w:type="spellStart"/>
      <w:r>
        <w:t>subdirectories</w:t>
      </w:r>
      <w:proofErr w:type="spellEnd"/>
    </w:p>
    <w:p w14:paraId="6158A133" w14:textId="7F6E448E" w:rsidR="00C65469" w:rsidRPr="00C65469" w:rsidRDefault="00C65469" w:rsidP="00C65469">
      <w:pPr>
        <w:pStyle w:val="Listenabsatz"/>
        <w:ind w:left="502"/>
      </w:pPr>
      <w:r>
        <w:t>/f -&gt; führt Formatierungen durch Falls notwendig</w:t>
      </w:r>
    </w:p>
    <w:p w14:paraId="3468172F" w14:textId="0DA637EC" w:rsidR="00BE1A32" w:rsidRDefault="00BE1A32" w:rsidP="00C65469">
      <w:pPr>
        <w:pStyle w:val="berschrift3"/>
        <w:numPr>
          <w:ilvl w:val="1"/>
          <w:numId w:val="5"/>
        </w:numPr>
      </w:pPr>
      <w:bookmarkStart w:id="27" w:name="_Toc104326149"/>
      <w:r>
        <w:t>Restore</w:t>
      </w:r>
      <w:bookmarkEnd w:id="27"/>
    </w:p>
    <w:p w14:paraId="3B963CC5" w14:textId="33B14E7C" w:rsidR="00C65469" w:rsidRDefault="00C65469" w:rsidP="00C65469">
      <w:pPr>
        <w:pStyle w:val="Listenabsatz"/>
        <w:ind w:left="502"/>
      </w:pPr>
      <w:r>
        <w:t>Damit können daten aus einer Sicherung wiederhergestellt werden</w:t>
      </w:r>
    </w:p>
    <w:p w14:paraId="341CC39D" w14:textId="52268B77" w:rsidR="00C65469" w:rsidRDefault="00C65469" w:rsidP="00C65469">
      <w:pPr>
        <w:pStyle w:val="Listenabsatz"/>
        <w:ind w:left="502"/>
      </w:pPr>
      <w:proofErr w:type="gramStart"/>
      <w:r>
        <w:t>Restore[</w:t>
      </w:r>
      <w:proofErr w:type="gramEnd"/>
      <w:r w:rsidR="00FB7A96">
        <w:t xml:space="preserve"> </w:t>
      </w:r>
      <w:proofErr w:type="spellStart"/>
      <w:r w:rsidR="00FB7A96">
        <w:t>pfad</w:t>
      </w:r>
      <w:proofErr w:type="spellEnd"/>
      <w:r w:rsidR="00FB7A96">
        <w:t>] [</w:t>
      </w:r>
      <w:proofErr w:type="spellStart"/>
      <w:r w:rsidR="00FB7A96">
        <w:t>pfad</w:t>
      </w:r>
      <w:proofErr w:type="spellEnd"/>
      <w:r w:rsidR="00FB7A96">
        <w:t xml:space="preserve">] </w:t>
      </w:r>
    </w:p>
    <w:p w14:paraId="2BC141B4" w14:textId="30025854" w:rsidR="00FB7A96" w:rsidRDefault="00FB7A96" w:rsidP="00C65469">
      <w:pPr>
        <w:pStyle w:val="Listenabsatz"/>
        <w:ind w:left="502"/>
      </w:pPr>
    </w:p>
    <w:p w14:paraId="6503625C" w14:textId="117A4B94" w:rsidR="00FB7A96" w:rsidRDefault="00FB7A96" w:rsidP="00C65469">
      <w:pPr>
        <w:pStyle w:val="Listenabsatz"/>
        <w:ind w:left="502"/>
      </w:pPr>
      <w:r>
        <w:t xml:space="preserve">Optionale </w:t>
      </w:r>
      <w:proofErr w:type="spellStart"/>
      <w:r>
        <w:t>kommandos</w:t>
      </w:r>
      <w:proofErr w:type="spellEnd"/>
      <w:r>
        <w:t>:</w:t>
      </w:r>
    </w:p>
    <w:p w14:paraId="1BB2214B" w14:textId="3A7F0836" w:rsidR="00FB7A96" w:rsidRDefault="00FB7A96" w:rsidP="00C65469">
      <w:pPr>
        <w:pStyle w:val="Listenabsatz"/>
        <w:ind w:left="502"/>
      </w:pPr>
      <w:r>
        <w:tab/>
        <w:t xml:space="preserve">/s </w:t>
      </w:r>
      <w:proofErr w:type="spellStart"/>
      <w:r>
        <w:t>subdirectories</w:t>
      </w:r>
      <w:proofErr w:type="spellEnd"/>
      <w:r>
        <w:t xml:space="preserve"> -&gt; stellt auch </w:t>
      </w:r>
      <w:proofErr w:type="spellStart"/>
      <w:r>
        <w:t>subdirectories</w:t>
      </w:r>
      <w:proofErr w:type="spellEnd"/>
      <w:r>
        <w:t xml:space="preserve"> wieder her </w:t>
      </w:r>
    </w:p>
    <w:p w14:paraId="366ADCFB" w14:textId="22902BAF" w:rsidR="00FB7A96" w:rsidRPr="00C65469" w:rsidRDefault="00FB7A96" w:rsidP="00C65469">
      <w:pPr>
        <w:pStyle w:val="Listenabsatz"/>
        <w:ind w:left="502"/>
      </w:pPr>
      <w:r>
        <w:tab/>
        <w:t xml:space="preserve">/n -&gt; stellt </w:t>
      </w:r>
      <w:proofErr w:type="spellStart"/>
      <w:r>
        <w:t>dur</w:t>
      </w:r>
      <w:proofErr w:type="spellEnd"/>
      <w:r>
        <w:t xml:space="preserve"> die nicht vorhandene </w:t>
      </w:r>
      <w:proofErr w:type="spellStart"/>
      <w:r>
        <w:t>dateien</w:t>
      </w:r>
      <w:proofErr w:type="spellEnd"/>
      <w:r>
        <w:t xml:space="preserve"> wieder her </w:t>
      </w:r>
    </w:p>
    <w:p w14:paraId="01DC7B3C" w14:textId="77777777" w:rsidR="00E91402" w:rsidRPr="00E91402" w:rsidRDefault="00E91402" w:rsidP="00E91402"/>
    <w:p w14:paraId="563C8050" w14:textId="1CF0F66A" w:rsidR="00947A0A" w:rsidRDefault="00947A0A" w:rsidP="00947A0A">
      <w:pPr>
        <w:ind w:left="0"/>
      </w:pPr>
    </w:p>
    <w:p w14:paraId="6329F7CE" w14:textId="001B9C1B" w:rsidR="00947A0A" w:rsidRDefault="00947A0A" w:rsidP="00947A0A">
      <w:pPr>
        <w:pStyle w:val="berschrift2"/>
        <w:numPr>
          <w:ilvl w:val="0"/>
          <w:numId w:val="5"/>
        </w:numPr>
      </w:pPr>
      <w:bookmarkStart w:id="28" w:name="_Toc104326150"/>
      <w:r>
        <w:t>Add Ons</w:t>
      </w:r>
      <w:bookmarkEnd w:id="28"/>
      <w:r>
        <w:t xml:space="preserve"> </w:t>
      </w:r>
    </w:p>
    <w:p w14:paraId="3E4073AD" w14:textId="35A09F8B" w:rsidR="00947A0A" w:rsidRDefault="000962D0" w:rsidP="00E021A8">
      <w:pPr>
        <w:pStyle w:val="berschrift3"/>
        <w:numPr>
          <w:ilvl w:val="1"/>
          <w:numId w:val="5"/>
        </w:numPr>
      </w:pPr>
      <w:bookmarkStart w:id="29" w:name="_Toc104326151"/>
      <w:r>
        <w:t>Prinzipielles</w:t>
      </w:r>
      <w:bookmarkEnd w:id="29"/>
      <w:r>
        <w:t xml:space="preserve"> </w:t>
      </w:r>
    </w:p>
    <w:p w14:paraId="435F2F26" w14:textId="7B5486D9" w:rsidR="00E021A8" w:rsidRDefault="00E021A8" w:rsidP="00E021A8">
      <w:pPr>
        <w:pStyle w:val="Listenabsatz"/>
        <w:ind w:left="502"/>
      </w:pPr>
      <w:r>
        <w:t>F3 macht letzte Eingabe sichtbar</w:t>
      </w:r>
    </w:p>
    <w:p w14:paraId="74C62792" w14:textId="4745B9F5" w:rsidR="00E021A8" w:rsidRPr="00E021A8" w:rsidRDefault="00E021A8" w:rsidP="00E021A8">
      <w:pPr>
        <w:pStyle w:val="Listenabsatz"/>
        <w:ind w:left="502"/>
      </w:pPr>
      <w:r>
        <w:t xml:space="preserve">F2 Abrufen letzte </w:t>
      </w:r>
      <w:proofErr w:type="spellStart"/>
      <w:r>
        <w:t>eingabe</w:t>
      </w:r>
      <w:proofErr w:type="spellEnd"/>
    </w:p>
    <w:p w14:paraId="33A7FBAE" w14:textId="551AE14B" w:rsidR="000962D0" w:rsidRDefault="000962D0" w:rsidP="00E021A8">
      <w:pPr>
        <w:pStyle w:val="berschrift3"/>
        <w:numPr>
          <w:ilvl w:val="1"/>
          <w:numId w:val="5"/>
        </w:numPr>
      </w:pPr>
      <w:bookmarkStart w:id="30" w:name="_Toc104326152"/>
      <w:r>
        <w:t>Konfig.sys</w:t>
      </w:r>
      <w:bookmarkEnd w:id="30"/>
    </w:p>
    <w:p w14:paraId="4E5DA07C" w14:textId="52145433" w:rsidR="00E021A8" w:rsidRDefault="00E021A8" w:rsidP="00E021A8">
      <w:pPr>
        <w:ind w:left="502"/>
      </w:pPr>
      <w:proofErr w:type="gramStart"/>
      <w:r>
        <w:t>Textdatei</w:t>
      </w:r>
      <w:proofErr w:type="gramEnd"/>
      <w:r>
        <w:t xml:space="preserve"> in der alle Gerätetreiber aufgelistet sind die Gestartet werden. Treiber haben die Endung .</w:t>
      </w:r>
      <w:proofErr w:type="spellStart"/>
      <w:r>
        <w:t>sys</w:t>
      </w:r>
      <w:proofErr w:type="spellEnd"/>
      <w:r>
        <w:t xml:space="preserve">. </w:t>
      </w:r>
      <w:proofErr w:type="spellStart"/>
      <w:r>
        <w:t>Standart</w:t>
      </w:r>
      <w:proofErr w:type="spellEnd"/>
      <w:r>
        <w:t xml:space="preserve"> file:</w:t>
      </w:r>
    </w:p>
    <w:p w14:paraId="70EF0A62" w14:textId="41899230" w:rsidR="00E021A8" w:rsidRDefault="00E021A8" w:rsidP="00E021A8">
      <w:pPr>
        <w:ind w:left="502"/>
      </w:pPr>
      <w:r>
        <w:t>DEVICE = C:\DOS\HIMEM.SYS</w:t>
      </w:r>
    </w:p>
    <w:p w14:paraId="55BA1D71" w14:textId="75E8B3B7" w:rsidR="00E021A8" w:rsidRDefault="00E021A8" w:rsidP="00E021A8">
      <w:pPr>
        <w:ind w:left="502"/>
      </w:pPr>
      <w:r>
        <w:t xml:space="preserve">DOS = </w:t>
      </w:r>
      <w:proofErr w:type="gramStart"/>
      <w:r>
        <w:t>HIGH,UMB</w:t>
      </w:r>
      <w:proofErr w:type="gramEnd"/>
    </w:p>
    <w:p w14:paraId="7B436239" w14:textId="37B3C26B" w:rsidR="00E021A8" w:rsidRDefault="00E021A8" w:rsidP="00E021A8">
      <w:pPr>
        <w:ind w:left="502"/>
      </w:pPr>
      <w:r>
        <w:t>DEVICE = C:\DOS\EMM386.EXE NOEMS</w:t>
      </w:r>
    </w:p>
    <w:p w14:paraId="063654B2" w14:textId="5C7FA8EA" w:rsidR="00E021A8" w:rsidRDefault="00E021A8" w:rsidP="00E021A8">
      <w:pPr>
        <w:ind w:left="502"/>
      </w:pPr>
      <w:r>
        <w:t>DEVICE = C:\DOS\SMARTDRV</w:t>
      </w:r>
      <w:r w:rsidR="00F37C24">
        <w:t>.EXE</w:t>
      </w:r>
    </w:p>
    <w:p w14:paraId="287FF672" w14:textId="7C72E875" w:rsidR="00F37C24" w:rsidRDefault="00F37C24" w:rsidP="00E021A8">
      <w:pPr>
        <w:ind w:left="502"/>
      </w:pPr>
      <w:r>
        <w:t>DEVICE = C:\DOS\ANS.SYS</w:t>
      </w:r>
    </w:p>
    <w:p w14:paraId="5F4CCAB6" w14:textId="325885F1" w:rsidR="00F37C24" w:rsidRDefault="00F37C24" w:rsidP="00E021A8">
      <w:pPr>
        <w:ind w:left="502"/>
      </w:pPr>
      <w:r>
        <w:t xml:space="preserve">COUNTRY = </w:t>
      </w:r>
      <w:proofErr w:type="gramStart"/>
      <w:r>
        <w:t>041,437,C:\DOS\COUNTRY.SYS</w:t>
      </w:r>
      <w:proofErr w:type="gramEnd"/>
    </w:p>
    <w:p w14:paraId="091748B1" w14:textId="61C43683" w:rsidR="00F37C24" w:rsidRDefault="00F37C24" w:rsidP="00E021A8">
      <w:pPr>
        <w:ind w:left="502"/>
      </w:pPr>
      <w:r>
        <w:t>FILES = 40</w:t>
      </w:r>
    </w:p>
    <w:p w14:paraId="3F6C1C20" w14:textId="61246712" w:rsidR="00F37C24" w:rsidRPr="00E021A8" w:rsidRDefault="00F37C24" w:rsidP="00E021A8">
      <w:pPr>
        <w:ind w:left="502"/>
      </w:pPr>
      <w:r>
        <w:t>BUFFERS = 20</w:t>
      </w:r>
    </w:p>
    <w:p w14:paraId="368DCBD2" w14:textId="5693E9B0" w:rsidR="000962D0" w:rsidRDefault="000962D0" w:rsidP="00F37C24">
      <w:pPr>
        <w:pStyle w:val="berschrift3"/>
        <w:numPr>
          <w:ilvl w:val="1"/>
          <w:numId w:val="5"/>
        </w:numPr>
      </w:pPr>
      <w:bookmarkStart w:id="31" w:name="_Toc104326153"/>
      <w:r>
        <w:t>Autoexec.bat</w:t>
      </w:r>
      <w:bookmarkEnd w:id="31"/>
    </w:p>
    <w:p w14:paraId="3D17D6B0" w14:textId="44D062A8" w:rsidR="00F37C24" w:rsidRPr="00F37C24" w:rsidRDefault="00F37C24" w:rsidP="00F37C24">
      <w:pPr>
        <w:pStyle w:val="Listenabsatz"/>
        <w:ind w:left="502"/>
      </w:pPr>
      <w:r>
        <w:t xml:space="preserve">Stapelverarbeitungsdatei. Alle </w:t>
      </w:r>
      <w:proofErr w:type="gramStart"/>
      <w:r>
        <w:t>Befehle</w:t>
      </w:r>
      <w:proofErr w:type="gramEnd"/>
      <w:r>
        <w:t xml:space="preserve"> die darinnen stehen werden ausgeführt, gleich denen die über </w:t>
      </w:r>
      <w:proofErr w:type="spellStart"/>
      <w:r>
        <w:t>Commandozeile</w:t>
      </w:r>
      <w:proofErr w:type="spellEnd"/>
      <w:r>
        <w:t xml:space="preserve"> direkt Eingegeben werden.</w:t>
      </w:r>
    </w:p>
    <w:p w14:paraId="424C28FC" w14:textId="758696CD" w:rsidR="000962D0" w:rsidRDefault="000962D0" w:rsidP="005C3D1E">
      <w:pPr>
        <w:pStyle w:val="berschrift3"/>
        <w:numPr>
          <w:ilvl w:val="1"/>
          <w:numId w:val="5"/>
        </w:numPr>
      </w:pPr>
      <w:bookmarkStart w:id="32" w:name="_Toc104326154"/>
      <w:r>
        <w:t>Bildschirmdrucken</w:t>
      </w:r>
      <w:bookmarkEnd w:id="32"/>
    </w:p>
    <w:p w14:paraId="52F0A8BF" w14:textId="10070B5B" w:rsidR="005C3D1E" w:rsidRDefault="005C3D1E" w:rsidP="005C3D1E">
      <w:pPr>
        <w:ind w:left="432"/>
      </w:pPr>
      <w:r>
        <w:t>Falls der Bildschirm gedruckt werden soll, so geht dies über [</w:t>
      </w:r>
      <w:proofErr w:type="gramStart"/>
      <w:r>
        <w:t>Printscreen ]</w:t>
      </w:r>
      <w:proofErr w:type="gramEnd"/>
      <w:r>
        <w:t xml:space="preserve"> taste.</w:t>
      </w:r>
    </w:p>
    <w:p w14:paraId="794B6DA8" w14:textId="1257E3EF" w:rsidR="005C3D1E" w:rsidRPr="005C3D1E" w:rsidRDefault="005C3D1E" w:rsidP="005C3D1E">
      <w:pPr>
        <w:ind w:left="432"/>
      </w:pPr>
      <w:r>
        <w:t xml:space="preserve">Hier ist zu beachten, dass es nur ASCII geduckt werden kann. </w:t>
      </w:r>
    </w:p>
    <w:p w14:paraId="18F51822" w14:textId="79EAEBEF" w:rsidR="00A53936" w:rsidRDefault="000962D0" w:rsidP="00A53936">
      <w:pPr>
        <w:pStyle w:val="berschrift3"/>
        <w:numPr>
          <w:ilvl w:val="1"/>
          <w:numId w:val="5"/>
        </w:numPr>
      </w:pPr>
      <w:bookmarkStart w:id="33" w:name="_Toc104326155"/>
      <w:r>
        <w:t>Geräte</w:t>
      </w:r>
      <w:bookmarkEnd w:id="33"/>
      <w:r>
        <w:t xml:space="preserve"> </w:t>
      </w:r>
    </w:p>
    <w:p w14:paraId="49BC2CEC" w14:textId="22D121FF" w:rsidR="00A53936" w:rsidRDefault="00A53936" w:rsidP="00A53936">
      <w:pPr>
        <w:pStyle w:val="Listenabsatz"/>
        <w:ind w:left="502"/>
      </w:pPr>
      <w:r>
        <w:t>Es gibt gewisse Geräte die direkt angesprochen werden kann.</w:t>
      </w:r>
    </w:p>
    <w:p w14:paraId="4C12084E" w14:textId="2EE4257F" w:rsidR="00A53936" w:rsidRDefault="00A53936" w:rsidP="00A53936">
      <w:pPr>
        <w:pStyle w:val="Listenabsatz"/>
        <w:ind w:left="502"/>
      </w:pPr>
      <w:r>
        <w:t>Folgende Beispiele:</w:t>
      </w:r>
    </w:p>
    <w:p w14:paraId="017F4378" w14:textId="1A5068D0" w:rsidR="00A53936" w:rsidRDefault="00A53936" w:rsidP="00A53936">
      <w:pPr>
        <w:pStyle w:val="Listenabsatz"/>
        <w:numPr>
          <w:ilvl w:val="0"/>
          <w:numId w:val="9"/>
        </w:numPr>
      </w:pPr>
      <w:r>
        <w:lastRenderedPageBreak/>
        <w:t>PRN – Standarddrucker</w:t>
      </w:r>
    </w:p>
    <w:p w14:paraId="19D1C0F7" w14:textId="11E49503" w:rsidR="00A53936" w:rsidRDefault="002030E7" w:rsidP="00A53936">
      <w:pPr>
        <w:pStyle w:val="Listenabsatz"/>
        <w:numPr>
          <w:ilvl w:val="0"/>
          <w:numId w:val="9"/>
        </w:numPr>
      </w:pPr>
      <w:r>
        <w:t>LPT – Schnittstelle Drucker</w:t>
      </w:r>
    </w:p>
    <w:p w14:paraId="1286A735" w14:textId="0518BB1D" w:rsidR="002030E7" w:rsidRDefault="002030E7" w:rsidP="00A53936">
      <w:pPr>
        <w:pStyle w:val="Listenabsatz"/>
        <w:numPr>
          <w:ilvl w:val="0"/>
          <w:numId w:val="9"/>
        </w:numPr>
      </w:pPr>
      <w:r>
        <w:t>COM – Serielle Schnittstelle</w:t>
      </w:r>
    </w:p>
    <w:p w14:paraId="20CEFEE9" w14:textId="2D1317EB" w:rsidR="002030E7" w:rsidRDefault="002030E7" w:rsidP="00A53936">
      <w:pPr>
        <w:pStyle w:val="Listenabsatz"/>
        <w:numPr>
          <w:ilvl w:val="0"/>
          <w:numId w:val="9"/>
        </w:numPr>
      </w:pPr>
      <w:proofErr w:type="gramStart"/>
      <w:r>
        <w:t>NUL  -</w:t>
      </w:r>
      <w:proofErr w:type="gramEnd"/>
      <w:r>
        <w:t xml:space="preserve"> Abfall</w:t>
      </w:r>
    </w:p>
    <w:p w14:paraId="5089708E" w14:textId="01B2AB93" w:rsidR="002030E7" w:rsidRPr="00A53936" w:rsidRDefault="002030E7" w:rsidP="00A53936">
      <w:pPr>
        <w:pStyle w:val="Listenabsatz"/>
        <w:numPr>
          <w:ilvl w:val="0"/>
          <w:numId w:val="9"/>
        </w:numPr>
      </w:pPr>
      <w:r>
        <w:t>CON - Konsole</w:t>
      </w:r>
    </w:p>
    <w:p w14:paraId="6803A35A" w14:textId="3E6CE27F" w:rsidR="000962D0" w:rsidRDefault="000962D0" w:rsidP="002030E7">
      <w:pPr>
        <w:pStyle w:val="berschrift3"/>
        <w:numPr>
          <w:ilvl w:val="1"/>
          <w:numId w:val="5"/>
        </w:numPr>
      </w:pPr>
      <w:bookmarkStart w:id="34" w:name="_Toc104326156"/>
      <w:r>
        <w:t>Befehle</w:t>
      </w:r>
      <w:bookmarkEnd w:id="34"/>
    </w:p>
    <w:p w14:paraId="7239EF8A" w14:textId="1C47893D" w:rsidR="002030E7" w:rsidRPr="002030E7" w:rsidRDefault="002030E7" w:rsidP="002030E7">
      <w:pPr>
        <w:ind w:left="502"/>
      </w:pPr>
      <w:r>
        <w:t>Es gibt zwei Arten von Befehlen, die Internen</w:t>
      </w:r>
      <w:r w:rsidR="0035442E">
        <w:t xml:space="preserve"> und die Externen. Die </w:t>
      </w:r>
      <w:proofErr w:type="spellStart"/>
      <w:r w:rsidR="0035442E">
        <w:t>Internen</w:t>
      </w:r>
      <w:proofErr w:type="spellEnd"/>
      <w:r w:rsidR="0035442E">
        <w:t xml:space="preserve"> sind die Befehle die häufiger genutzt werden. Deswegen sind die direkt in dem Kommandoprozessor hinterlegt und müssen nicht direkt aus dem Dos Verzeichnis geladen werden.</w:t>
      </w:r>
    </w:p>
    <w:p w14:paraId="40917C5D" w14:textId="77777777" w:rsidR="002030E7" w:rsidRPr="002030E7" w:rsidRDefault="002030E7" w:rsidP="002030E7">
      <w:pPr>
        <w:ind w:left="502"/>
      </w:pPr>
    </w:p>
    <w:p w14:paraId="7CE31054" w14:textId="7F689B22" w:rsidR="00947A0A" w:rsidRDefault="000962D0" w:rsidP="00947A0A">
      <w:pPr>
        <w:pStyle w:val="berschrift2"/>
        <w:numPr>
          <w:ilvl w:val="0"/>
          <w:numId w:val="5"/>
        </w:numPr>
      </w:pPr>
      <w:bookmarkStart w:id="35" w:name="_Toc104326157"/>
      <w:r>
        <w:t>Begriffe</w:t>
      </w:r>
      <w:bookmarkEnd w:id="35"/>
    </w:p>
    <w:p w14:paraId="6B146D79" w14:textId="1D1F0D6D" w:rsidR="0035442E" w:rsidRDefault="0035442E" w:rsidP="0035442E">
      <w:pPr>
        <w:pStyle w:val="berschrift3"/>
      </w:pPr>
      <w:bookmarkStart w:id="36" w:name="_Toc104326158"/>
      <w:r>
        <w:t>Programm</w:t>
      </w:r>
      <w:bookmarkEnd w:id="36"/>
    </w:p>
    <w:p w14:paraId="4B52D64E" w14:textId="4186FC64" w:rsidR="0035442E" w:rsidRPr="0035442E" w:rsidRDefault="0035442E" w:rsidP="0035442E">
      <w:r>
        <w:tab/>
        <w:t xml:space="preserve">Beschreibung </w:t>
      </w:r>
      <w:proofErr w:type="gramStart"/>
      <w:r>
        <w:t>von Funktionsabläufe</w:t>
      </w:r>
      <w:proofErr w:type="gramEnd"/>
    </w:p>
    <w:p w14:paraId="09D7130A" w14:textId="4137F3D1" w:rsidR="000962D0" w:rsidRDefault="0035442E" w:rsidP="0035442E">
      <w:pPr>
        <w:pStyle w:val="berschrift3"/>
      </w:pPr>
      <w:bookmarkStart w:id="37" w:name="_Toc104326159"/>
      <w:r>
        <w:t>filename</w:t>
      </w:r>
      <w:bookmarkEnd w:id="37"/>
      <w:r>
        <w:t xml:space="preserve"> </w:t>
      </w:r>
    </w:p>
    <w:p w14:paraId="1A915E50" w14:textId="15801D84" w:rsidR="0035442E" w:rsidRDefault="0035442E" w:rsidP="00A70C22">
      <w:pPr>
        <w:ind w:left="717"/>
      </w:pPr>
      <w:r>
        <w:t xml:space="preserve">Files werden benannt um diese </w:t>
      </w:r>
      <w:proofErr w:type="spellStart"/>
      <w:proofErr w:type="gramStart"/>
      <w:r>
        <w:t>von einander</w:t>
      </w:r>
      <w:proofErr w:type="spellEnd"/>
      <w:proofErr w:type="gramEnd"/>
      <w:r>
        <w:t xml:space="preserve"> zu unterscheiden</w:t>
      </w:r>
      <w:r w:rsidR="00A70C22">
        <w:t xml:space="preserve">. Ferner werden Suffixe </w:t>
      </w:r>
      <w:proofErr w:type="gramStart"/>
      <w:r w:rsidR="00A70C22">
        <w:t>benutzt</w:t>
      </w:r>
      <w:proofErr w:type="gramEnd"/>
      <w:r w:rsidR="00A70C22">
        <w:t xml:space="preserve"> um typen zu unterscheiden</w:t>
      </w:r>
    </w:p>
    <w:p w14:paraId="6EF90C25" w14:textId="7CCEB375" w:rsidR="00A70C22" w:rsidRDefault="00A70C22" w:rsidP="00A70C22">
      <w:pPr>
        <w:pStyle w:val="berschrift3"/>
      </w:pPr>
      <w:bookmarkStart w:id="38" w:name="_Toc104326160"/>
      <w:r>
        <w:t>Direktory</w:t>
      </w:r>
      <w:bookmarkEnd w:id="38"/>
    </w:p>
    <w:p w14:paraId="20C79BFF" w14:textId="01682310" w:rsidR="00A70C22" w:rsidRDefault="00A70C22" w:rsidP="00A70C22">
      <w:r>
        <w:tab/>
        <w:t>Ordner</w:t>
      </w:r>
    </w:p>
    <w:p w14:paraId="1315C5CD" w14:textId="194F7CD9" w:rsidR="00A70C22" w:rsidRDefault="00A70C22" w:rsidP="00A70C22"/>
    <w:p w14:paraId="1975479B" w14:textId="4C54D3ED" w:rsidR="00A70C22" w:rsidRDefault="00A70C22" w:rsidP="00A70C22">
      <w:pPr>
        <w:pStyle w:val="berschrift3"/>
      </w:pPr>
      <w:bookmarkStart w:id="39" w:name="_Toc104326161"/>
      <w:r>
        <w:t>Volume label</w:t>
      </w:r>
      <w:bookmarkEnd w:id="39"/>
    </w:p>
    <w:p w14:paraId="6D531425" w14:textId="1BA43E25" w:rsidR="00A70C22" w:rsidRDefault="00A70C22" w:rsidP="00A70C22">
      <w:r>
        <w:tab/>
        <w:t xml:space="preserve">Kennzeichnung </w:t>
      </w:r>
      <w:proofErr w:type="gramStart"/>
      <w:r>
        <w:t>des Datenträger</w:t>
      </w:r>
      <w:proofErr w:type="gramEnd"/>
    </w:p>
    <w:p w14:paraId="06F0DB2D" w14:textId="45A2D5E1" w:rsidR="00A70C22" w:rsidRDefault="00A70C22" w:rsidP="00A70C22">
      <w:pPr>
        <w:pStyle w:val="berschrift3"/>
      </w:pPr>
      <w:bookmarkStart w:id="40" w:name="_Toc104326162"/>
      <w:r>
        <w:t>disk drive</w:t>
      </w:r>
      <w:bookmarkEnd w:id="40"/>
      <w:r>
        <w:t xml:space="preserve"> </w:t>
      </w:r>
    </w:p>
    <w:p w14:paraId="12F3E34C" w14:textId="6CD00577" w:rsidR="00A70C22" w:rsidRDefault="00A70C22" w:rsidP="00A70C22">
      <w:r>
        <w:tab/>
        <w:t xml:space="preserve">Leser / Schreiber führ </w:t>
      </w:r>
      <w:r w:rsidR="007D28BA">
        <w:t>Datenträger</w:t>
      </w:r>
      <w:r>
        <w:t>. Wechselbare Floppy/ Nicht wechselbar HDD</w:t>
      </w:r>
    </w:p>
    <w:p w14:paraId="0164C7B2" w14:textId="66C381E7" w:rsidR="00A70C22" w:rsidRDefault="00A70C22" w:rsidP="00A70C22">
      <w:pPr>
        <w:pStyle w:val="berschrift3"/>
      </w:pPr>
      <w:bookmarkStart w:id="41" w:name="_Toc104326163"/>
      <w:r>
        <w:t>Drive Name</w:t>
      </w:r>
      <w:bookmarkEnd w:id="41"/>
      <w:r>
        <w:t xml:space="preserve"> </w:t>
      </w:r>
    </w:p>
    <w:p w14:paraId="755B6D1B" w14:textId="0875A0A0" w:rsidR="00A70C22" w:rsidRDefault="00A70C22" w:rsidP="00A70C22">
      <w:r>
        <w:tab/>
        <w:t xml:space="preserve">Alle Laufwerke sind mit Buchstaben gekennzeichnet A B </w:t>
      </w:r>
      <w:proofErr w:type="gramStart"/>
      <w:r>
        <w:t>Floppy  C</w:t>
      </w:r>
      <w:proofErr w:type="gramEnd"/>
      <w:r>
        <w:t xml:space="preserve"> D </w:t>
      </w:r>
      <w:proofErr w:type="spellStart"/>
      <w:r>
        <w:t>Harddrive</w:t>
      </w:r>
      <w:proofErr w:type="spellEnd"/>
    </w:p>
    <w:p w14:paraId="239FDB04" w14:textId="0A86A0F8" w:rsidR="00A70C22" w:rsidRDefault="00A70C22" w:rsidP="007D28BA">
      <w:pPr>
        <w:pStyle w:val="berschrift3"/>
      </w:pPr>
      <w:bookmarkStart w:id="42" w:name="_Toc104326164"/>
      <w:r>
        <w:t>Standar</w:t>
      </w:r>
      <w:r w:rsidR="007D28BA">
        <w:t>d</w:t>
      </w:r>
      <w:r>
        <w:t xml:space="preserve"> Laufwerk</w:t>
      </w:r>
      <w:bookmarkEnd w:id="42"/>
    </w:p>
    <w:p w14:paraId="743AC131" w14:textId="6B8E7ABF" w:rsidR="00A70C22" w:rsidRDefault="00A70C22" w:rsidP="00A70C22">
      <w:r>
        <w:tab/>
        <w:t xml:space="preserve">Das Laufwerk, </w:t>
      </w:r>
      <w:r w:rsidR="002E3BD5">
        <w:t xml:space="preserve">in das </w:t>
      </w:r>
      <w:r>
        <w:t xml:space="preserve">gebootet </w:t>
      </w:r>
      <w:proofErr w:type="gramStart"/>
      <w:r>
        <w:t>wird</w:t>
      </w:r>
      <w:proofErr w:type="gramEnd"/>
      <w:r>
        <w:t xml:space="preserve"> sobald der PC hochgefahren wurde</w:t>
      </w:r>
    </w:p>
    <w:p w14:paraId="76951AAB" w14:textId="46AB2D50" w:rsidR="007D28BA" w:rsidRDefault="007D28BA" w:rsidP="007D28BA">
      <w:pPr>
        <w:pStyle w:val="berschrift3"/>
      </w:pPr>
      <w:bookmarkStart w:id="43" w:name="_Toc104326165"/>
      <w:r>
        <w:t>DOS</w:t>
      </w:r>
      <w:bookmarkEnd w:id="43"/>
    </w:p>
    <w:p w14:paraId="2FF641F6" w14:textId="34AD51A6" w:rsidR="007D28BA" w:rsidRDefault="007D28BA" w:rsidP="00A70C22">
      <w:r>
        <w:tab/>
        <w:t>Disk Operating System</w:t>
      </w:r>
    </w:p>
    <w:p w14:paraId="7822196E" w14:textId="2094929C" w:rsidR="007D28BA" w:rsidRDefault="007D28BA" w:rsidP="002E3BD5">
      <w:pPr>
        <w:pStyle w:val="berschrift3"/>
      </w:pPr>
      <w:bookmarkStart w:id="44" w:name="_Toc104326166"/>
      <w:r>
        <w:t>Prompt</w:t>
      </w:r>
      <w:bookmarkEnd w:id="44"/>
      <w:r>
        <w:t xml:space="preserve"> </w:t>
      </w:r>
    </w:p>
    <w:p w14:paraId="7EC9276F" w14:textId="1948402B" w:rsidR="007D28BA" w:rsidRDefault="007D28BA" w:rsidP="00A70C22">
      <w:r>
        <w:tab/>
        <w:t xml:space="preserve">Prompt </w:t>
      </w:r>
      <w:r w:rsidR="002E3BD5">
        <w:t>Zeichen</w:t>
      </w:r>
      <w:r>
        <w:t xml:space="preserve"> besteht aus dem </w:t>
      </w:r>
      <w:r w:rsidR="002E3BD5">
        <w:t>Standardlaufwerk B</w:t>
      </w:r>
      <w:r>
        <w:t xml:space="preserve">uchstaben und </w:t>
      </w:r>
      <w:proofErr w:type="gramStart"/>
      <w:r>
        <w:t xml:space="preserve">dem </w:t>
      </w:r>
      <w:r w:rsidR="002E3BD5">
        <w:t>größer Zeichen</w:t>
      </w:r>
      <w:proofErr w:type="gramEnd"/>
      <w:r>
        <w:t xml:space="preserve">, </w:t>
      </w:r>
    </w:p>
    <w:p w14:paraId="3B608CEF" w14:textId="6E2D1D4E" w:rsidR="007D28BA" w:rsidRDefault="007D28BA" w:rsidP="00A70C22">
      <w:r>
        <w:tab/>
        <w:t>dies gibt an, dass das Programm bereit ist Befehle auszuführen</w:t>
      </w:r>
    </w:p>
    <w:p w14:paraId="53CA1D11" w14:textId="796767F2" w:rsidR="007D28BA" w:rsidRDefault="007D28BA" w:rsidP="002E3BD5">
      <w:pPr>
        <w:pStyle w:val="berschrift3"/>
      </w:pPr>
      <w:bookmarkStart w:id="45" w:name="_Toc104326167"/>
      <w:r>
        <w:t>Command</w:t>
      </w:r>
      <w:bookmarkEnd w:id="45"/>
    </w:p>
    <w:p w14:paraId="0F0BA9A6" w14:textId="5C65D221" w:rsidR="007D28BA" w:rsidRDefault="007D28BA" w:rsidP="00A70C22">
      <w:r>
        <w:tab/>
        <w:t>Jegliche Eingabe ist ein Kommando und wird vom Befehlsprozessor ausgeführt</w:t>
      </w:r>
    </w:p>
    <w:p w14:paraId="493B2842" w14:textId="4AFD73ED" w:rsidR="007D28BA" w:rsidRDefault="007D28BA" w:rsidP="002E3BD5">
      <w:pPr>
        <w:pStyle w:val="berschrift3"/>
      </w:pPr>
      <w:bookmarkStart w:id="46" w:name="_Toc104326168"/>
      <w:r>
        <w:lastRenderedPageBreak/>
        <w:t>Memory</w:t>
      </w:r>
      <w:bookmarkEnd w:id="46"/>
      <w:r>
        <w:t xml:space="preserve"> </w:t>
      </w:r>
    </w:p>
    <w:p w14:paraId="78551A4B" w14:textId="1C925FD4" w:rsidR="007D28BA" w:rsidRDefault="007D28BA" w:rsidP="007D28BA">
      <w:pPr>
        <w:ind w:left="717"/>
      </w:pPr>
      <w:r>
        <w:t>Ist der Speicher des Computers. Beim Aufruf eines Programmes werden die Benötigten Ressourcen in den Speicher geladen. Änderungen müssen wieder auf den Speicher geschrieben werden</w:t>
      </w:r>
    </w:p>
    <w:p w14:paraId="190A8618" w14:textId="77777777" w:rsidR="007D28BA" w:rsidRPr="00A70C22" w:rsidRDefault="007D28BA" w:rsidP="00A70C22"/>
    <w:p w14:paraId="3DDB1160" w14:textId="5B4E6AE7" w:rsidR="000962D0" w:rsidRPr="000962D0" w:rsidRDefault="000962D0" w:rsidP="000962D0">
      <w:pPr>
        <w:pStyle w:val="berschrift2"/>
        <w:numPr>
          <w:ilvl w:val="0"/>
          <w:numId w:val="5"/>
        </w:numPr>
      </w:pPr>
      <w:bookmarkStart w:id="47" w:name="_Toc104326169"/>
      <w:r>
        <w:t>Übungsaufgaben</w:t>
      </w:r>
      <w:bookmarkEnd w:id="47"/>
    </w:p>
    <w:p w14:paraId="7CD39886" w14:textId="5935D352" w:rsidR="002E3BD5" w:rsidRDefault="002E3BD5" w:rsidP="002E3BD5">
      <w:pPr>
        <w:pStyle w:val="berschrift3"/>
      </w:pPr>
      <w:bookmarkStart w:id="48" w:name="_Toc104326170"/>
      <w:r>
        <w:t>1</w:t>
      </w:r>
      <w:bookmarkEnd w:id="48"/>
      <w:r>
        <w:t xml:space="preserve"> </w:t>
      </w:r>
    </w:p>
    <w:p w14:paraId="00F8C96F" w14:textId="67CD3505" w:rsidR="002E3BD5" w:rsidRDefault="004050F8" w:rsidP="002E3BD5">
      <w:pPr>
        <w:pStyle w:val="Listenabsatz"/>
        <w:numPr>
          <w:ilvl w:val="0"/>
          <w:numId w:val="10"/>
        </w:numPr>
      </w:pPr>
      <w:r>
        <w:t>Betrieb Spannung wird aufgebaut</w:t>
      </w:r>
    </w:p>
    <w:p w14:paraId="6BAE6151" w14:textId="655523B7" w:rsidR="004050F8" w:rsidRDefault="004050F8" w:rsidP="002E3BD5">
      <w:pPr>
        <w:pStyle w:val="Listenabsatz"/>
        <w:numPr>
          <w:ilvl w:val="0"/>
          <w:numId w:val="10"/>
        </w:numPr>
      </w:pPr>
      <w:r>
        <w:t>Bios führt Systemtest durch</w:t>
      </w:r>
    </w:p>
    <w:p w14:paraId="0E480AE3" w14:textId="49245780" w:rsidR="004050F8" w:rsidRDefault="004050F8" w:rsidP="002E3BD5">
      <w:pPr>
        <w:pStyle w:val="Listenabsatz"/>
        <w:numPr>
          <w:ilvl w:val="0"/>
          <w:numId w:val="10"/>
        </w:numPr>
      </w:pPr>
      <w:r>
        <w:t>Laden der Boot daten aus dem Bootsektor aus der Spur Null</w:t>
      </w:r>
    </w:p>
    <w:p w14:paraId="734CE829" w14:textId="4E0126A6" w:rsidR="004050F8" w:rsidRDefault="004050F8" w:rsidP="002E3BD5">
      <w:pPr>
        <w:pStyle w:val="Listenabsatz"/>
        <w:numPr>
          <w:ilvl w:val="0"/>
          <w:numId w:val="10"/>
        </w:numPr>
      </w:pPr>
      <w:r>
        <w:t>Starten der Dateien IO.SYS und MSDOS.SYS</w:t>
      </w:r>
    </w:p>
    <w:p w14:paraId="1D347ACF" w14:textId="62B16FBD" w:rsidR="004050F8" w:rsidRPr="002E3BD5" w:rsidRDefault="004050F8" w:rsidP="002E3BD5">
      <w:pPr>
        <w:pStyle w:val="Listenabsatz"/>
        <w:numPr>
          <w:ilvl w:val="0"/>
          <w:numId w:val="10"/>
        </w:numPr>
      </w:pPr>
      <w:r>
        <w:t>Starten der Dateien Command.com und config.sys</w:t>
      </w:r>
    </w:p>
    <w:p w14:paraId="7E68E428" w14:textId="4C18868B" w:rsidR="002E3BD5" w:rsidRDefault="002E3BD5" w:rsidP="002E3BD5">
      <w:pPr>
        <w:pStyle w:val="berschrift3"/>
      </w:pPr>
      <w:bookmarkStart w:id="49" w:name="_Toc104326171"/>
      <w:r>
        <w:t>2</w:t>
      </w:r>
      <w:bookmarkEnd w:id="49"/>
      <w:r>
        <w:t xml:space="preserve"> </w:t>
      </w:r>
    </w:p>
    <w:p w14:paraId="63EE5703" w14:textId="2E95A2C6" w:rsidR="004050F8" w:rsidRDefault="004050F8" w:rsidP="004050F8">
      <w:r>
        <w:tab/>
        <w:t>.</w:t>
      </w:r>
      <w:proofErr w:type="spellStart"/>
      <w:r>
        <w:t>sys</w:t>
      </w:r>
      <w:proofErr w:type="spellEnd"/>
      <w:r>
        <w:t xml:space="preserve"> -&gt; Systemdaten/ Treiber</w:t>
      </w:r>
    </w:p>
    <w:p w14:paraId="45505A52" w14:textId="195755BF" w:rsidR="004050F8" w:rsidRDefault="004050F8" w:rsidP="004050F8">
      <w:r>
        <w:tab/>
        <w:t>.exe -</w:t>
      </w:r>
      <w:proofErr w:type="gramStart"/>
      <w:r>
        <w:t xml:space="preserve">&gt; </w:t>
      </w:r>
      <w:r w:rsidR="00003536">
        <w:t xml:space="preserve"> Ausführbare</w:t>
      </w:r>
      <w:proofErr w:type="gramEnd"/>
      <w:r w:rsidR="00003536">
        <w:t xml:space="preserve"> Dateien </w:t>
      </w:r>
    </w:p>
    <w:p w14:paraId="468138A8" w14:textId="6581C79F" w:rsidR="00003536" w:rsidRPr="004050F8" w:rsidRDefault="00003536" w:rsidP="004050F8">
      <w:r>
        <w:tab/>
        <w:t>.</w:t>
      </w:r>
      <w:proofErr w:type="spellStart"/>
      <w:r>
        <w:t>com</w:t>
      </w:r>
      <w:proofErr w:type="spellEnd"/>
      <w:r>
        <w:t xml:space="preserve"> -&gt; Kommando </w:t>
      </w:r>
    </w:p>
    <w:p w14:paraId="118BCFF0" w14:textId="3ED41B5E" w:rsidR="002E3BD5" w:rsidRDefault="002E3BD5" w:rsidP="002E3BD5">
      <w:pPr>
        <w:pStyle w:val="berschrift3"/>
      </w:pPr>
      <w:bookmarkStart w:id="50" w:name="_Toc104326172"/>
      <w:r>
        <w:t>3</w:t>
      </w:r>
      <w:bookmarkEnd w:id="50"/>
      <w:r>
        <w:t xml:space="preserve"> </w:t>
      </w:r>
    </w:p>
    <w:p w14:paraId="6A2AC19C" w14:textId="4745BF2C" w:rsidR="00003536" w:rsidRDefault="00003536" w:rsidP="00003536">
      <w:r>
        <w:tab/>
        <w:t>*</w:t>
      </w:r>
      <w:r>
        <w:tab/>
        <w:t xml:space="preserve">-&gt; </w:t>
      </w:r>
      <w:proofErr w:type="spellStart"/>
      <w:r>
        <w:t>Belibige</w:t>
      </w:r>
      <w:proofErr w:type="spellEnd"/>
      <w:r>
        <w:t xml:space="preserve"> viele </w:t>
      </w:r>
      <w:proofErr w:type="spellStart"/>
      <w:r>
        <w:t>zeichen</w:t>
      </w:r>
      <w:proofErr w:type="spellEnd"/>
      <w:r>
        <w:tab/>
        <w:t xml:space="preserve">-&gt; </w:t>
      </w:r>
      <w:proofErr w:type="gramStart"/>
      <w:r>
        <w:t>text.*</w:t>
      </w:r>
      <w:proofErr w:type="gramEnd"/>
      <w:r>
        <w:t xml:space="preserve"> </w:t>
      </w:r>
    </w:p>
    <w:p w14:paraId="5D33A696" w14:textId="51523883" w:rsidR="00003536" w:rsidRPr="00003536" w:rsidRDefault="00003536" w:rsidP="00003536">
      <w:r>
        <w:tab/>
        <w:t xml:space="preserve">? </w:t>
      </w:r>
      <w:r>
        <w:tab/>
        <w:t xml:space="preserve">-&gt; genau ein Zeichen </w:t>
      </w:r>
      <w:r>
        <w:tab/>
      </w:r>
      <w:r w:rsidR="009B6E96">
        <w:t>-&gt;</w:t>
      </w:r>
      <w:proofErr w:type="spellStart"/>
      <w:proofErr w:type="gramStart"/>
      <w:r w:rsidR="009B6E96">
        <w:t>t?xt</w:t>
      </w:r>
      <w:proofErr w:type="gramEnd"/>
      <w:r w:rsidR="009B6E96">
        <w:t>.hi</w:t>
      </w:r>
      <w:proofErr w:type="spellEnd"/>
    </w:p>
    <w:p w14:paraId="262CA2F9" w14:textId="5A4EDF57" w:rsidR="002E3BD5" w:rsidRDefault="002E3BD5" w:rsidP="002E3BD5">
      <w:pPr>
        <w:pStyle w:val="berschrift3"/>
      </w:pPr>
      <w:bookmarkStart w:id="51" w:name="_Toc104326173"/>
      <w:r>
        <w:t>4</w:t>
      </w:r>
      <w:bookmarkEnd w:id="51"/>
      <w:r>
        <w:t xml:space="preserve"> </w:t>
      </w:r>
    </w:p>
    <w:p w14:paraId="1EDB0013" w14:textId="324200AE" w:rsidR="009B6E96" w:rsidRPr="009B6E96" w:rsidRDefault="009B6E96" w:rsidP="00A10AEF">
      <w:pPr>
        <w:ind w:left="717"/>
      </w:pPr>
      <w:r>
        <w:t xml:space="preserve">Gibt alle Elemente an die Unter C:\ </w:t>
      </w:r>
      <w:proofErr w:type="spellStart"/>
      <w:r>
        <w:t>windows</w:t>
      </w:r>
      <w:proofErr w:type="spellEnd"/>
      <w:r>
        <w:t xml:space="preserve">, gestaffelt anhand der </w:t>
      </w:r>
      <w:proofErr w:type="gramStart"/>
      <w:r>
        <w:t>Menge</w:t>
      </w:r>
      <w:proofErr w:type="gramEnd"/>
      <w:r>
        <w:t xml:space="preserve"> die auf dem Bildschirm sichtbar sind</w:t>
      </w:r>
    </w:p>
    <w:p w14:paraId="363EAB4B" w14:textId="6B98DAFC" w:rsidR="002E3BD5" w:rsidRDefault="002E3BD5" w:rsidP="002E3BD5">
      <w:pPr>
        <w:pStyle w:val="berschrift3"/>
      </w:pPr>
      <w:bookmarkStart w:id="52" w:name="_Toc104326174"/>
      <w:r>
        <w:t>5</w:t>
      </w:r>
      <w:bookmarkEnd w:id="52"/>
      <w:r>
        <w:t xml:space="preserve"> </w:t>
      </w:r>
    </w:p>
    <w:p w14:paraId="6215E557" w14:textId="4F9F3130" w:rsidR="001B4DCC" w:rsidRDefault="001B4DCC" w:rsidP="001B4DCC">
      <w:r>
        <w:tab/>
        <w:t xml:space="preserve">Aufteilen eines Speichermedium in logische Sektoren, die später </w:t>
      </w:r>
      <w:proofErr w:type="spellStart"/>
      <w:r>
        <w:t>Beschrieben</w:t>
      </w:r>
      <w:proofErr w:type="spellEnd"/>
      <w:r>
        <w:t xml:space="preserve"> werden können.</w:t>
      </w:r>
    </w:p>
    <w:p w14:paraId="292EE1CB" w14:textId="1464533D" w:rsidR="001B4DCC" w:rsidRPr="001B4DCC" w:rsidRDefault="001B4DCC" w:rsidP="001B4DCC">
      <w:r>
        <w:tab/>
        <w:t xml:space="preserve">Falls Bereits Daten vorhanden </w:t>
      </w:r>
      <w:proofErr w:type="gramStart"/>
      <w:r>
        <w:t>sind</w:t>
      </w:r>
      <w:proofErr w:type="gramEnd"/>
      <w:r>
        <w:t xml:space="preserve"> werden diese Überschrieben</w:t>
      </w:r>
    </w:p>
    <w:p w14:paraId="6FA8B817" w14:textId="36AB3A99" w:rsidR="00A10AEF" w:rsidRPr="00A10AEF" w:rsidRDefault="00A10AEF" w:rsidP="00A10AEF">
      <w:r>
        <w:tab/>
      </w:r>
    </w:p>
    <w:p w14:paraId="780F4BC1" w14:textId="67D9FA5D" w:rsidR="002E3BD5" w:rsidRDefault="002E3BD5" w:rsidP="002E3BD5">
      <w:pPr>
        <w:pStyle w:val="berschrift3"/>
      </w:pPr>
      <w:bookmarkStart w:id="53" w:name="_Toc104326175"/>
      <w:r>
        <w:t>6</w:t>
      </w:r>
      <w:bookmarkEnd w:id="53"/>
      <w:r>
        <w:t xml:space="preserve"> </w:t>
      </w:r>
    </w:p>
    <w:p w14:paraId="3066AC42" w14:textId="40C6E603" w:rsidR="001B4DCC" w:rsidRPr="001B4DCC" w:rsidRDefault="001B4DCC" w:rsidP="001B4DCC">
      <w:r>
        <w:tab/>
        <w:t xml:space="preserve">File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-&gt; Indizierung </w:t>
      </w:r>
      <w:proofErr w:type="gramStart"/>
      <w:r>
        <w:t>des Speicher</w:t>
      </w:r>
      <w:proofErr w:type="gramEnd"/>
      <w:r>
        <w:t xml:space="preserve"> des Datenträger</w:t>
      </w:r>
    </w:p>
    <w:p w14:paraId="347202F9" w14:textId="01634B52" w:rsidR="002E3BD5" w:rsidRDefault="002E3BD5" w:rsidP="002E3BD5">
      <w:pPr>
        <w:pStyle w:val="berschrift3"/>
      </w:pPr>
      <w:bookmarkStart w:id="54" w:name="_Toc104326176"/>
      <w:r>
        <w:t>7</w:t>
      </w:r>
      <w:bookmarkEnd w:id="54"/>
    </w:p>
    <w:p w14:paraId="594D4627" w14:textId="7F2296C6" w:rsidR="001B4DCC" w:rsidRDefault="001B4DCC" w:rsidP="001B4DCC">
      <w:r>
        <w:tab/>
        <w:t xml:space="preserve">IO.SYS -&gt; Benutzer Eingabe und Ausgabe </w:t>
      </w:r>
    </w:p>
    <w:p w14:paraId="6CFF28A2" w14:textId="47F59490" w:rsidR="001B4DCC" w:rsidRDefault="001B4DCC" w:rsidP="001B4DCC">
      <w:r>
        <w:tab/>
      </w:r>
      <w:r w:rsidR="006D4871">
        <w:t xml:space="preserve">MS.SYS - &gt; </w:t>
      </w:r>
      <w:proofErr w:type="gramStart"/>
      <w:r w:rsidR="006D4871">
        <w:t>Startet</w:t>
      </w:r>
      <w:proofErr w:type="gramEnd"/>
      <w:r w:rsidR="006D4871">
        <w:t xml:space="preserve"> Dos</w:t>
      </w:r>
    </w:p>
    <w:p w14:paraId="33512C3C" w14:textId="252F2142" w:rsidR="006D4871" w:rsidRDefault="006D4871" w:rsidP="001B4DCC">
      <w:r>
        <w:tab/>
        <w:t>AUTOEXEC.BAT -&gt; Befehle die bei Start ausgeführt werden</w:t>
      </w:r>
    </w:p>
    <w:p w14:paraId="1C1B9A4D" w14:textId="1DC080A1" w:rsidR="006D4871" w:rsidRDefault="006D4871" w:rsidP="001B4DCC">
      <w:r>
        <w:tab/>
        <w:t xml:space="preserve">CONFIG.SYS -&gt; </w:t>
      </w:r>
      <w:proofErr w:type="gramStart"/>
      <w:r>
        <w:t>Verarbeitet</w:t>
      </w:r>
      <w:proofErr w:type="gramEnd"/>
      <w:r>
        <w:t xml:space="preserve"> Treiber </w:t>
      </w:r>
    </w:p>
    <w:p w14:paraId="7D136199" w14:textId="78D89FAE" w:rsidR="006D4871" w:rsidRPr="001B4DCC" w:rsidRDefault="006D4871" w:rsidP="001B4DCC">
      <w:r>
        <w:tab/>
        <w:t>Command.com -&gt; Verarbeitung von Konsolen befehle</w:t>
      </w:r>
    </w:p>
    <w:p w14:paraId="341DC6F7" w14:textId="7566BCBB" w:rsidR="001B4DCC" w:rsidRPr="001B4DCC" w:rsidRDefault="001B4DCC" w:rsidP="001B4DCC">
      <w:r>
        <w:tab/>
      </w:r>
    </w:p>
    <w:p w14:paraId="4584ED48" w14:textId="2972DD62" w:rsidR="002E3BD5" w:rsidRDefault="002E3BD5" w:rsidP="002E3BD5">
      <w:pPr>
        <w:pStyle w:val="berschrift3"/>
      </w:pPr>
      <w:bookmarkStart w:id="55" w:name="_Toc104326177"/>
      <w:r>
        <w:lastRenderedPageBreak/>
        <w:t>8</w:t>
      </w:r>
      <w:bookmarkEnd w:id="55"/>
      <w:r>
        <w:t xml:space="preserve"> </w:t>
      </w:r>
    </w:p>
    <w:p w14:paraId="36A3C627" w14:textId="2792F6D5" w:rsidR="006D4871" w:rsidRDefault="006D4871" w:rsidP="006D4871">
      <w:r>
        <w:tab/>
        <w:t>Bit</w:t>
      </w:r>
    </w:p>
    <w:p w14:paraId="4C140C24" w14:textId="17466B8C" w:rsidR="006D4871" w:rsidRDefault="006D4871" w:rsidP="006D4871">
      <w:r>
        <w:tab/>
        <w:t>Byte = 8 Bit</w:t>
      </w:r>
    </w:p>
    <w:p w14:paraId="03989030" w14:textId="5C498074" w:rsidR="006D4871" w:rsidRDefault="006D4871" w:rsidP="006D4871">
      <w:r>
        <w:tab/>
        <w:t>KB = 1024 Byte</w:t>
      </w:r>
    </w:p>
    <w:p w14:paraId="0AD1BEFB" w14:textId="40B435BD" w:rsidR="006D4871" w:rsidRDefault="006D4871" w:rsidP="006D4871">
      <w:r>
        <w:tab/>
        <w:t>MB = 1024 KB</w:t>
      </w:r>
    </w:p>
    <w:p w14:paraId="5C7E701F" w14:textId="6018EFE3" w:rsidR="006D4871" w:rsidRPr="006D4871" w:rsidRDefault="006D4871" w:rsidP="006D4871">
      <w:r>
        <w:tab/>
        <w:t>GB = 1024 MB</w:t>
      </w:r>
    </w:p>
    <w:p w14:paraId="02B698C4" w14:textId="1E3F01D2" w:rsidR="002E3BD5" w:rsidRDefault="002E3BD5" w:rsidP="006D4871">
      <w:pPr>
        <w:pStyle w:val="berschrift3"/>
        <w:tabs>
          <w:tab w:val="left" w:pos="1005"/>
        </w:tabs>
      </w:pPr>
      <w:bookmarkStart w:id="56" w:name="_Toc104326178"/>
      <w:r>
        <w:t>9</w:t>
      </w:r>
      <w:bookmarkEnd w:id="56"/>
      <w:r>
        <w:t xml:space="preserve"> </w:t>
      </w:r>
      <w:r w:rsidR="006D4871">
        <w:tab/>
      </w:r>
    </w:p>
    <w:p w14:paraId="723589F6" w14:textId="2E69D994" w:rsidR="006D4871" w:rsidRPr="006D4871" w:rsidRDefault="006D4871" w:rsidP="006D4871">
      <w:r>
        <w:tab/>
        <w:t xml:space="preserve">Kopiert alle Elemente im Verzeichnis D nach C </w:t>
      </w:r>
      <w:r w:rsidR="00FE064B">
        <w:t xml:space="preserve">ohne </w:t>
      </w:r>
      <w:r>
        <w:t>den Leeren</w:t>
      </w:r>
    </w:p>
    <w:p w14:paraId="104EDFC7" w14:textId="2DCCCDEC" w:rsidR="002E3BD5" w:rsidRDefault="002E3BD5" w:rsidP="002E3BD5">
      <w:pPr>
        <w:pStyle w:val="berschrift3"/>
      </w:pPr>
      <w:bookmarkStart w:id="57" w:name="_Toc104326179"/>
      <w:r>
        <w:t>10</w:t>
      </w:r>
      <w:bookmarkEnd w:id="57"/>
    </w:p>
    <w:p w14:paraId="25049155" w14:textId="53581FC4" w:rsidR="00FE064B" w:rsidRPr="00FE064B" w:rsidRDefault="00FE064B" w:rsidP="00FE064B">
      <w:r>
        <w:tab/>
        <w:t>Kopiert alle Elemente einschließlich den Leeren von B nach A</w:t>
      </w:r>
    </w:p>
    <w:p w14:paraId="4D9B8A7B" w14:textId="76C77E10" w:rsidR="002E3BD5" w:rsidRDefault="002E3BD5" w:rsidP="002E3BD5">
      <w:pPr>
        <w:pStyle w:val="berschrift3"/>
      </w:pPr>
      <w:bookmarkStart w:id="58" w:name="_Toc104326180"/>
      <w:r>
        <w:t>11</w:t>
      </w:r>
      <w:bookmarkEnd w:id="58"/>
      <w:r>
        <w:t xml:space="preserve"> </w:t>
      </w:r>
    </w:p>
    <w:p w14:paraId="5E3C202D" w14:textId="0223ABCF" w:rsidR="00FE064B" w:rsidRPr="00FE064B" w:rsidRDefault="00FE064B" w:rsidP="00FE064B">
      <w:r>
        <w:tab/>
        <w:t>500kB</w:t>
      </w:r>
    </w:p>
    <w:p w14:paraId="54BC4203" w14:textId="2D82E577" w:rsidR="002E3BD5" w:rsidRDefault="002E3BD5" w:rsidP="002E3BD5">
      <w:pPr>
        <w:pStyle w:val="berschrift3"/>
      </w:pPr>
      <w:bookmarkStart w:id="59" w:name="_Toc104326181"/>
      <w:r>
        <w:t>12</w:t>
      </w:r>
      <w:bookmarkEnd w:id="59"/>
      <w:r>
        <w:t xml:space="preserve"> </w:t>
      </w:r>
    </w:p>
    <w:p w14:paraId="11A9C1BB" w14:textId="7D221CC6" w:rsidR="00FE064B" w:rsidRPr="00FE064B" w:rsidRDefault="00FE064B" w:rsidP="00FE064B">
      <w:r>
        <w:tab/>
        <w:t>F3 = macht letzte e Eingabe sichtbar</w:t>
      </w:r>
    </w:p>
    <w:p w14:paraId="2F015A27" w14:textId="20B6E3F9" w:rsidR="002E3BD5" w:rsidRDefault="002E3BD5" w:rsidP="002E3BD5">
      <w:pPr>
        <w:pStyle w:val="berschrift3"/>
      </w:pPr>
      <w:bookmarkStart w:id="60" w:name="_Toc104326182"/>
      <w:r>
        <w:t>13</w:t>
      </w:r>
      <w:bookmarkEnd w:id="60"/>
      <w:r>
        <w:t xml:space="preserve"> </w:t>
      </w:r>
    </w:p>
    <w:p w14:paraId="23548DAB" w14:textId="2550BC51" w:rsidR="00FE064B" w:rsidRDefault="00FE064B" w:rsidP="00FE064B">
      <w:r>
        <w:tab/>
        <w:t>PRN = Ansteuerung Drucker</w:t>
      </w:r>
    </w:p>
    <w:p w14:paraId="255539D5" w14:textId="0EAA0630" w:rsidR="00FE064B" w:rsidRDefault="00FE064B" w:rsidP="00FE064B">
      <w:r>
        <w:tab/>
        <w:t xml:space="preserve">LPT = Line Printer -&gt; Ausgabe der Drucker </w:t>
      </w:r>
      <w:proofErr w:type="spellStart"/>
      <w:r>
        <w:t>dateien</w:t>
      </w:r>
      <w:proofErr w:type="spellEnd"/>
      <w:r>
        <w:t xml:space="preserve"> </w:t>
      </w:r>
    </w:p>
    <w:p w14:paraId="2BBC1D41" w14:textId="35F7D547" w:rsidR="00FE064B" w:rsidRDefault="00FE064B" w:rsidP="00FE064B">
      <w:r>
        <w:t>COM = Serielle Schnittstelle</w:t>
      </w:r>
    </w:p>
    <w:p w14:paraId="691B0412" w14:textId="46B6AF6A" w:rsidR="00FE064B" w:rsidRPr="00FE064B" w:rsidRDefault="001D6E5A" w:rsidP="00FE064B">
      <w:r>
        <w:t>NULL = löschen</w:t>
      </w:r>
    </w:p>
    <w:p w14:paraId="458BC97A" w14:textId="69743EA3" w:rsidR="002E3BD5" w:rsidRDefault="002E3BD5" w:rsidP="002E3BD5">
      <w:pPr>
        <w:pStyle w:val="berschrift3"/>
      </w:pPr>
      <w:bookmarkStart w:id="61" w:name="_Toc104326183"/>
      <w:r>
        <w:t>14</w:t>
      </w:r>
      <w:bookmarkEnd w:id="61"/>
      <w:r>
        <w:t xml:space="preserve"> </w:t>
      </w:r>
    </w:p>
    <w:p w14:paraId="2B93D7D8" w14:textId="321BF10B" w:rsidR="001D6E5A" w:rsidRDefault="001D6E5A" w:rsidP="001D6E5A">
      <w:r>
        <w:tab/>
      </w:r>
      <w:proofErr w:type="spellStart"/>
      <w:r>
        <w:t>Cd</w:t>
      </w:r>
      <w:proofErr w:type="spellEnd"/>
      <w:r>
        <w:t xml:space="preserve"> – Wechsel dir</w:t>
      </w:r>
    </w:p>
    <w:p w14:paraId="74FB063D" w14:textId="60EC0256" w:rsidR="001D6E5A" w:rsidRDefault="001D6E5A" w:rsidP="001D6E5A">
      <w:r>
        <w:tab/>
      </w:r>
      <w:proofErr w:type="spellStart"/>
      <w:r>
        <w:t>Rm</w:t>
      </w:r>
      <w:proofErr w:type="spellEnd"/>
      <w:r>
        <w:t>: löschen dir</w:t>
      </w:r>
    </w:p>
    <w:p w14:paraId="5697C8C0" w14:textId="59227761" w:rsidR="001D6E5A" w:rsidRDefault="001D6E5A" w:rsidP="001D6E5A">
      <w:r>
        <w:tab/>
        <w:t>Md: erstellen dir</w:t>
      </w:r>
    </w:p>
    <w:p w14:paraId="1A4AB1C9" w14:textId="3C71ABB0" w:rsidR="001D6E5A" w:rsidRDefault="001D6E5A" w:rsidP="001D6E5A">
      <w:r>
        <w:tab/>
        <w:t>Copy: kopieren</w:t>
      </w:r>
    </w:p>
    <w:p w14:paraId="6FD4455C" w14:textId="35040ED1" w:rsidR="001D6E5A" w:rsidRDefault="001D6E5A" w:rsidP="001D6E5A">
      <w:r>
        <w:tab/>
        <w:t xml:space="preserve">Mem= </w:t>
      </w:r>
      <w:proofErr w:type="spellStart"/>
      <w:r>
        <w:t>Memorie</w:t>
      </w:r>
      <w:proofErr w:type="spellEnd"/>
    </w:p>
    <w:p w14:paraId="584F92E4" w14:textId="353865BE" w:rsidR="001D6E5A" w:rsidRDefault="001D6E5A" w:rsidP="001D6E5A">
      <w:r>
        <w:tab/>
        <w:t>Date</w:t>
      </w:r>
      <w:proofErr w:type="gramStart"/>
      <w:r>
        <w:t>=  Daten</w:t>
      </w:r>
      <w:proofErr w:type="gramEnd"/>
      <w:r>
        <w:t xml:space="preserve"> </w:t>
      </w:r>
      <w:proofErr w:type="spellStart"/>
      <w:r>
        <w:t>auswählem</w:t>
      </w:r>
      <w:proofErr w:type="spellEnd"/>
    </w:p>
    <w:p w14:paraId="0CBEFF09" w14:textId="5F727DD2" w:rsidR="001D6E5A" w:rsidRDefault="001D6E5A" w:rsidP="001D6E5A">
      <w:r>
        <w:tab/>
        <w:t xml:space="preserve">Echo= </w:t>
      </w:r>
      <w:proofErr w:type="spellStart"/>
      <w:r>
        <w:t>ausgabe</w:t>
      </w:r>
      <w:proofErr w:type="spellEnd"/>
    </w:p>
    <w:p w14:paraId="645AF584" w14:textId="5B4DB97A" w:rsidR="001D6E5A" w:rsidRDefault="001D6E5A" w:rsidP="001D6E5A">
      <w:r>
        <w:tab/>
        <w:t xml:space="preserve">Type = öffnen von </w:t>
      </w:r>
      <w:proofErr w:type="spellStart"/>
      <w:r>
        <w:t>dateien</w:t>
      </w:r>
      <w:proofErr w:type="spellEnd"/>
    </w:p>
    <w:p w14:paraId="2D22673D" w14:textId="57A3DF93" w:rsidR="001D6E5A" w:rsidRDefault="001D6E5A" w:rsidP="001D6E5A">
      <w:r>
        <w:tab/>
        <w:t>Dir = Auflisten Verzeichnis</w:t>
      </w:r>
    </w:p>
    <w:p w14:paraId="625A0CB4" w14:textId="33A63E84" w:rsidR="001D6E5A" w:rsidRPr="001D6E5A" w:rsidRDefault="001D6E5A" w:rsidP="001D6E5A">
      <w:r>
        <w:tab/>
      </w:r>
    </w:p>
    <w:p w14:paraId="57245DA1" w14:textId="174D0859" w:rsidR="002E3BD5" w:rsidRDefault="002E3BD5" w:rsidP="002E3BD5">
      <w:pPr>
        <w:pStyle w:val="berschrift3"/>
      </w:pPr>
      <w:bookmarkStart w:id="62" w:name="_Toc104326184"/>
      <w:r>
        <w:t>15</w:t>
      </w:r>
      <w:bookmarkEnd w:id="62"/>
      <w:r>
        <w:t xml:space="preserve"> </w:t>
      </w:r>
    </w:p>
    <w:p w14:paraId="01460DAF" w14:textId="139E6923" w:rsidR="00E515C0" w:rsidRPr="00E515C0" w:rsidRDefault="00E515C0" w:rsidP="00E515C0">
      <w:r>
        <w:tab/>
        <w:t>Command.com</w:t>
      </w:r>
    </w:p>
    <w:p w14:paraId="1D920B67" w14:textId="3F3416D1" w:rsidR="002E3BD5" w:rsidRDefault="002E3BD5" w:rsidP="002E3BD5">
      <w:pPr>
        <w:pStyle w:val="berschrift3"/>
      </w:pPr>
      <w:bookmarkStart w:id="63" w:name="_Toc104326185"/>
      <w:r>
        <w:lastRenderedPageBreak/>
        <w:t>16</w:t>
      </w:r>
      <w:bookmarkEnd w:id="63"/>
      <w:r>
        <w:t xml:space="preserve"> </w:t>
      </w:r>
    </w:p>
    <w:p w14:paraId="4C5C251E" w14:textId="33CF3EE0" w:rsidR="00E515C0" w:rsidRPr="00E515C0" w:rsidRDefault="00E515C0" w:rsidP="00E515C0">
      <w:r>
        <w:tab/>
        <w:t xml:space="preserve">Das Laufwerk auf den das Os </w:t>
      </w:r>
      <w:proofErr w:type="gramStart"/>
      <w:r>
        <w:t>Installiert</w:t>
      </w:r>
      <w:proofErr w:type="gramEnd"/>
      <w:r>
        <w:t xml:space="preserve"> ist </w:t>
      </w:r>
    </w:p>
    <w:p w14:paraId="636A9B43" w14:textId="30ABE501" w:rsidR="002E3BD5" w:rsidRDefault="002E3BD5" w:rsidP="002E3BD5">
      <w:pPr>
        <w:pStyle w:val="berschrift3"/>
      </w:pPr>
      <w:bookmarkStart w:id="64" w:name="_Toc104326186"/>
      <w:r>
        <w:t>17</w:t>
      </w:r>
      <w:bookmarkEnd w:id="64"/>
      <w:r>
        <w:t xml:space="preserve"> </w:t>
      </w:r>
    </w:p>
    <w:p w14:paraId="4D7D11BB" w14:textId="4256225F" w:rsidR="00E515C0" w:rsidRPr="00E515C0" w:rsidRDefault="00E515C0" w:rsidP="00E515C0">
      <w:r>
        <w:tab/>
        <w:t xml:space="preserve">Eingabe vom </w:t>
      </w:r>
      <w:proofErr w:type="spellStart"/>
      <w:r>
        <w:t>Beutzer</w:t>
      </w:r>
      <w:proofErr w:type="spellEnd"/>
      <w:r>
        <w:t xml:space="preserve">. Schwarz mit weißer </w:t>
      </w:r>
      <w:proofErr w:type="spellStart"/>
      <w:r>
        <w:t>Schrifft</w:t>
      </w:r>
      <w:proofErr w:type="spellEnd"/>
    </w:p>
    <w:p w14:paraId="43C07675" w14:textId="7D716C14" w:rsidR="002E3BD5" w:rsidRDefault="002E3BD5" w:rsidP="002E3BD5">
      <w:pPr>
        <w:pStyle w:val="berschrift3"/>
      </w:pPr>
      <w:bookmarkStart w:id="65" w:name="_Toc104326187"/>
      <w:r>
        <w:t>18</w:t>
      </w:r>
      <w:bookmarkEnd w:id="65"/>
      <w:r>
        <w:t xml:space="preserve"> </w:t>
      </w:r>
    </w:p>
    <w:p w14:paraId="034C25BE" w14:textId="2247E888" w:rsidR="00E515C0" w:rsidRPr="00E515C0" w:rsidRDefault="00E515C0" w:rsidP="00E515C0">
      <w:pPr>
        <w:ind w:left="717"/>
      </w:pPr>
      <w:r>
        <w:t xml:space="preserve">Der </w:t>
      </w:r>
      <w:proofErr w:type="spellStart"/>
      <w:r>
        <w:t>Memmory</w:t>
      </w:r>
      <w:proofErr w:type="spellEnd"/>
      <w:r>
        <w:t xml:space="preserve"> ist fungiert als schneller und flüchtiger Speicher. In diesem werden Daten Zeichen </w:t>
      </w:r>
      <w:proofErr w:type="gramStart"/>
      <w:r>
        <w:t>Gespeichert</w:t>
      </w:r>
      <w:proofErr w:type="gramEnd"/>
    </w:p>
    <w:p w14:paraId="48ED7888" w14:textId="3BB07E13" w:rsidR="002E3BD5" w:rsidRDefault="002E3BD5" w:rsidP="002E3BD5">
      <w:pPr>
        <w:pStyle w:val="berschrift3"/>
      </w:pPr>
      <w:bookmarkStart w:id="66" w:name="_Toc104326188"/>
      <w:r>
        <w:t>19</w:t>
      </w:r>
      <w:bookmarkEnd w:id="66"/>
      <w:r>
        <w:t xml:space="preserve"> </w:t>
      </w:r>
    </w:p>
    <w:p w14:paraId="7CE1827B" w14:textId="3010185D" w:rsidR="00E515C0" w:rsidRPr="00E515C0" w:rsidRDefault="00E515C0" w:rsidP="00E515C0">
      <w:r>
        <w:tab/>
        <w:t xml:space="preserve">Microsoft </w:t>
      </w:r>
      <w:proofErr w:type="spellStart"/>
      <w:r>
        <w:t>Diskoperating</w:t>
      </w:r>
      <w:proofErr w:type="spellEnd"/>
      <w:r>
        <w:t xml:space="preserve"> </w:t>
      </w:r>
      <w:proofErr w:type="spellStart"/>
      <w:r>
        <w:t>Sydtem</w:t>
      </w:r>
      <w:proofErr w:type="spellEnd"/>
    </w:p>
    <w:p w14:paraId="770B3B1B" w14:textId="08F171EB" w:rsidR="007F2F99" w:rsidRDefault="002E3BD5" w:rsidP="002E3BD5">
      <w:pPr>
        <w:pStyle w:val="berschrift3"/>
      </w:pPr>
      <w:bookmarkStart w:id="67" w:name="_Toc104326189"/>
      <w:r>
        <w:t>20</w:t>
      </w:r>
      <w:bookmarkEnd w:id="67"/>
    </w:p>
    <w:p w14:paraId="664D01B2" w14:textId="77777777" w:rsidR="00AF0DAD" w:rsidRDefault="00AF0DAD" w:rsidP="00AF0DAD">
      <w:r>
        <w:tab/>
      </w:r>
      <w:r>
        <w:t>dir</w:t>
      </w:r>
    </w:p>
    <w:p w14:paraId="334704EC" w14:textId="77777777" w:rsidR="00AF0DAD" w:rsidRDefault="00AF0DAD" w:rsidP="00AF0DAD">
      <w:r>
        <w:t>at</w:t>
      </w:r>
    </w:p>
    <w:p w14:paraId="4694A3DB" w14:textId="77777777" w:rsidR="00AF0DAD" w:rsidRDefault="00AF0DAD" w:rsidP="00AF0DAD">
      <w:r>
        <w:t>De</w:t>
      </w:r>
    </w:p>
    <w:p w14:paraId="4F5EE565" w14:textId="77777777" w:rsidR="00AF0DAD" w:rsidRDefault="00AF0DAD" w:rsidP="00AF0DAD">
      <w:r>
        <w:t>l</w:t>
      </w:r>
    </w:p>
    <w:p w14:paraId="06932F8F" w14:textId="77777777" w:rsidR="00AF0DAD" w:rsidRDefault="00AF0DAD" w:rsidP="00AF0DAD">
      <w:r w:rsidRPr="00177805">
        <w:rPr>
          <w:lang w:val="en-GB"/>
        </w:rPr>
        <w:t>Copy</w:t>
      </w:r>
    </w:p>
    <w:p w14:paraId="57942896" w14:textId="77777777" w:rsidR="00AF0DAD" w:rsidRDefault="00AF0DAD" w:rsidP="00AF0DAD">
      <w:proofErr w:type="spellStart"/>
      <w:r>
        <w:t>Cd</w:t>
      </w:r>
      <w:proofErr w:type="spellEnd"/>
    </w:p>
    <w:p w14:paraId="69E5DFB3" w14:textId="77777777" w:rsidR="00AF0DAD" w:rsidRDefault="00AF0DAD" w:rsidP="00AF0DAD">
      <w:r>
        <w:t>M</w:t>
      </w:r>
    </w:p>
    <w:p w14:paraId="32C3D4BB" w14:textId="77777777" w:rsidR="00AF0DAD" w:rsidRDefault="00AF0DAD" w:rsidP="00AF0DAD">
      <w:r>
        <w:t>d</w:t>
      </w:r>
    </w:p>
    <w:p w14:paraId="1DC4E9B2" w14:textId="77777777" w:rsidR="00AF0DAD" w:rsidRDefault="00AF0DAD" w:rsidP="00AF0DAD">
      <w:proofErr w:type="spellStart"/>
      <w:r>
        <w:t>Rd</w:t>
      </w:r>
      <w:proofErr w:type="spellEnd"/>
    </w:p>
    <w:p w14:paraId="26460A63" w14:textId="77777777" w:rsidR="00AF0DAD" w:rsidRDefault="00AF0DAD" w:rsidP="00AF0DAD">
      <w:r>
        <w:t>Type</w:t>
      </w:r>
    </w:p>
    <w:p w14:paraId="68093EB2" w14:textId="77777777" w:rsidR="00AF0DAD" w:rsidRDefault="00AF0DAD" w:rsidP="00AF0DAD">
      <w:r>
        <w:t xml:space="preserve">Time </w:t>
      </w:r>
    </w:p>
    <w:p w14:paraId="45B71E7C" w14:textId="43520AAD" w:rsidR="00AF0DAD" w:rsidRPr="00FB73D2" w:rsidRDefault="00AF0DAD" w:rsidP="00AF0DAD">
      <w:pPr>
        <w:pStyle w:val="Listenabsatz"/>
        <w:ind w:left="502"/>
      </w:pPr>
      <w:r>
        <w:t xml:space="preserve">Date </w:t>
      </w:r>
    </w:p>
    <w:p w14:paraId="1D196380" w14:textId="3A41D64D" w:rsidR="00AF0DAD" w:rsidRPr="00FB73D2" w:rsidRDefault="00AF0DAD" w:rsidP="00AF0DAD">
      <w:pPr>
        <w:ind w:left="432"/>
      </w:pPr>
      <w:proofErr w:type="spellStart"/>
      <w:r>
        <w:t>Chkdsk</w:t>
      </w:r>
      <w:proofErr w:type="spellEnd"/>
      <w:r>
        <w:t xml:space="preserve"> </w:t>
      </w:r>
    </w:p>
    <w:p w14:paraId="720AE0EA" w14:textId="77777777" w:rsidR="00AF0DAD" w:rsidRDefault="00AF0DAD" w:rsidP="00AF0DAD">
      <w:proofErr w:type="spellStart"/>
      <w:r>
        <w:rPr>
          <w:lang w:val="en-GB"/>
        </w:rPr>
        <w:t>Diskcopy</w:t>
      </w:r>
      <w:proofErr w:type="spellEnd"/>
    </w:p>
    <w:p w14:paraId="266372C9" w14:textId="77777777" w:rsidR="00AF0DAD" w:rsidRDefault="00AF0DAD" w:rsidP="00AF0DAD">
      <w:proofErr w:type="spellStart"/>
      <w:r>
        <w:rPr>
          <w:lang w:val="en-GB"/>
        </w:rPr>
        <w:t>Cls</w:t>
      </w:r>
      <w:proofErr w:type="spellEnd"/>
    </w:p>
    <w:p w14:paraId="50375393" w14:textId="77777777" w:rsidR="00AF0DAD" w:rsidRDefault="00AF0DAD" w:rsidP="00AF0DAD">
      <w:r>
        <w:t>Label</w:t>
      </w:r>
    </w:p>
    <w:p w14:paraId="758DFDF9" w14:textId="77777777" w:rsidR="00AF0DAD" w:rsidRDefault="00AF0DAD" w:rsidP="00AF0DAD">
      <w:proofErr w:type="spellStart"/>
      <w:r>
        <w:t>VOl</w:t>
      </w:r>
      <w:proofErr w:type="spellEnd"/>
    </w:p>
    <w:p w14:paraId="635535E9" w14:textId="77777777" w:rsidR="00AF0DAD" w:rsidRDefault="00AF0DAD" w:rsidP="00AF0DAD">
      <w:pPr>
        <w:pStyle w:val="Listenabsatz"/>
        <w:ind w:left="502"/>
      </w:pPr>
      <w:r>
        <w:t xml:space="preserve">Ver </w:t>
      </w:r>
    </w:p>
    <w:p w14:paraId="5702209B" w14:textId="77777777" w:rsidR="00AF0DAD" w:rsidRDefault="00AF0DAD" w:rsidP="00AF0DAD">
      <w:proofErr w:type="spellStart"/>
      <w:r>
        <w:t>Xcopy</w:t>
      </w:r>
      <w:proofErr w:type="spellEnd"/>
    </w:p>
    <w:p w14:paraId="07A9C8E8" w14:textId="77777777" w:rsidR="00AF0DAD" w:rsidRDefault="00AF0DAD" w:rsidP="00AF0DAD">
      <w:proofErr w:type="spellStart"/>
      <w:r>
        <w:t>backup</w:t>
      </w:r>
      <w:proofErr w:type="spellEnd"/>
    </w:p>
    <w:p w14:paraId="178D23A8" w14:textId="77777777" w:rsidR="00AF0DAD" w:rsidRDefault="00AF0DAD" w:rsidP="00AF0DAD">
      <w:r>
        <w:t>Restore</w:t>
      </w:r>
    </w:p>
    <w:p w14:paraId="31ABE9D6" w14:textId="1C9DA06D" w:rsidR="00AF0DAD" w:rsidRPr="00AF0DAD" w:rsidRDefault="00AF0DAD" w:rsidP="00AF0DAD"/>
    <w:p w14:paraId="3B959FCF" w14:textId="76209646" w:rsidR="007F2F99" w:rsidRDefault="007F2F99" w:rsidP="00290C74"/>
    <w:sectPr w:rsidR="007F2F99" w:rsidSect="00CA74A9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65BB" w14:textId="77777777" w:rsidR="008F1AAA" w:rsidRDefault="008F1AAA">
      <w:r>
        <w:separator/>
      </w:r>
    </w:p>
    <w:p w14:paraId="18CDAEBF" w14:textId="77777777" w:rsidR="008F1AAA" w:rsidRDefault="008F1AAA"/>
  </w:endnote>
  <w:endnote w:type="continuationSeparator" w:id="0">
    <w:p w14:paraId="42DFBA79" w14:textId="77777777" w:rsidR="008F1AAA" w:rsidRDefault="008F1AAA">
      <w:r>
        <w:continuationSeparator/>
      </w:r>
    </w:p>
    <w:p w14:paraId="1C017A78" w14:textId="77777777" w:rsidR="008F1AAA" w:rsidRDefault="008F1A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51FDC504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AF0DAD">
      <w:t>24</w:t>
    </w:r>
    <w:r>
      <w:t>.</w:t>
    </w:r>
    <w:r w:rsidR="00037141">
      <w:t>0</w:t>
    </w:r>
    <w:r w:rsidR="00830D1D">
      <w:t>5</w:t>
    </w:r>
    <w:r>
      <w:t>.202</w:t>
    </w:r>
    <w:r w:rsidR="00037141">
      <w:t>2</w:t>
    </w:r>
    <w:r>
      <w:t xml:space="preserve"> </w:t>
    </w:r>
  </w:p>
  <w:p w14:paraId="20296960" w14:textId="77777777" w:rsidR="00290C74" w:rsidRDefault="00290C74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3A56" w14:textId="77777777" w:rsidR="008F1AAA" w:rsidRDefault="008F1AAA">
      <w:r>
        <w:separator/>
      </w:r>
    </w:p>
    <w:p w14:paraId="6FA9B2FB" w14:textId="77777777" w:rsidR="008F1AAA" w:rsidRDefault="008F1AAA"/>
  </w:footnote>
  <w:footnote w:type="continuationSeparator" w:id="0">
    <w:p w14:paraId="40908870" w14:textId="77777777" w:rsidR="008F1AAA" w:rsidRDefault="008F1AAA">
      <w:r>
        <w:continuationSeparator/>
      </w:r>
    </w:p>
    <w:p w14:paraId="03CF12D9" w14:textId="77777777" w:rsidR="008F1AAA" w:rsidRDefault="008F1A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27D"/>
    <w:multiLevelType w:val="hybridMultilevel"/>
    <w:tmpl w:val="BD480788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90213"/>
    <w:multiLevelType w:val="multilevel"/>
    <w:tmpl w:val="C33EC3A0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2" w15:restartNumberingAfterBreak="0">
    <w:nsid w:val="19336616"/>
    <w:multiLevelType w:val="hybridMultilevel"/>
    <w:tmpl w:val="71DA332A"/>
    <w:lvl w:ilvl="0" w:tplc="0407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22315CE8"/>
    <w:multiLevelType w:val="hybridMultilevel"/>
    <w:tmpl w:val="0E96E910"/>
    <w:lvl w:ilvl="0" w:tplc="0407000F">
      <w:start w:val="1"/>
      <w:numFmt w:val="decimal"/>
      <w:lvlText w:val="%1."/>
      <w:lvlJc w:val="left"/>
      <w:pPr>
        <w:ind w:left="1446" w:hanging="360"/>
      </w:pPr>
    </w:lvl>
    <w:lvl w:ilvl="1" w:tplc="04070019" w:tentative="1">
      <w:start w:val="1"/>
      <w:numFmt w:val="lowerLetter"/>
      <w:lvlText w:val="%2."/>
      <w:lvlJc w:val="left"/>
      <w:pPr>
        <w:ind w:left="2166" w:hanging="360"/>
      </w:pPr>
    </w:lvl>
    <w:lvl w:ilvl="2" w:tplc="0407001B" w:tentative="1">
      <w:start w:val="1"/>
      <w:numFmt w:val="lowerRoman"/>
      <w:lvlText w:val="%3."/>
      <w:lvlJc w:val="right"/>
      <w:pPr>
        <w:ind w:left="2886" w:hanging="180"/>
      </w:pPr>
    </w:lvl>
    <w:lvl w:ilvl="3" w:tplc="0407000F" w:tentative="1">
      <w:start w:val="1"/>
      <w:numFmt w:val="decimal"/>
      <w:lvlText w:val="%4."/>
      <w:lvlJc w:val="left"/>
      <w:pPr>
        <w:ind w:left="3606" w:hanging="360"/>
      </w:pPr>
    </w:lvl>
    <w:lvl w:ilvl="4" w:tplc="04070019" w:tentative="1">
      <w:start w:val="1"/>
      <w:numFmt w:val="lowerLetter"/>
      <w:lvlText w:val="%5."/>
      <w:lvlJc w:val="left"/>
      <w:pPr>
        <w:ind w:left="4326" w:hanging="360"/>
      </w:pPr>
    </w:lvl>
    <w:lvl w:ilvl="5" w:tplc="0407001B" w:tentative="1">
      <w:start w:val="1"/>
      <w:numFmt w:val="lowerRoman"/>
      <w:lvlText w:val="%6."/>
      <w:lvlJc w:val="right"/>
      <w:pPr>
        <w:ind w:left="5046" w:hanging="180"/>
      </w:pPr>
    </w:lvl>
    <w:lvl w:ilvl="6" w:tplc="0407000F" w:tentative="1">
      <w:start w:val="1"/>
      <w:numFmt w:val="decimal"/>
      <w:lvlText w:val="%7."/>
      <w:lvlJc w:val="left"/>
      <w:pPr>
        <w:ind w:left="5766" w:hanging="360"/>
      </w:pPr>
    </w:lvl>
    <w:lvl w:ilvl="7" w:tplc="04070019" w:tentative="1">
      <w:start w:val="1"/>
      <w:numFmt w:val="lowerLetter"/>
      <w:lvlText w:val="%8."/>
      <w:lvlJc w:val="left"/>
      <w:pPr>
        <w:ind w:left="6486" w:hanging="360"/>
      </w:pPr>
    </w:lvl>
    <w:lvl w:ilvl="8" w:tplc="0407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228462A9"/>
    <w:multiLevelType w:val="hybridMultilevel"/>
    <w:tmpl w:val="064E3DB8"/>
    <w:lvl w:ilvl="0" w:tplc="59C8EB00">
      <w:start w:val="1"/>
      <w:numFmt w:val="bullet"/>
      <w:lvlText w:val="-"/>
      <w:lvlJc w:val="left"/>
      <w:pPr>
        <w:ind w:left="107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674385F"/>
    <w:multiLevelType w:val="hybridMultilevel"/>
    <w:tmpl w:val="9DF41D90"/>
    <w:lvl w:ilvl="0" w:tplc="0407000F">
      <w:start w:val="1"/>
      <w:numFmt w:val="decimal"/>
      <w:lvlText w:val="%1."/>
      <w:lvlJc w:val="left"/>
      <w:pPr>
        <w:ind w:left="1222" w:hanging="360"/>
      </w:pPr>
    </w:lvl>
    <w:lvl w:ilvl="1" w:tplc="04070019">
      <w:start w:val="1"/>
      <w:numFmt w:val="lowerLetter"/>
      <w:lvlText w:val="%2."/>
      <w:lvlJc w:val="left"/>
      <w:pPr>
        <w:ind w:left="1942" w:hanging="360"/>
      </w:pPr>
    </w:lvl>
    <w:lvl w:ilvl="2" w:tplc="0407001B">
      <w:start w:val="1"/>
      <w:numFmt w:val="lowerRoman"/>
      <w:lvlText w:val="%3."/>
      <w:lvlJc w:val="right"/>
      <w:pPr>
        <w:ind w:left="2662" w:hanging="180"/>
      </w:pPr>
    </w:lvl>
    <w:lvl w:ilvl="3" w:tplc="0407000F" w:tentative="1">
      <w:start w:val="1"/>
      <w:numFmt w:val="decimal"/>
      <w:lvlText w:val="%4."/>
      <w:lvlJc w:val="left"/>
      <w:pPr>
        <w:ind w:left="3382" w:hanging="360"/>
      </w:pPr>
    </w:lvl>
    <w:lvl w:ilvl="4" w:tplc="04070019" w:tentative="1">
      <w:start w:val="1"/>
      <w:numFmt w:val="lowerLetter"/>
      <w:lvlText w:val="%5."/>
      <w:lvlJc w:val="left"/>
      <w:pPr>
        <w:ind w:left="4102" w:hanging="360"/>
      </w:pPr>
    </w:lvl>
    <w:lvl w:ilvl="5" w:tplc="0407001B" w:tentative="1">
      <w:start w:val="1"/>
      <w:numFmt w:val="lowerRoman"/>
      <w:lvlText w:val="%6."/>
      <w:lvlJc w:val="right"/>
      <w:pPr>
        <w:ind w:left="4822" w:hanging="180"/>
      </w:pPr>
    </w:lvl>
    <w:lvl w:ilvl="6" w:tplc="0407000F" w:tentative="1">
      <w:start w:val="1"/>
      <w:numFmt w:val="decimal"/>
      <w:lvlText w:val="%7."/>
      <w:lvlJc w:val="left"/>
      <w:pPr>
        <w:ind w:left="5542" w:hanging="360"/>
      </w:pPr>
    </w:lvl>
    <w:lvl w:ilvl="7" w:tplc="04070019" w:tentative="1">
      <w:start w:val="1"/>
      <w:numFmt w:val="lowerLetter"/>
      <w:lvlText w:val="%8."/>
      <w:lvlJc w:val="left"/>
      <w:pPr>
        <w:ind w:left="6262" w:hanging="360"/>
      </w:pPr>
    </w:lvl>
    <w:lvl w:ilvl="8" w:tplc="0407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 w15:restartNumberingAfterBreak="0">
    <w:nsid w:val="3AD1126E"/>
    <w:multiLevelType w:val="hybridMultilevel"/>
    <w:tmpl w:val="6882AC60"/>
    <w:lvl w:ilvl="0" w:tplc="0407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34138FC"/>
    <w:multiLevelType w:val="multilevel"/>
    <w:tmpl w:val="D00CDF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76" w:hanging="1440"/>
      </w:pPr>
      <w:rPr>
        <w:rFonts w:hint="default"/>
      </w:rPr>
    </w:lvl>
  </w:abstractNum>
  <w:abstractNum w:abstractNumId="9" w15:restartNumberingAfterBreak="0">
    <w:nsid w:val="6A075C3B"/>
    <w:multiLevelType w:val="hybridMultilevel"/>
    <w:tmpl w:val="483C8742"/>
    <w:lvl w:ilvl="0" w:tplc="0400BAC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2041127683">
    <w:abstractNumId w:val="7"/>
  </w:num>
  <w:num w:numId="2" w16cid:durableId="386535361">
    <w:abstractNumId w:val="9"/>
  </w:num>
  <w:num w:numId="3" w16cid:durableId="666637069">
    <w:abstractNumId w:val="0"/>
  </w:num>
  <w:num w:numId="4" w16cid:durableId="316618897">
    <w:abstractNumId w:val="8"/>
  </w:num>
  <w:num w:numId="5" w16cid:durableId="1779057709">
    <w:abstractNumId w:val="1"/>
  </w:num>
  <w:num w:numId="6" w16cid:durableId="288904494">
    <w:abstractNumId w:val="2"/>
  </w:num>
  <w:num w:numId="7" w16cid:durableId="13729658">
    <w:abstractNumId w:val="5"/>
  </w:num>
  <w:num w:numId="8" w16cid:durableId="1260918102">
    <w:abstractNumId w:val="4"/>
  </w:num>
  <w:num w:numId="9" w16cid:durableId="237449840">
    <w:abstractNumId w:val="6"/>
  </w:num>
  <w:num w:numId="10" w16cid:durableId="211813899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03536"/>
    <w:rsid w:val="00006EC4"/>
    <w:rsid w:val="000143B9"/>
    <w:rsid w:val="0001557C"/>
    <w:rsid w:val="00037141"/>
    <w:rsid w:val="00047B6C"/>
    <w:rsid w:val="000962D0"/>
    <w:rsid w:val="000A0B32"/>
    <w:rsid w:val="000A164F"/>
    <w:rsid w:val="000A223D"/>
    <w:rsid w:val="000C1EF1"/>
    <w:rsid w:val="000D2CF6"/>
    <w:rsid w:val="000D5399"/>
    <w:rsid w:val="000E25C9"/>
    <w:rsid w:val="000F38CF"/>
    <w:rsid w:val="000F5BED"/>
    <w:rsid w:val="00117F74"/>
    <w:rsid w:val="00145A51"/>
    <w:rsid w:val="00160AF9"/>
    <w:rsid w:val="00175C40"/>
    <w:rsid w:val="00177805"/>
    <w:rsid w:val="001912B2"/>
    <w:rsid w:val="001B4DCC"/>
    <w:rsid w:val="001B61FE"/>
    <w:rsid w:val="001D0095"/>
    <w:rsid w:val="001D2CA8"/>
    <w:rsid w:val="001D6E5A"/>
    <w:rsid w:val="001E4561"/>
    <w:rsid w:val="00200677"/>
    <w:rsid w:val="002030E7"/>
    <w:rsid w:val="00204557"/>
    <w:rsid w:val="00215D27"/>
    <w:rsid w:val="00235F54"/>
    <w:rsid w:val="00242DA3"/>
    <w:rsid w:val="00264BFC"/>
    <w:rsid w:val="00290347"/>
    <w:rsid w:val="00290C74"/>
    <w:rsid w:val="002A0044"/>
    <w:rsid w:val="002A0BEE"/>
    <w:rsid w:val="002D46EE"/>
    <w:rsid w:val="002E3BD5"/>
    <w:rsid w:val="002F6D4D"/>
    <w:rsid w:val="00303EAA"/>
    <w:rsid w:val="003147E6"/>
    <w:rsid w:val="00340A73"/>
    <w:rsid w:val="003517F4"/>
    <w:rsid w:val="0035442E"/>
    <w:rsid w:val="00355CC6"/>
    <w:rsid w:val="003608C6"/>
    <w:rsid w:val="003650EA"/>
    <w:rsid w:val="00386068"/>
    <w:rsid w:val="00397000"/>
    <w:rsid w:val="00397C06"/>
    <w:rsid w:val="003A445F"/>
    <w:rsid w:val="003A4FE1"/>
    <w:rsid w:val="003C0801"/>
    <w:rsid w:val="003C2D7B"/>
    <w:rsid w:val="003F66FA"/>
    <w:rsid w:val="00402486"/>
    <w:rsid w:val="004050F8"/>
    <w:rsid w:val="0040646F"/>
    <w:rsid w:val="004224CB"/>
    <w:rsid w:val="0043570C"/>
    <w:rsid w:val="00474746"/>
    <w:rsid w:val="004823AF"/>
    <w:rsid w:val="0048393D"/>
    <w:rsid w:val="004D5282"/>
    <w:rsid w:val="004E2A23"/>
    <w:rsid w:val="004F0E9B"/>
    <w:rsid w:val="004F562B"/>
    <w:rsid w:val="004F5A1A"/>
    <w:rsid w:val="004F6140"/>
    <w:rsid w:val="00503C9F"/>
    <w:rsid w:val="005056F0"/>
    <w:rsid w:val="005072B9"/>
    <w:rsid w:val="00515372"/>
    <w:rsid w:val="0052164F"/>
    <w:rsid w:val="00531D5A"/>
    <w:rsid w:val="00547E56"/>
    <w:rsid w:val="00553FD6"/>
    <w:rsid w:val="0056311B"/>
    <w:rsid w:val="00574CBC"/>
    <w:rsid w:val="00595612"/>
    <w:rsid w:val="005A54FA"/>
    <w:rsid w:val="005B2EAF"/>
    <w:rsid w:val="005B3755"/>
    <w:rsid w:val="005C325D"/>
    <w:rsid w:val="005C3D1E"/>
    <w:rsid w:val="005C5412"/>
    <w:rsid w:val="00614C15"/>
    <w:rsid w:val="00616F8E"/>
    <w:rsid w:val="006255BD"/>
    <w:rsid w:val="00630D2E"/>
    <w:rsid w:val="006330D2"/>
    <w:rsid w:val="0064330D"/>
    <w:rsid w:val="006759F9"/>
    <w:rsid w:val="006809FA"/>
    <w:rsid w:val="00685902"/>
    <w:rsid w:val="00690430"/>
    <w:rsid w:val="006A37A4"/>
    <w:rsid w:val="006B14FC"/>
    <w:rsid w:val="006C254A"/>
    <w:rsid w:val="006D4871"/>
    <w:rsid w:val="006D54BF"/>
    <w:rsid w:val="006D67A2"/>
    <w:rsid w:val="006E09B8"/>
    <w:rsid w:val="006E67C4"/>
    <w:rsid w:val="006F2718"/>
    <w:rsid w:val="00703348"/>
    <w:rsid w:val="0070667C"/>
    <w:rsid w:val="007122DE"/>
    <w:rsid w:val="00721719"/>
    <w:rsid w:val="007416D6"/>
    <w:rsid w:val="00755E85"/>
    <w:rsid w:val="00771FBE"/>
    <w:rsid w:val="007824CA"/>
    <w:rsid w:val="007931CB"/>
    <w:rsid w:val="007B1A35"/>
    <w:rsid w:val="007C1849"/>
    <w:rsid w:val="007D28BA"/>
    <w:rsid w:val="007D770B"/>
    <w:rsid w:val="007F2F99"/>
    <w:rsid w:val="007F4B9C"/>
    <w:rsid w:val="007F6D58"/>
    <w:rsid w:val="00830D1D"/>
    <w:rsid w:val="008355F4"/>
    <w:rsid w:val="008400AB"/>
    <w:rsid w:val="00850F02"/>
    <w:rsid w:val="00852FCF"/>
    <w:rsid w:val="0089087A"/>
    <w:rsid w:val="00894AAE"/>
    <w:rsid w:val="008C6896"/>
    <w:rsid w:val="008F1AAA"/>
    <w:rsid w:val="0090428B"/>
    <w:rsid w:val="00905FA1"/>
    <w:rsid w:val="00946B86"/>
    <w:rsid w:val="00947A0A"/>
    <w:rsid w:val="0095341D"/>
    <w:rsid w:val="00956440"/>
    <w:rsid w:val="009831BE"/>
    <w:rsid w:val="009A2C7A"/>
    <w:rsid w:val="009B6E96"/>
    <w:rsid w:val="009C2586"/>
    <w:rsid w:val="009C4545"/>
    <w:rsid w:val="009C4CD5"/>
    <w:rsid w:val="009D39A6"/>
    <w:rsid w:val="009D6EDD"/>
    <w:rsid w:val="009F2ED4"/>
    <w:rsid w:val="009F4FFF"/>
    <w:rsid w:val="00A10AEF"/>
    <w:rsid w:val="00A368D1"/>
    <w:rsid w:val="00A53936"/>
    <w:rsid w:val="00A54BAD"/>
    <w:rsid w:val="00A63156"/>
    <w:rsid w:val="00A638EC"/>
    <w:rsid w:val="00A63A7F"/>
    <w:rsid w:val="00A70C22"/>
    <w:rsid w:val="00A72517"/>
    <w:rsid w:val="00A812CD"/>
    <w:rsid w:val="00A8474B"/>
    <w:rsid w:val="00A94114"/>
    <w:rsid w:val="00A94C93"/>
    <w:rsid w:val="00AA133F"/>
    <w:rsid w:val="00AB1E67"/>
    <w:rsid w:val="00AE1FAD"/>
    <w:rsid w:val="00AE66B5"/>
    <w:rsid w:val="00AF0DAD"/>
    <w:rsid w:val="00AF5C00"/>
    <w:rsid w:val="00B00AC5"/>
    <w:rsid w:val="00B05A7F"/>
    <w:rsid w:val="00B10245"/>
    <w:rsid w:val="00B2553C"/>
    <w:rsid w:val="00B5713A"/>
    <w:rsid w:val="00B67BCD"/>
    <w:rsid w:val="00B72DF7"/>
    <w:rsid w:val="00B7747E"/>
    <w:rsid w:val="00BB5D86"/>
    <w:rsid w:val="00BC0A82"/>
    <w:rsid w:val="00BC4906"/>
    <w:rsid w:val="00BD5283"/>
    <w:rsid w:val="00BE0195"/>
    <w:rsid w:val="00BE1A32"/>
    <w:rsid w:val="00BE1B03"/>
    <w:rsid w:val="00BE52AF"/>
    <w:rsid w:val="00C10F9D"/>
    <w:rsid w:val="00C11338"/>
    <w:rsid w:val="00C114D9"/>
    <w:rsid w:val="00C1480A"/>
    <w:rsid w:val="00C15485"/>
    <w:rsid w:val="00C17E8E"/>
    <w:rsid w:val="00C20013"/>
    <w:rsid w:val="00C200C1"/>
    <w:rsid w:val="00C33179"/>
    <w:rsid w:val="00C4234F"/>
    <w:rsid w:val="00C454DA"/>
    <w:rsid w:val="00C52189"/>
    <w:rsid w:val="00C65469"/>
    <w:rsid w:val="00C7116E"/>
    <w:rsid w:val="00C74EC7"/>
    <w:rsid w:val="00C7622F"/>
    <w:rsid w:val="00C925A9"/>
    <w:rsid w:val="00C96829"/>
    <w:rsid w:val="00CA3A82"/>
    <w:rsid w:val="00CA74A9"/>
    <w:rsid w:val="00CB1C65"/>
    <w:rsid w:val="00CB3CE7"/>
    <w:rsid w:val="00CC595B"/>
    <w:rsid w:val="00CC7BFF"/>
    <w:rsid w:val="00CF0906"/>
    <w:rsid w:val="00CF5249"/>
    <w:rsid w:val="00D0268F"/>
    <w:rsid w:val="00D04805"/>
    <w:rsid w:val="00D07541"/>
    <w:rsid w:val="00D079FD"/>
    <w:rsid w:val="00D11A9A"/>
    <w:rsid w:val="00D51F5E"/>
    <w:rsid w:val="00D5350B"/>
    <w:rsid w:val="00D84E65"/>
    <w:rsid w:val="00D965F7"/>
    <w:rsid w:val="00DC4FD4"/>
    <w:rsid w:val="00DD4F20"/>
    <w:rsid w:val="00E021A8"/>
    <w:rsid w:val="00E40F4B"/>
    <w:rsid w:val="00E4178F"/>
    <w:rsid w:val="00E43AA0"/>
    <w:rsid w:val="00E43E97"/>
    <w:rsid w:val="00E515C0"/>
    <w:rsid w:val="00E611E1"/>
    <w:rsid w:val="00E65EA0"/>
    <w:rsid w:val="00E75530"/>
    <w:rsid w:val="00E82114"/>
    <w:rsid w:val="00E91402"/>
    <w:rsid w:val="00E93C6A"/>
    <w:rsid w:val="00EB4079"/>
    <w:rsid w:val="00EC484E"/>
    <w:rsid w:val="00EE583A"/>
    <w:rsid w:val="00EE5DA3"/>
    <w:rsid w:val="00F37C24"/>
    <w:rsid w:val="00F41333"/>
    <w:rsid w:val="00F5192E"/>
    <w:rsid w:val="00F60AF0"/>
    <w:rsid w:val="00F83F7E"/>
    <w:rsid w:val="00F9069F"/>
    <w:rsid w:val="00F92737"/>
    <w:rsid w:val="00FA7B72"/>
    <w:rsid w:val="00FB5E89"/>
    <w:rsid w:val="00FB73D2"/>
    <w:rsid w:val="00FB7A96"/>
    <w:rsid w:val="00FC58C2"/>
    <w:rsid w:val="00FE064B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1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0317CC"/>
    <w:rsid w:val="0006210F"/>
    <w:rsid w:val="002B7C5B"/>
    <w:rsid w:val="003E50C1"/>
    <w:rsid w:val="003F4FE5"/>
    <w:rsid w:val="003F571C"/>
    <w:rsid w:val="00437E38"/>
    <w:rsid w:val="0052489F"/>
    <w:rsid w:val="00530244"/>
    <w:rsid w:val="00591261"/>
    <w:rsid w:val="005B2257"/>
    <w:rsid w:val="006556C8"/>
    <w:rsid w:val="006E5384"/>
    <w:rsid w:val="0074099F"/>
    <w:rsid w:val="007528D3"/>
    <w:rsid w:val="007A4A66"/>
    <w:rsid w:val="0080370F"/>
    <w:rsid w:val="008304C7"/>
    <w:rsid w:val="009173AC"/>
    <w:rsid w:val="009C7AC5"/>
    <w:rsid w:val="00A357E8"/>
    <w:rsid w:val="00AD1A26"/>
    <w:rsid w:val="00AF1C09"/>
    <w:rsid w:val="00B212A1"/>
    <w:rsid w:val="00BE5EB7"/>
    <w:rsid w:val="00C43FBD"/>
    <w:rsid w:val="00C81290"/>
    <w:rsid w:val="00E154E2"/>
    <w:rsid w:val="00F74313"/>
    <w:rsid w:val="00F9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1</Pages>
  <Words>1895</Words>
  <Characters>11939</Characters>
  <Application>Microsoft Office Word</Application>
  <DocSecurity>0</DocSecurity>
  <Lines>99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32</cp:revision>
  <cp:lastPrinted>2022-05-24T21:08:00Z</cp:lastPrinted>
  <dcterms:created xsi:type="dcterms:W3CDTF">2021-10-27T06:45:00Z</dcterms:created>
  <dcterms:modified xsi:type="dcterms:W3CDTF">2022-05-24T21:09:00Z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
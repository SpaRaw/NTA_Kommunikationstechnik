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D1DF1" w14:textId="72D73B4C" w:rsidR="00A638EC" w:rsidRPr="005056F0" w:rsidRDefault="00A638EC" w:rsidP="00264BFC">
      <w:pPr>
        <w:pStyle w:val="Untertitel"/>
        <w:jc w:val="center"/>
      </w:pPr>
    </w:p>
    <w:p w14:paraId="66D28841" w14:textId="73C371EB" w:rsidR="00A638EC" w:rsidRPr="005056F0" w:rsidRDefault="00BC0A82" w:rsidP="00A638EC">
      <w:pPr>
        <w:pStyle w:val="Untertitel"/>
      </w:pPr>
      <w:sdt>
        <w:sdtPr>
          <w:alias w:val="Datum eingeben:"/>
          <w:tag w:val="Datum eingeben:"/>
          <w:id w:val="-664086759"/>
          <w:placeholder>
            <w:docPart w:val="849ECD351341419BA9BF206DEFB7CE1B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6B14FC">
            <w:t>2</w:t>
          </w:r>
          <w:r w:rsidR="00037141">
            <w:t>6</w:t>
          </w:r>
          <w:r w:rsidR="000D5399">
            <w:t>.</w:t>
          </w:r>
          <w:r w:rsidR="00037141">
            <w:t>01</w:t>
          </w:r>
          <w:r w:rsidR="000D5399">
            <w:t>.2021 KW:</w:t>
          </w:r>
          <w:r w:rsidR="00037141">
            <w:t>04</w:t>
          </w:r>
        </w:sdtContent>
      </w:sdt>
    </w:p>
    <w:p w14:paraId="35C2206C" w14:textId="2EE5430B" w:rsidR="00A638EC" w:rsidRPr="005056F0" w:rsidRDefault="00A638EC" w:rsidP="00A638EC">
      <w:pPr>
        <w:pStyle w:val="Logo"/>
      </w:pPr>
    </w:p>
    <w:sdt>
      <w:sdtPr>
        <w:alias w:val="Titel eingeben:"/>
        <w:tag w:val=""/>
        <w:id w:val="390237733"/>
        <w:placeholder>
          <w:docPart w:val="20725D9FA65F4FA28F3F03A6F4A1D5E4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73629DE8" w14:textId="1410C511" w:rsidR="00A638EC" w:rsidRPr="005056F0" w:rsidRDefault="00264BFC" w:rsidP="00A638EC">
          <w:pPr>
            <w:pStyle w:val="Titel"/>
          </w:pPr>
          <w:r>
            <w:t>Protokoll</w:t>
          </w:r>
        </w:p>
      </w:sdtContent>
    </w:sdt>
    <w:sdt>
      <w:sdtPr>
        <w:alias w:val="Untertitel eingeben:"/>
        <w:tag w:val="Untertitel eingeben:"/>
        <w:id w:val="1134748392"/>
        <w:placeholder>
          <w:docPart w:val="EFF9C92F55F445F9858A58759F21AFE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1A4FB229" w14:textId="0A8707D9" w:rsidR="00A638EC" w:rsidRPr="005056F0" w:rsidRDefault="00264BFC" w:rsidP="00264BFC">
          <w:pPr>
            <w:pStyle w:val="Untertitel"/>
          </w:pPr>
          <w:r>
            <w:t>Kommunikationstechnik Praktikum</w:t>
          </w:r>
        </w:p>
      </w:sdtContent>
    </w:sdt>
    <w:p w14:paraId="6AA2E143" w14:textId="7CF68021" w:rsidR="00264BFC" w:rsidRDefault="00264BFC" w:rsidP="00E43AA0">
      <w:pPr>
        <w:pStyle w:val="Kontaktinfos"/>
        <w:jc w:val="center"/>
      </w:pPr>
    </w:p>
    <w:p w14:paraId="179E72B8" w14:textId="7B99CDB8" w:rsidR="00264BFC" w:rsidRDefault="00264BFC" w:rsidP="00290347">
      <w:pPr>
        <w:pStyle w:val="Kontaktinfos"/>
      </w:pPr>
      <w:r>
        <w:t>Leiter: Herr Maulhardt</w:t>
      </w:r>
    </w:p>
    <w:p w14:paraId="5676065A" w14:textId="77777777" w:rsidR="00E43AA0" w:rsidRDefault="00E43AA0" w:rsidP="00290347">
      <w:pPr>
        <w:pStyle w:val="Kontaktinfos"/>
      </w:pPr>
    </w:p>
    <w:p w14:paraId="100A00AE" w14:textId="56A1B30D" w:rsidR="00E43AA0" w:rsidRDefault="00E43AA0" w:rsidP="00CC595B">
      <w:pPr>
        <w:pStyle w:val="Kontaktinfos"/>
      </w:pPr>
      <w:r>
        <w:t>protokollanten:</w:t>
      </w:r>
    </w:p>
    <w:p w14:paraId="16E5EF7B" w14:textId="365103F7" w:rsidR="00E43AA0" w:rsidRDefault="00E43AA0" w:rsidP="00E43AA0">
      <w:pPr>
        <w:pStyle w:val="Kontaktinfos"/>
      </w:pPr>
      <w:r>
        <w:t>Müller Kor</w:t>
      </w:r>
      <w:r w:rsidR="00037141">
        <w:t>b</w:t>
      </w:r>
      <w:r>
        <w:t>inian</w:t>
      </w:r>
    </w:p>
    <w:p w14:paraId="5DEAE698" w14:textId="77777777" w:rsidR="00E43AA0" w:rsidRDefault="00E43AA0" w:rsidP="00E43AA0">
      <w:pPr>
        <w:pStyle w:val="Kontaktinfos"/>
      </w:pPr>
    </w:p>
    <w:p w14:paraId="5B784E7A" w14:textId="74529A3A" w:rsidR="00E43AA0" w:rsidRDefault="00264BFC" w:rsidP="00E43AA0">
      <w:pPr>
        <w:pStyle w:val="Kontaktinfos"/>
      </w:pPr>
      <w:r>
        <w:t xml:space="preserve">Praktikumseinheit: </w:t>
      </w:r>
      <w:r w:rsidR="00037141">
        <w:t>17</w:t>
      </w:r>
    </w:p>
    <w:p w14:paraId="332B19D1" w14:textId="179D2C97" w:rsidR="00264BFC" w:rsidRDefault="00264BFC" w:rsidP="00290347">
      <w:pPr>
        <w:pStyle w:val="Kontaktinfos"/>
      </w:pPr>
      <w:r>
        <w:t>Gruppe: B</w:t>
      </w:r>
    </w:p>
    <w:p w14:paraId="03C44865" w14:textId="77777777" w:rsidR="00E43AA0" w:rsidRDefault="00E43AA0" w:rsidP="00290347">
      <w:pPr>
        <w:pStyle w:val="Kontaktinfos"/>
      </w:pPr>
    </w:p>
    <w:p w14:paraId="46E4DA18" w14:textId="00F0F0C2" w:rsidR="00264BFC" w:rsidRDefault="00264BFC" w:rsidP="00290347">
      <w:pPr>
        <w:pStyle w:val="Kontaktinfos"/>
      </w:pPr>
      <w:r>
        <w:t xml:space="preserve">thema: </w:t>
      </w:r>
      <w:r w:rsidR="00037141">
        <w:t>CHrashkurs HTML/CSS teil 1</w:t>
      </w:r>
    </w:p>
    <w:p w14:paraId="502979B5" w14:textId="77777777" w:rsidR="00F92737" w:rsidRDefault="00F92737" w:rsidP="00290347">
      <w:pPr>
        <w:pStyle w:val="Kontaktinfos"/>
      </w:pPr>
    </w:p>
    <w:p w14:paraId="35032E2C" w14:textId="77777777" w:rsidR="00264BFC" w:rsidRDefault="00264BFC">
      <w:pPr>
        <w:spacing w:before="0" w:after="240" w:line="252" w:lineRule="auto"/>
        <w:ind w:left="0" w:right="0"/>
        <w:rPr>
          <w:caps/>
        </w:rPr>
      </w:pPr>
      <w:r>
        <w:br w:type="page"/>
      </w:r>
    </w:p>
    <w:p w14:paraId="1DB79AB5" w14:textId="3BD4CD2D" w:rsidR="000D2CF6" w:rsidRDefault="000D5399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91007565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Website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7B6CA67" w14:textId="0395FD79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6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_Toc91007566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2A7F912F" w14:textId="584D7C10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7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_Toc91007567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2</w:t>
        </w:r>
        <w:r w:rsidR="000D2CF6">
          <w:rPr>
            <w:noProof/>
            <w:webHidden/>
          </w:rPr>
          <w:fldChar w:fldCharType="end"/>
        </w:r>
      </w:hyperlink>
    </w:p>
    <w:p w14:paraId="7AF181A7" w14:textId="447CA886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8" w:history="1">
        <w:r w:rsidR="000D2CF6" w:rsidRPr="00104053">
          <w:rPr>
            <w:rStyle w:val="Hyperlink"/>
            <w:noProof/>
          </w:rPr>
          <w:t>3.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_Toc91007568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3</w:t>
        </w:r>
        <w:r w:rsidR="000D2CF6">
          <w:rPr>
            <w:noProof/>
            <w:webHidden/>
          </w:rPr>
          <w:fldChar w:fldCharType="end"/>
        </w:r>
      </w:hyperlink>
    </w:p>
    <w:p w14:paraId="1E07CBBF" w14:textId="7FE89742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69" w:history="1">
        <w:r w:rsidR="000D2CF6" w:rsidRPr="00104053">
          <w:rPr>
            <w:rStyle w:val="Hyperlink"/>
            <w:noProof/>
          </w:rPr>
          <w:t>4.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_Toc91007569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2C201D67" w14:textId="28ABFE8F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0" w:history="1">
        <w:r w:rsidR="000D2CF6" w:rsidRPr="00104053">
          <w:rPr>
            <w:rStyle w:val="Hyperlink"/>
            <w:noProof/>
          </w:rPr>
          <w:t>5.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_Toc91007570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6714C90A" w14:textId="77B97B90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1" w:history="1">
        <w:r w:rsidR="000D2CF6" w:rsidRPr="00104053">
          <w:rPr>
            <w:rStyle w:val="Hyperlink"/>
            <w:noProof/>
          </w:rPr>
          <w:t>6.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_Toc91007571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4</w:t>
        </w:r>
        <w:r w:rsidR="000D2CF6">
          <w:rPr>
            <w:noProof/>
            <w:webHidden/>
          </w:rPr>
          <w:fldChar w:fldCharType="end"/>
        </w:r>
      </w:hyperlink>
    </w:p>
    <w:p w14:paraId="23716F8F" w14:textId="4B80EE80" w:rsidR="000D2CF6" w:rsidRDefault="00BC0A82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2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Verbesserung der Klausur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_Toc91007572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51D17C24" w14:textId="3FBB4E57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3" w:history="1">
        <w:r w:rsidR="000D2CF6" w:rsidRPr="00104053">
          <w:rPr>
            <w:rStyle w:val="Hyperlink"/>
            <w:noProof/>
          </w:rPr>
          <w:t>1.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_Toc91007573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6C945DF2" w14:textId="4EEF06D2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4" w:history="1">
        <w:r w:rsidR="000D2CF6" w:rsidRPr="00104053">
          <w:rPr>
            <w:rStyle w:val="Hyperlink"/>
            <w:noProof/>
          </w:rPr>
          <w:t>2.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_Toc91007574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12E50A32" w14:textId="78E469FE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left" w:pos="840"/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5" w:history="1">
        <w:r w:rsidR="000D2CF6" w:rsidRPr="00104053">
          <w:rPr>
            <w:rStyle w:val="Hyperlink"/>
            <w:noProof/>
          </w:rPr>
          <w:t>8.</w:t>
        </w:r>
        <w:r w:rsidR="000D2CF6">
          <w:rPr>
            <w:rFonts w:cstheme="minorBidi"/>
            <w:i w:val="0"/>
            <w:iC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Aufgabe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_Toc91007575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5</w:t>
        </w:r>
        <w:r w:rsidR="000D2CF6">
          <w:rPr>
            <w:noProof/>
            <w:webHidden/>
          </w:rPr>
          <w:fldChar w:fldCharType="end"/>
        </w:r>
      </w:hyperlink>
    </w:p>
    <w:p w14:paraId="77C4EE9C" w14:textId="765A2A4E" w:rsidR="000D2CF6" w:rsidRDefault="00BC0A82" w:rsidP="00037141">
      <w:pPr>
        <w:pStyle w:val="Verzeichnis2"/>
        <w:pBdr>
          <w:top w:val="single" w:sz="4" w:space="0" w:color="B85A22" w:themeColor="accent2" w:themeShade="BF"/>
        </w:pBdr>
        <w:tabs>
          <w:tab w:val="left" w:pos="630"/>
          <w:tab w:val="right" w:leader="dot" w:pos="9016"/>
        </w:tabs>
        <w:rPr>
          <w:rFonts w:cstheme="minorBidi"/>
          <w:smallCap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6" w:history="1">
        <w:r w:rsidR="000D2CF6" w:rsidRPr="00104053">
          <w:rPr>
            <w:rStyle w:val="Hyperlink"/>
            <w:noProof/>
          </w:rPr>
          <w:t>3.</w:t>
        </w:r>
        <w:r w:rsidR="000D2CF6">
          <w:rPr>
            <w:rFonts w:cstheme="minorBidi"/>
            <w:smallCaps w:val="0"/>
            <w:noProof/>
            <w:kern w:val="0"/>
            <w:sz w:val="22"/>
            <w:szCs w:val="22"/>
            <w:lang w:eastAsia="de-DE"/>
            <w14:ligatures w14:val="none"/>
          </w:rPr>
          <w:tab/>
        </w:r>
        <w:r w:rsidR="000D2CF6" w:rsidRPr="00104053">
          <w:rPr>
            <w:rStyle w:val="Hyperlink"/>
            <w:noProof/>
          </w:rPr>
          <w:t>Html Script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_Toc91007576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6</w:t>
        </w:r>
        <w:r w:rsidR="000D2CF6">
          <w:rPr>
            <w:noProof/>
            <w:webHidden/>
          </w:rPr>
          <w:fldChar w:fldCharType="end"/>
        </w:r>
      </w:hyperlink>
    </w:p>
    <w:p w14:paraId="5902DDB1" w14:textId="71C9E115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7" w:history="1">
        <w:r w:rsidR="000D2CF6" w:rsidRPr="00104053">
          <w:rPr>
            <w:rStyle w:val="Hyperlink"/>
            <w:noProof/>
          </w:rPr>
          <w:t>hOMPAGE.html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_Toc91007577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6</w:t>
        </w:r>
        <w:r w:rsidR="000D2CF6">
          <w:rPr>
            <w:noProof/>
            <w:webHidden/>
          </w:rPr>
          <w:fldChar w:fldCharType="end"/>
        </w:r>
      </w:hyperlink>
    </w:p>
    <w:p w14:paraId="5DFFB56D" w14:textId="16635FEC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8" w:history="1">
        <w:r w:rsidR="000D2CF6" w:rsidRPr="00104053">
          <w:rPr>
            <w:rStyle w:val="Hyperlink"/>
            <w:noProof/>
          </w:rPr>
          <w:t>Artikel.html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_Toc91007578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7</w:t>
        </w:r>
        <w:r w:rsidR="000D2CF6">
          <w:rPr>
            <w:noProof/>
            <w:webHidden/>
          </w:rPr>
          <w:fldChar w:fldCharType="end"/>
        </w:r>
      </w:hyperlink>
    </w:p>
    <w:p w14:paraId="35E0068B" w14:textId="72F42DDC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79" w:history="1">
        <w:r w:rsidR="000D2CF6" w:rsidRPr="00104053">
          <w:rPr>
            <w:rStyle w:val="Hyperlink"/>
            <w:noProof/>
          </w:rPr>
          <w:t>Kontak.html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_Toc91007579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17</w:t>
        </w:r>
        <w:r w:rsidR="000D2CF6">
          <w:rPr>
            <w:noProof/>
            <w:webHidden/>
          </w:rPr>
          <w:fldChar w:fldCharType="end"/>
        </w:r>
      </w:hyperlink>
    </w:p>
    <w:p w14:paraId="6E67C435" w14:textId="66DE51DF" w:rsidR="000D2CF6" w:rsidRDefault="00BC0A82" w:rsidP="00037141">
      <w:pPr>
        <w:pStyle w:val="Verzeichnis3"/>
        <w:pBdr>
          <w:top w:val="single" w:sz="4" w:space="0" w:color="B85A22" w:themeColor="accent2" w:themeShade="BF"/>
        </w:pBdr>
        <w:tabs>
          <w:tab w:val="right" w:leader="dot" w:pos="9016"/>
        </w:tabs>
        <w:rPr>
          <w:rFonts w:cstheme="minorBidi"/>
          <w:i w:val="0"/>
          <w:iCs w:val="0"/>
          <w:noProof/>
          <w:kern w:val="0"/>
          <w:sz w:val="22"/>
          <w:szCs w:val="22"/>
          <w:lang w:eastAsia="de-DE"/>
          <w14:ligatures w14:val="none"/>
        </w:rPr>
      </w:pPr>
      <w:hyperlink w:anchor="_Toc91007580" w:history="1">
        <w:r w:rsidR="000D2CF6" w:rsidRPr="00104053">
          <w:rPr>
            <w:rStyle w:val="Hyperlink"/>
            <w:noProof/>
          </w:rPr>
          <w:t>Formy.html</w:t>
        </w:r>
        <w:r w:rsidR="000D2CF6">
          <w:rPr>
            <w:noProof/>
            <w:webHidden/>
          </w:rPr>
          <w:tab/>
        </w:r>
        <w:r w:rsidR="000D2CF6">
          <w:rPr>
            <w:noProof/>
            <w:webHidden/>
          </w:rPr>
          <w:fldChar w:fldCharType="begin"/>
        </w:r>
        <w:r w:rsidR="000D2CF6">
          <w:rPr>
            <w:noProof/>
            <w:webHidden/>
          </w:rPr>
          <w:instrText xml:space="preserve"> PAGEREF _Toc91007580 \h </w:instrText>
        </w:r>
        <w:r w:rsidR="000D2CF6">
          <w:rPr>
            <w:noProof/>
            <w:webHidden/>
          </w:rPr>
        </w:r>
        <w:r w:rsidR="000D2CF6">
          <w:rPr>
            <w:noProof/>
            <w:webHidden/>
          </w:rPr>
          <w:fldChar w:fldCharType="separate"/>
        </w:r>
        <w:r w:rsidR="000D2CF6">
          <w:rPr>
            <w:noProof/>
            <w:webHidden/>
          </w:rPr>
          <w:t>19</w:t>
        </w:r>
        <w:r w:rsidR="000D2CF6">
          <w:rPr>
            <w:noProof/>
            <w:webHidden/>
          </w:rPr>
          <w:fldChar w:fldCharType="end"/>
        </w:r>
      </w:hyperlink>
    </w:p>
    <w:p w14:paraId="207FE28E" w14:textId="6ABCD2A3" w:rsidR="00290C74" w:rsidRDefault="000D5399" w:rsidP="00037141">
      <w:pPr>
        <w:pStyle w:val="berschrift2"/>
        <w:pBdr>
          <w:top w:val="single" w:sz="4" w:space="0" w:color="B85A22" w:themeColor="accent2" w:themeShade="BF"/>
        </w:pBdr>
        <w:ind w:left="0"/>
      </w:pPr>
      <w:r>
        <w:fldChar w:fldCharType="end"/>
      </w:r>
    </w:p>
    <w:p w14:paraId="1272445E" w14:textId="44B59860" w:rsidR="00290C74" w:rsidRDefault="00290C74" w:rsidP="00290C74"/>
    <w:p w14:paraId="05A366A2" w14:textId="68A4FA77" w:rsidR="00290C74" w:rsidRDefault="00290C74" w:rsidP="00290C74"/>
    <w:p w14:paraId="1C29881E" w14:textId="42BBAF0C" w:rsidR="00290C74" w:rsidRDefault="00290C74" w:rsidP="00290C74"/>
    <w:p w14:paraId="3537286A" w14:textId="2016482C" w:rsidR="000E25C9" w:rsidRDefault="000E25C9" w:rsidP="00290C74"/>
    <w:p w14:paraId="11DB7569" w14:textId="2B34042E" w:rsidR="000E25C9" w:rsidRDefault="000E25C9" w:rsidP="00290C74"/>
    <w:p w14:paraId="059113AF" w14:textId="29ACD22E" w:rsidR="000E25C9" w:rsidRDefault="000E25C9" w:rsidP="00290C74"/>
    <w:p w14:paraId="6607EBA0" w14:textId="58E74CD0" w:rsidR="000E25C9" w:rsidRDefault="000E25C9" w:rsidP="00290C74"/>
    <w:p w14:paraId="3C7AB2C9" w14:textId="4A29A016" w:rsidR="000E25C9" w:rsidRDefault="000E25C9" w:rsidP="00290C74"/>
    <w:p w14:paraId="39EF4861" w14:textId="2BB889A8" w:rsidR="000E25C9" w:rsidRDefault="000E25C9" w:rsidP="00290C74"/>
    <w:p w14:paraId="6185B265" w14:textId="6119A7A7" w:rsidR="000E25C9" w:rsidRDefault="000E25C9" w:rsidP="00290C74"/>
    <w:p w14:paraId="30419F24" w14:textId="6082EA03" w:rsidR="000E25C9" w:rsidRDefault="000E25C9" w:rsidP="00290C74"/>
    <w:p w14:paraId="19586F4D" w14:textId="70B29A43" w:rsidR="000E25C9" w:rsidRDefault="000E25C9" w:rsidP="00290C74"/>
    <w:p w14:paraId="0ED4EC83" w14:textId="19820DEC" w:rsidR="000E25C9" w:rsidRDefault="000E25C9" w:rsidP="00290C74"/>
    <w:p w14:paraId="2D5CD048" w14:textId="5CAF20D0" w:rsidR="000E25C9" w:rsidRDefault="000E25C9" w:rsidP="00290C74"/>
    <w:p w14:paraId="458AB06A" w14:textId="749EBF13" w:rsidR="000E25C9" w:rsidRDefault="000E25C9" w:rsidP="00290C74"/>
    <w:p w14:paraId="091543AD" w14:textId="0FD1FC6C" w:rsidR="000E25C9" w:rsidRDefault="000E25C9" w:rsidP="00290C74"/>
    <w:p w14:paraId="05CD7409" w14:textId="35E9249C" w:rsidR="000E25C9" w:rsidRDefault="000E25C9" w:rsidP="00290C74"/>
    <w:p w14:paraId="4C2E3602" w14:textId="23DAD38E" w:rsidR="000E25C9" w:rsidRDefault="000E25C9" w:rsidP="00290C74"/>
    <w:p w14:paraId="1CF2A67C" w14:textId="23E9A9DB" w:rsidR="000E25C9" w:rsidRDefault="000E25C9" w:rsidP="00290C74"/>
    <w:p w14:paraId="562602FC" w14:textId="77777777" w:rsidR="000E25C9" w:rsidRDefault="000E25C9" w:rsidP="00290C74"/>
    <w:p w14:paraId="3AFE0FBB" w14:textId="266295EE" w:rsidR="00290C74" w:rsidRDefault="00AF5C00" w:rsidP="00AF5C00">
      <w:pPr>
        <w:pStyle w:val="berschrift2"/>
      </w:pPr>
      <w:r>
        <w:lastRenderedPageBreak/>
        <w:t>Zusammenfassung nach kapitel</w:t>
      </w:r>
    </w:p>
    <w:p w14:paraId="04BAE493" w14:textId="3F6E6448" w:rsidR="00AF5C00" w:rsidRDefault="00AF5C00" w:rsidP="00AF5C00">
      <w:pPr>
        <w:pStyle w:val="berschrift3"/>
      </w:pPr>
      <w:r>
        <w:tab/>
        <w:t>3.1 HTml</w:t>
      </w:r>
    </w:p>
    <w:p w14:paraId="090A04A9" w14:textId="48F56089" w:rsidR="00AF5C00" w:rsidRDefault="00AF5C00" w:rsidP="00AF5C00">
      <w:pPr>
        <w:ind w:left="1437"/>
      </w:pPr>
      <w:r>
        <w:t xml:space="preserve">HTML ausgeschrieben steht  führ </w:t>
      </w:r>
      <w:proofErr w:type="spellStart"/>
      <w:r>
        <w:t>Hyper</w:t>
      </w:r>
      <w:proofErr w:type="spellEnd"/>
      <w:r>
        <w:t xml:space="preserve"> Text Markup Language, dabei ergeben sich folgende Bedeutungen für die </w:t>
      </w:r>
      <w:proofErr w:type="spellStart"/>
      <w:r>
        <w:t>Einzelnen</w:t>
      </w:r>
      <w:proofErr w:type="spellEnd"/>
      <w:r>
        <w:t xml:space="preserve"> Bestandteile:</w:t>
      </w:r>
    </w:p>
    <w:p w14:paraId="08854941" w14:textId="5338B980" w:rsidR="00AF5C00" w:rsidRDefault="00AF5C00" w:rsidP="007416D6">
      <w:pPr>
        <w:ind w:left="789" w:firstLine="648"/>
      </w:pPr>
      <w:proofErr w:type="spellStart"/>
      <w:r>
        <w:t>Hyper</w:t>
      </w:r>
      <w:proofErr w:type="spellEnd"/>
      <w:r>
        <w:t xml:space="preserve"> Text: Text mit Automatischen Querverweisen( Links ) auf andere Dokumente</w:t>
      </w:r>
    </w:p>
    <w:p w14:paraId="42314967" w14:textId="7C1792F4" w:rsidR="007416D6" w:rsidRDefault="007416D6" w:rsidP="007416D6">
      <w:pPr>
        <w:ind w:left="1440"/>
      </w:pPr>
      <w:r>
        <w:t xml:space="preserve">Markup:  Übersetzt bedeutet es soviel wie Etiketten anbringen und übertragen gesehen Etiketten auf Webseiten anbringen. Dies geschieht durch Tags, diese werden durch &lt; &gt; definiert. Ein weit verbreitetes Tag ist der Paragraph Tag &lt;p&gt; &lt;/p&gt; </w:t>
      </w:r>
    </w:p>
    <w:p w14:paraId="2F6DA4A9" w14:textId="6A77A4FE" w:rsidR="007416D6" w:rsidRDefault="007416D6" w:rsidP="007416D6">
      <w:pPr>
        <w:ind w:left="1440"/>
      </w:pPr>
      <w:proofErr w:type="spellStart"/>
      <w:r>
        <w:t>Languange</w:t>
      </w:r>
      <w:proofErr w:type="spellEnd"/>
      <w:r>
        <w:t xml:space="preserve"> : HTML ist eine eigene Sprache und besitzt ebenso eigene Vokabeln und Grammatik</w:t>
      </w:r>
    </w:p>
    <w:p w14:paraId="0B019CC3" w14:textId="44872EB1" w:rsidR="007416D6" w:rsidRPr="00AF5C00" w:rsidRDefault="007416D6" w:rsidP="007416D6">
      <w:pPr>
        <w:ind w:left="1440"/>
      </w:pPr>
      <w:r>
        <w:t xml:space="preserve">Es ist an dieser Stelle zu beachten, dass HTML keine Programmiersprache, </w:t>
      </w:r>
      <w:r w:rsidR="009C4CD5">
        <w:t>sie wird reinallein geschrieben. Ebenso dient HTML nicht zur Gestaltung einer Webseite sondern nur zum Strukturieren.</w:t>
      </w:r>
    </w:p>
    <w:p w14:paraId="62965B11" w14:textId="3783AA42" w:rsidR="00AF5C00" w:rsidRDefault="00AF5C00" w:rsidP="00AF5C00">
      <w:pPr>
        <w:pStyle w:val="berschrift3"/>
      </w:pPr>
      <w:r>
        <w:tab/>
        <w:t>3.2 html grundgerüst</w:t>
      </w:r>
    </w:p>
    <w:p w14:paraId="512770AE" w14:textId="3FAAF485" w:rsidR="00AF5C00" w:rsidRDefault="009C4CD5" w:rsidP="00AF5C00">
      <w:r>
        <w:tab/>
      </w:r>
      <w:r>
        <w:tab/>
        <w:t xml:space="preserve">Ein HTML Grundgerüst muss folgende Teile aufweisen: </w:t>
      </w:r>
    </w:p>
    <w:p w14:paraId="1C73754D" w14:textId="62298A0A" w:rsidR="009C4CD5" w:rsidRDefault="009C4CD5" w:rsidP="009C4CD5">
      <w:pPr>
        <w:pStyle w:val="Listenabsatz"/>
        <w:numPr>
          <w:ilvl w:val="0"/>
          <w:numId w:val="42"/>
        </w:numPr>
      </w:pPr>
      <w:r>
        <w:t>DOCTYPE</w:t>
      </w:r>
    </w:p>
    <w:p w14:paraId="6EA180A4" w14:textId="67A2618F" w:rsidR="009C4CD5" w:rsidRDefault="009C4CD5" w:rsidP="009C4CD5">
      <w:pPr>
        <w:pStyle w:val="Listenabsatz"/>
        <w:numPr>
          <w:ilvl w:val="0"/>
          <w:numId w:val="42"/>
        </w:numPr>
      </w:pPr>
      <w:r>
        <w:t xml:space="preserve">HTML tag umschließt </w:t>
      </w:r>
      <w:proofErr w:type="spellStart"/>
      <w:r>
        <w:t>head</w:t>
      </w:r>
      <w:proofErr w:type="spellEnd"/>
      <w:r>
        <w:t xml:space="preserve"> und </w:t>
      </w:r>
      <w:proofErr w:type="spellStart"/>
      <w:r>
        <w:t>body</w:t>
      </w:r>
      <w:proofErr w:type="spellEnd"/>
      <w:r>
        <w:t xml:space="preserve"> tag</w:t>
      </w:r>
    </w:p>
    <w:p w14:paraId="503BA086" w14:textId="1A8A21B4" w:rsidR="009C4CD5" w:rsidRDefault="009C4CD5" w:rsidP="009C4CD5">
      <w:pPr>
        <w:ind w:left="2520"/>
      </w:pPr>
    </w:p>
    <w:p w14:paraId="403BB4E2" w14:textId="18EDA888" w:rsidR="009C4CD5" w:rsidRDefault="009C4CD5" w:rsidP="009C4CD5">
      <w:pPr>
        <w:ind w:left="1440"/>
      </w:pPr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06733CF" w14:textId="36520D73" w:rsidR="009C4CD5" w:rsidRDefault="009C4CD5" w:rsidP="009C4CD5">
      <w:pPr>
        <w:ind w:left="1440"/>
      </w:pPr>
      <w:r>
        <w:t>&lt;</w:t>
      </w:r>
      <w:proofErr w:type="spellStart"/>
      <w:r>
        <w:t>html</w:t>
      </w:r>
      <w:proofErr w:type="spellEnd"/>
      <w:r>
        <w:t xml:space="preserve"> lang=“de“&gt;</w:t>
      </w:r>
    </w:p>
    <w:p w14:paraId="376D4BA3" w14:textId="5F8B8749" w:rsidR="009C4CD5" w:rsidRDefault="009C4CD5" w:rsidP="009C4CD5">
      <w:pPr>
        <w:ind w:left="1440"/>
      </w:pPr>
      <w:r>
        <w:tab/>
        <w:t>&lt;</w:t>
      </w:r>
      <w:proofErr w:type="spellStart"/>
      <w:r>
        <w:t>head</w:t>
      </w:r>
      <w:proofErr w:type="spellEnd"/>
      <w:r>
        <w:t>&gt;</w:t>
      </w:r>
    </w:p>
    <w:p w14:paraId="06D1E53F" w14:textId="743A9A68" w:rsidR="009C4CD5" w:rsidRDefault="009C4CD5" w:rsidP="009C4CD5">
      <w:pPr>
        <w:ind w:left="1440"/>
      </w:pPr>
      <w:r>
        <w:tab/>
      </w:r>
      <w:r>
        <w:tab/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>
        <w:t>charset</w:t>
      </w:r>
      <w:proofErr w:type="spellEnd"/>
      <w:r>
        <w:t>=“utf-8“&gt;</w:t>
      </w:r>
    </w:p>
    <w:p w14:paraId="0742760B" w14:textId="35F18EDD" w:rsidR="009C4CD5" w:rsidRDefault="009C4CD5" w:rsidP="009C4CD5">
      <w:pPr>
        <w:ind w:left="1440"/>
      </w:pPr>
      <w:r>
        <w:t>&lt;title&gt; Titel &lt;/title&gt;</w:t>
      </w:r>
    </w:p>
    <w:p w14:paraId="0F0284B0" w14:textId="325326C2" w:rsidR="009C4CD5" w:rsidRDefault="009C4CD5" w:rsidP="009C4CD5">
      <w:pPr>
        <w:ind w:left="1440"/>
      </w:pPr>
      <w:r>
        <w:t>&lt;</w:t>
      </w:r>
      <w:proofErr w:type="spellStart"/>
      <w:r>
        <w:t>body</w:t>
      </w:r>
      <w:proofErr w:type="spellEnd"/>
      <w:r>
        <w:t>&gt;</w:t>
      </w:r>
    </w:p>
    <w:p w14:paraId="3B02AB7B" w14:textId="165B48DD" w:rsidR="009C4CD5" w:rsidRDefault="00595612" w:rsidP="009C4CD5">
      <w:pPr>
        <w:ind w:left="1440"/>
      </w:pPr>
      <w:r>
        <w:tab/>
        <w:t xml:space="preserve">&lt;!—Inhalt der Webseite </w:t>
      </w:r>
      <w:r>
        <w:sym w:font="Wingdings" w:char="F0E0"/>
      </w:r>
    </w:p>
    <w:p w14:paraId="4706F27E" w14:textId="395AEE14" w:rsidR="00595612" w:rsidRDefault="00595612" w:rsidP="009C4CD5">
      <w:pPr>
        <w:ind w:left="1440"/>
      </w:pPr>
      <w:r>
        <w:t>&lt;/</w:t>
      </w:r>
      <w:proofErr w:type="spellStart"/>
      <w:r>
        <w:t>body</w:t>
      </w:r>
      <w:proofErr w:type="spellEnd"/>
      <w:r>
        <w:t>&gt;</w:t>
      </w:r>
    </w:p>
    <w:p w14:paraId="706C4583" w14:textId="2DBA2C6C" w:rsidR="00595612" w:rsidRDefault="00595612" w:rsidP="00595612">
      <w:r>
        <w:tab/>
        <w:t>&lt;/</w:t>
      </w:r>
      <w:proofErr w:type="spellStart"/>
      <w:r>
        <w:t>html</w:t>
      </w:r>
      <w:proofErr w:type="spellEnd"/>
      <w:r>
        <w:t>&gt;</w:t>
      </w:r>
    </w:p>
    <w:p w14:paraId="5A46ED9F" w14:textId="6E16C40D" w:rsidR="00595612" w:rsidRDefault="00595612" w:rsidP="00595612"/>
    <w:p w14:paraId="7A6C1803" w14:textId="3939A87D" w:rsidR="00595612" w:rsidRDefault="00595612" w:rsidP="00595612">
      <w:pPr>
        <w:ind w:left="717"/>
      </w:pPr>
      <w:r>
        <w:t>Eine Gute Angewohnheit ist die Verwendung von Kommentare. Kommentare dienen rein allein zur Strukturierung des Quelltextes, sie werden nicht auf der Webseite Angezeigt.</w:t>
      </w:r>
    </w:p>
    <w:p w14:paraId="7401A3FD" w14:textId="0AC54097" w:rsidR="00595612" w:rsidRDefault="00595612" w:rsidP="00595612">
      <w:pPr>
        <w:ind w:left="717"/>
      </w:pPr>
      <w:r>
        <w:t>Ein Kommentar wird wie folgt aufgebaut:</w:t>
      </w:r>
    </w:p>
    <w:p w14:paraId="4C4B892B" w14:textId="422B537A" w:rsidR="00595612" w:rsidRDefault="00595612" w:rsidP="00595612">
      <w:pPr>
        <w:ind w:left="717"/>
      </w:pPr>
      <w:r>
        <w:tab/>
      </w:r>
      <w:r>
        <w:tab/>
        <w:t>&lt;!- - Kommentar - - &gt;</w:t>
      </w:r>
    </w:p>
    <w:p w14:paraId="132E3502" w14:textId="6EB43E5A" w:rsidR="00595612" w:rsidRDefault="00595612" w:rsidP="00595612">
      <w:pPr>
        <w:ind w:left="717"/>
      </w:pPr>
    </w:p>
    <w:p w14:paraId="13C8FE7B" w14:textId="4D352270" w:rsidR="00595612" w:rsidRDefault="00595612" w:rsidP="00595612">
      <w:pPr>
        <w:pStyle w:val="berschrift3"/>
      </w:pPr>
      <w:r>
        <w:tab/>
        <w:t>3.3 Die Definition des Dokumententyp : &lt;!doctype html&gt;</w:t>
      </w:r>
    </w:p>
    <w:p w14:paraId="0A76F676" w14:textId="4740DF8F" w:rsidR="00595612" w:rsidRDefault="00595612" w:rsidP="00595612">
      <w:r>
        <w:tab/>
      </w:r>
      <w:r>
        <w:tab/>
        <w:t xml:space="preserve">Die Definition des Dokumenten type muss in der Ersten Zeile des Dokumentes stehen. </w:t>
      </w:r>
    </w:p>
    <w:p w14:paraId="1ECD416D" w14:textId="24AF53D6" w:rsidR="00595612" w:rsidRDefault="00595612" w:rsidP="00595612">
      <w:r>
        <w:tab/>
      </w:r>
      <w:r>
        <w:tab/>
        <w:t xml:space="preserve">Dieses Tag ist nicht Case sensitive, aber die </w:t>
      </w:r>
      <w:r w:rsidR="006759F9">
        <w:t xml:space="preserve">am meist Verbreitete Schreibvariante ist </w:t>
      </w:r>
    </w:p>
    <w:p w14:paraId="752FF6B4" w14:textId="02153937" w:rsidR="006759F9" w:rsidRDefault="006759F9" w:rsidP="00595612">
      <w:r>
        <w:tab/>
      </w:r>
      <w:r>
        <w:tab/>
        <w:t xml:space="preserve">&lt;!DOCTYPE </w:t>
      </w:r>
      <w:proofErr w:type="spellStart"/>
      <w:r>
        <w:t>html</w:t>
      </w:r>
      <w:proofErr w:type="spellEnd"/>
      <w:r>
        <w:t>&gt;.</w:t>
      </w:r>
    </w:p>
    <w:p w14:paraId="03409A2C" w14:textId="736E2DE0" w:rsidR="006759F9" w:rsidRDefault="006759F9" w:rsidP="00595612">
      <w:r>
        <w:lastRenderedPageBreak/>
        <w:tab/>
      </w:r>
      <w:r>
        <w:tab/>
        <w:t xml:space="preserve">Ohne diese Definition aktivieren einige Browser den Pfuschmodus, dies führt dazu, dass </w:t>
      </w:r>
      <w:r>
        <w:tab/>
      </w:r>
      <w:r>
        <w:tab/>
        <w:t xml:space="preserve">die Seite im </w:t>
      </w:r>
      <w:proofErr w:type="spellStart"/>
      <w:r>
        <w:t>folgenden</w:t>
      </w:r>
      <w:proofErr w:type="spellEnd"/>
      <w:r>
        <w:t xml:space="preserve"> nicht richtig angezeigt wird.</w:t>
      </w:r>
    </w:p>
    <w:p w14:paraId="3F9AEF30" w14:textId="64E2D8F8" w:rsidR="006759F9" w:rsidRDefault="006759F9" w:rsidP="006759F9">
      <w:pPr>
        <w:pStyle w:val="berschrift3"/>
      </w:pPr>
      <w:r>
        <w:tab/>
        <w:t>3.4 Das stammelement &lt;html&gt;</w:t>
      </w:r>
    </w:p>
    <w:p w14:paraId="6DAA7FD4" w14:textId="6B3C7D38" w:rsidR="006759F9" w:rsidRDefault="006759F9" w:rsidP="006759F9">
      <w:r>
        <w:tab/>
      </w:r>
      <w:r>
        <w:tab/>
        <w:t>&lt;</w:t>
      </w:r>
      <w:proofErr w:type="spellStart"/>
      <w:r>
        <w:t>html</w:t>
      </w:r>
      <w:proofErr w:type="spellEnd"/>
      <w:r>
        <w:t>&gt; . . . &lt;/</w:t>
      </w:r>
      <w:proofErr w:type="spellStart"/>
      <w:r>
        <w:t>html</w:t>
      </w:r>
      <w:proofErr w:type="spellEnd"/>
      <w:r>
        <w:t>&gt; bildet eine Kiste in der alle Element des Dokumentes enthalten ist.</w:t>
      </w:r>
    </w:p>
    <w:p w14:paraId="0A9CADEE" w14:textId="6807CA5E" w:rsidR="006759F9" w:rsidRDefault="006759F9" w:rsidP="00C1480A">
      <w:pPr>
        <w:ind w:left="1440"/>
      </w:pPr>
      <w:r>
        <w:t>Im &lt;</w:t>
      </w:r>
      <w:proofErr w:type="spellStart"/>
      <w:r>
        <w:t>html</w:t>
      </w:r>
      <w:proofErr w:type="spellEnd"/>
      <w:r>
        <w:t>&gt; Tag wird mithilfe des lang=“ „ Attribut übergeben in welcher Sprache die Seite geschrieben wurde.</w:t>
      </w:r>
    </w:p>
    <w:p w14:paraId="0DEB71AF" w14:textId="25025E5B" w:rsidR="00C1480A" w:rsidRDefault="00C1480A" w:rsidP="00C1480A">
      <w:pPr>
        <w:ind w:left="1440"/>
      </w:pPr>
      <w:proofErr w:type="spellStart"/>
      <w:r>
        <w:t>Bsp</w:t>
      </w:r>
      <w:proofErr w:type="spellEnd"/>
      <w:r>
        <w:t>: &lt;</w:t>
      </w:r>
      <w:proofErr w:type="spellStart"/>
      <w:r>
        <w:t>html</w:t>
      </w:r>
      <w:proofErr w:type="spellEnd"/>
      <w:r>
        <w:t xml:space="preserve"> lang=“de“&gt; . . . &lt;/</w:t>
      </w:r>
      <w:proofErr w:type="spellStart"/>
      <w:r>
        <w:t>html</w:t>
      </w:r>
      <w:proofErr w:type="spellEnd"/>
      <w:r>
        <w:t>&gt;</w:t>
      </w:r>
    </w:p>
    <w:p w14:paraId="064C5432" w14:textId="69A77B41" w:rsidR="00C1480A" w:rsidRDefault="00C1480A" w:rsidP="00C1480A">
      <w:r>
        <w:tab/>
      </w:r>
    </w:p>
    <w:p w14:paraId="59306758" w14:textId="39C9609B" w:rsidR="00C1480A" w:rsidRDefault="00C1480A" w:rsidP="00C1480A">
      <w:pPr>
        <w:pStyle w:val="berschrift3"/>
      </w:pPr>
      <w:r>
        <w:tab/>
        <w:t>3.5 informationen über die webseite &lt; head&gt;</w:t>
      </w:r>
    </w:p>
    <w:p w14:paraId="7D8BEA8E" w14:textId="001786DF" w:rsidR="00C1480A" w:rsidRDefault="00C1480A" w:rsidP="00C1480A">
      <w:r>
        <w:tab/>
      </w:r>
      <w:r>
        <w:tab/>
        <w:t>Der Inhalt im &lt;</w:t>
      </w:r>
      <w:proofErr w:type="spellStart"/>
      <w:r>
        <w:t>head</w:t>
      </w:r>
      <w:proofErr w:type="spellEnd"/>
      <w:r>
        <w:t xml:space="preserve">&gt; tag wird nicht direkt im Browserfenster angezeigt. </w:t>
      </w:r>
    </w:p>
    <w:p w14:paraId="0B63F62A" w14:textId="77777777" w:rsidR="00C1480A" w:rsidRDefault="00C1480A" w:rsidP="00C1480A">
      <w:r>
        <w:tab/>
      </w:r>
      <w:r>
        <w:tab/>
        <w:t>Werden jedoch vom Browser und von Suchmaschinen ausgewertet.</w:t>
      </w:r>
    </w:p>
    <w:p w14:paraId="219DC79F" w14:textId="2A30D680" w:rsidR="00C1480A" w:rsidRDefault="00C1480A" w:rsidP="00C1480A">
      <w:r>
        <w:tab/>
      </w:r>
      <w:r>
        <w:tab/>
        <w:t xml:space="preserve">Interessante Tags sind &lt;title&gt; und &lt; </w:t>
      </w:r>
      <w:proofErr w:type="spellStart"/>
      <w:r>
        <w:t>meta</w:t>
      </w:r>
      <w:proofErr w:type="spellEnd"/>
      <w:r>
        <w:t>&gt;.</w:t>
      </w:r>
    </w:p>
    <w:p w14:paraId="2EA1A30D" w14:textId="1E9783CC" w:rsidR="00C1480A" w:rsidRDefault="00C1480A" w:rsidP="00C1480A">
      <w:r>
        <w:tab/>
      </w:r>
      <w:r>
        <w:tab/>
      </w:r>
    </w:p>
    <w:p w14:paraId="35A7FDEE" w14:textId="587BA18F" w:rsidR="00C1480A" w:rsidRDefault="00C1480A" w:rsidP="00C1480A">
      <w:r>
        <w:tab/>
      </w:r>
      <w:r>
        <w:tab/>
        <w:t xml:space="preserve">Der Verwendete Zeichensatz wird mithilfe des </w:t>
      </w:r>
      <w:proofErr w:type="spellStart"/>
      <w:r>
        <w:t>Meta</w:t>
      </w:r>
      <w:proofErr w:type="spellEnd"/>
      <w:r>
        <w:t xml:space="preserve"> Tag angeben:</w:t>
      </w:r>
    </w:p>
    <w:p w14:paraId="19F1E310" w14:textId="45C57339" w:rsidR="00C1480A" w:rsidRDefault="00C1480A" w:rsidP="009D6EDD">
      <w:pPr>
        <w:ind w:left="1440"/>
      </w:pPr>
      <w:r>
        <w:t>&lt;</w:t>
      </w:r>
      <w:proofErr w:type="spellStart"/>
      <w:r>
        <w:t>meta</w:t>
      </w:r>
      <w:proofErr w:type="spellEnd"/>
      <w:r>
        <w:t xml:space="preserve"> </w:t>
      </w:r>
      <w:proofErr w:type="spellStart"/>
      <w:r w:rsidR="009D6EDD">
        <w:t>charset</w:t>
      </w:r>
      <w:proofErr w:type="spellEnd"/>
      <w:r w:rsidR="009D6EDD">
        <w:t xml:space="preserve">=“Der Verwendete Zeichensatz“ -&gt; um alle Deutschen </w:t>
      </w:r>
      <w:proofErr w:type="spellStart"/>
      <w:r w:rsidR="009D6EDD">
        <w:t>Buhstaben</w:t>
      </w:r>
      <w:proofErr w:type="spellEnd"/>
      <w:r w:rsidR="009D6EDD">
        <w:t xml:space="preserve"> darzustellen wird utf-8 benötigt.</w:t>
      </w:r>
    </w:p>
    <w:p w14:paraId="423B1A29" w14:textId="42E23E47" w:rsidR="00C1480A" w:rsidRDefault="00C1480A" w:rsidP="00C1480A">
      <w:r>
        <w:tab/>
      </w:r>
      <w:r>
        <w:tab/>
      </w:r>
    </w:p>
    <w:p w14:paraId="7C7C0B32" w14:textId="7042A827" w:rsidR="009D6EDD" w:rsidRDefault="009D6EDD" w:rsidP="00C1480A">
      <w:r>
        <w:tab/>
      </w:r>
      <w:r>
        <w:tab/>
        <w:t>Der Name der Seite wird mit &lt;title&gt; . . . &lt;/title&gt; festgelegt.</w:t>
      </w:r>
    </w:p>
    <w:p w14:paraId="438CF020" w14:textId="52B6972E" w:rsidR="009D6EDD" w:rsidRDefault="009D6EDD" w:rsidP="0089087A">
      <w:pPr>
        <w:ind w:left="1440"/>
      </w:pPr>
      <w:r>
        <w:t xml:space="preserve">Dieser Title wird nicht nur auf der Register Karte im Browserfenster Angezeigt, sondern wird beim Benutzer der Rücksprung taste sichtbar, Ist der Namensvorschlag für </w:t>
      </w:r>
      <w:proofErr w:type="spellStart"/>
      <w:r>
        <w:t>Favorieten</w:t>
      </w:r>
      <w:proofErr w:type="spellEnd"/>
      <w:r>
        <w:t>/ Lesezeichen und er wird besonders in der Suchmaschine dargestellt.</w:t>
      </w:r>
    </w:p>
    <w:p w14:paraId="37901460" w14:textId="282C8608" w:rsidR="009D6EDD" w:rsidRDefault="009D6EDD" w:rsidP="009D6EDD">
      <w:pPr>
        <w:ind w:left="1440"/>
      </w:pPr>
      <w:r>
        <w:t xml:space="preserve">Ebenso ist es nötig eine Beschreibung der </w:t>
      </w:r>
      <w:r w:rsidR="000E25C9">
        <w:t>Webseite Inform von Metadaten zu gestalten. Dies macht man mit &lt;</w:t>
      </w:r>
      <w:proofErr w:type="spellStart"/>
      <w:r w:rsidR="000E25C9">
        <w:t>meta</w:t>
      </w:r>
      <w:proofErr w:type="spellEnd"/>
      <w:r w:rsidR="000E25C9">
        <w:t xml:space="preserve"> </w:t>
      </w:r>
      <w:proofErr w:type="spellStart"/>
      <w:r w:rsidR="000E25C9">
        <w:t>name</w:t>
      </w:r>
      <w:proofErr w:type="spellEnd"/>
      <w:r w:rsidR="000E25C9">
        <w:t>=“</w:t>
      </w:r>
      <w:proofErr w:type="spellStart"/>
      <w:r w:rsidR="000E25C9">
        <w:t>description</w:t>
      </w:r>
      <w:proofErr w:type="spellEnd"/>
      <w:r w:rsidR="000E25C9">
        <w:t xml:space="preserve">“ </w:t>
      </w:r>
      <w:proofErr w:type="spellStart"/>
      <w:r w:rsidR="000E25C9">
        <w:t>content</w:t>
      </w:r>
      <w:proofErr w:type="spellEnd"/>
      <w:r w:rsidR="000E25C9">
        <w:t>=“ Kurzer Beschreibender Text der Webseite „&gt;</w:t>
      </w:r>
    </w:p>
    <w:p w14:paraId="4F1EAF5B" w14:textId="02C92F79" w:rsidR="000E25C9" w:rsidRDefault="000E25C9" w:rsidP="009D6EDD">
      <w:pPr>
        <w:ind w:left="1440"/>
      </w:pPr>
      <w:r>
        <w:t>Dieser Text sollte in der Regel zwischen 80 und 150 Zeichen haben.</w:t>
      </w:r>
    </w:p>
    <w:p w14:paraId="7B2EDF97" w14:textId="50448B42" w:rsidR="000E25C9" w:rsidRDefault="000E25C9" w:rsidP="009D6EDD">
      <w:pPr>
        <w:ind w:left="1440"/>
      </w:pPr>
    </w:p>
    <w:p w14:paraId="709F4701" w14:textId="5FE0AFC2" w:rsidR="000E25C9" w:rsidRDefault="000E25C9" w:rsidP="000E25C9">
      <w:pPr>
        <w:pStyle w:val="berschrift3"/>
      </w:pPr>
      <w:r>
        <w:tab/>
        <w:t>3.6 Der inhalt der Seite</w:t>
      </w:r>
    </w:p>
    <w:p w14:paraId="49C3914C" w14:textId="23F7E20A" w:rsidR="000E25C9" w:rsidRDefault="000E25C9" w:rsidP="000E25C9">
      <w:r>
        <w:tab/>
      </w:r>
      <w:r>
        <w:tab/>
        <w:t xml:space="preserve">Der Browser stellt den kompletten Inhalt des Body tags Graphisch dar. </w:t>
      </w:r>
    </w:p>
    <w:p w14:paraId="77A7624F" w14:textId="6B73783E" w:rsidR="000E25C9" w:rsidRDefault="000E25C9" w:rsidP="000E25C9"/>
    <w:p w14:paraId="47D8D2FE" w14:textId="680AE3F1" w:rsidR="000E25C9" w:rsidRDefault="000E25C9" w:rsidP="000E25C9">
      <w:pPr>
        <w:pStyle w:val="berschrift3"/>
      </w:pPr>
      <w:r>
        <w:tab/>
        <w:t>3.7 Aufbau eines Tags</w:t>
      </w:r>
    </w:p>
    <w:p w14:paraId="04D7853F" w14:textId="766B1AF3" w:rsidR="000E25C9" w:rsidRDefault="000E25C9" w:rsidP="000E25C9">
      <w:r>
        <w:tab/>
      </w:r>
      <w:r>
        <w:tab/>
        <w:t xml:space="preserve">Ein Tag setzt sich </w:t>
      </w:r>
      <w:r w:rsidR="0089087A">
        <w:t>aus folgenden drei Bestandteilen zusammen:</w:t>
      </w:r>
    </w:p>
    <w:p w14:paraId="05F5D42B" w14:textId="3623874D" w:rsidR="0089087A" w:rsidRDefault="0089087A" w:rsidP="000E25C9">
      <w:r>
        <w:tab/>
      </w:r>
      <w:r>
        <w:tab/>
      </w:r>
      <w:r>
        <w:tab/>
        <w:t>&lt; p&gt; -&gt; Anfangs Tag</w:t>
      </w:r>
    </w:p>
    <w:p w14:paraId="0C5EFB19" w14:textId="5E9DEE51" w:rsidR="0089087A" w:rsidRDefault="0089087A" w:rsidP="000E25C9">
      <w:r>
        <w:tab/>
      </w:r>
      <w:r>
        <w:tab/>
      </w:r>
      <w:r>
        <w:tab/>
      </w:r>
      <w:r>
        <w:tab/>
        <w:t>Ich bin ein Absatz  -&gt; Inhalt</w:t>
      </w:r>
    </w:p>
    <w:p w14:paraId="6BCC7429" w14:textId="6814460C" w:rsidR="0089087A" w:rsidRDefault="0089087A" w:rsidP="000E25C9">
      <w:r>
        <w:tab/>
      </w:r>
      <w:r>
        <w:tab/>
      </w:r>
      <w:r>
        <w:tab/>
        <w:t>&lt;/p&gt; -&gt; Schluss Tag</w:t>
      </w:r>
    </w:p>
    <w:p w14:paraId="692E3FA1" w14:textId="77777777" w:rsidR="0089087A" w:rsidRDefault="0089087A" w:rsidP="0089087A">
      <w:pPr>
        <w:pStyle w:val="berschrift3"/>
      </w:pPr>
      <w:r>
        <w:lastRenderedPageBreak/>
        <w:tab/>
      </w:r>
    </w:p>
    <w:p w14:paraId="337EA2C3" w14:textId="77777777" w:rsidR="0089087A" w:rsidRDefault="0089087A" w:rsidP="0089087A">
      <w:pPr>
        <w:pStyle w:val="berschrift3"/>
      </w:pPr>
    </w:p>
    <w:p w14:paraId="6CD0280D" w14:textId="1C36D694" w:rsidR="0089087A" w:rsidRDefault="0089087A" w:rsidP="0089087A">
      <w:pPr>
        <w:pStyle w:val="berschrift3"/>
        <w:ind w:firstLine="648"/>
      </w:pPr>
      <w:r>
        <w:t>4.1 Layoutbereiche Einteilen mit &lt;div&gt;</w:t>
      </w:r>
    </w:p>
    <w:p w14:paraId="7ED2A708" w14:textId="0BFBE097" w:rsidR="0089087A" w:rsidRDefault="0089087A" w:rsidP="0089087A">
      <w:pPr>
        <w:ind w:left="1437"/>
      </w:pPr>
      <w:r>
        <w:t>&lt;div&gt; stellt einen Container für andere Elemente, die Inhaltlich zusammen gehören, dar.  Dies erleichtert später das Styling mithilfe von CSS.</w:t>
      </w:r>
    </w:p>
    <w:p w14:paraId="58E3B754" w14:textId="6B0B88BF" w:rsidR="00894AAE" w:rsidRDefault="00894AAE" w:rsidP="0089087A">
      <w:pPr>
        <w:ind w:left="1437"/>
      </w:pPr>
      <w:r>
        <w:t xml:space="preserve">Die </w:t>
      </w:r>
      <w:proofErr w:type="spellStart"/>
      <w:r>
        <w:t>Div</w:t>
      </w:r>
      <w:proofErr w:type="spellEnd"/>
      <w:r>
        <w:t xml:space="preserve"> werden im Übertragenen Sinne als Kästchen im Browser Angezeigt.</w:t>
      </w:r>
    </w:p>
    <w:p w14:paraId="348A00FF" w14:textId="31C25BA1" w:rsidR="00894AAE" w:rsidRDefault="00894AAE" w:rsidP="0089087A">
      <w:pPr>
        <w:ind w:left="1437"/>
      </w:pPr>
      <w:r>
        <w:t xml:space="preserve">In Diesen Kästchen sind nun alle weiteren Elemente, wie Überschriften, Tabellen, Listen </w:t>
      </w:r>
      <w:proofErr w:type="spellStart"/>
      <w:r>
        <w:t>usvm</w:t>
      </w:r>
      <w:proofErr w:type="spellEnd"/>
      <w:r>
        <w:t>.</w:t>
      </w:r>
    </w:p>
    <w:p w14:paraId="0CA0698F" w14:textId="37114790" w:rsidR="0089087A" w:rsidRDefault="0089087A" w:rsidP="0089087A">
      <w:r>
        <w:tab/>
      </w:r>
    </w:p>
    <w:p w14:paraId="2CF329DE" w14:textId="3AC445E2" w:rsidR="0089087A" w:rsidRDefault="0089087A" w:rsidP="0089087A">
      <w:pPr>
        <w:pStyle w:val="berschrift3"/>
      </w:pPr>
      <w:r>
        <w:tab/>
        <w:t>4.2 Die verschiedenen Bereiche</w:t>
      </w:r>
    </w:p>
    <w:p w14:paraId="16B9BEC1" w14:textId="6ED00CEA" w:rsidR="0089087A" w:rsidRDefault="0089087A" w:rsidP="0089087A">
      <w:r>
        <w:tab/>
      </w:r>
      <w:r>
        <w:tab/>
        <w:t xml:space="preserve">Eine Webseite kann im Normal fall in Vier Bereiche </w:t>
      </w:r>
      <w:r w:rsidR="0070667C">
        <w:t>aufgeteilt werden:</w:t>
      </w:r>
    </w:p>
    <w:p w14:paraId="3E8C6B30" w14:textId="3FC5C31A" w:rsidR="0070667C" w:rsidRDefault="0070667C" w:rsidP="0070667C">
      <w:pPr>
        <w:pStyle w:val="Listenabsatz"/>
        <w:numPr>
          <w:ilvl w:val="0"/>
          <w:numId w:val="43"/>
        </w:numPr>
      </w:pPr>
      <w:r>
        <w:t>Kopfbereich : Logo / Name</w:t>
      </w:r>
    </w:p>
    <w:p w14:paraId="20DA923E" w14:textId="223E7FDE" w:rsidR="0070667C" w:rsidRDefault="0070667C" w:rsidP="0070667C">
      <w:pPr>
        <w:pStyle w:val="Listenabsatz"/>
        <w:numPr>
          <w:ilvl w:val="0"/>
          <w:numId w:val="43"/>
        </w:numPr>
      </w:pPr>
      <w:r>
        <w:t>Navigationsbereich: Elemente zum Navigieren</w:t>
      </w:r>
    </w:p>
    <w:p w14:paraId="0D6268B5" w14:textId="7EE930C3" w:rsidR="0070667C" w:rsidRDefault="0070667C" w:rsidP="0070667C">
      <w:pPr>
        <w:pStyle w:val="Listenabsatz"/>
        <w:numPr>
          <w:ilvl w:val="0"/>
          <w:numId w:val="43"/>
        </w:numPr>
      </w:pPr>
      <w:r>
        <w:t>Textbereich: Bereich für den Content</w:t>
      </w:r>
    </w:p>
    <w:p w14:paraId="53009988" w14:textId="0109AA2E" w:rsidR="0070667C" w:rsidRDefault="0070667C" w:rsidP="0070667C">
      <w:pPr>
        <w:pStyle w:val="Listenabsatz"/>
        <w:numPr>
          <w:ilvl w:val="0"/>
          <w:numId w:val="43"/>
        </w:numPr>
      </w:pPr>
      <w:r>
        <w:t>Fußbereich: Impressum, Copyright</w:t>
      </w:r>
    </w:p>
    <w:p w14:paraId="6AD261C1" w14:textId="753D34CF" w:rsidR="0070667C" w:rsidRDefault="0070667C" w:rsidP="0070667C">
      <w:pPr>
        <w:ind w:left="1440"/>
      </w:pPr>
      <w:r>
        <w:t xml:space="preserve">Ebenso werden die DIV auch mit passenden </w:t>
      </w:r>
      <w:proofErr w:type="spellStart"/>
      <w:r>
        <w:t>id</w:t>
      </w:r>
      <w:proofErr w:type="spellEnd"/>
      <w:r>
        <w:t xml:space="preserve"> versehen: &lt;div </w:t>
      </w:r>
      <w:proofErr w:type="spellStart"/>
      <w:r>
        <w:t>id</w:t>
      </w:r>
      <w:proofErr w:type="spellEnd"/>
      <w:r>
        <w:t>=“Kopfbereich“&gt;</w:t>
      </w:r>
    </w:p>
    <w:p w14:paraId="5E6BD3F2" w14:textId="0E99DA69" w:rsidR="0070667C" w:rsidRDefault="0070667C" w:rsidP="0070667C">
      <w:pPr>
        <w:pStyle w:val="berschrift3"/>
      </w:pPr>
      <w:r>
        <w:tab/>
        <w:t>4.3 der Wrapper</w:t>
      </w:r>
    </w:p>
    <w:p w14:paraId="3F5CA8E4" w14:textId="64C9497D" w:rsidR="0070667C" w:rsidRDefault="0070667C" w:rsidP="0070667C">
      <w:r>
        <w:tab/>
      </w:r>
      <w:r>
        <w:tab/>
        <w:t xml:space="preserve">Es ist möglich den Gesamten Aufbau in ein Weiters DIV zu stecken. </w:t>
      </w:r>
    </w:p>
    <w:p w14:paraId="19151A2D" w14:textId="150E4BFA" w:rsidR="0070667C" w:rsidRDefault="0070667C" w:rsidP="0070667C">
      <w:r>
        <w:tab/>
      </w:r>
      <w:r>
        <w:tab/>
        <w:t xml:space="preserve">Dieses Wird mit der ID </w:t>
      </w:r>
      <w:proofErr w:type="spellStart"/>
      <w:r>
        <w:t>wrapper</w:t>
      </w:r>
      <w:proofErr w:type="spellEnd"/>
      <w:r>
        <w:t xml:space="preserve"> versehen( &lt;div </w:t>
      </w:r>
      <w:proofErr w:type="spellStart"/>
      <w:r>
        <w:t>id</w:t>
      </w:r>
      <w:proofErr w:type="spellEnd"/>
      <w:r>
        <w:t>=“</w:t>
      </w:r>
      <w:proofErr w:type="spellStart"/>
      <w:r>
        <w:t>weapper</w:t>
      </w:r>
      <w:proofErr w:type="spellEnd"/>
      <w:r>
        <w:t>“&gt;).</w:t>
      </w:r>
    </w:p>
    <w:p w14:paraId="60856ACB" w14:textId="15D6B4A2" w:rsidR="0070667C" w:rsidRDefault="0070667C" w:rsidP="0070667C">
      <w:pPr>
        <w:ind w:left="1440"/>
      </w:pPr>
      <w:r>
        <w:t xml:space="preserve">Dies führt zu keiner veränderten Darstellung im Browser, aber es </w:t>
      </w:r>
      <w:r w:rsidR="00894AAE">
        <w:t>erleichtert</w:t>
      </w:r>
      <w:r>
        <w:t xml:space="preserve"> das Styling mit CSS</w:t>
      </w:r>
    </w:p>
    <w:p w14:paraId="68DC576F" w14:textId="084208A8" w:rsidR="00894AAE" w:rsidRDefault="00894AAE" w:rsidP="0070667C">
      <w:pPr>
        <w:ind w:left="1440"/>
      </w:pPr>
    </w:p>
    <w:p w14:paraId="6852CE59" w14:textId="4408BA7B" w:rsidR="00894AAE" w:rsidRDefault="00894AAE" w:rsidP="00894AAE">
      <w:pPr>
        <w:pStyle w:val="berschrift3"/>
      </w:pPr>
      <w:r>
        <w:tab/>
        <w:t>4.4 Überschriften</w:t>
      </w:r>
    </w:p>
    <w:p w14:paraId="1DE6E803" w14:textId="5E17825C" w:rsidR="00894AAE" w:rsidRDefault="00894AAE" w:rsidP="00894AAE">
      <w:r>
        <w:tab/>
      </w:r>
      <w:r>
        <w:tab/>
        <w:t>Überschriften werden mithilfe von &lt;</w:t>
      </w:r>
      <w:proofErr w:type="spellStart"/>
      <w:r>
        <w:t>hx</w:t>
      </w:r>
      <w:proofErr w:type="spellEnd"/>
      <w:r>
        <w:t xml:space="preserve">&gt; realisiert. X ist eine Nummer Von 1 bis 6. </w:t>
      </w:r>
    </w:p>
    <w:p w14:paraId="46F0F0E4" w14:textId="473D2ADA" w:rsidR="00894AAE" w:rsidRDefault="00894AAE" w:rsidP="00894AAE">
      <w:pPr>
        <w:ind w:left="1440"/>
      </w:pPr>
      <w:r>
        <w:t xml:space="preserve">Diese Nummer gibt an zu Welcher Überschriften Ebene diese Gehört. 1 ist die Höchste und wichtigste. Der Browser vergibt anhand der Nummer eine Größe. </w:t>
      </w:r>
    </w:p>
    <w:p w14:paraId="10A1CE75" w14:textId="5E97D398" w:rsidR="00894AAE" w:rsidRPr="00894AAE" w:rsidRDefault="00894AAE" w:rsidP="00894AAE">
      <w:pPr>
        <w:ind w:left="1440"/>
      </w:pPr>
      <w:r>
        <w:t xml:space="preserve">Mann sollte die Nummer nicht anhand der Größe Auswehlen. </w:t>
      </w:r>
    </w:p>
    <w:p w14:paraId="3FDC92E3" w14:textId="77777777" w:rsidR="00894AAE" w:rsidRPr="0070667C" w:rsidRDefault="00894AAE" w:rsidP="0070667C">
      <w:pPr>
        <w:ind w:left="1440"/>
      </w:pPr>
    </w:p>
    <w:sectPr w:rsidR="00894AAE" w:rsidRPr="0070667C" w:rsidSect="00CA74A9"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D3BAB1" w14:textId="77777777" w:rsidR="00BC0A82" w:rsidRDefault="00BC0A82">
      <w:r>
        <w:separator/>
      </w:r>
    </w:p>
    <w:p w14:paraId="69ADDC8F" w14:textId="77777777" w:rsidR="00BC0A82" w:rsidRDefault="00BC0A82"/>
  </w:endnote>
  <w:endnote w:type="continuationSeparator" w:id="0">
    <w:p w14:paraId="08D11EA2" w14:textId="77777777" w:rsidR="00BC0A82" w:rsidRDefault="00BC0A82">
      <w:r>
        <w:continuationSeparator/>
      </w:r>
    </w:p>
    <w:p w14:paraId="5990DBE8" w14:textId="77777777" w:rsidR="00BC0A82" w:rsidRDefault="00BC0A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956A7" w14:textId="5D8ED74E" w:rsidR="00FC58C2" w:rsidRDefault="00264BFC">
    <w:pPr>
      <w:pStyle w:val="Fuzeile"/>
      <w:ind w:left="0"/>
    </w:pPr>
    <w:r>
      <w:t>Müller Korbinian</w:t>
    </w:r>
    <w:r w:rsidR="00DD4F20">
      <w:tab/>
    </w:r>
    <w:r w:rsidR="00DD4F20">
      <w:tab/>
    </w:r>
    <w:r w:rsidR="00DD4F20">
      <w:tab/>
    </w:r>
    <w:r w:rsidR="00DD4F20">
      <w:tab/>
    </w:r>
    <w:r w:rsidR="00DD4F20">
      <w:tab/>
      <w:t>NTA</w:t>
    </w:r>
    <w:r>
      <w:ptab w:relativeTo="margin" w:alignment="right" w:leader="none"/>
    </w:r>
    <w:r w:rsidR="00037141">
      <w:t>26</w:t>
    </w:r>
    <w:r>
      <w:t>.</w:t>
    </w:r>
    <w:r w:rsidR="00037141">
      <w:t>01</w:t>
    </w:r>
    <w:r>
      <w:t>.202</w:t>
    </w:r>
    <w:r w:rsidR="00037141">
      <w:t>2</w:t>
    </w:r>
    <w:r>
      <w:t xml:space="preserve"> KW:</w:t>
    </w:r>
    <w:r w:rsidR="00037141">
      <w:t>04</w:t>
    </w:r>
  </w:p>
  <w:p w14:paraId="20296960" w14:textId="77777777" w:rsidR="00290C74" w:rsidRDefault="00290C74">
    <w:pPr>
      <w:pStyle w:val="Fuzeile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5B3EE" w14:textId="77777777" w:rsidR="00BC0A82" w:rsidRDefault="00BC0A82">
      <w:r>
        <w:separator/>
      </w:r>
    </w:p>
    <w:p w14:paraId="6D1488E6" w14:textId="77777777" w:rsidR="00BC0A82" w:rsidRDefault="00BC0A82"/>
  </w:footnote>
  <w:footnote w:type="continuationSeparator" w:id="0">
    <w:p w14:paraId="4C7388FB" w14:textId="77777777" w:rsidR="00BC0A82" w:rsidRDefault="00BC0A82">
      <w:r>
        <w:continuationSeparator/>
      </w:r>
    </w:p>
    <w:p w14:paraId="075AD55C" w14:textId="77777777" w:rsidR="00BC0A82" w:rsidRDefault="00BC0A8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3DB20" w14:textId="04C9606B" w:rsidR="00FC58C2" w:rsidRDefault="00264BFC" w:rsidP="00264BFC">
    <w:pPr>
      <w:pStyle w:val="Kopfzeile"/>
      <w:jc w:val="cen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659A5B70" wp14:editId="248B959D">
          <wp:simplePos x="0" y="0"/>
          <wp:positionH relativeFrom="leftMargin">
            <wp:align>right</wp:align>
          </wp:positionH>
          <wp:positionV relativeFrom="paragraph">
            <wp:posOffset>-276225</wp:posOffset>
          </wp:positionV>
          <wp:extent cx="723900" cy="723900"/>
          <wp:effectExtent l="0" t="0" r="0" b="0"/>
          <wp:wrapNone/>
          <wp:docPr id="22" name="Grafik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23900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Praktikum: Kommunikationstechnik</w:t>
    </w:r>
    <w:sdt>
      <w:sdtPr>
        <w:id w:val="-2022704788"/>
        <w:docPartObj>
          <w:docPartGallery w:val="Page Numbers (Top of Page)"/>
          <w:docPartUnique/>
        </w:docPartObj>
      </w:sdtPr>
      <w:sdtEndPr/>
      <w:sdtContent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1312" behindDoc="0" locked="0" layoutInCell="0" allowOverlap="1" wp14:anchorId="436F1E85" wp14:editId="406D27DF">
                  <wp:simplePos x="0" y="0"/>
                  <wp:positionH relativeFrom="rightMargin">
                    <wp:align>left</wp:align>
                  </wp:positionH>
                  <wp:positionV relativeFrom="margin">
                    <wp:align>top</wp:align>
                  </wp:positionV>
                  <wp:extent cx="902335" cy="1902460"/>
                  <wp:effectExtent l="0" t="9525" r="12065" b="2540"/>
                  <wp:wrapNone/>
                  <wp:docPr id="17" name="Gruppieren 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 flipV="1">
                            <a:off x="0" y="0"/>
                            <a:ext cx="90233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18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19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" name="AutoShape 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F29E46" w14:textId="77777777" w:rsidR="00264BFC" w:rsidRDefault="00264BFC">
                                <w:pPr>
                                  <w:pStyle w:val="KeinLeerraum"/>
                                  <w:jc w:val="right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A8E2C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36F1E85" id="Gruppieren 17" o:spid="_x0000_s1026" style="position:absolute;left:0;text-align:left;margin-left:0;margin-top:0;width:71.05pt;height:149.8pt;flip:x y;z-index:251661312;mso-width-percent:1000;mso-position-horizontal:left;mso-position-horizontal-relative:right-margin-area;mso-position-vertical:top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" o:allowincell="f">
    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Ko2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">
    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" fillcolor="#5f497a" strokecolor="#5f497a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" strokecolor="#5f497a"/>
                  </v:group>
    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" stroked="f">
                    <v:textbox style="layout-flow:vertical;mso-layout-flow-alt:bottom-to-top" inset="0,0,0,0">
                      <w:txbxContent>
                        <w:p w14:paraId="18F29E46" w14:textId="77777777" w:rsidR="00264BFC" w:rsidRDefault="00264BFC">
                          <w:pPr>
                            <w:pStyle w:val="KeinLeerraum"/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A8E2C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41D04" w14:textId="77777777" w:rsidR="00A94C93" w:rsidRDefault="00A638EC">
    <w:pPr>
      <w:pStyle w:val="Kopfzeile"/>
    </w:pPr>
    <w:r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53C96EF0" wp14:editId="71B1D21D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1" name="Gruppe 1" descr="Dekorative Randleiste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</wpg:grpSpPr>
                    <wps:wsp>
                      <wps:cNvPr id="2" name="Rechteck 2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hteck 3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>
          <w:pict>
            <v:group w14:anchorId="4DDBFC31" id="Gruppe 1" o:spid="_x0000_s1026" alt="Dekorative Randleiste" style="position:absolute;margin-left:27.75pt;margin-top:36pt;width:18pt;height:10in;z-index:251659264;mso-width-percent:29;mso-height-percent:909;mso-position-horizontal-relative:page;mso-position-vertical-relative:page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">
              <v:rect id="Rechteck 2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" fillcolor="#dd8047 [3205]" stroked="f" strokeweight="1pt"/>
              <v:rect id="Rechteck 3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94b6d2 [3204]" stroked="f" strokeweight="1pt">
                <o:lock v:ext="edit" aspectratio="t"/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212FFE"/>
    <w:multiLevelType w:val="hybridMultilevel"/>
    <w:tmpl w:val="D2D2729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02925B74"/>
    <w:multiLevelType w:val="hybridMultilevel"/>
    <w:tmpl w:val="7CD6808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0BFB3F4F"/>
    <w:multiLevelType w:val="hybridMultilevel"/>
    <w:tmpl w:val="E98E7C06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2602512"/>
    <w:multiLevelType w:val="hybridMultilevel"/>
    <w:tmpl w:val="F89625BA"/>
    <w:lvl w:ilvl="0" w:tplc="DB32A204">
      <w:start w:val="1"/>
      <w:numFmt w:val="bullet"/>
      <w:lvlText w:val="-"/>
      <w:lvlJc w:val="left"/>
      <w:pPr>
        <w:ind w:left="2517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3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5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77" w:hanging="360"/>
      </w:pPr>
      <w:rPr>
        <w:rFonts w:ascii="Wingdings" w:hAnsi="Wingdings" w:hint="default"/>
      </w:rPr>
    </w:lvl>
  </w:abstractNum>
  <w:abstractNum w:abstractNumId="14" w15:restartNumberingAfterBreak="0">
    <w:nsid w:val="132A59E3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195A4F4A"/>
    <w:multiLevelType w:val="hybridMultilevel"/>
    <w:tmpl w:val="35ECF7C6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19D54767"/>
    <w:multiLevelType w:val="hybridMultilevel"/>
    <w:tmpl w:val="21E6ED92"/>
    <w:lvl w:ilvl="0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1F9E3A34"/>
    <w:multiLevelType w:val="hybridMultilevel"/>
    <w:tmpl w:val="29B46A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007777"/>
    <w:multiLevelType w:val="hybridMultilevel"/>
    <w:tmpl w:val="C20A9AEE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2B452B0A"/>
    <w:multiLevelType w:val="hybridMultilevel"/>
    <w:tmpl w:val="66E4C668"/>
    <w:lvl w:ilvl="0" w:tplc="F33CDFC6">
      <w:start w:val="8"/>
      <w:numFmt w:val="bullet"/>
      <w:lvlText w:val="-"/>
      <w:lvlJc w:val="left"/>
      <w:pPr>
        <w:ind w:left="2562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328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00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72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44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16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8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60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322" w:hanging="360"/>
      </w:pPr>
      <w:rPr>
        <w:rFonts w:ascii="Wingdings" w:hAnsi="Wingdings" w:hint="default"/>
      </w:rPr>
    </w:lvl>
  </w:abstractNum>
  <w:abstractNum w:abstractNumId="21" w15:restartNumberingAfterBreak="0">
    <w:nsid w:val="2DE143B9"/>
    <w:multiLevelType w:val="hybridMultilevel"/>
    <w:tmpl w:val="0372A8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1A21B3"/>
    <w:multiLevelType w:val="hybridMultilevel"/>
    <w:tmpl w:val="2C7283B6"/>
    <w:lvl w:ilvl="0" w:tplc="0407000F">
      <w:start w:val="1"/>
      <w:numFmt w:val="decimal"/>
      <w:lvlText w:val="%1."/>
      <w:lvlJc w:val="left"/>
      <w:pPr>
        <w:ind w:left="2880" w:hanging="360"/>
      </w:pPr>
    </w:lvl>
    <w:lvl w:ilvl="1" w:tplc="04070019">
      <w:start w:val="1"/>
      <w:numFmt w:val="lowerLetter"/>
      <w:lvlText w:val="%2."/>
      <w:lvlJc w:val="left"/>
      <w:pPr>
        <w:ind w:left="3600" w:hanging="360"/>
      </w:pPr>
    </w:lvl>
    <w:lvl w:ilvl="2" w:tplc="0407001B">
      <w:start w:val="1"/>
      <w:numFmt w:val="lowerRoman"/>
      <w:lvlText w:val="%3."/>
      <w:lvlJc w:val="right"/>
      <w:pPr>
        <w:ind w:left="4320" w:hanging="180"/>
      </w:pPr>
    </w:lvl>
    <w:lvl w:ilvl="3" w:tplc="0407000F">
      <w:start w:val="1"/>
      <w:numFmt w:val="decimal"/>
      <w:lvlText w:val="%4."/>
      <w:lvlJc w:val="left"/>
      <w:pPr>
        <w:ind w:left="5040" w:hanging="360"/>
      </w:pPr>
    </w:lvl>
    <w:lvl w:ilvl="4" w:tplc="04070019">
      <w:start w:val="1"/>
      <w:numFmt w:val="lowerLetter"/>
      <w:lvlText w:val="%5."/>
      <w:lvlJc w:val="left"/>
      <w:pPr>
        <w:ind w:left="5760" w:hanging="360"/>
      </w:pPr>
    </w:lvl>
    <w:lvl w:ilvl="5" w:tplc="0407001B">
      <w:start w:val="1"/>
      <w:numFmt w:val="lowerRoman"/>
      <w:lvlText w:val="%6."/>
      <w:lvlJc w:val="right"/>
      <w:pPr>
        <w:ind w:left="6480" w:hanging="180"/>
      </w:pPr>
    </w:lvl>
    <w:lvl w:ilvl="6" w:tplc="0407000F">
      <w:start w:val="1"/>
      <w:numFmt w:val="decimal"/>
      <w:lvlText w:val="%7."/>
      <w:lvlJc w:val="left"/>
      <w:pPr>
        <w:ind w:left="7200" w:hanging="360"/>
      </w:pPr>
    </w:lvl>
    <w:lvl w:ilvl="7" w:tplc="04070019">
      <w:start w:val="1"/>
      <w:numFmt w:val="lowerLetter"/>
      <w:lvlText w:val="%8."/>
      <w:lvlJc w:val="left"/>
      <w:pPr>
        <w:ind w:left="7920" w:hanging="360"/>
      </w:pPr>
    </w:lvl>
    <w:lvl w:ilvl="8" w:tplc="0407001B">
      <w:start w:val="1"/>
      <w:numFmt w:val="lowerRoman"/>
      <w:lvlText w:val="%9."/>
      <w:lvlJc w:val="right"/>
      <w:pPr>
        <w:ind w:left="8640" w:hanging="180"/>
      </w:pPr>
    </w:lvl>
  </w:abstractNum>
  <w:abstractNum w:abstractNumId="23" w15:restartNumberingAfterBreak="0">
    <w:nsid w:val="329A7EAB"/>
    <w:multiLevelType w:val="hybridMultilevel"/>
    <w:tmpl w:val="656A29CC"/>
    <w:lvl w:ilvl="0" w:tplc="0407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0A3148"/>
    <w:multiLevelType w:val="hybridMultilevel"/>
    <w:tmpl w:val="9058F74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002A97"/>
    <w:multiLevelType w:val="hybridMultilevel"/>
    <w:tmpl w:val="1714A1AC"/>
    <w:lvl w:ilvl="0" w:tplc="04070017">
      <w:start w:val="1"/>
      <w:numFmt w:val="lowerLetter"/>
      <w:lvlText w:val="%1)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37894E46"/>
    <w:multiLevelType w:val="multilevel"/>
    <w:tmpl w:val="32FC74B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3AE40880"/>
    <w:multiLevelType w:val="hybridMultilevel"/>
    <w:tmpl w:val="9DDECCCA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D8E266F"/>
    <w:multiLevelType w:val="hybridMultilevel"/>
    <w:tmpl w:val="5AEC8ABE"/>
    <w:lvl w:ilvl="0" w:tplc="2C9248EE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9" w15:restartNumberingAfterBreak="0">
    <w:nsid w:val="40721735"/>
    <w:multiLevelType w:val="multilevel"/>
    <w:tmpl w:val="8968ED46"/>
    <w:lvl w:ilvl="0">
      <w:start w:val="1"/>
      <w:numFmt w:val="decimal"/>
      <w:lvlText w:val="%1."/>
      <w:lvlJc w:val="left"/>
      <w:pPr>
        <w:ind w:left="2886" w:hanging="360"/>
      </w:pPr>
    </w:lvl>
    <w:lvl w:ilvl="1">
      <w:start w:val="4"/>
      <w:numFmt w:val="decimal"/>
      <w:isLgl/>
      <w:lvlText w:val="%1.%2"/>
      <w:lvlJc w:val="left"/>
      <w:pPr>
        <w:ind w:left="2961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6" w:hanging="1440"/>
      </w:pPr>
      <w:rPr>
        <w:rFonts w:hint="default"/>
      </w:rPr>
    </w:lvl>
  </w:abstractNum>
  <w:abstractNum w:abstractNumId="30" w15:restartNumberingAfterBreak="0">
    <w:nsid w:val="4BE0052C"/>
    <w:multiLevelType w:val="hybridMultilevel"/>
    <w:tmpl w:val="393E59CC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D993888"/>
    <w:multiLevelType w:val="hybridMultilevel"/>
    <w:tmpl w:val="E0525368"/>
    <w:lvl w:ilvl="0" w:tplc="0EB45C24">
      <w:start w:val="1"/>
      <w:numFmt w:val="bullet"/>
      <w:pStyle w:val="Aufzhlungszeich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2" w15:restartNumberingAfterBreak="0">
    <w:nsid w:val="4F2E6C82"/>
    <w:multiLevelType w:val="hybridMultilevel"/>
    <w:tmpl w:val="F87659E8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531065FB"/>
    <w:multiLevelType w:val="multilevel"/>
    <w:tmpl w:val="4EA0CC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3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3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96" w:hanging="2160"/>
      </w:pPr>
      <w:rPr>
        <w:rFonts w:hint="default"/>
      </w:rPr>
    </w:lvl>
  </w:abstractNum>
  <w:abstractNum w:abstractNumId="34" w15:restartNumberingAfterBreak="0">
    <w:nsid w:val="55916B86"/>
    <w:multiLevelType w:val="multilevel"/>
    <w:tmpl w:val="7378623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72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7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4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36" w:hanging="1440"/>
      </w:pPr>
      <w:rPr>
        <w:rFonts w:hint="default"/>
      </w:rPr>
    </w:lvl>
  </w:abstractNum>
  <w:abstractNum w:abstractNumId="35" w15:restartNumberingAfterBreak="0">
    <w:nsid w:val="599D1222"/>
    <w:multiLevelType w:val="hybridMultilevel"/>
    <w:tmpl w:val="C51A0E5A"/>
    <w:lvl w:ilvl="0" w:tplc="FFFFFFFF">
      <w:start w:val="1"/>
      <w:numFmt w:val="decimal"/>
      <w:lvlText w:val="%1."/>
      <w:lvlJc w:val="left"/>
      <w:pPr>
        <w:ind w:left="2880" w:hanging="360"/>
      </w:pPr>
    </w:lvl>
    <w:lvl w:ilvl="1" w:tplc="0407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4320" w:hanging="180"/>
      </w:pPr>
    </w:lvl>
    <w:lvl w:ilvl="3" w:tplc="FFFFFFFF">
      <w:start w:val="1"/>
      <w:numFmt w:val="decimal"/>
      <w:lvlText w:val="%4."/>
      <w:lvlJc w:val="left"/>
      <w:pPr>
        <w:ind w:left="5040" w:hanging="360"/>
      </w:pPr>
    </w:lvl>
    <w:lvl w:ilvl="4" w:tplc="FFFFFFFF">
      <w:start w:val="1"/>
      <w:numFmt w:val="lowerLetter"/>
      <w:lvlText w:val="%5."/>
      <w:lvlJc w:val="left"/>
      <w:pPr>
        <w:ind w:left="5760" w:hanging="360"/>
      </w:pPr>
    </w:lvl>
    <w:lvl w:ilvl="5" w:tplc="FFFFFFFF">
      <w:start w:val="1"/>
      <w:numFmt w:val="lowerRoman"/>
      <w:lvlText w:val="%6."/>
      <w:lvlJc w:val="right"/>
      <w:pPr>
        <w:ind w:left="6480" w:hanging="180"/>
      </w:pPr>
    </w:lvl>
    <w:lvl w:ilvl="6" w:tplc="FFFFFFFF">
      <w:start w:val="1"/>
      <w:numFmt w:val="decimal"/>
      <w:lvlText w:val="%7."/>
      <w:lvlJc w:val="left"/>
      <w:pPr>
        <w:ind w:left="7200" w:hanging="360"/>
      </w:pPr>
    </w:lvl>
    <w:lvl w:ilvl="7" w:tplc="FFFFFFFF">
      <w:start w:val="1"/>
      <w:numFmt w:val="lowerLetter"/>
      <w:lvlText w:val="%8."/>
      <w:lvlJc w:val="left"/>
      <w:pPr>
        <w:ind w:left="7920" w:hanging="360"/>
      </w:pPr>
    </w:lvl>
    <w:lvl w:ilvl="8" w:tplc="FFFFFFFF">
      <w:start w:val="1"/>
      <w:numFmt w:val="lowerRoman"/>
      <w:lvlText w:val="%9."/>
      <w:lvlJc w:val="right"/>
      <w:pPr>
        <w:ind w:left="8640" w:hanging="180"/>
      </w:pPr>
    </w:lvl>
  </w:abstractNum>
  <w:abstractNum w:abstractNumId="36" w15:restartNumberingAfterBreak="0">
    <w:nsid w:val="630A52E0"/>
    <w:multiLevelType w:val="hybridMultilevel"/>
    <w:tmpl w:val="5CDA7064"/>
    <w:lvl w:ilvl="0" w:tplc="0407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7" w15:restartNumberingAfterBreak="0">
    <w:nsid w:val="64987994"/>
    <w:multiLevelType w:val="hybridMultilevel"/>
    <w:tmpl w:val="E06055E0"/>
    <w:lvl w:ilvl="0" w:tplc="FDA43B86">
      <w:start w:val="1"/>
      <w:numFmt w:val="decimal"/>
      <w:lvlText w:val="%1."/>
      <w:lvlJc w:val="left"/>
      <w:pPr>
        <w:ind w:left="792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152" w:hanging="360"/>
      </w:pPr>
    </w:lvl>
    <w:lvl w:ilvl="2" w:tplc="0407001B" w:tentative="1">
      <w:start w:val="1"/>
      <w:numFmt w:val="lowerRoman"/>
      <w:lvlText w:val="%3."/>
      <w:lvlJc w:val="right"/>
      <w:pPr>
        <w:ind w:left="1872" w:hanging="180"/>
      </w:pPr>
    </w:lvl>
    <w:lvl w:ilvl="3" w:tplc="0407000F" w:tentative="1">
      <w:start w:val="1"/>
      <w:numFmt w:val="decimal"/>
      <w:lvlText w:val="%4."/>
      <w:lvlJc w:val="left"/>
      <w:pPr>
        <w:ind w:left="2592" w:hanging="360"/>
      </w:pPr>
    </w:lvl>
    <w:lvl w:ilvl="4" w:tplc="04070019" w:tentative="1">
      <w:start w:val="1"/>
      <w:numFmt w:val="lowerLetter"/>
      <w:lvlText w:val="%5."/>
      <w:lvlJc w:val="left"/>
      <w:pPr>
        <w:ind w:left="3312" w:hanging="360"/>
      </w:pPr>
    </w:lvl>
    <w:lvl w:ilvl="5" w:tplc="0407001B" w:tentative="1">
      <w:start w:val="1"/>
      <w:numFmt w:val="lowerRoman"/>
      <w:lvlText w:val="%6."/>
      <w:lvlJc w:val="right"/>
      <w:pPr>
        <w:ind w:left="4032" w:hanging="180"/>
      </w:pPr>
    </w:lvl>
    <w:lvl w:ilvl="6" w:tplc="0407000F" w:tentative="1">
      <w:start w:val="1"/>
      <w:numFmt w:val="decimal"/>
      <w:lvlText w:val="%7."/>
      <w:lvlJc w:val="left"/>
      <w:pPr>
        <w:ind w:left="4752" w:hanging="360"/>
      </w:pPr>
    </w:lvl>
    <w:lvl w:ilvl="7" w:tplc="04070019" w:tentative="1">
      <w:start w:val="1"/>
      <w:numFmt w:val="lowerLetter"/>
      <w:lvlText w:val="%8."/>
      <w:lvlJc w:val="left"/>
      <w:pPr>
        <w:ind w:left="5472" w:hanging="360"/>
      </w:pPr>
    </w:lvl>
    <w:lvl w:ilvl="8" w:tplc="0407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8" w15:restartNumberingAfterBreak="0">
    <w:nsid w:val="66C028FF"/>
    <w:multiLevelType w:val="hybridMultilevel"/>
    <w:tmpl w:val="D6AE88FC"/>
    <w:lvl w:ilvl="0" w:tplc="0407000F">
      <w:start w:val="1"/>
      <w:numFmt w:val="decimal"/>
      <w:lvlText w:val="%1."/>
      <w:lvlJc w:val="left"/>
      <w:pPr>
        <w:ind w:left="2886" w:hanging="360"/>
      </w:pPr>
    </w:lvl>
    <w:lvl w:ilvl="1" w:tplc="04070019" w:tentative="1">
      <w:start w:val="1"/>
      <w:numFmt w:val="lowerLetter"/>
      <w:lvlText w:val="%2."/>
      <w:lvlJc w:val="left"/>
      <w:pPr>
        <w:ind w:left="3606" w:hanging="360"/>
      </w:pPr>
    </w:lvl>
    <w:lvl w:ilvl="2" w:tplc="0407001B" w:tentative="1">
      <w:start w:val="1"/>
      <w:numFmt w:val="lowerRoman"/>
      <w:lvlText w:val="%3."/>
      <w:lvlJc w:val="right"/>
      <w:pPr>
        <w:ind w:left="4326" w:hanging="180"/>
      </w:pPr>
    </w:lvl>
    <w:lvl w:ilvl="3" w:tplc="0407000F" w:tentative="1">
      <w:start w:val="1"/>
      <w:numFmt w:val="decimal"/>
      <w:lvlText w:val="%4."/>
      <w:lvlJc w:val="left"/>
      <w:pPr>
        <w:ind w:left="5046" w:hanging="360"/>
      </w:pPr>
    </w:lvl>
    <w:lvl w:ilvl="4" w:tplc="04070019" w:tentative="1">
      <w:start w:val="1"/>
      <w:numFmt w:val="lowerLetter"/>
      <w:lvlText w:val="%5."/>
      <w:lvlJc w:val="left"/>
      <w:pPr>
        <w:ind w:left="5766" w:hanging="360"/>
      </w:pPr>
    </w:lvl>
    <w:lvl w:ilvl="5" w:tplc="0407001B" w:tentative="1">
      <w:start w:val="1"/>
      <w:numFmt w:val="lowerRoman"/>
      <w:lvlText w:val="%6."/>
      <w:lvlJc w:val="right"/>
      <w:pPr>
        <w:ind w:left="6486" w:hanging="180"/>
      </w:pPr>
    </w:lvl>
    <w:lvl w:ilvl="6" w:tplc="0407000F" w:tentative="1">
      <w:start w:val="1"/>
      <w:numFmt w:val="decimal"/>
      <w:lvlText w:val="%7."/>
      <w:lvlJc w:val="left"/>
      <w:pPr>
        <w:ind w:left="7206" w:hanging="360"/>
      </w:pPr>
    </w:lvl>
    <w:lvl w:ilvl="7" w:tplc="04070019" w:tentative="1">
      <w:start w:val="1"/>
      <w:numFmt w:val="lowerLetter"/>
      <w:lvlText w:val="%8."/>
      <w:lvlJc w:val="left"/>
      <w:pPr>
        <w:ind w:left="7926" w:hanging="360"/>
      </w:pPr>
    </w:lvl>
    <w:lvl w:ilvl="8" w:tplc="0407001B" w:tentative="1">
      <w:start w:val="1"/>
      <w:numFmt w:val="lowerRoman"/>
      <w:lvlText w:val="%9."/>
      <w:lvlJc w:val="right"/>
      <w:pPr>
        <w:ind w:left="8646" w:hanging="180"/>
      </w:pPr>
    </w:lvl>
  </w:abstractNum>
  <w:abstractNum w:abstractNumId="39" w15:restartNumberingAfterBreak="0">
    <w:nsid w:val="68DF04BA"/>
    <w:multiLevelType w:val="hybridMultilevel"/>
    <w:tmpl w:val="292615EC"/>
    <w:lvl w:ilvl="0" w:tplc="0407000F">
      <w:start w:val="1"/>
      <w:numFmt w:val="decimal"/>
      <w:lvlText w:val="%1."/>
      <w:lvlJc w:val="left"/>
      <w:pPr>
        <w:ind w:left="1152" w:hanging="360"/>
      </w:pPr>
    </w:lvl>
    <w:lvl w:ilvl="1" w:tplc="04070019" w:tentative="1">
      <w:start w:val="1"/>
      <w:numFmt w:val="lowerLetter"/>
      <w:lvlText w:val="%2."/>
      <w:lvlJc w:val="left"/>
      <w:pPr>
        <w:ind w:left="1872" w:hanging="360"/>
      </w:pPr>
    </w:lvl>
    <w:lvl w:ilvl="2" w:tplc="0407001B" w:tentative="1">
      <w:start w:val="1"/>
      <w:numFmt w:val="lowerRoman"/>
      <w:lvlText w:val="%3."/>
      <w:lvlJc w:val="right"/>
      <w:pPr>
        <w:ind w:left="2592" w:hanging="180"/>
      </w:pPr>
    </w:lvl>
    <w:lvl w:ilvl="3" w:tplc="0407000F" w:tentative="1">
      <w:start w:val="1"/>
      <w:numFmt w:val="decimal"/>
      <w:lvlText w:val="%4."/>
      <w:lvlJc w:val="left"/>
      <w:pPr>
        <w:ind w:left="3312" w:hanging="360"/>
      </w:pPr>
    </w:lvl>
    <w:lvl w:ilvl="4" w:tplc="04070019" w:tentative="1">
      <w:start w:val="1"/>
      <w:numFmt w:val="lowerLetter"/>
      <w:lvlText w:val="%5."/>
      <w:lvlJc w:val="left"/>
      <w:pPr>
        <w:ind w:left="4032" w:hanging="360"/>
      </w:pPr>
    </w:lvl>
    <w:lvl w:ilvl="5" w:tplc="0407001B" w:tentative="1">
      <w:start w:val="1"/>
      <w:numFmt w:val="lowerRoman"/>
      <w:lvlText w:val="%6."/>
      <w:lvlJc w:val="right"/>
      <w:pPr>
        <w:ind w:left="4752" w:hanging="180"/>
      </w:pPr>
    </w:lvl>
    <w:lvl w:ilvl="6" w:tplc="0407000F" w:tentative="1">
      <w:start w:val="1"/>
      <w:numFmt w:val="decimal"/>
      <w:lvlText w:val="%7."/>
      <w:lvlJc w:val="left"/>
      <w:pPr>
        <w:ind w:left="5472" w:hanging="360"/>
      </w:pPr>
    </w:lvl>
    <w:lvl w:ilvl="7" w:tplc="04070019" w:tentative="1">
      <w:start w:val="1"/>
      <w:numFmt w:val="lowerLetter"/>
      <w:lvlText w:val="%8."/>
      <w:lvlJc w:val="left"/>
      <w:pPr>
        <w:ind w:left="6192" w:hanging="360"/>
      </w:pPr>
    </w:lvl>
    <w:lvl w:ilvl="8" w:tplc="0407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0" w15:restartNumberingAfterBreak="0">
    <w:nsid w:val="6B00402C"/>
    <w:multiLevelType w:val="hybridMultilevel"/>
    <w:tmpl w:val="11DA4A9E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C2B69DB"/>
    <w:multiLevelType w:val="hybridMultilevel"/>
    <w:tmpl w:val="E02815A2"/>
    <w:lvl w:ilvl="0" w:tplc="0407000F">
      <w:start w:val="1"/>
      <w:numFmt w:val="decimal"/>
      <w:lvlText w:val="%1."/>
      <w:lvlJc w:val="left"/>
      <w:pPr>
        <w:ind w:left="792" w:hanging="360"/>
      </w:pPr>
    </w:lvl>
    <w:lvl w:ilvl="1" w:tplc="6430ED48">
      <w:numFmt w:val="bullet"/>
      <w:lvlText w:val=""/>
      <w:lvlJc w:val="left"/>
      <w:pPr>
        <w:ind w:left="1512" w:hanging="360"/>
      </w:pPr>
      <w:rPr>
        <w:rFonts w:ascii="Wingdings" w:eastAsiaTheme="minorEastAsia" w:hAnsi="Wingdings" w:cstheme="minorBidi" w:hint="default"/>
      </w:rPr>
    </w:lvl>
    <w:lvl w:ilvl="2" w:tplc="0407001B" w:tentative="1">
      <w:start w:val="1"/>
      <w:numFmt w:val="lowerRoman"/>
      <w:lvlText w:val="%3."/>
      <w:lvlJc w:val="right"/>
      <w:pPr>
        <w:ind w:left="2232" w:hanging="180"/>
      </w:pPr>
    </w:lvl>
    <w:lvl w:ilvl="3" w:tplc="0407000F">
      <w:start w:val="1"/>
      <w:numFmt w:val="decimal"/>
      <w:lvlText w:val="%4."/>
      <w:lvlJc w:val="left"/>
      <w:pPr>
        <w:ind w:left="2952" w:hanging="360"/>
      </w:pPr>
    </w:lvl>
    <w:lvl w:ilvl="4" w:tplc="04070019">
      <w:start w:val="1"/>
      <w:numFmt w:val="lowerLetter"/>
      <w:lvlText w:val="%5."/>
      <w:lvlJc w:val="left"/>
      <w:pPr>
        <w:ind w:left="3672" w:hanging="360"/>
      </w:pPr>
    </w:lvl>
    <w:lvl w:ilvl="5" w:tplc="0407001B" w:tentative="1">
      <w:start w:val="1"/>
      <w:numFmt w:val="lowerRoman"/>
      <w:lvlText w:val="%6."/>
      <w:lvlJc w:val="right"/>
      <w:pPr>
        <w:ind w:left="4392" w:hanging="180"/>
      </w:pPr>
    </w:lvl>
    <w:lvl w:ilvl="6" w:tplc="0407000F" w:tentative="1">
      <w:start w:val="1"/>
      <w:numFmt w:val="decimal"/>
      <w:lvlText w:val="%7."/>
      <w:lvlJc w:val="left"/>
      <w:pPr>
        <w:ind w:left="5112" w:hanging="360"/>
      </w:pPr>
    </w:lvl>
    <w:lvl w:ilvl="7" w:tplc="04070019" w:tentative="1">
      <w:start w:val="1"/>
      <w:numFmt w:val="lowerLetter"/>
      <w:lvlText w:val="%8."/>
      <w:lvlJc w:val="left"/>
      <w:pPr>
        <w:ind w:left="5832" w:hanging="360"/>
      </w:pPr>
    </w:lvl>
    <w:lvl w:ilvl="8" w:tplc="0407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9"/>
  </w:num>
  <w:num w:numId="2">
    <w:abstractNumId w:val="18"/>
  </w:num>
  <w:num w:numId="3">
    <w:abstractNumId w:val="8"/>
  </w:num>
  <w:num w:numId="4">
    <w:abstractNumId w:val="8"/>
  </w:num>
  <w:num w:numId="5">
    <w:abstractNumId w:val="3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7"/>
  </w:num>
  <w:num w:numId="15">
    <w:abstractNumId w:val="34"/>
  </w:num>
  <w:num w:numId="16">
    <w:abstractNumId w:val="40"/>
  </w:num>
  <w:num w:numId="17">
    <w:abstractNumId w:val="11"/>
  </w:num>
  <w:num w:numId="18">
    <w:abstractNumId w:val="12"/>
  </w:num>
  <w:num w:numId="19">
    <w:abstractNumId w:val="22"/>
  </w:num>
  <w:num w:numId="20">
    <w:abstractNumId w:val="32"/>
  </w:num>
  <w:num w:numId="21">
    <w:abstractNumId w:val="15"/>
  </w:num>
  <w:num w:numId="22">
    <w:abstractNumId w:val="35"/>
  </w:num>
  <w:num w:numId="23">
    <w:abstractNumId w:val="13"/>
  </w:num>
  <w:num w:numId="24">
    <w:abstractNumId w:val="20"/>
  </w:num>
  <w:num w:numId="25">
    <w:abstractNumId w:val="41"/>
  </w:num>
  <w:num w:numId="26">
    <w:abstractNumId w:val="29"/>
  </w:num>
  <w:num w:numId="27">
    <w:abstractNumId w:val="33"/>
  </w:num>
  <w:num w:numId="28">
    <w:abstractNumId w:val="26"/>
  </w:num>
  <w:num w:numId="29">
    <w:abstractNumId w:val="14"/>
  </w:num>
  <w:num w:numId="30">
    <w:abstractNumId w:val="38"/>
  </w:num>
  <w:num w:numId="31">
    <w:abstractNumId w:val="24"/>
  </w:num>
  <w:num w:numId="32">
    <w:abstractNumId w:val="27"/>
  </w:num>
  <w:num w:numId="33">
    <w:abstractNumId w:val="19"/>
  </w:num>
  <w:num w:numId="34">
    <w:abstractNumId w:val="30"/>
  </w:num>
  <w:num w:numId="35">
    <w:abstractNumId w:val="28"/>
  </w:num>
  <w:num w:numId="36">
    <w:abstractNumId w:val="39"/>
  </w:num>
  <w:num w:numId="37">
    <w:abstractNumId w:val="21"/>
  </w:num>
  <w:num w:numId="38">
    <w:abstractNumId w:val="17"/>
  </w:num>
  <w:num w:numId="39">
    <w:abstractNumId w:val="10"/>
  </w:num>
  <w:num w:numId="40">
    <w:abstractNumId w:val="25"/>
  </w:num>
  <w:num w:numId="41">
    <w:abstractNumId w:val="23"/>
  </w:num>
  <w:num w:numId="42">
    <w:abstractNumId w:val="36"/>
  </w:num>
  <w:num w:numId="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FC"/>
    <w:rsid w:val="00006EC4"/>
    <w:rsid w:val="0001557C"/>
    <w:rsid w:val="00037141"/>
    <w:rsid w:val="000A0B32"/>
    <w:rsid w:val="000A223D"/>
    <w:rsid w:val="000C1EF1"/>
    <w:rsid w:val="000D2CF6"/>
    <w:rsid w:val="000D5399"/>
    <w:rsid w:val="000E25C9"/>
    <w:rsid w:val="000F38CF"/>
    <w:rsid w:val="000F5BED"/>
    <w:rsid w:val="00160AF9"/>
    <w:rsid w:val="001912B2"/>
    <w:rsid w:val="001D0095"/>
    <w:rsid w:val="001D2CA8"/>
    <w:rsid w:val="001E4561"/>
    <w:rsid w:val="00200677"/>
    <w:rsid w:val="00215D27"/>
    <w:rsid w:val="00264BFC"/>
    <w:rsid w:val="00290347"/>
    <w:rsid w:val="00290C74"/>
    <w:rsid w:val="002A0044"/>
    <w:rsid w:val="002A0BEE"/>
    <w:rsid w:val="002F6D4D"/>
    <w:rsid w:val="00303EAA"/>
    <w:rsid w:val="003517F4"/>
    <w:rsid w:val="00355CC6"/>
    <w:rsid w:val="003650EA"/>
    <w:rsid w:val="00386068"/>
    <w:rsid w:val="003A445F"/>
    <w:rsid w:val="003A4FE1"/>
    <w:rsid w:val="003C0801"/>
    <w:rsid w:val="003C2D7B"/>
    <w:rsid w:val="003F66FA"/>
    <w:rsid w:val="00402486"/>
    <w:rsid w:val="004224CB"/>
    <w:rsid w:val="0043570C"/>
    <w:rsid w:val="00474746"/>
    <w:rsid w:val="004823AF"/>
    <w:rsid w:val="0048393D"/>
    <w:rsid w:val="004D5282"/>
    <w:rsid w:val="004E2A23"/>
    <w:rsid w:val="004F0E9B"/>
    <w:rsid w:val="004F562B"/>
    <w:rsid w:val="004F5A1A"/>
    <w:rsid w:val="004F6140"/>
    <w:rsid w:val="005056F0"/>
    <w:rsid w:val="00515372"/>
    <w:rsid w:val="0052164F"/>
    <w:rsid w:val="00531D5A"/>
    <w:rsid w:val="00547E56"/>
    <w:rsid w:val="0056311B"/>
    <w:rsid w:val="00595612"/>
    <w:rsid w:val="005A54FA"/>
    <w:rsid w:val="005B2EAF"/>
    <w:rsid w:val="005B3755"/>
    <w:rsid w:val="00616F8E"/>
    <w:rsid w:val="006255BD"/>
    <w:rsid w:val="00630D2E"/>
    <w:rsid w:val="0064330D"/>
    <w:rsid w:val="006759F9"/>
    <w:rsid w:val="006809FA"/>
    <w:rsid w:val="006B14FC"/>
    <w:rsid w:val="006C254A"/>
    <w:rsid w:val="006D67A2"/>
    <w:rsid w:val="006E09B8"/>
    <w:rsid w:val="006E67C4"/>
    <w:rsid w:val="006F2718"/>
    <w:rsid w:val="0070667C"/>
    <w:rsid w:val="007416D6"/>
    <w:rsid w:val="007824CA"/>
    <w:rsid w:val="007B1A35"/>
    <w:rsid w:val="007C1849"/>
    <w:rsid w:val="007D770B"/>
    <w:rsid w:val="007F4B9C"/>
    <w:rsid w:val="007F6D58"/>
    <w:rsid w:val="008355F4"/>
    <w:rsid w:val="008400AB"/>
    <w:rsid w:val="00850F02"/>
    <w:rsid w:val="0089087A"/>
    <w:rsid w:val="00894AAE"/>
    <w:rsid w:val="008C6896"/>
    <w:rsid w:val="0090428B"/>
    <w:rsid w:val="00946B86"/>
    <w:rsid w:val="009831BE"/>
    <w:rsid w:val="009C4545"/>
    <w:rsid w:val="009C4CD5"/>
    <w:rsid w:val="009D39A6"/>
    <w:rsid w:val="009D6EDD"/>
    <w:rsid w:val="009F2ED4"/>
    <w:rsid w:val="009F4FFF"/>
    <w:rsid w:val="00A368D1"/>
    <w:rsid w:val="00A54BAD"/>
    <w:rsid w:val="00A638EC"/>
    <w:rsid w:val="00A63A7F"/>
    <w:rsid w:val="00A812CD"/>
    <w:rsid w:val="00A8474B"/>
    <w:rsid w:val="00A94114"/>
    <w:rsid w:val="00A94C93"/>
    <w:rsid w:val="00AA133F"/>
    <w:rsid w:val="00AB1E67"/>
    <w:rsid w:val="00AE66B5"/>
    <w:rsid w:val="00AF5C00"/>
    <w:rsid w:val="00B00AC5"/>
    <w:rsid w:val="00B05A7F"/>
    <w:rsid w:val="00B2553C"/>
    <w:rsid w:val="00B72DF7"/>
    <w:rsid w:val="00BB5D86"/>
    <w:rsid w:val="00BC0A82"/>
    <w:rsid w:val="00BE0195"/>
    <w:rsid w:val="00C10F9D"/>
    <w:rsid w:val="00C11338"/>
    <w:rsid w:val="00C1480A"/>
    <w:rsid w:val="00C17E8E"/>
    <w:rsid w:val="00C20013"/>
    <w:rsid w:val="00C200C1"/>
    <w:rsid w:val="00C33179"/>
    <w:rsid w:val="00C4234F"/>
    <w:rsid w:val="00C454DA"/>
    <w:rsid w:val="00C52189"/>
    <w:rsid w:val="00C925A9"/>
    <w:rsid w:val="00C96829"/>
    <w:rsid w:val="00CA74A9"/>
    <w:rsid w:val="00CB1C65"/>
    <w:rsid w:val="00CB3CE7"/>
    <w:rsid w:val="00CC595B"/>
    <w:rsid w:val="00CC7BFF"/>
    <w:rsid w:val="00CF0906"/>
    <w:rsid w:val="00CF5249"/>
    <w:rsid w:val="00D0268F"/>
    <w:rsid w:val="00D079FD"/>
    <w:rsid w:val="00D11A9A"/>
    <w:rsid w:val="00D51F5E"/>
    <w:rsid w:val="00D5350B"/>
    <w:rsid w:val="00D965F7"/>
    <w:rsid w:val="00DD4F20"/>
    <w:rsid w:val="00E40F4B"/>
    <w:rsid w:val="00E4178F"/>
    <w:rsid w:val="00E43AA0"/>
    <w:rsid w:val="00E65EA0"/>
    <w:rsid w:val="00E75530"/>
    <w:rsid w:val="00E82114"/>
    <w:rsid w:val="00EE5DA3"/>
    <w:rsid w:val="00F41333"/>
    <w:rsid w:val="00F5192E"/>
    <w:rsid w:val="00F60AF0"/>
    <w:rsid w:val="00F9069F"/>
    <w:rsid w:val="00F92737"/>
    <w:rsid w:val="00FA7B72"/>
    <w:rsid w:val="00FB5E89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C483457"/>
  <w15:chartTrackingRefBased/>
  <w15:docId w15:val="{E04314B8-6E42-4D4A-B338-755055CB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de-DE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056F0"/>
    <w:pPr>
      <w:spacing w:before="120" w:after="0" w:line="240" w:lineRule="auto"/>
      <w:ind w:left="72" w:right="72"/>
    </w:pPr>
    <w:rPr>
      <w:sz w:val="21"/>
    </w:rPr>
  </w:style>
  <w:style w:type="paragraph" w:styleId="berschrift1">
    <w:name w:val="heading 1"/>
    <w:basedOn w:val="Standard"/>
    <w:next w:val="Standard"/>
    <w:link w:val="berschrift1Zchn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1"/>
    <w:qFormat/>
    <w:rsid w:val="005A54FA"/>
    <w:pPr>
      <w:keepNext/>
      <w:keepLines/>
      <w:pBdr>
        <w:top w:val="single" w:sz="4" w:space="1" w:color="B85A22" w:themeColor="accent2" w:themeShade="BF"/>
      </w:pBdr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5A54F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1"/>
    <w:rsid w:val="005A54FA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5A54FA"/>
    <w:rPr>
      <w:rFonts w:asciiTheme="majorHAnsi" w:eastAsiaTheme="majorEastAsia" w:hAnsiTheme="majorHAnsi" w:cstheme="majorBidi"/>
      <w:b/>
      <w:bCs/>
      <w:caps/>
      <w:color w:val="B85A22" w:themeColor="accent2" w:themeShade="BF"/>
      <w:spacing w:val="20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5A54FA"/>
    <w:rPr>
      <w:rFonts w:asciiTheme="majorHAnsi" w:eastAsiaTheme="majorEastAsia" w:hAnsiTheme="majorHAnsi" w:cstheme="majorBidi"/>
      <w:b/>
      <w:bCs/>
      <w:caps/>
      <w:color w:val="555A3C" w:themeColor="accent3" w:themeShade="80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1"/>
    <w:rPr>
      <w:rFonts w:asciiTheme="majorHAnsi" w:eastAsiaTheme="majorEastAsia" w:hAnsiTheme="majorHAnsi" w:cstheme="majorBidi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rd"/>
    <w:link w:val="TitelZchn"/>
    <w:uiPriority w:val="1"/>
    <w:qFormat/>
    <w:rsid w:val="005A54FA"/>
    <w:pPr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"/>
    <w:rsid w:val="005A54FA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outlineLvl w:val="9"/>
    </w:pPr>
  </w:style>
  <w:style w:type="table" w:styleId="Tabellenraster">
    <w:name w:val="Table Grid"/>
    <w:basedOn w:val="NormaleTabelle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Akzent1">
    <w:name w:val="Grid Table 3 Accent 1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entabelle7farbigAkzent1">
    <w:name w:val="List Table 7 Colorful Accent 1"/>
    <w:basedOn w:val="NormaleTabelle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5dunkelAkzent1">
    <w:name w:val="Grid Table 5 Dark Accent 1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itternetztabelle4Akzent6">
    <w:name w:val="Grid Table 4 Accent 6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ellemithellemGitternetz">
    <w:name w:val="Grid Table Light"/>
    <w:basedOn w:val="NormaleTabelle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2">
    <w:name w:val="Plain Table 2"/>
    <w:basedOn w:val="NormaleTabelle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entabelle2Akzent1">
    <w:name w:val="List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tzhaltertext">
    <w:name w:val="Placeholder Text"/>
    <w:basedOn w:val="Absatz-Standardschriftart"/>
    <w:uiPriority w:val="2"/>
    <w:rPr>
      <w:i/>
      <w:iCs/>
      <w:color w:val="808080"/>
    </w:rPr>
  </w:style>
  <w:style w:type="table" w:styleId="Gitternetztabelle4Akzent1">
    <w:name w:val="Grid Table 4 Accent 1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EinfacheTabelle4">
    <w:name w:val="Plain Table 4"/>
    <w:basedOn w:val="NormaleTabelle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1hellAkzent6">
    <w:name w:val="Grid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entabelle1hellAkzent6">
    <w:name w:val="List Table 1 Light Accent 6"/>
    <w:basedOn w:val="NormaleTabelle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Fuzeile">
    <w:name w:val="footer"/>
    <w:basedOn w:val="Standard"/>
    <w:link w:val="FuzeileZchn"/>
    <w:uiPriority w:val="2"/>
    <w:pPr>
      <w:spacing w:before="0"/>
    </w:pPr>
  </w:style>
  <w:style w:type="character" w:customStyle="1" w:styleId="FuzeileZchn">
    <w:name w:val="Fußzeile Zchn"/>
    <w:basedOn w:val="Absatz-Standardschriftart"/>
    <w:link w:val="Fuzeile"/>
    <w:uiPriority w:val="2"/>
  </w:style>
  <w:style w:type="table" w:customStyle="1" w:styleId="KeineRahmen">
    <w:name w:val="Keine Rahmen"/>
    <w:basedOn w:val="NormaleTabelle"/>
    <w:uiPriority w:val="99"/>
    <w:pPr>
      <w:spacing w:after="0" w:line="240" w:lineRule="auto"/>
    </w:pPr>
    <w:tblPr/>
  </w:style>
  <w:style w:type="table" w:styleId="Gitternetztabelle1hellAkzent1">
    <w:name w:val="Grid Table 1 Light Accent 1"/>
    <w:aliases w:val="Sample questionnaires table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itternetztabelle2Akzent1">
    <w:name w:val="Grid Table 2 Accent 1"/>
    <w:basedOn w:val="NormaleTabelle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Standard"/>
    <w:next w:val="Standard"/>
    <w:uiPriority w:val="1"/>
    <w:qFormat/>
    <w:rsid w:val="00A638EC"/>
    <w:pPr>
      <w:spacing w:before="4700" w:after="1440"/>
      <w:jc w:val="right"/>
    </w:pPr>
    <w:rPr>
      <w:color w:val="59473F" w:themeColor="text2" w:themeShade="BF"/>
      <w:sz w:val="52"/>
      <w:szCs w:val="52"/>
    </w:rPr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Pr>
      <w:rFonts w:ascii="Arial" w:hAnsi="Arial" w:cs="Arial"/>
      <w:vanish/>
      <w:sz w:val="16"/>
      <w:szCs w:val="16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Kontaktinfos">
    <w:name w:val="Kontaktinfos"/>
    <w:basedOn w:val="Stand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Gitternetztabelle3Akzent3">
    <w:name w:val="Grid Table 3 Accent 3"/>
    <w:basedOn w:val="NormaleTabelle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itternetztabelle5dunkelAkzent3">
    <w:name w:val="Grid Table 5 Dark Accent 3"/>
    <w:basedOn w:val="NormaleTabelle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itternetztabelle1hellAkzent3">
    <w:name w:val="Grid Table 1 Light Accent 3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Unterschrift">
    <w:name w:val="Signature"/>
    <w:basedOn w:val="Standard"/>
    <w:link w:val="UnterschriftZchn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UnterschriftZchn">
    <w:name w:val="Unterschrift Zchn"/>
    <w:basedOn w:val="Absatz-Standardschriftart"/>
    <w:link w:val="Unterschrift"/>
    <w:uiPriority w:val="1"/>
    <w:rsid w:val="006E67C4"/>
    <w:rPr>
      <w:kern w:val="0"/>
      <w:sz w:val="16"/>
      <w:szCs w:val="16"/>
      <w14:ligatures w14:val="none"/>
    </w:rPr>
  </w:style>
  <w:style w:type="paragraph" w:customStyle="1" w:styleId="Abzeichnung">
    <w:name w:val="Abzeichnung"/>
    <w:basedOn w:val="Standard"/>
    <w:uiPriority w:val="1"/>
    <w:qFormat/>
    <w:pPr>
      <w:jc w:val="center"/>
    </w:pPr>
    <w:rPr>
      <w:sz w:val="20"/>
      <w:szCs w:val="20"/>
    </w:rPr>
  </w:style>
  <w:style w:type="paragraph" w:customStyle="1" w:styleId="Rechtsbndig">
    <w:name w:val="Rechtsbündig"/>
    <w:basedOn w:val="Standard"/>
    <w:uiPriority w:val="1"/>
    <w:qFormat/>
    <w:pPr>
      <w:jc w:val="right"/>
    </w:pPr>
  </w:style>
  <w:style w:type="table" w:styleId="Gitternetztabelle1hell-Akzent2">
    <w:name w:val="Grid Table 1 Light Accent 2"/>
    <w:basedOn w:val="NormaleTabelle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Aufzhlungszeichen">
    <w:name w:val="List Bullet"/>
    <w:basedOn w:val="Standard"/>
    <w:uiPriority w:val="1"/>
    <w:unhideWhenUsed/>
    <w:pPr>
      <w:numPr>
        <w:numId w:val="5"/>
      </w:numPr>
      <w:ind w:left="432"/>
      <w:contextualSpacing/>
    </w:pPr>
  </w:style>
  <w:style w:type="character" w:styleId="IntensiveHervorhebung">
    <w:name w:val="Intense Emphasis"/>
    <w:basedOn w:val="Absatz-Standardschriftart"/>
    <w:uiPriority w:val="21"/>
    <w:semiHidden/>
    <w:unhideWhenUsed/>
    <w:rsid w:val="005A54FA"/>
    <w:rPr>
      <w:i/>
      <w:iCs/>
      <w:color w:val="355D7E" w:themeColor="accent1" w:themeShade="80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rsid w:val="005A54FA"/>
    <w:pPr>
      <w:pBdr>
        <w:top w:val="single" w:sz="4" w:space="10" w:color="548AB7" w:themeColor="accent1" w:themeShade="BF"/>
        <w:bottom w:val="single" w:sz="4" w:space="10" w:color="548AB7" w:themeColor="accent1" w:themeShade="BF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5A54FA"/>
    <w:rPr>
      <w:i/>
      <w:iCs/>
      <w:color w:val="355D7E" w:themeColor="accent1" w:themeShade="80"/>
    </w:rPr>
  </w:style>
  <w:style w:type="character" w:styleId="IntensiverVerweis">
    <w:name w:val="Intense Reference"/>
    <w:basedOn w:val="Absatz-Standardschriftart"/>
    <w:uiPriority w:val="32"/>
    <w:semiHidden/>
    <w:unhideWhenUsed/>
    <w:rsid w:val="005A54FA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Standard"/>
    <w:uiPriority w:val="99"/>
    <w:semiHidden/>
    <w:unhideWhenUsed/>
    <w:rsid w:val="005A54FA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Absatz-Standardschriftart"/>
    <w:uiPriority w:val="99"/>
    <w:unhideWhenUsed/>
    <w:rsid w:val="005A54FA"/>
    <w:rPr>
      <w:color w:val="7C5F1D" w:themeColor="accent4" w:themeShade="80"/>
      <w:u w:val="single"/>
    </w:rPr>
  </w:style>
  <w:style w:type="character" w:customStyle="1" w:styleId="NichtaufgelsteErwhnung1">
    <w:name w:val="Nicht aufgelöste Erwähnung1"/>
    <w:basedOn w:val="Absatz-Standardschriftart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Hervorhebung">
    <w:name w:val="Emphasis"/>
    <w:basedOn w:val="Absatz-Standardschriftart"/>
    <w:uiPriority w:val="20"/>
    <w:rsid w:val="005B2EAF"/>
    <w:rPr>
      <w:i/>
      <w:iCs/>
      <w:color w:val="595959" w:themeColor="text1" w:themeTint="A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557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557C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264BFC"/>
    <w:pPr>
      <w:spacing w:after="0" w:line="240" w:lineRule="auto"/>
    </w:pPr>
    <w:rPr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64BFC"/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D5399"/>
    <w:pPr>
      <w:spacing w:after="120"/>
      <w:ind w:left="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0D5399"/>
    <w:pPr>
      <w:spacing w:before="0"/>
      <w:ind w:left="21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0D5399"/>
    <w:pPr>
      <w:spacing w:before="0"/>
      <w:ind w:left="42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0D5399"/>
    <w:pPr>
      <w:spacing w:before="0"/>
      <w:ind w:left="63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0D5399"/>
    <w:pPr>
      <w:spacing w:before="0"/>
      <w:ind w:left="84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0D5399"/>
    <w:pPr>
      <w:spacing w:before="0"/>
      <w:ind w:left="105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0D5399"/>
    <w:pPr>
      <w:spacing w:before="0"/>
      <w:ind w:left="126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0D5399"/>
    <w:pPr>
      <w:spacing w:before="0"/>
      <w:ind w:left="147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0D5399"/>
    <w:pPr>
      <w:spacing w:before="0"/>
      <w:ind w:left="1680"/>
    </w:pPr>
    <w:rPr>
      <w:rFonts w:cstheme="minorHAnsi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43570C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43570C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43570C"/>
    <w:rPr>
      <w:vertAlign w:val="superscript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3570C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unhideWhenUsed/>
    <w:qFormat/>
    <w:rsid w:val="00A9411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4E2A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left="0" w:right="0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4E2A23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1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rbinian\AppData\Roaming\Microsoft\Templates\Taktischer%20Gesch&#228;ftsmarketing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49ECD351341419BA9BF206DEFB7CE1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510529D9-D7E4-4446-A767-82E94E724145}"/>
      </w:docPartPr>
      <w:docPartBody>
        <w:p w:rsidR="008304C7" w:rsidRDefault="00C81290">
          <w:pPr>
            <w:pStyle w:val="849ECD351341419BA9BF206DEFB7CE1B"/>
          </w:pPr>
          <w:r w:rsidRPr="005056F0">
            <w:rPr>
              <w:lang w:bidi="de-DE"/>
            </w:rPr>
            <w:t>Datum</w:t>
          </w:r>
        </w:p>
      </w:docPartBody>
    </w:docPart>
    <w:docPart>
      <w:docPartPr>
        <w:name w:val="20725D9FA65F4FA28F3F03A6F4A1D5E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0E87422-4D21-46C8-985F-65792D72F4A0}"/>
      </w:docPartPr>
      <w:docPartBody>
        <w:p w:rsidR="008304C7" w:rsidRDefault="00C81290">
          <w:pPr>
            <w:pStyle w:val="20725D9FA65F4FA28F3F03A6F4A1D5E4"/>
          </w:pPr>
          <w:r w:rsidRPr="005056F0">
            <w:rPr>
              <w:lang w:bidi="de-DE"/>
            </w:rPr>
            <w:t>Taktischer Marketingplan</w:t>
          </w:r>
        </w:p>
      </w:docPartBody>
    </w:docPart>
    <w:docPart>
      <w:docPartPr>
        <w:name w:val="EFF9C92F55F445F9858A58759F21AFE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E0F7DA-29DF-4FB2-868D-EC38149565D9}"/>
      </w:docPartPr>
      <w:docPartBody>
        <w:p w:rsidR="008304C7" w:rsidRDefault="00C81290">
          <w:pPr>
            <w:pStyle w:val="EFF9C92F55F445F9858A58759F21AFE8"/>
          </w:pPr>
          <w:r w:rsidRPr="005056F0">
            <w:rPr>
              <w:lang w:bidi="de-DE"/>
            </w:rPr>
            <w:t>Untertitel des Dokuments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90"/>
    <w:rsid w:val="003F4FE5"/>
    <w:rsid w:val="0052489F"/>
    <w:rsid w:val="00530244"/>
    <w:rsid w:val="005B2257"/>
    <w:rsid w:val="006556C8"/>
    <w:rsid w:val="006E5384"/>
    <w:rsid w:val="0074099F"/>
    <w:rsid w:val="007A4A66"/>
    <w:rsid w:val="008304C7"/>
    <w:rsid w:val="009173AC"/>
    <w:rsid w:val="009C7AC5"/>
    <w:rsid w:val="00A357E8"/>
    <w:rsid w:val="00AD1A26"/>
    <w:rsid w:val="00AF1C09"/>
    <w:rsid w:val="00B212A1"/>
    <w:rsid w:val="00C81290"/>
    <w:rsid w:val="00F7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849ECD351341419BA9BF206DEFB7CE1B">
    <w:name w:val="849ECD351341419BA9BF206DEFB7CE1B"/>
  </w:style>
  <w:style w:type="paragraph" w:customStyle="1" w:styleId="20725D9FA65F4FA28F3F03A6F4A1D5E4">
    <w:name w:val="20725D9FA65F4FA28F3F03A6F4A1D5E4"/>
  </w:style>
  <w:style w:type="paragraph" w:customStyle="1" w:styleId="EFF9C92F55F445F9858A58759F21AFE8">
    <w:name w:val="EFF9C92F55F445F9858A58759F21AFE8"/>
  </w:style>
  <w:style w:type="character" w:styleId="Hervorhebung">
    <w:name w:val="Emphasis"/>
    <w:basedOn w:val="Absatz-Standardschriftart"/>
    <w:uiPriority w:val="20"/>
    <w:rPr>
      <w:i/>
      <w:iCs/>
      <w:color w:val="595959" w:themeColor="text1" w:themeTint="A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Tactical business marketing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26.01.2021 KW:04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4659F8-50A0-4058-9B1F-DD6F0BABF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Taktischer Geschäftsmarketingplan</Template>
  <TotalTime>0</TotalTime>
  <Pages>5</Pages>
  <Words>802</Words>
  <Characters>5054</Characters>
  <Application>Microsoft Office Word</Application>
  <DocSecurity>0</DocSecurity>
  <Lines>42</Lines>
  <Paragraphs>11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Müller Korbinian</Company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Kommunikationstechnik Praktikum</dc:subject>
  <dc:creator>Korbinian Müller</dc:creator>
  <cp:keywords>Protokoll</cp:keywords>
  <cp:lastModifiedBy>Korbinian Müller</cp:lastModifiedBy>
  <cp:revision>17</cp:revision>
  <cp:lastPrinted>2021-12-21T18:32:00Z</cp:lastPrinted>
  <dcterms:created xsi:type="dcterms:W3CDTF">2021-10-27T06:45:00Z</dcterms:created>
  <dcterms:modified xsi:type="dcterms:W3CDTF">2022-01-26T13:59:00Z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_DocHome">
    <vt:i4>1046884932</vt:i4>
  </property>
</Properties>
</file>
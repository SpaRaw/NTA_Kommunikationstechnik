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1DF1" w14:textId="72D73B4C" w:rsidR="00A638EC" w:rsidRPr="005056F0" w:rsidRDefault="00A638EC" w:rsidP="00264BFC">
      <w:pPr>
        <w:pStyle w:val="Untertitel"/>
        <w:jc w:val="center"/>
      </w:pPr>
    </w:p>
    <w:p w14:paraId="66D28841" w14:textId="62B3E182" w:rsidR="00A638EC" w:rsidRPr="005056F0" w:rsidRDefault="00A638EC" w:rsidP="00A638EC">
      <w:pPr>
        <w:pStyle w:val="Untertitel"/>
      </w:pPr>
    </w:p>
    <w:p w14:paraId="35C2206C" w14:textId="2EE5430B" w:rsidR="00A638EC" w:rsidRPr="005056F0" w:rsidRDefault="00A638EC" w:rsidP="00A638EC">
      <w:pPr>
        <w:pStyle w:val="Logo"/>
      </w:pPr>
    </w:p>
    <w:sdt>
      <w:sdtPr>
        <w:alias w:val="Titel eingeben:"/>
        <w:tag w:val=""/>
        <w:id w:val="390237733"/>
        <w:placeholder>
          <w:docPart w:val="20725D9FA65F4FA28F3F03A6F4A1D5E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73629DE8" w14:textId="502E1DA8" w:rsidR="00A638EC" w:rsidRPr="005056F0" w:rsidRDefault="002B5704" w:rsidP="00A638EC">
          <w:pPr>
            <w:pStyle w:val="Titel"/>
          </w:pPr>
          <w:r>
            <w:t>Protokoll</w:t>
          </w:r>
        </w:p>
      </w:sdtContent>
    </w:sdt>
    <w:sdt>
      <w:sdtPr>
        <w:alias w:val="Untertitel eingeben:"/>
        <w:tag w:val="Untertitel eingeben:"/>
        <w:id w:val="1134748392"/>
        <w:placeholder>
          <w:docPart w:val="EFF9C92F55F445F9858A58759F21AFE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A4FB229" w14:textId="79EED7B7" w:rsidR="00A638EC" w:rsidRPr="005056F0" w:rsidRDefault="002B5704" w:rsidP="00264BFC">
          <w:pPr>
            <w:pStyle w:val="Untertitel"/>
          </w:pPr>
          <w:r>
            <w:t>Kommunikationstechnik Praktikum</w:t>
          </w:r>
        </w:p>
      </w:sdtContent>
    </w:sdt>
    <w:p w14:paraId="6AA2E143" w14:textId="7CF68021" w:rsidR="00264BFC" w:rsidRDefault="00264BFC" w:rsidP="00E43AA0">
      <w:pPr>
        <w:pStyle w:val="Kontaktinfos"/>
        <w:jc w:val="center"/>
      </w:pPr>
    </w:p>
    <w:p w14:paraId="179E72B8" w14:textId="7B99CDB8" w:rsidR="00264BFC" w:rsidRDefault="00264BFC" w:rsidP="00290347">
      <w:pPr>
        <w:pStyle w:val="Kontaktinfos"/>
      </w:pPr>
      <w:r>
        <w:t>Leiter: Herr Maulhardt</w:t>
      </w:r>
    </w:p>
    <w:p w14:paraId="5676065A" w14:textId="77777777" w:rsidR="00E43AA0" w:rsidRDefault="00E43AA0" w:rsidP="00290347">
      <w:pPr>
        <w:pStyle w:val="Kontaktinfos"/>
      </w:pPr>
    </w:p>
    <w:p w14:paraId="100A00AE" w14:textId="56A1B30D" w:rsidR="00E43AA0" w:rsidRDefault="00E43AA0" w:rsidP="00CC595B">
      <w:pPr>
        <w:pStyle w:val="Kontaktinfos"/>
      </w:pPr>
      <w:r>
        <w:t>protokollanten:</w:t>
      </w:r>
    </w:p>
    <w:p w14:paraId="16E5EF7B" w14:textId="365103F7" w:rsidR="00E43AA0" w:rsidRDefault="00E43AA0" w:rsidP="00E43AA0">
      <w:pPr>
        <w:pStyle w:val="Kontaktinfos"/>
      </w:pPr>
      <w:r>
        <w:t>Müller Kor</w:t>
      </w:r>
      <w:r w:rsidR="00037141">
        <w:t>b</w:t>
      </w:r>
      <w:r>
        <w:t>inian</w:t>
      </w:r>
    </w:p>
    <w:p w14:paraId="5DEAE698" w14:textId="77777777" w:rsidR="00E43AA0" w:rsidRDefault="00E43AA0" w:rsidP="00E43AA0">
      <w:pPr>
        <w:pStyle w:val="Kontaktinfos"/>
      </w:pPr>
    </w:p>
    <w:p w14:paraId="5B784E7A" w14:textId="70F8BC30" w:rsidR="00E43AA0" w:rsidRDefault="00E43AA0" w:rsidP="00830D1D">
      <w:pPr>
        <w:pStyle w:val="Kontaktinfos"/>
        <w:jc w:val="center"/>
      </w:pPr>
    </w:p>
    <w:p w14:paraId="332B19D1" w14:textId="179D2C97" w:rsidR="00264BFC" w:rsidRDefault="00264BFC" w:rsidP="00290347">
      <w:pPr>
        <w:pStyle w:val="Kontaktinfos"/>
      </w:pPr>
      <w:r>
        <w:t>Gruppe: B</w:t>
      </w:r>
    </w:p>
    <w:p w14:paraId="03C44865" w14:textId="77777777" w:rsidR="00E43AA0" w:rsidRDefault="00E43AA0" w:rsidP="00290347">
      <w:pPr>
        <w:pStyle w:val="Kontaktinfos"/>
      </w:pPr>
    </w:p>
    <w:p w14:paraId="46E4DA18" w14:textId="15841A2B" w:rsidR="00264BFC" w:rsidRDefault="00264BFC" w:rsidP="00290347">
      <w:pPr>
        <w:pStyle w:val="Kontaktinfos"/>
      </w:pPr>
      <w:r>
        <w:t xml:space="preserve">thema: </w:t>
      </w:r>
      <w:r w:rsidR="00830D1D">
        <w:t>MSDOS</w:t>
      </w:r>
    </w:p>
    <w:p w14:paraId="502979B5" w14:textId="77777777" w:rsidR="00F92737" w:rsidRDefault="00F92737" w:rsidP="00290347">
      <w:pPr>
        <w:pStyle w:val="Kontaktinfos"/>
      </w:pPr>
    </w:p>
    <w:p w14:paraId="35032E2C" w14:textId="77777777" w:rsidR="00264BFC" w:rsidRDefault="00264BFC">
      <w:pPr>
        <w:spacing w:before="0" w:after="240" w:line="252" w:lineRule="auto"/>
        <w:ind w:left="0" w:right="0"/>
        <w:rPr>
          <w:caps/>
        </w:rPr>
      </w:pPr>
      <w:r>
        <w:br w:type="page"/>
      </w:r>
    </w:p>
    <w:p w14:paraId="725F439C" w14:textId="46664E0E" w:rsidR="00AF0DAD" w:rsidRDefault="000D5399">
      <w:pPr>
        <w:pStyle w:val="Verzeichnis2"/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04326122" w:history="1">
        <w:r w:rsidR="00AF0DAD" w:rsidRPr="00BB31E7">
          <w:rPr>
            <w:rStyle w:val="Hyperlink"/>
            <w:noProof/>
          </w:rPr>
          <w:t>1.</w:t>
        </w:r>
        <w:r w:rsidR="00AF0DAD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Grundlagen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_Toc104326122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3</w:t>
        </w:r>
        <w:r w:rsidR="00AF0DAD">
          <w:rPr>
            <w:noProof/>
            <w:webHidden/>
          </w:rPr>
          <w:fldChar w:fldCharType="end"/>
        </w:r>
      </w:hyperlink>
    </w:p>
    <w:p w14:paraId="4BB1B733" w14:textId="13A37BA4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23" w:history="1">
        <w:r w:rsidR="00AF0DAD" w:rsidRPr="00BB31E7">
          <w:rPr>
            <w:rStyle w:val="Hyperlink"/>
            <w:noProof/>
          </w:rPr>
          <w:t>1.1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Bedeutung Ms-dos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_Toc104326123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3</w:t>
        </w:r>
        <w:r w:rsidR="00AF0DAD">
          <w:rPr>
            <w:noProof/>
            <w:webHidden/>
          </w:rPr>
          <w:fldChar w:fldCharType="end"/>
        </w:r>
      </w:hyperlink>
    </w:p>
    <w:p w14:paraId="7BCDFF5B" w14:textId="666499AE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24" w:history="1">
        <w:r w:rsidR="00AF0DAD" w:rsidRPr="00BB31E7">
          <w:rPr>
            <w:rStyle w:val="Hyperlink"/>
            <w:noProof/>
          </w:rPr>
          <w:t>1.2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Das Betriebssystem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_Toc104326124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3</w:t>
        </w:r>
        <w:r w:rsidR="00AF0DAD">
          <w:rPr>
            <w:noProof/>
            <w:webHidden/>
          </w:rPr>
          <w:fldChar w:fldCharType="end"/>
        </w:r>
      </w:hyperlink>
    </w:p>
    <w:p w14:paraId="28CA527A" w14:textId="156B1AB0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25" w:history="1">
        <w:r w:rsidR="00AF0DAD" w:rsidRPr="00BB31E7">
          <w:rPr>
            <w:rStyle w:val="Hyperlink"/>
            <w:noProof/>
          </w:rPr>
          <w:t>1.3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Die Tastatur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_Toc104326125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3</w:t>
        </w:r>
        <w:r w:rsidR="00AF0DAD">
          <w:rPr>
            <w:noProof/>
            <w:webHidden/>
          </w:rPr>
          <w:fldChar w:fldCharType="end"/>
        </w:r>
      </w:hyperlink>
    </w:p>
    <w:p w14:paraId="74CAD514" w14:textId="0E502659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26" w:history="1">
        <w:r w:rsidR="00AF0DAD" w:rsidRPr="00BB31E7">
          <w:rPr>
            <w:rStyle w:val="Hyperlink"/>
            <w:noProof/>
          </w:rPr>
          <w:t>1.4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Laufwerk und Datenträger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_Toc104326126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3</w:t>
        </w:r>
        <w:r w:rsidR="00AF0DAD">
          <w:rPr>
            <w:noProof/>
            <w:webHidden/>
          </w:rPr>
          <w:fldChar w:fldCharType="end"/>
        </w:r>
      </w:hyperlink>
    </w:p>
    <w:p w14:paraId="245D5A67" w14:textId="13B0D4D9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27" w:history="1">
        <w:r w:rsidR="00AF0DAD" w:rsidRPr="00BB31E7">
          <w:rPr>
            <w:rStyle w:val="Hyperlink"/>
            <w:noProof/>
          </w:rPr>
          <w:t>1.5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Floppy Laufwerk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_Toc104326127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3</w:t>
        </w:r>
        <w:r w:rsidR="00AF0DAD">
          <w:rPr>
            <w:noProof/>
            <w:webHidden/>
          </w:rPr>
          <w:fldChar w:fldCharType="end"/>
        </w:r>
      </w:hyperlink>
    </w:p>
    <w:p w14:paraId="2C61D7E4" w14:textId="61D3F5FA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28" w:history="1">
        <w:r w:rsidR="00AF0DAD" w:rsidRPr="00BB31E7">
          <w:rPr>
            <w:rStyle w:val="Hyperlink"/>
            <w:noProof/>
          </w:rPr>
          <w:t>1.6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Festplatten Laufwerk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_Toc104326128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3</w:t>
        </w:r>
        <w:r w:rsidR="00AF0DAD">
          <w:rPr>
            <w:noProof/>
            <w:webHidden/>
          </w:rPr>
          <w:fldChar w:fldCharType="end"/>
        </w:r>
      </w:hyperlink>
    </w:p>
    <w:p w14:paraId="40A421B1" w14:textId="0EE0D7CD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29" w:history="1">
        <w:r w:rsidR="00AF0DAD" w:rsidRPr="00BB31E7">
          <w:rPr>
            <w:rStyle w:val="Hyperlink"/>
            <w:noProof/>
          </w:rPr>
          <w:t>1.7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Warm Kalt Start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_Toc104326129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3</w:t>
        </w:r>
        <w:r w:rsidR="00AF0DAD">
          <w:rPr>
            <w:noProof/>
            <w:webHidden/>
          </w:rPr>
          <w:fldChar w:fldCharType="end"/>
        </w:r>
      </w:hyperlink>
    </w:p>
    <w:p w14:paraId="73AD514C" w14:textId="011A3598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0" w:history="1">
        <w:r w:rsidR="00AF0DAD" w:rsidRPr="00BB31E7">
          <w:rPr>
            <w:rStyle w:val="Hyperlink"/>
            <w:noProof/>
          </w:rPr>
          <w:t>1.8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System Start Prozeduren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_Toc104326130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3</w:t>
        </w:r>
        <w:r w:rsidR="00AF0DAD">
          <w:rPr>
            <w:noProof/>
            <w:webHidden/>
          </w:rPr>
          <w:fldChar w:fldCharType="end"/>
        </w:r>
      </w:hyperlink>
    </w:p>
    <w:p w14:paraId="5B14D42F" w14:textId="7AE18418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1" w:history="1">
        <w:r w:rsidR="00AF0DAD" w:rsidRPr="00BB31E7">
          <w:rPr>
            <w:rStyle w:val="Hyperlink"/>
            <w:noProof/>
          </w:rPr>
          <w:t>1.9 Programm Start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_Toc104326131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4</w:t>
        </w:r>
        <w:r w:rsidR="00AF0DAD">
          <w:rPr>
            <w:noProof/>
            <w:webHidden/>
          </w:rPr>
          <w:fldChar w:fldCharType="end"/>
        </w:r>
      </w:hyperlink>
    </w:p>
    <w:p w14:paraId="491CE76A" w14:textId="5D689EC0" w:rsidR="00AF0DAD" w:rsidRDefault="0085261E">
      <w:pPr>
        <w:pStyle w:val="Verzeichnis2"/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2" w:history="1">
        <w:r w:rsidR="00AF0DAD" w:rsidRPr="00BB31E7">
          <w:rPr>
            <w:rStyle w:val="Hyperlink"/>
            <w:noProof/>
          </w:rPr>
          <w:t>2.</w:t>
        </w:r>
        <w:r w:rsidR="00AF0DAD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PC-STARTEN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_Toc104326132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4</w:t>
        </w:r>
        <w:r w:rsidR="00AF0DAD">
          <w:rPr>
            <w:noProof/>
            <w:webHidden/>
          </w:rPr>
          <w:fldChar w:fldCharType="end"/>
        </w:r>
      </w:hyperlink>
    </w:p>
    <w:p w14:paraId="74E6AD43" w14:textId="20C53411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3" w:history="1">
        <w:r w:rsidR="00AF0DAD" w:rsidRPr="00BB31E7">
          <w:rPr>
            <w:rStyle w:val="Hyperlink"/>
            <w:noProof/>
          </w:rPr>
          <w:t>2.1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Dir | Dateien auflisten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_Toc104326133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4</w:t>
        </w:r>
        <w:r w:rsidR="00AF0DAD">
          <w:rPr>
            <w:noProof/>
            <w:webHidden/>
          </w:rPr>
          <w:fldChar w:fldCharType="end"/>
        </w:r>
      </w:hyperlink>
    </w:p>
    <w:p w14:paraId="5091E8C9" w14:textId="548249F7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4" w:history="1">
        <w:r w:rsidR="00AF0DAD" w:rsidRPr="00BB31E7">
          <w:rPr>
            <w:rStyle w:val="Hyperlink"/>
            <w:noProof/>
          </w:rPr>
          <w:t>2.2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Format | Formatieren Disketten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_Toc104326134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4</w:t>
        </w:r>
        <w:r w:rsidR="00AF0DAD">
          <w:rPr>
            <w:noProof/>
            <w:webHidden/>
          </w:rPr>
          <w:fldChar w:fldCharType="end"/>
        </w:r>
      </w:hyperlink>
    </w:p>
    <w:p w14:paraId="089C5432" w14:textId="63EAF076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5" w:history="1">
        <w:r w:rsidR="00AF0DAD" w:rsidRPr="00BB31E7">
          <w:rPr>
            <w:rStyle w:val="Hyperlink"/>
            <w:noProof/>
          </w:rPr>
          <w:t>2.3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Del | Löschen von Disketten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_Toc104326135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4</w:t>
        </w:r>
        <w:r w:rsidR="00AF0DAD">
          <w:rPr>
            <w:noProof/>
            <w:webHidden/>
          </w:rPr>
          <w:fldChar w:fldCharType="end"/>
        </w:r>
      </w:hyperlink>
    </w:p>
    <w:p w14:paraId="7056A83A" w14:textId="74AE2292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6" w:history="1">
        <w:r w:rsidR="00AF0DAD" w:rsidRPr="00BB31E7">
          <w:rPr>
            <w:rStyle w:val="Hyperlink"/>
            <w:noProof/>
          </w:rPr>
          <w:t>2.4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Copy | Kopieren von Daten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_Toc104326136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4</w:t>
        </w:r>
        <w:r w:rsidR="00AF0DAD">
          <w:rPr>
            <w:noProof/>
            <w:webHidden/>
          </w:rPr>
          <w:fldChar w:fldCharType="end"/>
        </w:r>
      </w:hyperlink>
    </w:p>
    <w:p w14:paraId="47809D66" w14:textId="29ECDA09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7" w:history="1">
        <w:r w:rsidR="00AF0DAD" w:rsidRPr="00BB31E7">
          <w:rPr>
            <w:rStyle w:val="Hyperlink"/>
            <w:noProof/>
          </w:rPr>
          <w:t>2.5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CD, MD | Unterverzeichnisse erstellen, löschen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_Toc104326137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4</w:t>
        </w:r>
        <w:r w:rsidR="00AF0DAD">
          <w:rPr>
            <w:noProof/>
            <w:webHidden/>
          </w:rPr>
          <w:fldChar w:fldCharType="end"/>
        </w:r>
      </w:hyperlink>
    </w:p>
    <w:p w14:paraId="2C23344A" w14:textId="73B58E64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8" w:history="1">
        <w:r w:rsidR="00AF0DAD" w:rsidRPr="00BB31E7">
          <w:rPr>
            <w:rStyle w:val="Hyperlink"/>
            <w:noProof/>
          </w:rPr>
          <w:t>2.6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Type | Datei Inhalt anschauen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_Toc104326138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5</w:t>
        </w:r>
        <w:r w:rsidR="00AF0DAD">
          <w:rPr>
            <w:noProof/>
            <w:webHidden/>
          </w:rPr>
          <w:fldChar w:fldCharType="end"/>
        </w:r>
      </w:hyperlink>
    </w:p>
    <w:p w14:paraId="5D99B361" w14:textId="6FE58ADC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39" w:history="1">
        <w:r w:rsidR="00AF0DAD" w:rsidRPr="00BB31E7">
          <w:rPr>
            <w:rStyle w:val="Hyperlink"/>
            <w:noProof/>
          </w:rPr>
          <w:t>2.7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Time und Date | Zeit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_Toc104326139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5</w:t>
        </w:r>
        <w:r w:rsidR="00AF0DAD">
          <w:rPr>
            <w:noProof/>
            <w:webHidden/>
          </w:rPr>
          <w:fldChar w:fldCharType="end"/>
        </w:r>
      </w:hyperlink>
    </w:p>
    <w:p w14:paraId="6C83686D" w14:textId="13238CA8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0" w:history="1">
        <w:r w:rsidR="00AF0DAD" w:rsidRPr="00BB31E7">
          <w:rPr>
            <w:rStyle w:val="Hyperlink"/>
            <w:noProof/>
          </w:rPr>
          <w:t>2.8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Chkdisk | Laufwerksdaten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_Toc104326140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5</w:t>
        </w:r>
        <w:r w:rsidR="00AF0DAD">
          <w:rPr>
            <w:noProof/>
            <w:webHidden/>
          </w:rPr>
          <w:fldChar w:fldCharType="end"/>
        </w:r>
      </w:hyperlink>
    </w:p>
    <w:p w14:paraId="084A15C9" w14:textId="528CA032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1" w:history="1">
        <w:r w:rsidR="00AF0DAD" w:rsidRPr="00BB31E7">
          <w:rPr>
            <w:rStyle w:val="Hyperlink"/>
            <w:noProof/>
            <w:lang w:val="en-GB"/>
          </w:rPr>
          <w:t>2.9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  <w:lang w:val="en-GB"/>
          </w:rPr>
          <w:t>Mem | Memory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_Toc104326141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5</w:t>
        </w:r>
        <w:r w:rsidR="00AF0DAD">
          <w:rPr>
            <w:noProof/>
            <w:webHidden/>
          </w:rPr>
          <w:fldChar w:fldCharType="end"/>
        </w:r>
      </w:hyperlink>
    </w:p>
    <w:p w14:paraId="1D3280FC" w14:textId="7BBF50DD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2" w:history="1">
        <w:r w:rsidR="00AF0DAD" w:rsidRPr="00BB31E7">
          <w:rPr>
            <w:rStyle w:val="Hyperlink"/>
            <w:noProof/>
            <w:lang w:val="en-GB"/>
          </w:rPr>
          <w:t>2.10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  <w:lang w:val="en-GB"/>
          </w:rPr>
          <w:t>DiskCopy | kopiert diskette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_Toc104326142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5</w:t>
        </w:r>
        <w:r w:rsidR="00AF0DAD">
          <w:rPr>
            <w:noProof/>
            <w:webHidden/>
          </w:rPr>
          <w:fldChar w:fldCharType="end"/>
        </w:r>
      </w:hyperlink>
    </w:p>
    <w:p w14:paraId="358B0988" w14:textId="6B2FBC6E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3" w:history="1">
        <w:r w:rsidR="00AF0DAD" w:rsidRPr="00BB31E7">
          <w:rPr>
            <w:rStyle w:val="Hyperlink"/>
            <w:noProof/>
            <w:lang w:val="en-GB"/>
          </w:rPr>
          <w:t>2.11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  <w:lang w:val="en-GB"/>
          </w:rPr>
          <w:t>CLS | Clear Screen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_Toc104326143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5</w:t>
        </w:r>
        <w:r w:rsidR="00AF0DAD">
          <w:rPr>
            <w:noProof/>
            <w:webHidden/>
          </w:rPr>
          <w:fldChar w:fldCharType="end"/>
        </w:r>
      </w:hyperlink>
    </w:p>
    <w:p w14:paraId="31F972E9" w14:textId="7D16606B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4" w:history="1">
        <w:r w:rsidR="00AF0DAD" w:rsidRPr="00BB31E7">
          <w:rPr>
            <w:rStyle w:val="Hyperlink"/>
            <w:noProof/>
          </w:rPr>
          <w:t>2.12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Label | Name eines Datenträger ändern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_Toc104326144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5</w:t>
        </w:r>
        <w:r w:rsidR="00AF0DAD">
          <w:rPr>
            <w:noProof/>
            <w:webHidden/>
          </w:rPr>
          <w:fldChar w:fldCharType="end"/>
        </w:r>
      </w:hyperlink>
    </w:p>
    <w:p w14:paraId="49BA1994" w14:textId="1F0FF37A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5" w:history="1">
        <w:r w:rsidR="00AF0DAD" w:rsidRPr="00BB31E7">
          <w:rPr>
            <w:rStyle w:val="Hyperlink"/>
            <w:noProof/>
          </w:rPr>
          <w:t>2.13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Vol | Name datenträger anzeigen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_Toc104326145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5</w:t>
        </w:r>
        <w:r w:rsidR="00AF0DAD">
          <w:rPr>
            <w:noProof/>
            <w:webHidden/>
          </w:rPr>
          <w:fldChar w:fldCharType="end"/>
        </w:r>
      </w:hyperlink>
    </w:p>
    <w:p w14:paraId="037420CE" w14:textId="084A5EE0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6" w:history="1">
        <w:r w:rsidR="00AF0DAD" w:rsidRPr="00BB31E7">
          <w:rPr>
            <w:rStyle w:val="Hyperlink"/>
            <w:noProof/>
          </w:rPr>
          <w:t>2.14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Ver | Versionsnummer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_Toc104326146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5</w:t>
        </w:r>
        <w:r w:rsidR="00AF0DAD">
          <w:rPr>
            <w:noProof/>
            <w:webHidden/>
          </w:rPr>
          <w:fldChar w:fldCharType="end"/>
        </w:r>
      </w:hyperlink>
    </w:p>
    <w:p w14:paraId="191B30BE" w14:textId="66ACCA0B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7" w:history="1">
        <w:r w:rsidR="00AF0DAD" w:rsidRPr="00BB31E7">
          <w:rPr>
            <w:rStyle w:val="Hyperlink"/>
            <w:noProof/>
          </w:rPr>
          <w:t>2.15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XCopy | Erweitertes kopieren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_Toc104326147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5</w:t>
        </w:r>
        <w:r w:rsidR="00AF0DAD">
          <w:rPr>
            <w:noProof/>
            <w:webHidden/>
          </w:rPr>
          <w:fldChar w:fldCharType="end"/>
        </w:r>
      </w:hyperlink>
    </w:p>
    <w:p w14:paraId="43299B73" w14:textId="7F141280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8" w:history="1">
        <w:r w:rsidR="00AF0DAD" w:rsidRPr="00BB31E7">
          <w:rPr>
            <w:rStyle w:val="Hyperlink"/>
            <w:noProof/>
          </w:rPr>
          <w:t>2.16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Backup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_Toc104326148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6</w:t>
        </w:r>
        <w:r w:rsidR="00AF0DAD">
          <w:rPr>
            <w:noProof/>
            <w:webHidden/>
          </w:rPr>
          <w:fldChar w:fldCharType="end"/>
        </w:r>
      </w:hyperlink>
    </w:p>
    <w:p w14:paraId="2E3D6DFC" w14:textId="41E10CC3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49" w:history="1">
        <w:r w:rsidR="00AF0DAD" w:rsidRPr="00BB31E7">
          <w:rPr>
            <w:rStyle w:val="Hyperlink"/>
            <w:noProof/>
          </w:rPr>
          <w:t>2.17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Restore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_Toc104326149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6</w:t>
        </w:r>
        <w:r w:rsidR="00AF0DAD">
          <w:rPr>
            <w:noProof/>
            <w:webHidden/>
          </w:rPr>
          <w:fldChar w:fldCharType="end"/>
        </w:r>
      </w:hyperlink>
    </w:p>
    <w:p w14:paraId="05B122E9" w14:textId="0BEBF7E9" w:rsidR="00AF0DAD" w:rsidRDefault="0085261E">
      <w:pPr>
        <w:pStyle w:val="Verzeichnis2"/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0" w:history="1">
        <w:r w:rsidR="00AF0DAD" w:rsidRPr="00BB31E7">
          <w:rPr>
            <w:rStyle w:val="Hyperlink"/>
            <w:noProof/>
          </w:rPr>
          <w:t>3.</w:t>
        </w:r>
        <w:r w:rsidR="00AF0DAD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Add Ons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_Toc104326150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6</w:t>
        </w:r>
        <w:r w:rsidR="00AF0DAD">
          <w:rPr>
            <w:noProof/>
            <w:webHidden/>
          </w:rPr>
          <w:fldChar w:fldCharType="end"/>
        </w:r>
      </w:hyperlink>
    </w:p>
    <w:p w14:paraId="7794E742" w14:textId="6A6E6988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1" w:history="1">
        <w:r w:rsidR="00AF0DAD" w:rsidRPr="00BB31E7">
          <w:rPr>
            <w:rStyle w:val="Hyperlink"/>
            <w:noProof/>
          </w:rPr>
          <w:t>3.1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Prinzipielles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_Toc104326151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6</w:t>
        </w:r>
        <w:r w:rsidR="00AF0DAD">
          <w:rPr>
            <w:noProof/>
            <w:webHidden/>
          </w:rPr>
          <w:fldChar w:fldCharType="end"/>
        </w:r>
      </w:hyperlink>
    </w:p>
    <w:p w14:paraId="2678CC09" w14:textId="52818724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2" w:history="1">
        <w:r w:rsidR="00AF0DAD" w:rsidRPr="00BB31E7">
          <w:rPr>
            <w:rStyle w:val="Hyperlink"/>
            <w:noProof/>
          </w:rPr>
          <w:t>3.2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Konfig.sys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_Toc104326152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6</w:t>
        </w:r>
        <w:r w:rsidR="00AF0DAD">
          <w:rPr>
            <w:noProof/>
            <w:webHidden/>
          </w:rPr>
          <w:fldChar w:fldCharType="end"/>
        </w:r>
      </w:hyperlink>
    </w:p>
    <w:p w14:paraId="03382EE5" w14:textId="489EBFD1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3" w:history="1">
        <w:r w:rsidR="00AF0DAD" w:rsidRPr="00BB31E7">
          <w:rPr>
            <w:rStyle w:val="Hyperlink"/>
            <w:noProof/>
          </w:rPr>
          <w:t>3.3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Autoexec.bat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_Toc104326153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6</w:t>
        </w:r>
        <w:r w:rsidR="00AF0DAD">
          <w:rPr>
            <w:noProof/>
            <w:webHidden/>
          </w:rPr>
          <w:fldChar w:fldCharType="end"/>
        </w:r>
      </w:hyperlink>
    </w:p>
    <w:p w14:paraId="1D6BAE75" w14:textId="423BBB7F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4" w:history="1">
        <w:r w:rsidR="00AF0DAD" w:rsidRPr="00BB31E7">
          <w:rPr>
            <w:rStyle w:val="Hyperlink"/>
            <w:noProof/>
          </w:rPr>
          <w:t>3.4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Bildschirmdrucken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_Toc104326154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6</w:t>
        </w:r>
        <w:r w:rsidR="00AF0DAD">
          <w:rPr>
            <w:noProof/>
            <w:webHidden/>
          </w:rPr>
          <w:fldChar w:fldCharType="end"/>
        </w:r>
      </w:hyperlink>
    </w:p>
    <w:p w14:paraId="471078E0" w14:textId="4D75B745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5" w:history="1">
        <w:r w:rsidR="00AF0DAD" w:rsidRPr="00BB31E7">
          <w:rPr>
            <w:rStyle w:val="Hyperlink"/>
            <w:noProof/>
          </w:rPr>
          <w:t>3.5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Geräte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_Toc104326155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6</w:t>
        </w:r>
        <w:r w:rsidR="00AF0DAD">
          <w:rPr>
            <w:noProof/>
            <w:webHidden/>
          </w:rPr>
          <w:fldChar w:fldCharType="end"/>
        </w:r>
      </w:hyperlink>
    </w:p>
    <w:p w14:paraId="5DFA06F5" w14:textId="2974103A" w:rsidR="00AF0DAD" w:rsidRDefault="0085261E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6" w:history="1">
        <w:r w:rsidR="00AF0DAD" w:rsidRPr="00BB31E7">
          <w:rPr>
            <w:rStyle w:val="Hyperlink"/>
            <w:noProof/>
          </w:rPr>
          <w:t>3.6</w:t>
        </w:r>
        <w:r w:rsidR="00AF0DAD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Befehle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_Toc104326156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5BE9E02F" w14:textId="4D72D0B7" w:rsidR="00AF0DAD" w:rsidRDefault="0085261E">
      <w:pPr>
        <w:pStyle w:val="Verzeichnis2"/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7" w:history="1">
        <w:r w:rsidR="00AF0DAD" w:rsidRPr="00BB31E7">
          <w:rPr>
            <w:rStyle w:val="Hyperlink"/>
            <w:noProof/>
          </w:rPr>
          <w:t>4.</w:t>
        </w:r>
        <w:r w:rsidR="00AF0DAD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Begriffe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_Toc104326157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364A5C97" w14:textId="390FB437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8" w:history="1">
        <w:r w:rsidR="00AF0DAD" w:rsidRPr="00BB31E7">
          <w:rPr>
            <w:rStyle w:val="Hyperlink"/>
            <w:noProof/>
          </w:rPr>
          <w:t>Programm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_Toc104326158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5DCEEDD0" w14:textId="44C2B599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59" w:history="1">
        <w:r w:rsidR="00AF0DAD" w:rsidRPr="00BB31E7">
          <w:rPr>
            <w:rStyle w:val="Hyperlink"/>
            <w:noProof/>
          </w:rPr>
          <w:t>filename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_Toc104326159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6686200C" w14:textId="0F46DBFA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0" w:history="1">
        <w:r w:rsidR="00AF0DAD" w:rsidRPr="00BB31E7">
          <w:rPr>
            <w:rStyle w:val="Hyperlink"/>
            <w:noProof/>
          </w:rPr>
          <w:t>Direktory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_Toc104326160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4288643F" w14:textId="234E59BB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1" w:history="1">
        <w:r w:rsidR="00AF0DAD" w:rsidRPr="00BB31E7">
          <w:rPr>
            <w:rStyle w:val="Hyperlink"/>
            <w:noProof/>
          </w:rPr>
          <w:t>Volume label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_Toc104326161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057A9058" w14:textId="7CF55409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2" w:history="1">
        <w:r w:rsidR="00AF0DAD" w:rsidRPr="00BB31E7">
          <w:rPr>
            <w:rStyle w:val="Hyperlink"/>
            <w:noProof/>
          </w:rPr>
          <w:t>disk drive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_Toc104326162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4A003013" w14:textId="7781C476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3" w:history="1">
        <w:r w:rsidR="00AF0DAD" w:rsidRPr="00BB31E7">
          <w:rPr>
            <w:rStyle w:val="Hyperlink"/>
            <w:noProof/>
          </w:rPr>
          <w:t>Drive Name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_Toc104326163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044113E9" w14:textId="5F8FB4D6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4" w:history="1">
        <w:r w:rsidR="00AF0DAD" w:rsidRPr="00BB31E7">
          <w:rPr>
            <w:rStyle w:val="Hyperlink"/>
            <w:noProof/>
          </w:rPr>
          <w:t>Standard Laufwerk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_Toc104326164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4FA57E4D" w14:textId="1402D6CB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5" w:history="1">
        <w:r w:rsidR="00AF0DAD" w:rsidRPr="00BB31E7">
          <w:rPr>
            <w:rStyle w:val="Hyperlink"/>
            <w:noProof/>
          </w:rPr>
          <w:t>DOS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_Toc104326165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1AEB33B4" w14:textId="570D96D6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6" w:history="1">
        <w:r w:rsidR="00AF0DAD" w:rsidRPr="00BB31E7">
          <w:rPr>
            <w:rStyle w:val="Hyperlink"/>
            <w:noProof/>
          </w:rPr>
          <w:t>Prompt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_Toc104326166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4C2B512A" w14:textId="7390CA56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7" w:history="1">
        <w:r w:rsidR="00AF0DAD" w:rsidRPr="00BB31E7">
          <w:rPr>
            <w:rStyle w:val="Hyperlink"/>
            <w:noProof/>
          </w:rPr>
          <w:t>Command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_Toc104326167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7</w:t>
        </w:r>
        <w:r w:rsidR="00AF0DAD">
          <w:rPr>
            <w:noProof/>
            <w:webHidden/>
          </w:rPr>
          <w:fldChar w:fldCharType="end"/>
        </w:r>
      </w:hyperlink>
    </w:p>
    <w:p w14:paraId="34D58AC1" w14:textId="232D5668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8" w:history="1">
        <w:r w:rsidR="00AF0DAD" w:rsidRPr="00BB31E7">
          <w:rPr>
            <w:rStyle w:val="Hyperlink"/>
            <w:noProof/>
          </w:rPr>
          <w:t>Memory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_Toc104326168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8</w:t>
        </w:r>
        <w:r w:rsidR="00AF0DAD">
          <w:rPr>
            <w:noProof/>
            <w:webHidden/>
          </w:rPr>
          <w:fldChar w:fldCharType="end"/>
        </w:r>
      </w:hyperlink>
    </w:p>
    <w:p w14:paraId="7F38E76D" w14:textId="6BB0B976" w:rsidR="00AF0DAD" w:rsidRDefault="0085261E">
      <w:pPr>
        <w:pStyle w:val="Verzeichnis2"/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69" w:history="1">
        <w:r w:rsidR="00AF0DAD" w:rsidRPr="00BB31E7">
          <w:rPr>
            <w:rStyle w:val="Hyperlink"/>
            <w:noProof/>
          </w:rPr>
          <w:t>5.</w:t>
        </w:r>
        <w:r w:rsidR="00AF0DAD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AF0DAD" w:rsidRPr="00BB31E7">
          <w:rPr>
            <w:rStyle w:val="Hyperlink"/>
            <w:noProof/>
          </w:rPr>
          <w:t>Übungsaufgaben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_Toc104326169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8</w:t>
        </w:r>
        <w:r w:rsidR="00AF0DAD">
          <w:rPr>
            <w:noProof/>
            <w:webHidden/>
          </w:rPr>
          <w:fldChar w:fldCharType="end"/>
        </w:r>
      </w:hyperlink>
    </w:p>
    <w:p w14:paraId="45132E38" w14:textId="0D4C5D55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0" w:history="1">
        <w:r w:rsidR="00AF0DAD" w:rsidRPr="00BB31E7">
          <w:rPr>
            <w:rStyle w:val="Hyperlink"/>
            <w:noProof/>
          </w:rPr>
          <w:t>1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_Toc104326170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8</w:t>
        </w:r>
        <w:r w:rsidR="00AF0DAD">
          <w:rPr>
            <w:noProof/>
            <w:webHidden/>
          </w:rPr>
          <w:fldChar w:fldCharType="end"/>
        </w:r>
      </w:hyperlink>
    </w:p>
    <w:p w14:paraId="0BE0EA4C" w14:textId="6D8DB5A0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1" w:history="1">
        <w:r w:rsidR="00AF0DAD" w:rsidRPr="00BB31E7">
          <w:rPr>
            <w:rStyle w:val="Hyperlink"/>
            <w:noProof/>
          </w:rPr>
          <w:t>2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_Toc104326171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8</w:t>
        </w:r>
        <w:r w:rsidR="00AF0DAD">
          <w:rPr>
            <w:noProof/>
            <w:webHidden/>
          </w:rPr>
          <w:fldChar w:fldCharType="end"/>
        </w:r>
      </w:hyperlink>
    </w:p>
    <w:p w14:paraId="4E8911D1" w14:textId="21CA9FCD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2" w:history="1">
        <w:r w:rsidR="00AF0DAD" w:rsidRPr="00BB31E7">
          <w:rPr>
            <w:rStyle w:val="Hyperlink"/>
            <w:noProof/>
          </w:rPr>
          <w:t>3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_Toc104326172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8</w:t>
        </w:r>
        <w:r w:rsidR="00AF0DAD">
          <w:rPr>
            <w:noProof/>
            <w:webHidden/>
          </w:rPr>
          <w:fldChar w:fldCharType="end"/>
        </w:r>
      </w:hyperlink>
    </w:p>
    <w:p w14:paraId="7B7D5F35" w14:textId="2DD4209F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3" w:history="1">
        <w:r w:rsidR="00AF0DAD" w:rsidRPr="00BB31E7">
          <w:rPr>
            <w:rStyle w:val="Hyperlink"/>
            <w:noProof/>
          </w:rPr>
          <w:t>4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_Toc104326173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8</w:t>
        </w:r>
        <w:r w:rsidR="00AF0DAD">
          <w:rPr>
            <w:noProof/>
            <w:webHidden/>
          </w:rPr>
          <w:fldChar w:fldCharType="end"/>
        </w:r>
      </w:hyperlink>
    </w:p>
    <w:p w14:paraId="13BA5DC2" w14:textId="5DFBF984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4" w:history="1">
        <w:r w:rsidR="00AF0DAD" w:rsidRPr="00BB31E7">
          <w:rPr>
            <w:rStyle w:val="Hyperlink"/>
            <w:noProof/>
          </w:rPr>
          <w:t>5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_Toc104326174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8</w:t>
        </w:r>
        <w:r w:rsidR="00AF0DAD">
          <w:rPr>
            <w:noProof/>
            <w:webHidden/>
          </w:rPr>
          <w:fldChar w:fldCharType="end"/>
        </w:r>
      </w:hyperlink>
    </w:p>
    <w:p w14:paraId="6FAB855C" w14:textId="687FE56E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5" w:history="1">
        <w:r w:rsidR="00AF0DAD" w:rsidRPr="00BB31E7">
          <w:rPr>
            <w:rStyle w:val="Hyperlink"/>
            <w:noProof/>
          </w:rPr>
          <w:t>6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_Toc104326175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8</w:t>
        </w:r>
        <w:r w:rsidR="00AF0DAD">
          <w:rPr>
            <w:noProof/>
            <w:webHidden/>
          </w:rPr>
          <w:fldChar w:fldCharType="end"/>
        </w:r>
      </w:hyperlink>
    </w:p>
    <w:p w14:paraId="222808DE" w14:textId="271A880A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6" w:history="1">
        <w:r w:rsidR="00AF0DAD" w:rsidRPr="00BB31E7">
          <w:rPr>
            <w:rStyle w:val="Hyperlink"/>
            <w:noProof/>
          </w:rPr>
          <w:t>7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_Toc104326176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8</w:t>
        </w:r>
        <w:r w:rsidR="00AF0DAD">
          <w:rPr>
            <w:noProof/>
            <w:webHidden/>
          </w:rPr>
          <w:fldChar w:fldCharType="end"/>
        </w:r>
      </w:hyperlink>
    </w:p>
    <w:p w14:paraId="74E8FC98" w14:textId="4D309108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7" w:history="1">
        <w:r w:rsidR="00AF0DAD" w:rsidRPr="00BB31E7">
          <w:rPr>
            <w:rStyle w:val="Hyperlink"/>
            <w:noProof/>
          </w:rPr>
          <w:t>8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_Toc104326177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9</w:t>
        </w:r>
        <w:r w:rsidR="00AF0DAD">
          <w:rPr>
            <w:noProof/>
            <w:webHidden/>
          </w:rPr>
          <w:fldChar w:fldCharType="end"/>
        </w:r>
      </w:hyperlink>
    </w:p>
    <w:p w14:paraId="292F4C28" w14:textId="2D0385FD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8" w:history="1">
        <w:r w:rsidR="00AF0DAD" w:rsidRPr="00BB31E7">
          <w:rPr>
            <w:rStyle w:val="Hyperlink"/>
            <w:noProof/>
          </w:rPr>
          <w:t>9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_Toc104326178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9</w:t>
        </w:r>
        <w:r w:rsidR="00AF0DAD">
          <w:rPr>
            <w:noProof/>
            <w:webHidden/>
          </w:rPr>
          <w:fldChar w:fldCharType="end"/>
        </w:r>
      </w:hyperlink>
    </w:p>
    <w:p w14:paraId="1689549B" w14:textId="2DC0C69E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79" w:history="1">
        <w:r w:rsidR="00AF0DAD" w:rsidRPr="00BB31E7">
          <w:rPr>
            <w:rStyle w:val="Hyperlink"/>
            <w:noProof/>
          </w:rPr>
          <w:t>10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_Toc104326179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9</w:t>
        </w:r>
        <w:r w:rsidR="00AF0DAD">
          <w:rPr>
            <w:noProof/>
            <w:webHidden/>
          </w:rPr>
          <w:fldChar w:fldCharType="end"/>
        </w:r>
      </w:hyperlink>
    </w:p>
    <w:p w14:paraId="2D7F6905" w14:textId="5B2AFFA0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0" w:history="1">
        <w:r w:rsidR="00AF0DAD" w:rsidRPr="00BB31E7">
          <w:rPr>
            <w:rStyle w:val="Hyperlink"/>
            <w:noProof/>
          </w:rPr>
          <w:t>11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_Toc104326180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9</w:t>
        </w:r>
        <w:r w:rsidR="00AF0DAD">
          <w:rPr>
            <w:noProof/>
            <w:webHidden/>
          </w:rPr>
          <w:fldChar w:fldCharType="end"/>
        </w:r>
      </w:hyperlink>
    </w:p>
    <w:p w14:paraId="0BECACD3" w14:textId="0498E002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1" w:history="1">
        <w:r w:rsidR="00AF0DAD" w:rsidRPr="00BB31E7">
          <w:rPr>
            <w:rStyle w:val="Hyperlink"/>
            <w:noProof/>
          </w:rPr>
          <w:t>12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_Toc104326181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9</w:t>
        </w:r>
        <w:r w:rsidR="00AF0DAD">
          <w:rPr>
            <w:noProof/>
            <w:webHidden/>
          </w:rPr>
          <w:fldChar w:fldCharType="end"/>
        </w:r>
      </w:hyperlink>
    </w:p>
    <w:p w14:paraId="11AEE37C" w14:textId="757D84D6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2" w:history="1">
        <w:r w:rsidR="00AF0DAD" w:rsidRPr="00BB31E7">
          <w:rPr>
            <w:rStyle w:val="Hyperlink"/>
            <w:noProof/>
          </w:rPr>
          <w:t>13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_Toc104326182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9</w:t>
        </w:r>
        <w:r w:rsidR="00AF0DAD">
          <w:rPr>
            <w:noProof/>
            <w:webHidden/>
          </w:rPr>
          <w:fldChar w:fldCharType="end"/>
        </w:r>
      </w:hyperlink>
    </w:p>
    <w:p w14:paraId="7D59D4CD" w14:textId="10536F75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3" w:history="1">
        <w:r w:rsidR="00AF0DAD" w:rsidRPr="00BB31E7">
          <w:rPr>
            <w:rStyle w:val="Hyperlink"/>
            <w:noProof/>
          </w:rPr>
          <w:t>14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_Toc104326183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9</w:t>
        </w:r>
        <w:r w:rsidR="00AF0DAD">
          <w:rPr>
            <w:noProof/>
            <w:webHidden/>
          </w:rPr>
          <w:fldChar w:fldCharType="end"/>
        </w:r>
      </w:hyperlink>
    </w:p>
    <w:p w14:paraId="7A45A49F" w14:textId="3022654D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4" w:history="1">
        <w:r w:rsidR="00AF0DAD" w:rsidRPr="00BB31E7">
          <w:rPr>
            <w:rStyle w:val="Hyperlink"/>
            <w:noProof/>
          </w:rPr>
          <w:t>15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_Toc104326184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9</w:t>
        </w:r>
        <w:r w:rsidR="00AF0DAD">
          <w:rPr>
            <w:noProof/>
            <w:webHidden/>
          </w:rPr>
          <w:fldChar w:fldCharType="end"/>
        </w:r>
      </w:hyperlink>
    </w:p>
    <w:p w14:paraId="5CC9542E" w14:textId="1B0A4FB9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5" w:history="1">
        <w:r w:rsidR="00AF0DAD" w:rsidRPr="00BB31E7">
          <w:rPr>
            <w:rStyle w:val="Hyperlink"/>
            <w:noProof/>
          </w:rPr>
          <w:t>16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_Toc104326185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10</w:t>
        </w:r>
        <w:r w:rsidR="00AF0DAD">
          <w:rPr>
            <w:noProof/>
            <w:webHidden/>
          </w:rPr>
          <w:fldChar w:fldCharType="end"/>
        </w:r>
      </w:hyperlink>
    </w:p>
    <w:p w14:paraId="32AF629F" w14:textId="41660CF4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6" w:history="1">
        <w:r w:rsidR="00AF0DAD" w:rsidRPr="00BB31E7">
          <w:rPr>
            <w:rStyle w:val="Hyperlink"/>
            <w:noProof/>
          </w:rPr>
          <w:t>17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_Toc104326186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10</w:t>
        </w:r>
        <w:r w:rsidR="00AF0DAD">
          <w:rPr>
            <w:noProof/>
            <w:webHidden/>
          </w:rPr>
          <w:fldChar w:fldCharType="end"/>
        </w:r>
      </w:hyperlink>
    </w:p>
    <w:p w14:paraId="0D67358C" w14:textId="754BB40B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7" w:history="1">
        <w:r w:rsidR="00AF0DAD" w:rsidRPr="00BB31E7">
          <w:rPr>
            <w:rStyle w:val="Hyperlink"/>
            <w:noProof/>
          </w:rPr>
          <w:t>18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_Toc104326187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10</w:t>
        </w:r>
        <w:r w:rsidR="00AF0DAD">
          <w:rPr>
            <w:noProof/>
            <w:webHidden/>
          </w:rPr>
          <w:fldChar w:fldCharType="end"/>
        </w:r>
      </w:hyperlink>
    </w:p>
    <w:p w14:paraId="4B7DEFC9" w14:textId="62BB8215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8" w:history="1">
        <w:r w:rsidR="00AF0DAD" w:rsidRPr="00BB31E7">
          <w:rPr>
            <w:rStyle w:val="Hyperlink"/>
            <w:noProof/>
          </w:rPr>
          <w:t>19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_Toc104326188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10</w:t>
        </w:r>
        <w:r w:rsidR="00AF0DAD">
          <w:rPr>
            <w:noProof/>
            <w:webHidden/>
          </w:rPr>
          <w:fldChar w:fldCharType="end"/>
        </w:r>
      </w:hyperlink>
    </w:p>
    <w:p w14:paraId="3964C724" w14:textId="447F654C" w:rsidR="00AF0DAD" w:rsidRDefault="0085261E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4326189" w:history="1">
        <w:r w:rsidR="00AF0DAD" w:rsidRPr="00BB31E7">
          <w:rPr>
            <w:rStyle w:val="Hyperlink"/>
            <w:noProof/>
          </w:rPr>
          <w:t>20</w:t>
        </w:r>
        <w:r w:rsidR="00AF0DAD">
          <w:rPr>
            <w:noProof/>
            <w:webHidden/>
          </w:rPr>
          <w:tab/>
        </w:r>
        <w:r w:rsidR="00AF0DAD">
          <w:rPr>
            <w:noProof/>
            <w:webHidden/>
          </w:rPr>
          <w:fldChar w:fldCharType="begin"/>
        </w:r>
        <w:r w:rsidR="00AF0DAD">
          <w:rPr>
            <w:noProof/>
            <w:webHidden/>
          </w:rPr>
          <w:instrText xml:space="preserve"> PAGEREF _Toc104326189 \h </w:instrText>
        </w:r>
        <w:r w:rsidR="00AF0DAD">
          <w:rPr>
            <w:noProof/>
            <w:webHidden/>
          </w:rPr>
        </w:r>
        <w:r w:rsidR="00AF0DAD">
          <w:rPr>
            <w:noProof/>
            <w:webHidden/>
          </w:rPr>
          <w:fldChar w:fldCharType="separate"/>
        </w:r>
        <w:r w:rsidR="00AF0DAD">
          <w:rPr>
            <w:noProof/>
            <w:webHidden/>
          </w:rPr>
          <w:t>10</w:t>
        </w:r>
        <w:r w:rsidR="00AF0DAD">
          <w:rPr>
            <w:noProof/>
            <w:webHidden/>
          </w:rPr>
          <w:fldChar w:fldCharType="end"/>
        </w:r>
      </w:hyperlink>
    </w:p>
    <w:p w14:paraId="207FE28E" w14:textId="33E9F695" w:rsidR="00290C74" w:rsidRDefault="000D5399" w:rsidP="00037141">
      <w:pPr>
        <w:pStyle w:val="berschrift2"/>
        <w:pBdr>
          <w:top w:val="single" w:sz="4" w:space="0" w:color="B85A22" w:themeColor="accent2" w:themeShade="BF"/>
        </w:pBdr>
        <w:ind w:left="0"/>
      </w:pPr>
      <w:r>
        <w:fldChar w:fldCharType="end"/>
      </w:r>
    </w:p>
    <w:p w14:paraId="31A574D1" w14:textId="337F42BA" w:rsidR="002B5704" w:rsidRDefault="002B5704" w:rsidP="002B5704"/>
    <w:p w14:paraId="342FBA61" w14:textId="260DE8CA" w:rsidR="002B5704" w:rsidRDefault="002B5704" w:rsidP="002B5704"/>
    <w:p w14:paraId="0375DDF7" w14:textId="31F0D63F" w:rsidR="00F751E6" w:rsidRPr="00F751E6" w:rsidRDefault="002B5704" w:rsidP="00F751E6">
      <w:pPr>
        <w:pStyle w:val="berschrift2"/>
        <w:numPr>
          <w:ilvl w:val="0"/>
          <w:numId w:val="11"/>
        </w:numPr>
      </w:pPr>
      <w:r>
        <w:t>Übungsblatt</w:t>
      </w:r>
    </w:p>
    <w:p w14:paraId="547D342F" w14:textId="77777777" w:rsidR="00F751E6" w:rsidRDefault="00F751E6" w:rsidP="00F751E6">
      <w:pPr>
        <w:pStyle w:val="berschrift3"/>
        <w:numPr>
          <w:ilvl w:val="0"/>
          <w:numId w:val="12"/>
        </w:numPr>
      </w:pPr>
      <w:r>
        <w:t>Aufgabe</w:t>
      </w:r>
    </w:p>
    <w:p w14:paraId="77D8D556" w14:textId="1895952B" w:rsidR="00F751E6" w:rsidRDefault="00F751E6" w:rsidP="00F751E6">
      <w:pPr>
        <w:ind w:left="432"/>
      </w:pPr>
      <w:proofErr w:type="spellStart"/>
      <w:r>
        <w:t>Mkdir</w:t>
      </w:r>
      <w:proofErr w:type="spellEnd"/>
      <w:r>
        <w:t xml:space="preserve"> A:\text</w:t>
      </w:r>
    </w:p>
    <w:p w14:paraId="3D8853A9" w14:textId="6A6F9D4F" w:rsidR="00F751E6" w:rsidRDefault="00F751E6" w:rsidP="00F751E6">
      <w:pPr>
        <w:ind w:left="432"/>
      </w:pPr>
      <w:proofErr w:type="spellStart"/>
      <w:r>
        <w:t>Mkdir</w:t>
      </w:r>
      <w:proofErr w:type="spellEnd"/>
      <w:r>
        <w:t xml:space="preserve"> A:\text\</w:t>
      </w:r>
      <w:r w:rsidR="00A40413">
        <w:t>textdeu</w:t>
      </w:r>
    </w:p>
    <w:p w14:paraId="56F2C4B4" w14:textId="24C3EF5A" w:rsidR="00A40413" w:rsidRDefault="00A40413" w:rsidP="00F751E6">
      <w:pPr>
        <w:ind w:left="432"/>
      </w:pPr>
      <w:proofErr w:type="spellStart"/>
      <w:r>
        <w:t>Mkdir</w:t>
      </w:r>
      <w:proofErr w:type="spellEnd"/>
      <w:r>
        <w:t xml:space="preserve"> A:\text\texteng</w:t>
      </w:r>
    </w:p>
    <w:p w14:paraId="2CEB799C" w14:textId="0BC2209F" w:rsidR="00F751E6" w:rsidRDefault="00F751E6" w:rsidP="00F751E6">
      <w:pPr>
        <w:pStyle w:val="berschrift3"/>
        <w:numPr>
          <w:ilvl w:val="0"/>
          <w:numId w:val="12"/>
        </w:numPr>
      </w:pPr>
      <w:r>
        <w:t>Aufgabe</w:t>
      </w:r>
    </w:p>
    <w:p w14:paraId="229B9EE1" w14:textId="2AE6E1B5" w:rsidR="00A40413" w:rsidRDefault="00A40413" w:rsidP="00A40413">
      <w:pPr>
        <w:ind w:left="432"/>
      </w:pPr>
      <w:proofErr w:type="spellStart"/>
      <w:r>
        <w:t>Cd</w:t>
      </w:r>
      <w:proofErr w:type="spellEnd"/>
      <w:r>
        <w:t xml:space="preserve"> A:\text\textdeu</w:t>
      </w:r>
    </w:p>
    <w:p w14:paraId="316A2DD5" w14:textId="1D2153E1" w:rsidR="00A40413" w:rsidRDefault="00A40413" w:rsidP="00A40413">
      <w:pPr>
        <w:ind w:left="432"/>
      </w:pPr>
      <w:r>
        <w:t>Edit</w:t>
      </w:r>
    </w:p>
    <w:p w14:paraId="0CE57ACC" w14:textId="7C8747AB" w:rsidR="00A40413" w:rsidRDefault="00A40413" w:rsidP="00A40413">
      <w:pPr>
        <w:ind w:left="432"/>
      </w:pPr>
      <w:r>
        <w:t>[</w:t>
      </w:r>
      <w:proofErr w:type="spellStart"/>
      <w:r>
        <w:t>enter</w:t>
      </w:r>
      <w:proofErr w:type="spellEnd"/>
      <w:r>
        <w:t>]</w:t>
      </w:r>
    </w:p>
    <w:p w14:paraId="6CD56793" w14:textId="07673322" w:rsidR="00A40413" w:rsidRPr="00A40413" w:rsidRDefault="00A40413" w:rsidP="00A40413">
      <w:pPr>
        <w:ind w:left="432"/>
      </w:pPr>
      <w:r>
        <w:t>Brief.txt</w:t>
      </w:r>
    </w:p>
    <w:p w14:paraId="791B71D9" w14:textId="60A51F2D" w:rsidR="00F751E6" w:rsidRDefault="00F751E6" w:rsidP="00F751E6"/>
    <w:p w14:paraId="45616591" w14:textId="766D98C5" w:rsidR="00F751E6" w:rsidRDefault="00F751E6" w:rsidP="00F751E6">
      <w:pPr>
        <w:pStyle w:val="berschrift3"/>
        <w:numPr>
          <w:ilvl w:val="0"/>
          <w:numId w:val="12"/>
        </w:numPr>
      </w:pPr>
      <w:r>
        <w:t>Aufgabe</w:t>
      </w:r>
    </w:p>
    <w:p w14:paraId="658AAA5C" w14:textId="13E37879" w:rsidR="00A40413" w:rsidRDefault="00A40413" w:rsidP="00A40413">
      <w:pPr>
        <w:ind w:left="432"/>
      </w:pPr>
      <w:proofErr w:type="spellStart"/>
      <w:r>
        <w:t>Cd</w:t>
      </w:r>
      <w:proofErr w:type="spellEnd"/>
      <w:r>
        <w:t xml:space="preserve"> A:\text\texteng</w:t>
      </w:r>
    </w:p>
    <w:p w14:paraId="18916DBC" w14:textId="0006B858" w:rsidR="00A40413" w:rsidRDefault="00A40413" w:rsidP="00A40413">
      <w:pPr>
        <w:ind w:left="432"/>
      </w:pPr>
      <w:r>
        <w:t xml:space="preserve">Copy </w:t>
      </w:r>
      <w:proofErr w:type="spellStart"/>
      <w:r>
        <w:t>con</w:t>
      </w:r>
      <w:proofErr w:type="spellEnd"/>
      <w:r>
        <w:t xml:space="preserve"> </w:t>
      </w:r>
    </w:p>
    <w:p w14:paraId="1CDAC32A" w14:textId="39468A2C" w:rsidR="00A40413" w:rsidRPr="009039EF" w:rsidRDefault="00A40413" w:rsidP="00A40413">
      <w:pPr>
        <w:ind w:left="432"/>
        <w:rPr>
          <w:lang w:val="en-GB"/>
        </w:rPr>
      </w:pPr>
      <w:r w:rsidRPr="009039EF">
        <w:rPr>
          <w:lang w:val="en-GB"/>
        </w:rPr>
        <w:t>You have learned [***] how to use them</w:t>
      </w:r>
    </w:p>
    <w:p w14:paraId="622F88F5" w14:textId="77777777" w:rsidR="00A40413" w:rsidRPr="009039EF" w:rsidRDefault="00A40413" w:rsidP="00A40413">
      <w:pPr>
        <w:ind w:left="432"/>
        <w:rPr>
          <w:lang w:val="en-GB"/>
        </w:rPr>
      </w:pPr>
    </w:p>
    <w:p w14:paraId="39A9E275" w14:textId="448234F5" w:rsidR="00F751E6" w:rsidRPr="009039EF" w:rsidRDefault="00F751E6" w:rsidP="00F751E6">
      <w:pPr>
        <w:rPr>
          <w:lang w:val="en-GB"/>
        </w:rPr>
      </w:pPr>
    </w:p>
    <w:p w14:paraId="0C222BAE" w14:textId="5BC6AB03" w:rsidR="00F751E6" w:rsidRPr="00FF4F01" w:rsidRDefault="00F751E6" w:rsidP="00FF4F01">
      <w:pPr>
        <w:pStyle w:val="berschrift3"/>
        <w:numPr>
          <w:ilvl w:val="0"/>
          <w:numId w:val="12"/>
        </w:numPr>
      </w:pPr>
      <w:r>
        <w:t>Aufgabe</w:t>
      </w:r>
    </w:p>
    <w:p w14:paraId="52366735" w14:textId="6A55605E" w:rsidR="00F751E6" w:rsidRPr="009039EF" w:rsidRDefault="00A40413" w:rsidP="00A40413">
      <w:pPr>
        <w:ind w:left="432"/>
        <w:rPr>
          <w:lang w:val="en-GB"/>
        </w:rPr>
      </w:pPr>
      <w:r w:rsidRPr="009039EF">
        <w:rPr>
          <w:lang w:val="en-GB"/>
        </w:rPr>
        <w:t>Type A:\text\tetdeu\brief1.txt</w:t>
      </w:r>
    </w:p>
    <w:p w14:paraId="38737DE3" w14:textId="77777777" w:rsidR="00F751E6" w:rsidRDefault="00F751E6" w:rsidP="00F751E6">
      <w:pPr>
        <w:pStyle w:val="berschrift3"/>
        <w:numPr>
          <w:ilvl w:val="0"/>
          <w:numId w:val="12"/>
        </w:numPr>
      </w:pPr>
      <w:r>
        <w:t>Aufgabe</w:t>
      </w:r>
    </w:p>
    <w:p w14:paraId="124D3EEB" w14:textId="4FCBCFB3" w:rsidR="00F751E6" w:rsidRDefault="00A40413" w:rsidP="00A40413">
      <w:pPr>
        <w:ind w:left="432"/>
      </w:pPr>
      <w:r>
        <w:t xml:space="preserve">Echo Unterverzeichnisse [***] eines </w:t>
      </w:r>
      <w:proofErr w:type="spellStart"/>
      <w:r>
        <w:t>Datenräger</w:t>
      </w:r>
      <w:proofErr w:type="spellEnd"/>
      <w:r>
        <w:t xml:space="preserve"> &gt;&gt; A:\text\textdeu\brief1.txt</w:t>
      </w:r>
    </w:p>
    <w:p w14:paraId="0D517B20" w14:textId="58EBE64F" w:rsidR="00F751E6" w:rsidRDefault="00F751E6" w:rsidP="00F751E6">
      <w:pPr>
        <w:pStyle w:val="berschrift3"/>
        <w:numPr>
          <w:ilvl w:val="0"/>
          <w:numId w:val="12"/>
        </w:numPr>
      </w:pPr>
      <w:r>
        <w:lastRenderedPageBreak/>
        <w:t>Aufgabe</w:t>
      </w:r>
    </w:p>
    <w:p w14:paraId="6CEF4E32" w14:textId="4F016A58" w:rsidR="00A40413" w:rsidRDefault="00A40413" w:rsidP="00A40413">
      <w:pPr>
        <w:ind w:left="432"/>
      </w:pPr>
      <w:proofErr w:type="spellStart"/>
      <w:r>
        <w:t>Cd</w:t>
      </w:r>
      <w:proofErr w:type="spellEnd"/>
      <w:r>
        <w:t xml:space="preserve"> C:\</w:t>
      </w:r>
    </w:p>
    <w:p w14:paraId="04597F86" w14:textId="7A1EAB93" w:rsidR="00A40413" w:rsidRPr="00A40413" w:rsidRDefault="00A40413" w:rsidP="00A40413">
      <w:pPr>
        <w:ind w:left="432"/>
      </w:pPr>
      <w:r>
        <w:t>Type C:\text\textdeu\brief1.txt</w:t>
      </w:r>
    </w:p>
    <w:p w14:paraId="458B553A" w14:textId="09ED2111" w:rsidR="00F751E6" w:rsidRDefault="00F751E6" w:rsidP="00F751E6"/>
    <w:p w14:paraId="2FA0F850" w14:textId="2D38365C" w:rsidR="00F751E6" w:rsidRDefault="00F751E6" w:rsidP="00F751E6">
      <w:pPr>
        <w:pStyle w:val="berschrift3"/>
        <w:numPr>
          <w:ilvl w:val="0"/>
          <w:numId w:val="12"/>
        </w:numPr>
      </w:pPr>
      <w:r>
        <w:t>Aufgabe</w:t>
      </w:r>
    </w:p>
    <w:p w14:paraId="608A3293" w14:textId="269A4E33" w:rsidR="00FF4F01" w:rsidRPr="00FF4F01" w:rsidRDefault="00FF4F01" w:rsidP="00FF4F01">
      <w:pPr>
        <w:ind w:left="432"/>
      </w:pPr>
      <w:r>
        <w:t xml:space="preserve">Del </w:t>
      </w:r>
      <w:proofErr w:type="spellStart"/>
      <w:r>
        <w:t>tree</w:t>
      </w:r>
      <w:proofErr w:type="spellEnd"/>
      <w:r>
        <w:t xml:space="preserve"> A:\text</w:t>
      </w:r>
    </w:p>
    <w:p w14:paraId="691A439E" w14:textId="31712256" w:rsidR="00F751E6" w:rsidRPr="00F751E6" w:rsidRDefault="00F751E6" w:rsidP="00FF4F01">
      <w:pPr>
        <w:pStyle w:val="berschrift3"/>
        <w:ind w:left="0"/>
      </w:pPr>
    </w:p>
    <w:p w14:paraId="0C676597" w14:textId="61BB411C" w:rsidR="002B5704" w:rsidRDefault="00F751E6" w:rsidP="00F751E6">
      <w:pPr>
        <w:pStyle w:val="berschrift2"/>
        <w:numPr>
          <w:ilvl w:val="0"/>
          <w:numId w:val="11"/>
        </w:numPr>
      </w:pPr>
      <w:r>
        <w:t>Übungsblatt</w:t>
      </w:r>
    </w:p>
    <w:p w14:paraId="67BDAD21" w14:textId="04A96665" w:rsidR="00F751E6" w:rsidRDefault="00FF4F01" w:rsidP="00FF4F01">
      <w:pPr>
        <w:pStyle w:val="berschrift3"/>
        <w:numPr>
          <w:ilvl w:val="0"/>
          <w:numId w:val="13"/>
        </w:numPr>
      </w:pPr>
      <w:r>
        <w:t>Aufgabe</w:t>
      </w:r>
    </w:p>
    <w:p w14:paraId="71C9ED28" w14:textId="58324035" w:rsidR="00FF4F01" w:rsidRDefault="00FF4F01" w:rsidP="00FF4F01">
      <w:pPr>
        <w:ind w:left="432"/>
      </w:pPr>
      <w:proofErr w:type="spellStart"/>
      <w:r>
        <w:t>Mkdir</w:t>
      </w:r>
      <w:proofErr w:type="spellEnd"/>
      <w:r>
        <w:t xml:space="preserve"> A:\DOS</w:t>
      </w:r>
    </w:p>
    <w:p w14:paraId="1AD6241F" w14:textId="43642EC5" w:rsidR="00FF4F01" w:rsidRDefault="00FF4F01" w:rsidP="00FF4F01">
      <w:pPr>
        <w:ind w:left="432"/>
      </w:pPr>
      <w:r>
        <w:t>MKDIR A:\EDITOR</w:t>
      </w:r>
    </w:p>
    <w:p w14:paraId="75631B9F" w14:textId="70E35B3A" w:rsidR="00FF4F01" w:rsidRPr="00FF4F01" w:rsidRDefault="00FF4F01" w:rsidP="00FF4F01">
      <w:pPr>
        <w:ind w:left="432"/>
      </w:pPr>
      <w:r>
        <w:t>MKDIR A:\Editor\text</w:t>
      </w:r>
    </w:p>
    <w:p w14:paraId="31B88FF9" w14:textId="5D2FB70E" w:rsidR="00FF4F01" w:rsidRDefault="00FF4F01" w:rsidP="00FF4F01">
      <w:pPr>
        <w:pStyle w:val="berschrift3"/>
        <w:numPr>
          <w:ilvl w:val="0"/>
          <w:numId w:val="13"/>
        </w:numPr>
      </w:pPr>
      <w:r>
        <w:t>Aufgabe</w:t>
      </w:r>
    </w:p>
    <w:p w14:paraId="0A8E7F03" w14:textId="5E0CBE8E" w:rsidR="00FF4F01" w:rsidRPr="009039EF" w:rsidRDefault="00FF4F01" w:rsidP="00FF4F01">
      <w:pPr>
        <w:ind w:left="432"/>
        <w:rPr>
          <w:lang w:val="en-GB"/>
        </w:rPr>
      </w:pPr>
      <w:r w:rsidRPr="009039EF">
        <w:rPr>
          <w:lang w:val="en-GB"/>
        </w:rPr>
        <w:t>Copy C:\DOS\*.com A:\dos</w:t>
      </w:r>
    </w:p>
    <w:p w14:paraId="64F2EE30" w14:textId="29F73B35" w:rsidR="00FF4F01" w:rsidRDefault="00FF4F01" w:rsidP="00FF4F01">
      <w:pPr>
        <w:pStyle w:val="berschrift3"/>
        <w:numPr>
          <w:ilvl w:val="0"/>
          <w:numId w:val="13"/>
        </w:numPr>
      </w:pPr>
      <w:r>
        <w:t>Aufgabe</w:t>
      </w:r>
    </w:p>
    <w:p w14:paraId="0CA73022" w14:textId="37BD7F9D" w:rsidR="00FF4F01" w:rsidRPr="009039EF" w:rsidRDefault="00FF4F01" w:rsidP="00FF4F01">
      <w:pPr>
        <w:ind w:left="432"/>
        <w:rPr>
          <w:lang w:val="en-GB"/>
        </w:rPr>
      </w:pPr>
      <w:r w:rsidRPr="009039EF">
        <w:rPr>
          <w:lang w:val="en-GB"/>
        </w:rPr>
        <w:t>Copy C:\DOS\ed</w:t>
      </w:r>
      <w:r w:rsidR="007F33A1" w:rsidRPr="009039EF">
        <w:rPr>
          <w:lang w:val="en-GB"/>
        </w:rPr>
        <w:t>it</w:t>
      </w:r>
      <w:proofErr w:type="gramStart"/>
      <w:r w:rsidR="007F33A1" w:rsidRPr="009039EF">
        <w:rPr>
          <w:lang w:val="en-GB"/>
        </w:rPr>
        <w:t>*.*</w:t>
      </w:r>
      <w:proofErr w:type="gramEnd"/>
      <w:r w:rsidR="007F33A1" w:rsidRPr="009039EF">
        <w:rPr>
          <w:lang w:val="en-GB"/>
        </w:rPr>
        <w:t xml:space="preserve"> A:\Editor\</w:t>
      </w:r>
    </w:p>
    <w:p w14:paraId="56A8882B" w14:textId="7BD58837" w:rsidR="00FF4F01" w:rsidRDefault="00FF4F01" w:rsidP="00FF4F01">
      <w:pPr>
        <w:pStyle w:val="berschrift3"/>
        <w:numPr>
          <w:ilvl w:val="0"/>
          <w:numId w:val="13"/>
        </w:numPr>
      </w:pPr>
      <w:r>
        <w:t>Aufgabe</w:t>
      </w:r>
    </w:p>
    <w:p w14:paraId="49D7B28C" w14:textId="4CAB9C12" w:rsidR="007F33A1" w:rsidRPr="007F33A1" w:rsidRDefault="007F33A1" w:rsidP="007F33A1">
      <w:pPr>
        <w:ind w:left="432"/>
      </w:pPr>
      <w:proofErr w:type="spellStart"/>
      <w:r>
        <w:t>Tree</w:t>
      </w:r>
      <w:proofErr w:type="spellEnd"/>
      <w:r>
        <w:t xml:space="preserve"> A:\</w:t>
      </w:r>
    </w:p>
    <w:p w14:paraId="1A7CC692" w14:textId="77F1D35E" w:rsidR="00FF4F01" w:rsidRDefault="00FF4F01" w:rsidP="00FF4F01">
      <w:pPr>
        <w:pStyle w:val="berschrift3"/>
        <w:numPr>
          <w:ilvl w:val="0"/>
          <w:numId w:val="13"/>
        </w:numPr>
      </w:pPr>
      <w:r>
        <w:t>Aufgabe</w:t>
      </w:r>
    </w:p>
    <w:p w14:paraId="1346B87C" w14:textId="2BC9DDB3" w:rsidR="007F33A1" w:rsidRPr="007F33A1" w:rsidRDefault="007F33A1" w:rsidP="007F33A1">
      <w:pPr>
        <w:ind w:left="432"/>
      </w:pPr>
      <w:r>
        <w:t>Copy CON text.txt</w:t>
      </w:r>
    </w:p>
    <w:p w14:paraId="3FDA8690" w14:textId="7A4AF57D" w:rsidR="00FF4F01" w:rsidRDefault="00FF4F01" w:rsidP="00FF4F01">
      <w:pPr>
        <w:pStyle w:val="berschrift3"/>
        <w:numPr>
          <w:ilvl w:val="0"/>
          <w:numId w:val="13"/>
        </w:numPr>
      </w:pPr>
      <w:r>
        <w:t>Aufgabe</w:t>
      </w:r>
    </w:p>
    <w:p w14:paraId="28B8B7F8" w14:textId="520DBCE8" w:rsidR="007F33A1" w:rsidRPr="007F33A1" w:rsidRDefault="007F33A1" w:rsidP="007F33A1">
      <w:pPr>
        <w:ind w:left="432"/>
      </w:pPr>
      <w:r>
        <w:t xml:space="preserve">Set </w:t>
      </w:r>
    </w:p>
    <w:p w14:paraId="3D690CA4" w14:textId="7414F834" w:rsidR="00FF4F01" w:rsidRDefault="00FF4F01" w:rsidP="00FF4F01">
      <w:pPr>
        <w:pStyle w:val="berschrift3"/>
        <w:numPr>
          <w:ilvl w:val="0"/>
          <w:numId w:val="13"/>
        </w:numPr>
      </w:pPr>
      <w:r>
        <w:t>Aufgabe</w:t>
      </w:r>
    </w:p>
    <w:p w14:paraId="6382E09E" w14:textId="2F6C4F5B" w:rsidR="007F33A1" w:rsidRPr="007F33A1" w:rsidRDefault="007F33A1" w:rsidP="007F33A1">
      <w:pPr>
        <w:ind w:left="432"/>
      </w:pPr>
      <w:r>
        <w:t xml:space="preserve">Set </w:t>
      </w:r>
      <w:proofErr w:type="spellStart"/>
      <w:r>
        <w:t>path</w:t>
      </w:r>
      <w:proofErr w:type="spellEnd"/>
    </w:p>
    <w:p w14:paraId="6B9597F1" w14:textId="77777777" w:rsidR="00FF4F01" w:rsidRPr="00FF4F01" w:rsidRDefault="00FF4F01" w:rsidP="00FF4F01"/>
    <w:p w14:paraId="28E33738" w14:textId="0C9C2C2D" w:rsidR="00F751E6" w:rsidRDefault="00F751E6" w:rsidP="00F751E6">
      <w:pPr>
        <w:pStyle w:val="berschrift2"/>
        <w:numPr>
          <w:ilvl w:val="0"/>
          <w:numId w:val="11"/>
        </w:numPr>
      </w:pPr>
      <w:r>
        <w:t>Übungsblatt</w:t>
      </w:r>
    </w:p>
    <w:p w14:paraId="5E5772C4" w14:textId="5635FD31" w:rsidR="00DD5D9D" w:rsidRDefault="00DD5D9D" w:rsidP="00DD5D9D">
      <w:pPr>
        <w:pStyle w:val="berschrift3"/>
        <w:numPr>
          <w:ilvl w:val="0"/>
          <w:numId w:val="14"/>
        </w:numPr>
      </w:pPr>
      <w:r>
        <w:t>Übung</w:t>
      </w:r>
    </w:p>
    <w:p w14:paraId="703F36A9" w14:textId="202A5B05" w:rsidR="00DD5D9D" w:rsidRDefault="00DD5D9D" w:rsidP="00DD5D9D">
      <w:pPr>
        <w:ind w:left="432"/>
      </w:pPr>
      <w:proofErr w:type="spellStart"/>
      <w:r>
        <w:t>Mkdir</w:t>
      </w:r>
      <w:proofErr w:type="spellEnd"/>
      <w:r>
        <w:t xml:space="preserve"> C:\ubung</w:t>
      </w:r>
    </w:p>
    <w:p w14:paraId="13F28238" w14:textId="187BA1BC" w:rsidR="00DD5D9D" w:rsidRPr="00DD5D9D" w:rsidRDefault="00DD5D9D" w:rsidP="00DD5D9D">
      <w:pPr>
        <w:ind w:left="432"/>
      </w:pPr>
      <w:r>
        <w:t xml:space="preserve">Echo </w:t>
      </w:r>
      <w:proofErr w:type="spellStart"/>
      <w:r>
        <w:t>format</w:t>
      </w:r>
      <w:proofErr w:type="spellEnd"/>
      <w:r>
        <w:t xml:space="preserve"> A:\ &gt; form1.bat</w:t>
      </w:r>
    </w:p>
    <w:p w14:paraId="1BED6109" w14:textId="59F878CB" w:rsidR="00DD5D9D" w:rsidRDefault="00DD5D9D" w:rsidP="00DD5D9D">
      <w:pPr>
        <w:pStyle w:val="berschrift3"/>
        <w:numPr>
          <w:ilvl w:val="0"/>
          <w:numId w:val="14"/>
        </w:numPr>
      </w:pPr>
      <w:r>
        <w:t>Übung</w:t>
      </w:r>
    </w:p>
    <w:p w14:paraId="2C3EF93C" w14:textId="25482868" w:rsidR="00DD5D9D" w:rsidRPr="009039EF" w:rsidRDefault="00DD5D9D" w:rsidP="00DD5D9D">
      <w:pPr>
        <w:rPr>
          <w:lang w:val="en-GB"/>
        </w:rPr>
      </w:pPr>
      <w:r w:rsidRPr="009039EF">
        <w:rPr>
          <w:lang w:val="en-GB"/>
        </w:rPr>
        <w:t>Echo @echo off \n format A:\ &gt; form1.bat</w:t>
      </w:r>
    </w:p>
    <w:p w14:paraId="59F41378" w14:textId="77777777" w:rsidR="00DD5D9D" w:rsidRPr="009039EF" w:rsidRDefault="00DD5D9D" w:rsidP="00DD5D9D">
      <w:pPr>
        <w:rPr>
          <w:lang w:val="en-GB"/>
        </w:rPr>
      </w:pPr>
    </w:p>
    <w:p w14:paraId="22DF94DB" w14:textId="765E570B" w:rsidR="00F751E6" w:rsidRPr="009039EF" w:rsidRDefault="00F751E6" w:rsidP="00F751E6">
      <w:pPr>
        <w:rPr>
          <w:lang w:val="en-GB"/>
        </w:rPr>
      </w:pPr>
    </w:p>
    <w:p w14:paraId="1C3E37C3" w14:textId="630EA5B5" w:rsidR="00F751E6" w:rsidRDefault="00F751E6" w:rsidP="00F751E6">
      <w:pPr>
        <w:pStyle w:val="berschrift2"/>
        <w:numPr>
          <w:ilvl w:val="0"/>
          <w:numId w:val="11"/>
        </w:numPr>
      </w:pPr>
      <w:r>
        <w:t>Übungsblatt</w:t>
      </w:r>
    </w:p>
    <w:p w14:paraId="43F7EE1D" w14:textId="1902B525" w:rsidR="009039EF" w:rsidRDefault="009039EF" w:rsidP="009039EF">
      <w:pPr>
        <w:pStyle w:val="berschrift3"/>
      </w:pPr>
      <w:r>
        <w:t>1.Aufgabe</w:t>
      </w:r>
    </w:p>
    <w:p w14:paraId="7A0371A4" w14:textId="712B8F05" w:rsidR="009039EF" w:rsidRPr="009039EF" w:rsidRDefault="009039EF" w:rsidP="009039EF">
      <w:r>
        <w:tab/>
      </w:r>
      <w:proofErr w:type="spellStart"/>
      <w:r>
        <w:t>Mkdir</w:t>
      </w:r>
      <w:proofErr w:type="spellEnd"/>
      <w:r>
        <w:t xml:space="preserve"> C:\Uebung</w:t>
      </w:r>
    </w:p>
    <w:p w14:paraId="2A4B4EE1" w14:textId="2F1AA921" w:rsidR="009039EF" w:rsidRDefault="009039EF" w:rsidP="009039EF">
      <w:pPr>
        <w:pStyle w:val="berschrift3"/>
      </w:pPr>
      <w:r>
        <w:t>2.Aufgabe</w:t>
      </w:r>
    </w:p>
    <w:p w14:paraId="2CD729A3" w14:textId="28010B11" w:rsidR="009039EF" w:rsidRDefault="009039EF" w:rsidP="009039EF">
      <w:pPr>
        <w:pStyle w:val="berschrift4"/>
      </w:pPr>
      <w:r>
        <w:tab/>
        <w:t>2.1</w:t>
      </w:r>
    </w:p>
    <w:p w14:paraId="4B124851" w14:textId="434922E0" w:rsidR="009039EF" w:rsidRDefault="009039EF" w:rsidP="009039EF">
      <w:r>
        <w:tab/>
      </w:r>
      <w:r>
        <w:tab/>
        <w:t>Edit C:\Uebung\distort.bat</w:t>
      </w:r>
    </w:p>
    <w:p w14:paraId="67CBCB95" w14:textId="7BF1151E" w:rsidR="009039EF" w:rsidRDefault="009039EF" w:rsidP="009039EF">
      <w:r>
        <w:tab/>
      </w:r>
      <w:r>
        <w:tab/>
        <w:t>Inhalt distort.bat:</w:t>
      </w:r>
    </w:p>
    <w:p w14:paraId="6AC41ED3" w14:textId="500B1A7F" w:rsidR="009039EF" w:rsidRPr="009039EF" w:rsidRDefault="009039EF" w:rsidP="009039EF">
      <w:pPr>
        <w:rPr>
          <w:lang w:val="en-GB"/>
        </w:rPr>
      </w:pPr>
      <w:r w:rsidRPr="0019061D">
        <w:rPr>
          <w:lang w:val="en-GB"/>
        </w:rPr>
        <w:tab/>
      </w:r>
      <w:r w:rsidRPr="0019061D">
        <w:rPr>
          <w:lang w:val="en-GB"/>
        </w:rPr>
        <w:tab/>
      </w:r>
      <w:r w:rsidRPr="0019061D">
        <w:rPr>
          <w:lang w:val="en-GB"/>
        </w:rPr>
        <w:tab/>
      </w:r>
      <w:r w:rsidRPr="009039EF">
        <w:rPr>
          <w:lang w:val="en-GB"/>
        </w:rPr>
        <w:t xml:space="preserve">Dir C:\DOS </w:t>
      </w:r>
      <w:r w:rsidR="008E5327">
        <w:rPr>
          <w:lang w:val="en-GB"/>
        </w:rPr>
        <w:t>&gt;</w:t>
      </w:r>
      <w:r w:rsidRPr="009039EF">
        <w:rPr>
          <w:lang w:val="en-GB"/>
        </w:rPr>
        <w:t xml:space="preserve"> A:\di</w:t>
      </w:r>
      <w:r>
        <w:rPr>
          <w:lang w:val="en-GB"/>
        </w:rPr>
        <w:t>stort.txt</w:t>
      </w:r>
    </w:p>
    <w:p w14:paraId="0ADEFE20" w14:textId="55044D4E" w:rsidR="009039EF" w:rsidRPr="0019061D" w:rsidRDefault="009039EF" w:rsidP="009039EF">
      <w:pPr>
        <w:pStyle w:val="berschrift4"/>
        <w:rPr>
          <w:lang w:val="en-GB"/>
        </w:rPr>
      </w:pPr>
      <w:r w:rsidRPr="009039EF">
        <w:rPr>
          <w:lang w:val="en-GB"/>
        </w:rPr>
        <w:tab/>
      </w:r>
      <w:r w:rsidRPr="0019061D">
        <w:rPr>
          <w:lang w:val="en-GB"/>
        </w:rPr>
        <w:t>2.2</w:t>
      </w:r>
    </w:p>
    <w:p w14:paraId="21169B01" w14:textId="2CDCB776" w:rsidR="008E5327" w:rsidRPr="0019061D" w:rsidRDefault="008E5327" w:rsidP="008E5327">
      <w:pPr>
        <w:rPr>
          <w:lang w:val="en-GB"/>
        </w:rPr>
      </w:pPr>
      <w:r w:rsidRPr="0019061D">
        <w:rPr>
          <w:lang w:val="en-GB"/>
        </w:rPr>
        <w:tab/>
      </w:r>
      <w:r w:rsidRPr="0019061D">
        <w:rPr>
          <w:lang w:val="en-GB"/>
        </w:rPr>
        <w:tab/>
      </w:r>
      <w:proofErr w:type="spellStart"/>
      <w:proofErr w:type="gramStart"/>
      <w:r w:rsidRPr="0019061D">
        <w:rPr>
          <w:lang w:val="en-GB"/>
        </w:rPr>
        <w:t>Inhalt</w:t>
      </w:r>
      <w:proofErr w:type="spellEnd"/>
      <w:r w:rsidRPr="0019061D">
        <w:rPr>
          <w:lang w:val="en-GB"/>
        </w:rPr>
        <w:t xml:space="preserve"> :</w:t>
      </w:r>
      <w:proofErr w:type="gramEnd"/>
      <w:r w:rsidRPr="0019061D">
        <w:rPr>
          <w:lang w:val="en-GB"/>
        </w:rPr>
        <w:t xml:space="preserve"> distort.bat</w:t>
      </w:r>
    </w:p>
    <w:p w14:paraId="2A76F0C0" w14:textId="66168F63" w:rsidR="008E5327" w:rsidRPr="0019061D" w:rsidRDefault="008E5327" w:rsidP="008E5327">
      <w:pPr>
        <w:rPr>
          <w:lang w:val="en-GB"/>
        </w:rPr>
      </w:pPr>
      <w:r w:rsidRPr="0019061D">
        <w:rPr>
          <w:lang w:val="en-GB"/>
        </w:rPr>
        <w:tab/>
      </w:r>
      <w:r w:rsidRPr="0019061D">
        <w:rPr>
          <w:lang w:val="en-GB"/>
        </w:rPr>
        <w:tab/>
      </w:r>
      <w:r w:rsidRPr="0019061D">
        <w:rPr>
          <w:lang w:val="en-GB"/>
        </w:rPr>
        <w:tab/>
        <w:t>@</w:t>
      </w:r>
      <w:proofErr w:type="gramStart"/>
      <w:r w:rsidRPr="0019061D">
        <w:rPr>
          <w:lang w:val="en-GB"/>
        </w:rPr>
        <w:t>echo</w:t>
      </w:r>
      <w:proofErr w:type="gramEnd"/>
      <w:r w:rsidRPr="0019061D">
        <w:rPr>
          <w:lang w:val="en-GB"/>
        </w:rPr>
        <w:t xml:space="preserve"> off</w:t>
      </w:r>
    </w:p>
    <w:p w14:paraId="0A87B564" w14:textId="60E919E0" w:rsidR="008E5327" w:rsidRPr="0019061D" w:rsidRDefault="008E5327" w:rsidP="008E5327">
      <w:pPr>
        <w:rPr>
          <w:lang w:val="en-GB"/>
        </w:rPr>
      </w:pPr>
      <w:r w:rsidRPr="0019061D">
        <w:rPr>
          <w:lang w:val="en-GB"/>
        </w:rPr>
        <w:tab/>
      </w:r>
      <w:r w:rsidRPr="0019061D">
        <w:rPr>
          <w:lang w:val="en-GB"/>
        </w:rPr>
        <w:tab/>
      </w:r>
      <w:r w:rsidRPr="0019061D">
        <w:rPr>
          <w:lang w:val="en-GB"/>
        </w:rPr>
        <w:tab/>
      </w:r>
      <w:proofErr w:type="spellStart"/>
      <w:r w:rsidRPr="0019061D">
        <w:rPr>
          <w:lang w:val="en-GB"/>
        </w:rPr>
        <w:t>Cls</w:t>
      </w:r>
      <w:proofErr w:type="spellEnd"/>
    </w:p>
    <w:p w14:paraId="4B078847" w14:textId="68088F72" w:rsidR="008E5327" w:rsidRDefault="008E5327" w:rsidP="008E5327">
      <w:r w:rsidRPr="0019061D">
        <w:rPr>
          <w:lang w:val="en-GB"/>
        </w:rPr>
        <w:tab/>
      </w:r>
      <w:r w:rsidRPr="0019061D">
        <w:rPr>
          <w:lang w:val="en-GB"/>
        </w:rPr>
        <w:tab/>
      </w:r>
      <w:r w:rsidRPr="0019061D">
        <w:rPr>
          <w:lang w:val="en-GB"/>
        </w:rPr>
        <w:tab/>
      </w:r>
      <w:r>
        <w:t>Echo Bitte eine Diskette in das Laufwerk A: einlegen</w:t>
      </w:r>
    </w:p>
    <w:p w14:paraId="2B73F9B5" w14:textId="0E5C8944" w:rsidR="008E5327" w:rsidRPr="0019061D" w:rsidRDefault="008E5327" w:rsidP="008E5327">
      <w:pPr>
        <w:rPr>
          <w:lang w:val="en-GB"/>
        </w:rPr>
      </w:pPr>
      <w:r>
        <w:tab/>
      </w:r>
      <w:r>
        <w:tab/>
      </w:r>
      <w:r>
        <w:tab/>
      </w:r>
      <w:r w:rsidR="00A467F7" w:rsidRPr="0019061D">
        <w:rPr>
          <w:lang w:val="en-GB"/>
        </w:rPr>
        <w:t>P</w:t>
      </w:r>
      <w:r w:rsidRPr="0019061D">
        <w:rPr>
          <w:lang w:val="en-GB"/>
        </w:rPr>
        <w:t>ause</w:t>
      </w:r>
    </w:p>
    <w:p w14:paraId="71C8264E" w14:textId="0D4897CE" w:rsidR="00A467F7" w:rsidRDefault="00A467F7" w:rsidP="008E5327">
      <w:pPr>
        <w:rPr>
          <w:lang w:val="en-GB"/>
        </w:rPr>
      </w:pPr>
      <w:r w:rsidRPr="0019061D">
        <w:rPr>
          <w:lang w:val="en-GB"/>
        </w:rPr>
        <w:tab/>
      </w:r>
      <w:r w:rsidRPr="0019061D">
        <w:rPr>
          <w:lang w:val="en-GB"/>
        </w:rPr>
        <w:tab/>
      </w:r>
      <w:r w:rsidRPr="0019061D">
        <w:rPr>
          <w:lang w:val="en-GB"/>
        </w:rPr>
        <w:tab/>
      </w:r>
      <w:r w:rsidRPr="00A467F7">
        <w:rPr>
          <w:lang w:val="en-GB"/>
        </w:rPr>
        <w:t>Dir C:\dos &gt; A:\di</w:t>
      </w:r>
      <w:r>
        <w:rPr>
          <w:lang w:val="en-GB"/>
        </w:rPr>
        <w:t>tort.txt</w:t>
      </w:r>
    </w:p>
    <w:p w14:paraId="34F48238" w14:textId="54D81680" w:rsidR="00A467F7" w:rsidRPr="0019061D" w:rsidRDefault="00A467F7" w:rsidP="008E5327"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9061D">
        <w:t xml:space="preserve">Echo Batch-datei </w:t>
      </w:r>
      <w:proofErr w:type="gramStart"/>
      <w:r w:rsidRPr="0019061D">
        <w:t>Beendet</w:t>
      </w:r>
      <w:proofErr w:type="gramEnd"/>
    </w:p>
    <w:p w14:paraId="702454B9" w14:textId="07C8C697" w:rsidR="009039EF" w:rsidRDefault="009039EF" w:rsidP="009039EF">
      <w:pPr>
        <w:pStyle w:val="berschrift4"/>
      </w:pPr>
      <w:r w:rsidRPr="0019061D">
        <w:tab/>
      </w:r>
      <w:r>
        <w:t>2.3</w:t>
      </w:r>
    </w:p>
    <w:p w14:paraId="3C7734FF" w14:textId="030F696A" w:rsidR="00424253" w:rsidRPr="00424253" w:rsidRDefault="00424253" w:rsidP="00424253">
      <w:r>
        <w:tab/>
      </w:r>
      <w:r>
        <w:tab/>
      </w:r>
      <w:r>
        <w:tab/>
        <w:t xml:space="preserve">REM Dieses Programm kopiert den </w:t>
      </w:r>
      <w:proofErr w:type="spellStart"/>
      <w:r>
        <w:t>Ihalt</w:t>
      </w:r>
      <w:proofErr w:type="spellEnd"/>
      <w:r>
        <w:t xml:space="preserve"> der </w:t>
      </w:r>
      <w:proofErr w:type="spellStart"/>
      <w:r>
        <w:t>Verzeichissees</w:t>
      </w:r>
      <w:proofErr w:type="spellEnd"/>
      <w:r>
        <w:t xml:space="preserve"> C:\Widows\commad ach A:\distort.txt </w:t>
      </w:r>
    </w:p>
    <w:p w14:paraId="305250F8" w14:textId="20ECF7ED" w:rsidR="00A467F7" w:rsidRDefault="00A467F7" w:rsidP="00A467F7">
      <w:r>
        <w:tab/>
      </w:r>
      <w:r>
        <w:tab/>
      </w:r>
      <w:r>
        <w:tab/>
        <w:t>@echo off</w:t>
      </w:r>
    </w:p>
    <w:p w14:paraId="60F8FB5B" w14:textId="77777777" w:rsidR="00A467F7" w:rsidRDefault="00A467F7" w:rsidP="00A467F7">
      <w:r>
        <w:tab/>
      </w:r>
      <w:r>
        <w:tab/>
      </w:r>
      <w:r>
        <w:tab/>
      </w:r>
      <w:proofErr w:type="spellStart"/>
      <w:r>
        <w:t>Cls</w:t>
      </w:r>
      <w:proofErr w:type="spellEnd"/>
    </w:p>
    <w:p w14:paraId="4ACFB3EA" w14:textId="7FCCCAB4" w:rsidR="00A467F7" w:rsidRDefault="00A467F7" w:rsidP="00A467F7">
      <w:r>
        <w:tab/>
      </w:r>
      <w:r>
        <w:tab/>
      </w:r>
      <w:r>
        <w:tab/>
        <w:t>Echo Bitte eine Diskette in das Laufwerk A: einlegen</w:t>
      </w:r>
      <w:proofErr w:type="gramStart"/>
      <w:r>
        <w:t xml:space="preserve"> ..</w:t>
      </w:r>
      <w:proofErr w:type="spellStart"/>
      <w:proofErr w:type="gramEnd"/>
      <w:r>
        <w:t>belibige</w:t>
      </w:r>
      <w:proofErr w:type="spellEnd"/>
      <w:r>
        <w:t xml:space="preserve"> </w:t>
      </w:r>
      <w:proofErr w:type="spellStart"/>
      <w:r>
        <w:t>taste</w:t>
      </w:r>
      <w:proofErr w:type="spellEnd"/>
      <w:r>
        <w:t xml:space="preserve"> drücken</w:t>
      </w:r>
    </w:p>
    <w:p w14:paraId="1D35FA64" w14:textId="134BB83A" w:rsidR="00A467F7" w:rsidRPr="00A467F7" w:rsidRDefault="00A467F7" w:rsidP="00A467F7">
      <w:pPr>
        <w:rPr>
          <w:lang w:val="en-GB"/>
        </w:rPr>
      </w:pPr>
      <w:r>
        <w:tab/>
      </w:r>
      <w:r>
        <w:tab/>
      </w:r>
      <w:r>
        <w:tab/>
      </w:r>
      <w:r w:rsidRPr="00A467F7">
        <w:rPr>
          <w:lang w:val="en-GB"/>
        </w:rPr>
        <w:t>Pause</w:t>
      </w:r>
      <w:r w:rsidR="008F3FEE">
        <w:rPr>
          <w:lang w:val="en-GB"/>
        </w:rPr>
        <w:t xml:space="preserve"> &gt; NULL</w:t>
      </w:r>
    </w:p>
    <w:p w14:paraId="3AD394C3" w14:textId="51CB8561" w:rsidR="00A467F7" w:rsidRDefault="00A467F7" w:rsidP="00A467F7">
      <w:pPr>
        <w:rPr>
          <w:lang w:val="en-GB"/>
        </w:rPr>
      </w:pPr>
      <w:r w:rsidRPr="00A467F7">
        <w:rPr>
          <w:lang w:val="en-GB"/>
        </w:rPr>
        <w:tab/>
      </w:r>
      <w:r w:rsidRPr="00A467F7">
        <w:rPr>
          <w:lang w:val="en-GB"/>
        </w:rPr>
        <w:tab/>
      </w:r>
      <w:r w:rsidRPr="00A467F7">
        <w:rPr>
          <w:lang w:val="en-GB"/>
        </w:rPr>
        <w:tab/>
        <w:t xml:space="preserve">Dir C:\dos </w:t>
      </w:r>
      <w:r w:rsidR="008F3FEE">
        <w:rPr>
          <w:lang w:val="en-GB"/>
        </w:rPr>
        <w:t>/</w:t>
      </w:r>
      <w:r w:rsidR="00424253">
        <w:rPr>
          <w:lang w:val="en-GB"/>
        </w:rPr>
        <w:t>ON</w:t>
      </w:r>
      <w:r w:rsidRPr="00A467F7">
        <w:rPr>
          <w:lang w:val="en-GB"/>
        </w:rPr>
        <w:t>&gt; A:\di</w:t>
      </w:r>
      <w:r>
        <w:rPr>
          <w:lang w:val="en-GB"/>
        </w:rPr>
        <w:t>tort.txt</w:t>
      </w:r>
    </w:p>
    <w:p w14:paraId="61FECCC9" w14:textId="77777777" w:rsidR="00A467F7" w:rsidRPr="0019061D" w:rsidRDefault="00A467F7" w:rsidP="00A467F7"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9061D">
        <w:t xml:space="preserve">Echo Batch-datei </w:t>
      </w:r>
      <w:proofErr w:type="gramStart"/>
      <w:r w:rsidRPr="0019061D">
        <w:t>Beendet</w:t>
      </w:r>
      <w:proofErr w:type="gramEnd"/>
    </w:p>
    <w:p w14:paraId="6AB21875" w14:textId="070333F5" w:rsidR="00A467F7" w:rsidRPr="00A467F7" w:rsidRDefault="00A467F7" w:rsidP="00A467F7"/>
    <w:p w14:paraId="4A96FDF4" w14:textId="1E2752B1" w:rsidR="00A467F7" w:rsidRPr="00A467F7" w:rsidRDefault="00A467F7" w:rsidP="00A467F7">
      <w:r>
        <w:tab/>
      </w:r>
      <w:r>
        <w:tab/>
      </w:r>
    </w:p>
    <w:p w14:paraId="38559718" w14:textId="014BB6DE" w:rsidR="009039EF" w:rsidRDefault="009039EF" w:rsidP="009039EF">
      <w:pPr>
        <w:pStyle w:val="berschrift3"/>
      </w:pPr>
      <w:r>
        <w:t>3.Aufgabe</w:t>
      </w:r>
    </w:p>
    <w:p w14:paraId="50B30E55" w14:textId="2A0C4C21" w:rsidR="00424253" w:rsidRDefault="00424253" w:rsidP="00424253">
      <w:r>
        <w:tab/>
        <w:t>Inhalt dos.bat:</w:t>
      </w:r>
    </w:p>
    <w:p w14:paraId="34D168A7" w14:textId="4D9826AD" w:rsidR="00424253" w:rsidRDefault="00424253" w:rsidP="00424253">
      <w:r>
        <w:tab/>
      </w:r>
      <w:r>
        <w:tab/>
      </w:r>
      <w:r w:rsidR="00902D29">
        <w:t>@echo off</w:t>
      </w:r>
    </w:p>
    <w:p w14:paraId="61109AE7" w14:textId="0ADC85F6" w:rsidR="009C6A2F" w:rsidRDefault="009C6A2F" w:rsidP="00424253">
      <w:r>
        <w:tab/>
      </w:r>
      <w:r>
        <w:tab/>
      </w:r>
      <w:r w:rsidRPr="009C6A2F">
        <w:t xml:space="preserve">Echo BITTE DATEN TRÄGER </w:t>
      </w:r>
      <w:proofErr w:type="gramStart"/>
      <w:r w:rsidRPr="009C6A2F">
        <w:t>E</w:t>
      </w:r>
      <w:r>
        <w:t>INLESEN  bitte</w:t>
      </w:r>
      <w:proofErr w:type="gramEnd"/>
      <w:r>
        <w:t xml:space="preserve"> taste drucken</w:t>
      </w:r>
    </w:p>
    <w:p w14:paraId="490BEE48" w14:textId="7F7AA072" w:rsidR="009C6A2F" w:rsidRPr="009C6A2F" w:rsidRDefault="009C6A2F" w:rsidP="00424253">
      <w:pPr>
        <w:rPr>
          <w:lang w:val="en-GB"/>
        </w:rPr>
      </w:pPr>
      <w:r>
        <w:tab/>
      </w:r>
      <w:r>
        <w:tab/>
      </w:r>
      <w:r w:rsidRPr="009C6A2F">
        <w:rPr>
          <w:lang w:val="en-GB"/>
        </w:rPr>
        <w:t>Pause &gt; NULL</w:t>
      </w:r>
    </w:p>
    <w:p w14:paraId="70D9062B" w14:textId="442B33B7" w:rsidR="00902D29" w:rsidRPr="009C6A2F" w:rsidRDefault="00902D29" w:rsidP="00424253">
      <w:pPr>
        <w:rPr>
          <w:lang w:val="en-GB"/>
        </w:rPr>
      </w:pPr>
      <w:r w:rsidRPr="009C6A2F">
        <w:rPr>
          <w:lang w:val="en-GB"/>
        </w:rPr>
        <w:tab/>
      </w:r>
      <w:r w:rsidRPr="009C6A2F">
        <w:rPr>
          <w:lang w:val="en-GB"/>
        </w:rPr>
        <w:tab/>
        <w:t>Format A: /q /</w:t>
      </w:r>
      <w:proofErr w:type="gramStart"/>
      <w:r w:rsidRPr="009C6A2F">
        <w:rPr>
          <w:lang w:val="en-GB"/>
        </w:rPr>
        <w:t>v:%</w:t>
      </w:r>
      <w:proofErr w:type="gramEnd"/>
      <w:r w:rsidRPr="009C6A2F">
        <w:rPr>
          <w:lang w:val="en-GB"/>
        </w:rPr>
        <w:t>1</w:t>
      </w:r>
      <w:r w:rsidR="009C6A2F">
        <w:rPr>
          <w:lang w:val="en-GB"/>
        </w:rPr>
        <w:t xml:space="preserve"> &lt; C:\übung\forminfo\text.txt</w:t>
      </w:r>
    </w:p>
    <w:p w14:paraId="11E331FE" w14:textId="2480A7F5" w:rsidR="00902D29" w:rsidRPr="009C6A2F" w:rsidRDefault="00902D29" w:rsidP="00424253">
      <w:pPr>
        <w:rPr>
          <w:lang w:val="en-GB"/>
        </w:rPr>
      </w:pPr>
      <w:r w:rsidRPr="009C6A2F">
        <w:rPr>
          <w:lang w:val="en-GB"/>
        </w:rPr>
        <w:lastRenderedPageBreak/>
        <w:tab/>
      </w:r>
      <w:r w:rsidRPr="009C6A2F">
        <w:rPr>
          <w:lang w:val="en-GB"/>
        </w:rPr>
        <w:tab/>
      </w:r>
      <w:proofErr w:type="spellStart"/>
      <w:r w:rsidRPr="009C6A2F">
        <w:rPr>
          <w:lang w:val="en-GB"/>
        </w:rPr>
        <w:t>Mkdir</w:t>
      </w:r>
      <w:proofErr w:type="spellEnd"/>
      <w:r w:rsidRPr="009C6A2F">
        <w:rPr>
          <w:lang w:val="en-GB"/>
        </w:rPr>
        <w:t xml:space="preserve"> A:\dos</w:t>
      </w:r>
    </w:p>
    <w:p w14:paraId="76B83924" w14:textId="709723CF" w:rsidR="00902D29" w:rsidRPr="0019061D" w:rsidRDefault="00902D29" w:rsidP="00424253">
      <w:pPr>
        <w:rPr>
          <w:lang w:val="en-GB"/>
        </w:rPr>
      </w:pPr>
      <w:r w:rsidRPr="009C6A2F">
        <w:rPr>
          <w:lang w:val="en-GB"/>
        </w:rPr>
        <w:tab/>
      </w:r>
      <w:r w:rsidRPr="009C6A2F">
        <w:rPr>
          <w:lang w:val="en-GB"/>
        </w:rPr>
        <w:tab/>
      </w:r>
      <w:proofErr w:type="spellStart"/>
      <w:r w:rsidRPr="0019061D">
        <w:rPr>
          <w:lang w:val="en-GB"/>
        </w:rPr>
        <w:t>Mkdir</w:t>
      </w:r>
      <w:proofErr w:type="spellEnd"/>
      <w:r w:rsidRPr="0019061D">
        <w:rPr>
          <w:lang w:val="en-GB"/>
        </w:rPr>
        <w:t xml:space="preserve"> A:\EDIT </w:t>
      </w:r>
    </w:p>
    <w:p w14:paraId="7145C29E" w14:textId="486BCF31" w:rsidR="00902D29" w:rsidRDefault="00902D29" w:rsidP="00424253">
      <w:pPr>
        <w:rPr>
          <w:lang w:val="en-GB"/>
        </w:rPr>
      </w:pPr>
      <w:r w:rsidRPr="0019061D">
        <w:rPr>
          <w:lang w:val="en-GB"/>
        </w:rPr>
        <w:tab/>
      </w:r>
      <w:r w:rsidRPr="0019061D">
        <w:rPr>
          <w:lang w:val="en-GB"/>
        </w:rPr>
        <w:tab/>
      </w:r>
      <w:r w:rsidRPr="00902D29">
        <w:rPr>
          <w:lang w:val="en-GB"/>
        </w:rPr>
        <w:t>Copy C:\DOS\*.com A</w:t>
      </w:r>
      <w:r>
        <w:rPr>
          <w:lang w:val="en-GB"/>
        </w:rPr>
        <w:t>:\edit</w:t>
      </w:r>
    </w:p>
    <w:p w14:paraId="6AF8713A" w14:textId="581CA386" w:rsidR="009C6A2F" w:rsidRDefault="009C6A2F" w:rsidP="00424253">
      <w:pPr>
        <w:rPr>
          <w:lang w:val="en-GB"/>
        </w:rPr>
      </w:pPr>
    </w:p>
    <w:p w14:paraId="5DBA236B" w14:textId="00523833" w:rsidR="009C6A2F" w:rsidRPr="0019061D" w:rsidRDefault="009C6A2F" w:rsidP="00424253">
      <w:r>
        <w:rPr>
          <w:lang w:val="en-GB"/>
        </w:rPr>
        <w:tab/>
      </w:r>
      <w:proofErr w:type="spellStart"/>
      <w:r w:rsidRPr="0019061D">
        <w:t>Ihalt</w:t>
      </w:r>
      <w:proofErr w:type="spellEnd"/>
      <w:r w:rsidRPr="0019061D">
        <w:t xml:space="preserve"> text.txt:</w:t>
      </w:r>
    </w:p>
    <w:p w14:paraId="6D42AC67" w14:textId="47FAAE37" w:rsidR="009C6A2F" w:rsidRPr="0019061D" w:rsidRDefault="009C6A2F" w:rsidP="00424253">
      <w:r w:rsidRPr="0019061D">
        <w:tab/>
      </w:r>
      <w:r w:rsidRPr="0019061D">
        <w:tab/>
        <w:t>J\n\n</w:t>
      </w:r>
    </w:p>
    <w:p w14:paraId="47255D7E" w14:textId="191CF75D" w:rsidR="009039EF" w:rsidRPr="009039EF" w:rsidRDefault="009039EF" w:rsidP="009039EF">
      <w:pPr>
        <w:pStyle w:val="berschrift3"/>
      </w:pPr>
      <w:r>
        <w:t>4.Aufgabe</w:t>
      </w:r>
    </w:p>
    <w:p w14:paraId="0C25DE9B" w14:textId="23D995F6" w:rsidR="00F751E6" w:rsidRDefault="00F751E6" w:rsidP="00F751E6"/>
    <w:p w14:paraId="6D5AB3F0" w14:textId="2294A207" w:rsidR="00F751E6" w:rsidRDefault="00F751E6" w:rsidP="00F751E6">
      <w:pPr>
        <w:pStyle w:val="berschrift2"/>
        <w:numPr>
          <w:ilvl w:val="0"/>
          <w:numId w:val="11"/>
        </w:numPr>
      </w:pPr>
      <w:r>
        <w:t>Übungsblatt</w:t>
      </w:r>
    </w:p>
    <w:p w14:paraId="3B18B4FE" w14:textId="52B0EC9E" w:rsidR="00F751E6" w:rsidRDefault="00F751E6" w:rsidP="00F751E6"/>
    <w:p w14:paraId="04255A58" w14:textId="719990F3" w:rsidR="00F751E6" w:rsidRDefault="00F751E6" w:rsidP="00F751E6">
      <w:pPr>
        <w:pStyle w:val="berschrift2"/>
        <w:numPr>
          <w:ilvl w:val="0"/>
          <w:numId w:val="11"/>
        </w:numPr>
      </w:pPr>
      <w:r>
        <w:t>Übungsblatt</w:t>
      </w:r>
    </w:p>
    <w:p w14:paraId="68724DF3" w14:textId="0C9C17C3" w:rsidR="00F751E6" w:rsidRDefault="003764AA" w:rsidP="003764AA">
      <w:pPr>
        <w:ind w:left="432"/>
      </w:pPr>
      <w:r>
        <w:t>Inhalt Serv.bat:</w:t>
      </w:r>
    </w:p>
    <w:p w14:paraId="5B485E9E" w14:textId="23DC383B" w:rsidR="003764AA" w:rsidRDefault="003764AA" w:rsidP="003764AA">
      <w:pPr>
        <w:ind w:left="432"/>
      </w:pPr>
      <w:r>
        <w:tab/>
        <w:t>@echo off</w:t>
      </w:r>
    </w:p>
    <w:p w14:paraId="5265F724" w14:textId="13E31641" w:rsidR="003764AA" w:rsidRPr="001F0626" w:rsidRDefault="003764AA" w:rsidP="003764AA">
      <w:pPr>
        <w:ind w:left="432"/>
        <w:rPr>
          <w:lang w:val="en-GB"/>
        </w:rPr>
      </w:pPr>
      <w:r w:rsidRPr="0019061D">
        <w:rPr>
          <w:lang w:val="en-GB"/>
        </w:rPr>
        <w:tab/>
      </w:r>
      <w:r w:rsidRPr="001F0626">
        <w:rPr>
          <w:lang w:val="en-GB"/>
        </w:rPr>
        <w:t>Echo [F]</w:t>
      </w:r>
      <w:proofErr w:type="spellStart"/>
      <w:r w:rsidRPr="001F0626">
        <w:rPr>
          <w:lang w:val="en-GB"/>
        </w:rPr>
        <w:t>ormatirt</w:t>
      </w:r>
      <w:proofErr w:type="spellEnd"/>
      <w:r w:rsidRPr="001F0626">
        <w:rPr>
          <w:lang w:val="en-GB"/>
        </w:rPr>
        <w:t xml:space="preserve"> </w:t>
      </w:r>
      <w:r w:rsidR="00702DB8">
        <w:rPr>
          <w:lang w:val="en-GB"/>
        </w:rPr>
        <w:t xml:space="preserve">| </w:t>
      </w:r>
      <w:r w:rsidRPr="001F0626">
        <w:rPr>
          <w:lang w:val="en-GB"/>
        </w:rPr>
        <w:t>[A]</w:t>
      </w:r>
      <w:proofErr w:type="spellStart"/>
      <w:r w:rsidRPr="001F0626">
        <w:rPr>
          <w:lang w:val="en-GB"/>
        </w:rPr>
        <w:t>nzahl</w:t>
      </w:r>
      <w:proofErr w:type="spellEnd"/>
      <w:r w:rsidR="00702DB8">
        <w:rPr>
          <w:lang w:val="en-GB"/>
        </w:rPr>
        <w:t xml:space="preserve"> [it] |</w:t>
      </w:r>
      <w:r w:rsidRPr="001F0626">
        <w:rPr>
          <w:lang w:val="en-GB"/>
        </w:rPr>
        <w:t xml:space="preserve"> [S]</w:t>
      </w:r>
      <w:proofErr w:type="spellStart"/>
      <w:r w:rsidRPr="001F0626">
        <w:rPr>
          <w:lang w:val="en-GB"/>
        </w:rPr>
        <w:t>ortiert</w:t>
      </w:r>
      <w:proofErr w:type="spellEnd"/>
      <w:r w:rsidR="00702DB8">
        <w:rPr>
          <w:lang w:val="en-GB"/>
        </w:rPr>
        <w:t xml:space="preserve"> </w:t>
      </w:r>
      <w:proofErr w:type="gramStart"/>
      <w:r w:rsidR="00702DB8">
        <w:rPr>
          <w:lang w:val="en-GB"/>
        </w:rPr>
        <w:t xml:space="preserve">| </w:t>
      </w:r>
      <w:r w:rsidRPr="001F0626">
        <w:rPr>
          <w:lang w:val="en-GB"/>
        </w:rPr>
        <w:t xml:space="preserve"> </w:t>
      </w:r>
      <w:r w:rsidR="001F0626" w:rsidRPr="001F0626">
        <w:rPr>
          <w:lang w:val="en-GB"/>
        </w:rPr>
        <w:t>[</w:t>
      </w:r>
      <w:proofErr w:type="gramEnd"/>
      <w:r w:rsidR="001F0626" w:rsidRPr="001F0626">
        <w:rPr>
          <w:lang w:val="en-GB"/>
        </w:rPr>
        <w:t>B]</w:t>
      </w:r>
      <w:proofErr w:type="spellStart"/>
      <w:r w:rsidR="001F0626" w:rsidRPr="001F0626">
        <w:rPr>
          <w:lang w:val="en-GB"/>
        </w:rPr>
        <w:t>a</w:t>
      </w:r>
      <w:r w:rsidR="001F0626">
        <w:rPr>
          <w:lang w:val="en-GB"/>
        </w:rPr>
        <w:t>ckup</w:t>
      </w:r>
      <w:proofErr w:type="spellEnd"/>
      <w:r w:rsidR="00702DB8">
        <w:rPr>
          <w:lang w:val="en-GB"/>
        </w:rPr>
        <w:t xml:space="preserve"> [</w:t>
      </w:r>
      <w:proofErr w:type="spellStart"/>
      <w:r w:rsidR="00702DB8">
        <w:rPr>
          <w:lang w:val="en-GB"/>
        </w:rPr>
        <w:t>Pfad</w:t>
      </w:r>
      <w:proofErr w:type="spellEnd"/>
      <w:r w:rsidR="00702DB8">
        <w:rPr>
          <w:lang w:val="en-GB"/>
        </w:rPr>
        <w:t>]</w:t>
      </w:r>
    </w:p>
    <w:p w14:paraId="39C3105B" w14:textId="0E562A67" w:rsidR="003764AA" w:rsidRPr="0019061D" w:rsidRDefault="003764AA" w:rsidP="003764AA">
      <w:pPr>
        <w:ind w:left="432"/>
      </w:pPr>
      <w:r w:rsidRPr="001F0626">
        <w:rPr>
          <w:lang w:val="en-GB"/>
        </w:rPr>
        <w:tab/>
      </w:r>
      <w:proofErr w:type="spellStart"/>
      <w:r w:rsidRPr="0019061D">
        <w:t>If</w:t>
      </w:r>
      <w:proofErr w:type="spellEnd"/>
      <w:r w:rsidRPr="0019061D">
        <w:t xml:space="preserve"> %1 ==“f“ (</w:t>
      </w:r>
    </w:p>
    <w:p w14:paraId="1AA57156" w14:textId="7A5A3EED" w:rsidR="001F0626" w:rsidRPr="0019061D" w:rsidRDefault="001F0626" w:rsidP="003764AA">
      <w:pPr>
        <w:ind w:left="432"/>
      </w:pPr>
      <w:r w:rsidRPr="0019061D">
        <w:tab/>
      </w:r>
      <w:r w:rsidRPr="0019061D">
        <w:tab/>
      </w:r>
      <w:r w:rsidR="00E54F82" w:rsidRPr="0019061D">
        <w:t xml:space="preserve">Echo Überprüfen des </w:t>
      </w:r>
      <w:proofErr w:type="spellStart"/>
      <w:r w:rsidR="00E54F82" w:rsidRPr="0019061D">
        <w:t>Dateträgers</w:t>
      </w:r>
      <w:proofErr w:type="spellEnd"/>
    </w:p>
    <w:p w14:paraId="732D146A" w14:textId="6271F465" w:rsidR="00E54F82" w:rsidRPr="0019061D" w:rsidRDefault="00E54F82" w:rsidP="003764AA">
      <w:pPr>
        <w:ind w:left="432"/>
      </w:pPr>
      <w:r w:rsidRPr="0019061D">
        <w:tab/>
      </w:r>
      <w:r w:rsidRPr="0019061D">
        <w:tab/>
      </w:r>
      <w:proofErr w:type="spellStart"/>
      <w:r w:rsidRPr="0019061D">
        <w:t>Chdsk</w:t>
      </w:r>
      <w:proofErr w:type="spellEnd"/>
      <w:r w:rsidRPr="0019061D">
        <w:t xml:space="preserve"> A: &gt; Log.txt</w:t>
      </w:r>
    </w:p>
    <w:p w14:paraId="48B9A16E" w14:textId="75674395" w:rsidR="00E54F82" w:rsidRPr="00E54F82" w:rsidRDefault="00E54F82" w:rsidP="003764AA">
      <w:pPr>
        <w:ind w:left="432"/>
      </w:pPr>
      <w:r w:rsidRPr="0019061D">
        <w:tab/>
      </w:r>
      <w:r w:rsidRPr="0019061D">
        <w:tab/>
      </w:r>
      <w:r w:rsidRPr="00E54F82">
        <w:t xml:space="preserve">Echo </w:t>
      </w:r>
      <w:proofErr w:type="spellStart"/>
      <w:r w:rsidRPr="00E54F82">
        <w:t>Ergebisse</w:t>
      </w:r>
      <w:proofErr w:type="spellEnd"/>
      <w:r w:rsidRPr="00E54F82">
        <w:t xml:space="preserve"> </w:t>
      </w:r>
      <w:proofErr w:type="spellStart"/>
      <w:r w:rsidRPr="00E54F82">
        <w:t>gescpeichert</w:t>
      </w:r>
      <w:proofErr w:type="spellEnd"/>
      <w:r w:rsidRPr="00E54F82">
        <w:t xml:space="preserve"> in L</w:t>
      </w:r>
      <w:r>
        <w:t>og.txt</w:t>
      </w:r>
    </w:p>
    <w:p w14:paraId="7C07B03B" w14:textId="10F14B97" w:rsidR="003764AA" w:rsidRPr="00E54F82" w:rsidRDefault="003764AA" w:rsidP="003764AA">
      <w:pPr>
        <w:ind w:left="432"/>
        <w:rPr>
          <w:lang w:val="en-GB"/>
        </w:rPr>
      </w:pPr>
      <w:r w:rsidRPr="00E54F82">
        <w:tab/>
      </w:r>
      <w:r w:rsidRPr="00E54F82">
        <w:rPr>
          <w:lang w:val="en-GB"/>
        </w:rPr>
        <w:t>)</w:t>
      </w:r>
    </w:p>
    <w:p w14:paraId="13EDA1B8" w14:textId="1598B2E7" w:rsidR="001F0626" w:rsidRDefault="001F0626" w:rsidP="003764AA">
      <w:pPr>
        <w:ind w:left="432"/>
        <w:rPr>
          <w:lang w:val="en-GB"/>
        </w:rPr>
      </w:pPr>
      <w:r w:rsidRPr="00E54F82">
        <w:rPr>
          <w:lang w:val="en-GB"/>
        </w:rPr>
        <w:tab/>
        <w:t>If %1=</w:t>
      </w:r>
      <w:proofErr w:type="gramStart"/>
      <w:r w:rsidRPr="00E54F82">
        <w:rPr>
          <w:lang w:val="en-GB"/>
        </w:rPr>
        <w:t>=“</w:t>
      </w:r>
      <w:proofErr w:type="gramEnd"/>
      <w:r w:rsidRPr="00E54F82">
        <w:rPr>
          <w:lang w:val="en-GB"/>
        </w:rPr>
        <w:t>a“(</w:t>
      </w:r>
    </w:p>
    <w:p w14:paraId="1E14007E" w14:textId="29788313" w:rsidR="00E54F82" w:rsidRDefault="00E54F82" w:rsidP="003764AA">
      <w:pPr>
        <w:ind w:left="432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For /L %%V in (1 1 </w:t>
      </w:r>
      <w:r w:rsidR="00702DB8">
        <w:rPr>
          <w:lang w:val="en-GB"/>
        </w:rPr>
        <w:t>%2</w:t>
      </w:r>
      <w:r>
        <w:rPr>
          <w:lang w:val="en-GB"/>
        </w:rPr>
        <w:t>) DO (</w:t>
      </w:r>
    </w:p>
    <w:p w14:paraId="06F48EC1" w14:textId="69408FB4" w:rsidR="00E54F82" w:rsidRPr="00D7018F" w:rsidRDefault="00E54F82" w:rsidP="003764AA">
      <w:pPr>
        <w:ind w:left="432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D7018F" w:rsidRPr="00D7018F">
        <w:t>C</w:t>
      </w:r>
      <w:r w:rsidRPr="00D7018F">
        <w:t>ls</w:t>
      </w:r>
      <w:proofErr w:type="spellEnd"/>
    </w:p>
    <w:p w14:paraId="224A4F8F" w14:textId="37C75C46" w:rsidR="00E54F82" w:rsidRPr="00D7018F" w:rsidRDefault="00E54F82" w:rsidP="003764AA">
      <w:pPr>
        <w:ind w:left="432"/>
      </w:pPr>
      <w:r w:rsidRPr="00D7018F">
        <w:tab/>
      </w:r>
      <w:r w:rsidRPr="00D7018F">
        <w:tab/>
      </w:r>
      <w:r w:rsidRPr="00D7018F">
        <w:tab/>
        <w:t>Echo</w:t>
      </w:r>
      <w:r w:rsidR="00D7018F">
        <w:t xml:space="preserve"> D</w:t>
      </w:r>
      <w:r w:rsidRPr="00D7018F">
        <w:t xml:space="preserve">atenträger </w:t>
      </w:r>
      <w:r w:rsidR="00D7018F">
        <w:t xml:space="preserve">NR: %V  </w:t>
      </w:r>
      <w:r w:rsidR="00D7018F" w:rsidRPr="00D7018F">
        <w:t xml:space="preserve"> </w:t>
      </w:r>
      <w:r w:rsidRPr="00D7018F">
        <w:t xml:space="preserve">einlegen </w:t>
      </w:r>
    </w:p>
    <w:p w14:paraId="5897F099" w14:textId="0AB4FB1F" w:rsidR="00E54F82" w:rsidRPr="0019061D" w:rsidRDefault="00E54F82" w:rsidP="003764AA">
      <w:pPr>
        <w:ind w:left="432"/>
        <w:rPr>
          <w:lang w:val="en-GB"/>
        </w:rPr>
      </w:pPr>
      <w:r w:rsidRPr="00D7018F">
        <w:tab/>
      </w:r>
      <w:r w:rsidRPr="00D7018F">
        <w:tab/>
      </w:r>
      <w:r w:rsidRPr="00D7018F">
        <w:tab/>
      </w:r>
      <w:r w:rsidRPr="0019061D">
        <w:rPr>
          <w:lang w:val="en-GB"/>
        </w:rPr>
        <w:t xml:space="preserve">Pause </w:t>
      </w:r>
    </w:p>
    <w:p w14:paraId="5C12833E" w14:textId="7969E554" w:rsidR="00E54F82" w:rsidRPr="0019061D" w:rsidRDefault="00E54F82" w:rsidP="003764AA">
      <w:pPr>
        <w:ind w:left="432"/>
        <w:rPr>
          <w:lang w:val="en-GB"/>
        </w:rPr>
      </w:pPr>
      <w:r w:rsidRPr="0019061D">
        <w:rPr>
          <w:lang w:val="en-GB"/>
        </w:rPr>
        <w:tab/>
      </w:r>
      <w:r w:rsidRPr="0019061D">
        <w:rPr>
          <w:lang w:val="en-GB"/>
        </w:rPr>
        <w:tab/>
      </w:r>
      <w:r w:rsidRPr="0019061D">
        <w:rPr>
          <w:lang w:val="en-GB"/>
        </w:rPr>
        <w:tab/>
        <w:t>Format a:</w:t>
      </w:r>
    </w:p>
    <w:p w14:paraId="6E8FB2CF" w14:textId="620C5FBA" w:rsidR="00E54F82" w:rsidRPr="0019061D" w:rsidRDefault="00E54F82" w:rsidP="003764AA">
      <w:pPr>
        <w:ind w:left="432"/>
        <w:rPr>
          <w:lang w:val="en-GB"/>
        </w:rPr>
      </w:pPr>
      <w:r w:rsidRPr="0019061D">
        <w:rPr>
          <w:lang w:val="en-GB"/>
        </w:rPr>
        <w:tab/>
      </w:r>
      <w:r w:rsidRPr="0019061D">
        <w:rPr>
          <w:lang w:val="en-GB"/>
        </w:rPr>
        <w:tab/>
      </w:r>
      <w:r w:rsidRPr="0019061D">
        <w:rPr>
          <w:lang w:val="en-GB"/>
        </w:rPr>
        <w:tab/>
      </w:r>
    </w:p>
    <w:p w14:paraId="5B4FCA3B" w14:textId="17A23AFE" w:rsidR="00E54F82" w:rsidRPr="00E54F82" w:rsidRDefault="00E54F82" w:rsidP="003764AA">
      <w:pPr>
        <w:ind w:left="432"/>
        <w:rPr>
          <w:lang w:val="en-GB"/>
        </w:rPr>
      </w:pPr>
      <w:r w:rsidRPr="0019061D">
        <w:rPr>
          <w:lang w:val="en-GB"/>
        </w:rPr>
        <w:tab/>
      </w:r>
      <w:r w:rsidRPr="0019061D">
        <w:rPr>
          <w:lang w:val="en-GB"/>
        </w:rPr>
        <w:tab/>
      </w:r>
      <w:r>
        <w:rPr>
          <w:lang w:val="en-GB"/>
        </w:rPr>
        <w:t>)</w:t>
      </w:r>
    </w:p>
    <w:p w14:paraId="011270A7" w14:textId="01BE5304" w:rsidR="001F0626" w:rsidRPr="00E54F82" w:rsidRDefault="001F0626" w:rsidP="003764AA">
      <w:pPr>
        <w:ind w:left="432"/>
        <w:rPr>
          <w:lang w:val="en-GB"/>
        </w:rPr>
      </w:pPr>
      <w:r w:rsidRPr="00E54F82">
        <w:rPr>
          <w:lang w:val="en-GB"/>
        </w:rPr>
        <w:tab/>
        <w:t>)</w:t>
      </w:r>
    </w:p>
    <w:p w14:paraId="7D837DAB" w14:textId="2AD743AF" w:rsidR="001F0626" w:rsidRDefault="001F0626" w:rsidP="003764AA">
      <w:pPr>
        <w:ind w:left="432"/>
        <w:rPr>
          <w:lang w:val="en-GB"/>
        </w:rPr>
      </w:pPr>
      <w:r w:rsidRPr="00E54F82">
        <w:rPr>
          <w:lang w:val="en-GB"/>
        </w:rPr>
        <w:tab/>
        <w:t>If %1=</w:t>
      </w:r>
      <w:proofErr w:type="gramStart"/>
      <w:r w:rsidRPr="00E54F82">
        <w:rPr>
          <w:lang w:val="en-GB"/>
        </w:rPr>
        <w:t>=“</w:t>
      </w:r>
      <w:proofErr w:type="gramEnd"/>
      <w:r w:rsidRPr="00E54F82">
        <w:rPr>
          <w:lang w:val="en-GB"/>
        </w:rPr>
        <w:t>s“(</w:t>
      </w:r>
    </w:p>
    <w:p w14:paraId="1F4C6C37" w14:textId="4E3EA27E" w:rsidR="00702DB8" w:rsidRPr="00E54F82" w:rsidRDefault="00702DB8" w:rsidP="00702DB8">
      <w:pPr>
        <w:pStyle w:val="Abzeichnung"/>
        <w:ind w:left="1440" w:firstLine="720"/>
        <w:jc w:val="left"/>
        <w:rPr>
          <w:lang w:val="en-GB"/>
        </w:rPr>
      </w:pPr>
      <w:r w:rsidRPr="00702DB8">
        <w:rPr>
          <w:shd w:val="clear" w:color="auto" w:fill="FFFFFF"/>
          <w:lang w:val="en-GB"/>
        </w:rPr>
        <w:t>Dir C: /b /ad /</w:t>
      </w:r>
      <w:proofErr w:type="spellStart"/>
      <w:r w:rsidRPr="00702DB8">
        <w:rPr>
          <w:shd w:val="clear" w:color="auto" w:fill="FFFFFF"/>
          <w:lang w:val="en-GB"/>
        </w:rPr>
        <w:t>oN</w:t>
      </w:r>
      <w:proofErr w:type="spellEnd"/>
    </w:p>
    <w:p w14:paraId="797BB011" w14:textId="7F9BD03C" w:rsidR="001F0626" w:rsidRPr="00702DB8" w:rsidRDefault="001F0626" w:rsidP="003764AA">
      <w:pPr>
        <w:ind w:left="432"/>
        <w:rPr>
          <w:lang w:val="en-GB"/>
        </w:rPr>
      </w:pPr>
      <w:r w:rsidRPr="00E54F82">
        <w:rPr>
          <w:lang w:val="en-GB"/>
        </w:rPr>
        <w:tab/>
      </w:r>
      <w:r w:rsidRPr="00702DB8">
        <w:rPr>
          <w:lang w:val="en-GB"/>
        </w:rPr>
        <w:t>)</w:t>
      </w:r>
    </w:p>
    <w:p w14:paraId="17907BB8" w14:textId="09D97A1B" w:rsidR="001F0626" w:rsidRDefault="001F0626" w:rsidP="003764AA">
      <w:pPr>
        <w:ind w:left="432"/>
        <w:rPr>
          <w:lang w:val="en-GB"/>
        </w:rPr>
      </w:pPr>
      <w:r w:rsidRPr="00702DB8">
        <w:rPr>
          <w:lang w:val="en-GB"/>
        </w:rPr>
        <w:tab/>
        <w:t>If%1=</w:t>
      </w:r>
      <w:proofErr w:type="gramStart"/>
      <w:r w:rsidRPr="00702DB8">
        <w:rPr>
          <w:lang w:val="en-GB"/>
        </w:rPr>
        <w:t>=“</w:t>
      </w:r>
      <w:proofErr w:type="gramEnd"/>
      <w:r w:rsidRPr="00702DB8">
        <w:rPr>
          <w:lang w:val="en-GB"/>
        </w:rPr>
        <w:t>b“(</w:t>
      </w:r>
    </w:p>
    <w:p w14:paraId="772E2403" w14:textId="6F065267" w:rsidR="00702DB8" w:rsidRPr="0019061D" w:rsidRDefault="00702DB8" w:rsidP="003764AA">
      <w:pPr>
        <w:ind w:left="432"/>
      </w:pPr>
      <w:r>
        <w:rPr>
          <w:lang w:val="en-GB"/>
        </w:rPr>
        <w:tab/>
      </w:r>
      <w:r>
        <w:rPr>
          <w:lang w:val="en-GB"/>
        </w:rPr>
        <w:tab/>
      </w:r>
      <w:r w:rsidRPr="0019061D">
        <w:t>Echo Archiviere Pfad %2</w:t>
      </w:r>
    </w:p>
    <w:p w14:paraId="60943220" w14:textId="637CE366" w:rsidR="00702DB8" w:rsidRPr="0019061D" w:rsidRDefault="00702DB8" w:rsidP="003764AA">
      <w:pPr>
        <w:ind w:left="432"/>
      </w:pPr>
      <w:r w:rsidRPr="0019061D">
        <w:tab/>
      </w:r>
      <w:r w:rsidRPr="0019061D">
        <w:tab/>
        <w:t xml:space="preserve">Echo </w:t>
      </w:r>
      <w:proofErr w:type="spellStart"/>
      <w:r w:rsidRPr="0019061D">
        <w:t>diskette</w:t>
      </w:r>
      <w:proofErr w:type="spellEnd"/>
      <w:r w:rsidRPr="0019061D">
        <w:t xml:space="preserve"> in </w:t>
      </w:r>
      <w:proofErr w:type="spellStart"/>
      <w:r w:rsidRPr="0019061D">
        <w:t>laufwerk</w:t>
      </w:r>
      <w:proofErr w:type="spellEnd"/>
    </w:p>
    <w:p w14:paraId="492C9CAA" w14:textId="63A114A9" w:rsidR="00702DB8" w:rsidRDefault="00702DB8" w:rsidP="003764AA">
      <w:pPr>
        <w:ind w:left="432"/>
        <w:rPr>
          <w:lang w:val="en-GB"/>
        </w:rPr>
      </w:pPr>
      <w:r w:rsidRPr="0019061D">
        <w:tab/>
      </w:r>
      <w:r w:rsidRPr="0019061D">
        <w:tab/>
      </w:r>
      <w:proofErr w:type="spellStart"/>
      <w:r>
        <w:rPr>
          <w:lang w:val="en-GB"/>
        </w:rPr>
        <w:t>Mkdir</w:t>
      </w:r>
      <w:proofErr w:type="spellEnd"/>
      <w:r>
        <w:rPr>
          <w:lang w:val="en-GB"/>
        </w:rPr>
        <w:t xml:space="preserve"> A:\sich</w:t>
      </w:r>
    </w:p>
    <w:p w14:paraId="097C5140" w14:textId="71C0082B" w:rsidR="00702DB8" w:rsidRPr="00702DB8" w:rsidRDefault="00702DB8" w:rsidP="003764AA">
      <w:pPr>
        <w:ind w:left="432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proofErr w:type="spellStart"/>
      <w:r>
        <w:rPr>
          <w:lang w:val="en-GB"/>
        </w:rPr>
        <w:t>Xcopy</w:t>
      </w:r>
      <w:proofErr w:type="spellEnd"/>
      <w:r>
        <w:rPr>
          <w:lang w:val="en-GB"/>
        </w:rPr>
        <w:t xml:space="preserve"> %2 a:/sich</w:t>
      </w:r>
    </w:p>
    <w:p w14:paraId="66C2C18B" w14:textId="6D486BA2" w:rsidR="001F0626" w:rsidRDefault="001F0626" w:rsidP="003764AA">
      <w:pPr>
        <w:ind w:left="432"/>
      </w:pPr>
      <w:r w:rsidRPr="00702DB8">
        <w:rPr>
          <w:lang w:val="en-GB"/>
        </w:rPr>
        <w:tab/>
      </w:r>
      <w:r>
        <w:t>)</w:t>
      </w:r>
    </w:p>
    <w:p w14:paraId="480207C7" w14:textId="77777777" w:rsidR="001F0626" w:rsidRDefault="001F0626" w:rsidP="00702DB8"/>
    <w:p w14:paraId="50A30C44" w14:textId="77777777" w:rsidR="00F751E6" w:rsidRDefault="00F751E6" w:rsidP="00F751E6">
      <w:pPr>
        <w:pStyle w:val="berschrift2"/>
        <w:numPr>
          <w:ilvl w:val="0"/>
          <w:numId w:val="11"/>
        </w:numPr>
      </w:pPr>
      <w:r>
        <w:t>Übungsblatt</w:t>
      </w:r>
    </w:p>
    <w:p w14:paraId="43D800CA" w14:textId="1A1A601A" w:rsidR="00F751E6" w:rsidRDefault="00F751E6" w:rsidP="00F751E6"/>
    <w:p w14:paraId="7F511C69" w14:textId="77777777" w:rsidR="00F751E6" w:rsidRDefault="00F751E6" w:rsidP="00F751E6">
      <w:pPr>
        <w:pStyle w:val="berschrift2"/>
        <w:numPr>
          <w:ilvl w:val="0"/>
          <w:numId w:val="11"/>
        </w:numPr>
      </w:pPr>
      <w:r>
        <w:t>Übungsblatt</w:t>
      </w:r>
    </w:p>
    <w:p w14:paraId="00E57F4B" w14:textId="65BBE2E0" w:rsidR="00F751E6" w:rsidRDefault="00F751E6" w:rsidP="00F751E6"/>
    <w:p w14:paraId="17F529D2" w14:textId="146FEE39" w:rsidR="00F751E6" w:rsidRDefault="00F751E6" w:rsidP="00F751E6">
      <w:pPr>
        <w:pStyle w:val="berschrift2"/>
        <w:numPr>
          <w:ilvl w:val="0"/>
          <w:numId w:val="11"/>
        </w:numPr>
      </w:pPr>
      <w:r>
        <w:t>Übungsblatt</w:t>
      </w:r>
    </w:p>
    <w:p w14:paraId="2512C08C" w14:textId="6531CC9F" w:rsidR="0019061D" w:rsidRDefault="0019061D" w:rsidP="0019061D">
      <w:pPr>
        <w:ind w:left="432"/>
      </w:pPr>
      <w:proofErr w:type="gramStart"/>
      <w:r>
        <w:t>DIRTEST.BAT :</w:t>
      </w:r>
      <w:proofErr w:type="gramEnd"/>
    </w:p>
    <w:p w14:paraId="4283EC25" w14:textId="6BF673DE" w:rsidR="00EC64CC" w:rsidRDefault="00EC64CC" w:rsidP="0019061D">
      <w:pPr>
        <w:ind w:left="432"/>
        <w:rPr>
          <w:lang w:val="en-GB"/>
        </w:rPr>
      </w:pPr>
      <w:r>
        <w:tab/>
      </w:r>
      <w:r w:rsidRPr="00EC64CC">
        <w:rPr>
          <w:lang w:val="en-GB"/>
        </w:rPr>
        <w:t>@</w:t>
      </w:r>
      <w:proofErr w:type="gramStart"/>
      <w:r w:rsidRPr="00EC64CC">
        <w:rPr>
          <w:lang w:val="en-GB"/>
        </w:rPr>
        <w:t>e</w:t>
      </w:r>
      <w:r>
        <w:rPr>
          <w:lang w:val="en-GB"/>
        </w:rPr>
        <w:t>cho</w:t>
      </w:r>
      <w:proofErr w:type="gramEnd"/>
      <w:r>
        <w:rPr>
          <w:lang w:val="en-GB"/>
        </w:rPr>
        <w:t xml:space="preserve"> off</w:t>
      </w:r>
    </w:p>
    <w:p w14:paraId="68C7F957" w14:textId="1909FDB0" w:rsidR="00EC64CC" w:rsidRDefault="00EC64CC" w:rsidP="0019061D">
      <w:pPr>
        <w:ind w:left="432"/>
        <w:rPr>
          <w:lang w:val="en-GB"/>
        </w:rPr>
      </w:pPr>
      <w:r>
        <w:rPr>
          <w:lang w:val="en-GB"/>
        </w:rPr>
        <w:tab/>
        <w:t>@</w:t>
      </w:r>
      <w:proofErr w:type="gramStart"/>
      <w:r>
        <w:rPr>
          <w:lang w:val="en-GB"/>
        </w:rPr>
        <w:t>setlocal</w:t>
      </w:r>
      <w:proofErr w:type="gramEnd"/>
    </w:p>
    <w:p w14:paraId="2F56173D" w14:textId="14C651E2" w:rsidR="00EC64CC" w:rsidRPr="00EC64CC" w:rsidRDefault="00EC64CC" w:rsidP="0019061D">
      <w:pPr>
        <w:ind w:left="432"/>
        <w:rPr>
          <w:lang w:val="en-GB"/>
        </w:rPr>
      </w:pPr>
      <w:r>
        <w:rPr>
          <w:lang w:val="en-GB"/>
        </w:rPr>
        <w:tab/>
      </w:r>
    </w:p>
    <w:p w14:paraId="09C32491" w14:textId="7B58D605" w:rsidR="0019061D" w:rsidRDefault="0019061D" w:rsidP="0019061D">
      <w:pPr>
        <w:ind w:left="432"/>
        <w:rPr>
          <w:lang w:val="en-GB"/>
        </w:rPr>
      </w:pPr>
      <w:r w:rsidRPr="00EC64CC">
        <w:rPr>
          <w:lang w:val="en-GB"/>
        </w:rPr>
        <w:tab/>
      </w:r>
      <w:r w:rsidRPr="0019061D">
        <w:rPr>
          <w:lang w:val="en-GB"/>
        </w:rPr>
        <w:t>If exist „A:\he</w:t>
      </w:r>
      <w:r>
        <w:rPr>
          <w:lang w:val="en-GB"/>
        </w:rPr>
        <w:t>lp” (</w:t>
      </w:r>
    </w:p>
    <w:p w14:paraId="1A177328" w14:textId="4964A2CE" w:rsidR="0019061D" w:rsidRDefault="0019061D" w:rsidP="0019061D">
      <w:pPr>
        <w:ind w:left="432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Deltree</w:t>
      </w:r>
      <w:proofErr w:type="spellEnd"/>
      <w:r>
        <w:rPr>
          <w:lang w:val="en-GB"/>
        </w:rPr>
        <w:t xml:space="preserve">  /</w:t>
      </w:r>
      <w:proofErr w:type="gramEnd"/>
      <w:r>
        <w:rPr>
          <w:lang w:val="en-GB"/>
        </w:rPr>
        <w:t>Y A:\help</w:t>
      </w:r>
    </w:p>
    <w:p w14:paraId="2FCA7CA0" w14:textId="799D1F24" w:rsidR="0019061D" w:rsidRDefault="0019061D" w:rsidP="0019061D">
      <w:pPr>
        <w:ind w:left="432"/>
        <w:rPr>
          <w:lang w:val="en-GB"/>
        </w:rPr>
      </w:pPr>
      <w:r>
        <w:rPr>
          <w:lang w:val="en-GB"/>
        </w:rPr>
        <w:tab/>
        <w:t xml:space="preserve">) </w:t>
      </w:r>
    </w:p>
    <w:p w14:paraId="3F8E78B0" w14:textId="07021D44" w:rsidR="0019061D" w:rsidRDefault="0019061D" w:rsidP="00342654">
      <w:pPr>
        <w:ind w:left="432" w:firstLine="288"/>
        <w:rPr>
          <w:lang w:val="en-GB"/>
        </w:rPr>
      </w:pPr>
      <w:proofErr w:type="spellStart"/>
      <w:r>
        <w:rPr>
          <w:lang w:val="en-GB"/>
        </w:rPr>
        <w:t>Mkdir</w:t>
      </w:r>
      <w:proofErr w:type="spellEnd"/>
      <w:r>
        <w:rPr>
          <w:lang w:val="en-GB"/>
        </w:rPr>
        <w:t xml:space="preserve"> A:\help\</w:t>
      </w:r>
    </w:p>
    <w:p w14:paraId="638516AD" w14:textId="286B6B4C" w:rsidR="00342654" w:rsidRDefault="0019061D" w:rsidP="00342654">
      <w:pPr>
        <w:ind w:left="432"/>
        <w:rPr>
          <w:lang w:val="en-GB"/>
        </w:rPr>
      </w:pPr>
      <w:r>
        <w:rPr>
          <w:lang w:val="en-GB"/>
        </w:rPr>
        <w:tab/>
      </w:r>
      <w:r w:rsidR="00342654">
        <w:rPr>
          <w:lang w:val="en-GB"/>
        </w:rPr>
        <w:t>Copy C:\Windows\command\chkdsk.exe A:\help</w:t>
      </w:r>
    </w:p>
    <w:p w14:paraId="3C0007EB" w14:textId="2801C416" w:rsidR="00342654" w:rsidRDefault="00342654" w:rsidP="00342654">
      <w:pPr>
        <w:ind w:left="432"/>
        <w:rPr>
          <w:lang w:val="en-GB"/>
        </w:rPr>
      </w:pPr>
      <w:r>
        <w:rPr>
          <w:lang w:val="en-GB"/>
        </w:rPr>
        <w:tab/>
      </w:r>
      <w:r w:rsidR="00EC64CC">
        <w:rPr>
          <w:lang w:val="en-GB"/>
        </w:rPr>
        <w:t>Append A:\help</w:t>
      </w:r>
    </w:p>
    <w:p w14:paraId="66CC3A23" w14:textId="64A652F6" w:rsidR="00EC64CC" w:rsidRDefault="00EC64CC" w:rsidP="00342654">
      <w:pPr>
        <w:ind w:left="432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Chdsk</w:t>
      </w:r>
      <w:proofErr w:type="spellEnd"/>
      <w:r>
        <w:rPr>
          <w:lang w:val="en-GB"/>
        </w:rPr>
        <w:t xml:space="preserve"> A:</w:t>
      </w:r>
    </w:p>
    <w:p w14:paraId="5BC999C8" w14:textId="48A99868" w:rsidR="00EC64CC" w:rsidRDefault="00EC64CC" w:rsidP="00342654">
      <w:pPr>
        <w:ind w:left="432"/>
        <w:rPr>
          <w:lang w:val="en-GB"/>
        </w:rPr>
      </w:pPr>
      <w:r>
        <w:rPr>
          <w:lang w:val="en-GB"/>
        </w:rPr>
        <w:tab/>
        <w:t>Echo path</w:t>
      </w:r>
    </w:p>
    <w:p w14:paraId="2D48B1E3" w14:textId="106E99E5" w:rsidR="00EC64CC" w:rsidRDefault="00EC64CC" w:rsidP="00342654">
      <w:pPr>
        <w:ind w:left="432"/>
        <w:rPr>
          <w:lang w:val="en-GB"/>
        </w:rPr>
      </w:pPr>
      <w:r>
        <w:rPr>
          <w:lang w:val="en-GB"/>
        </w:rPr>
        <w:tab/>
        <w:t>Pause</w:t>
      </w:r>
    </w:p>
    <w:p w14:paraId="472851B9" w14:textId="6194EC3B" w:rsidR="00EC64CC" w:rsidRDefault="00EC64CC" w:rsidP="00EC64CC">
      <w:pPr>
        <w:ind w:left="432" w:firstLine="288"/>
        <w:rPr>
          <w:lang w:val="en-GB"/>
        </w:rPr>
      </w:pPr>
      <w:r>
        <w:rPr>
          <w:lang w:val="en-GB"/>
        </w:rPr>
        <w:t>C:</w:t>
      </w:r>
    </w:p>
    <w:p w14:paraId="29378D45" w14:textId="1B908447" w:rsidR="00EC64CC" w:rsidRPr="0019061D" w:rsidRDefault="00EC64CC" w:rsidP="00EC64CC">
      <w:pPr>
        <w:ind w:left="432" w:firstLine="288"/>
        <w:rPr>
          <w:lang w:val="en-GB"/>
        </w:rPr>
      </w:pPr>
      <w:proofErr w:type="spellStart"/>
      <w:r>
        <w:rPr>
          <w:lang w:val="en-GB"/>
        </w:rPr>
        <w:t>Cls</w:t>
      </w:r>
      <w:proofErr w:type="spellEnd"/>
      <w:r>
        <w:rPr>
          <w:lang w:val="en-GB"/>
        </w:rPr>
        <w:tab/>
      </w:r>
    </w:p>
    <w:p w14:paraId="79577D5E" w14:textId="396F595E" w:rsidR="0078279E" w:rsidRPr="0019061D" w:rsidRDefault="0078279E" w:rsidP="0078279E">
      <w:pPr>
        <w:pStyle w:val="berschrift2"/>
        <w:ind w:left="0"/>
        <w:rPr>
          <w:lang w:val="en-GB"/>
        </w:rPr>
      </w:pPr>
      <w:r w:rsidRPr="0019061D">
        <w:rPr>
          <w:lang w:val="en-GB"/>
        </w:rPr>
        <w:t>10.Übu</w:t>
      </w:r>
      <w:r w:rsidR="002C2AA9" w:rsidRPr="0019061D">
        <w:rPr>
          <w:lang w:val="en-GB"/>
        </w:rPr>
        <w:t>n</w:t>
      </w:r>
      <w:r w:rsidRPr="0019061D">
        <w:rPr>
          <w:lang w:val="en-GB"/>
        </w:rPr>
        <w:t>gsblatt</w:t>
      </w:r>
    </w:p>
    <w:p w14:paraId="7FC447FB" w14:textId="60B611D6" w:rsidR="002C2AA9" w:rsidRDefault="002C2AA9" w:rsidP="002C2AA9">
      <w:pPr>
        <w:pStyle w:val="berschrift3"/>
        <w:ind w:left="720"/>
      </w:pPr>
      <w:r>
        <w:t>1. Aufgabe</w:t>
      </w:r>
    </w:p>
    <w:p w14:paraId="43D72B17" w14:textId="72B365BC" w:rsidR="002C2AA9" w:rsidRDefault="002C2AA9" w:rsidP="002C2AA9">
      <w:r>
        <w:tab/>
      </w:r>
      <w:r>
        <w:tab/>
        <w:t>In DATATEST.bat</w:t>
      </w:r>
      <w:r w:rsidR="000C752E">
        <w:t>:</w:t>
      </w:r>
    </w:p>
    <w:p w14:paraId="6752D6FA" w14:textId="1C6FDAA3" w:rsidR="000C752E" w:rsidRDefault="000C752E" w:rsidP="002C2AA9">
      <w:r>
        <w:tab/>
      </w:r>
      <w:r>
        <w:tab/>
      </w:r>
      <w:r>
        <w:tab/>
        <w:t>@echo off</w:t>
      </w:r>
    </w:p>
    <w:p w14:paraId="0A23510C" w14:textId="1B903CFA" w:rsidR="000C752E" w:rsidRDefault="000C752E" w:rsidP="002C2AA9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%</w:t>
      </w:r>
      <w:proofErr w:type="gramStart"/>
      <w:r>
        <w:t>1 !</w:t>
      </w:r>
      <w:proofErr w:type="gramEnd"/>
      <w:r>
        <w:t>= Null(</w:t>
      </w:r>
    </w:p>
    <w:p w14:paraId="05EC2400" w14:textId="4F2DB5F1" w:rsidR="000C752E" w:rsidRDefault="000C752E" w:rsidP="002C2AA9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%1 (</w:t>
      </w:r>
    </w:p>
    <w:p w14:paraId="27A9C342" w14:textId="3F4E4F95" w:rsidR="000C752E" w:rsidRDefault="000C752E" w:rsidP="002C2AA9">
      <w:r>
        <w:tab/>
      </w:r>
      <w:r>
        <w:tab/>
      </w:r>
      <w:r>
        <w:tab/>
      </w:r>
      <w:r>
        <w:tab/>
      </w:r>
      <w:r>
        <w:tab/>
        <w:t>Echo Datei existiert</w:t>
      </w:r>
    </w:p>
    <w:p w14:paraId="077FF0C1" w14:textId="0463DB99" w:rsidR="000C752E" w:rsidRDefault="000C752E" w:rsidP="000C752E">
      <w:pPr>
        <w:ind w:left="2232" w:firstLine="648"/>
      </w:pPr>
      <w:r>
        <w:t>)</w:t>
      </w:r>
    </w:p>
    <w:p w14:paraId="4F707C8C" w14:textId="5FF02A36" w:rsidR="000C752E" w:rsidRPr="002C2AA9" w:rsidRDefault="000C752E" w:rsidP="002C2AA9">
      <w:r>
        <w:tab/>
      </w:r>
      <w:r>
        <w:tab/>
      </w:r>
      <w:r>
        <w:tab/>
        <w:t>)</w:t>
      </w:r>
    </w:p>
    <w:p w14:paraId="1D9940D1" w14:textId="3395B672" w:rsidR="002C2AA9" w:rsidRDefault="002C2AA9" w:rsidP="002C2AA9">
      <w:pPr>
        <w:pStyle w:val="berschrift3"/>
        <w:ind w:left="720"/>
      </w:pPr>
      <w:r>
        <w:lastRenderedPageBreak/>
        <w:t>2.Aufgebe</w:t>
      </w:r>
    </w:p>
    <w:p w14:paraId="1185077D" w14:textId="5CC31C09" w:rsidR="000C752E" w:rsidRDefault="000C752E" w:rsidP="000C752E">
      <w:r>
        <w:tab/>
      </w:r>
      <w:r>
        <w:tab/>
      </w:r>
      <w:proofErr w:type="spellStart"/>
      <w:proofErr w:type="gramStart"/>
      <w:r>
        <w:t>Mkdir</w:t>
      </w:r>
      <w:proofErr w:type="spellEnd"/>
      <w:r>
        <w:t xml:space="preserve">  C:\Übung</w:t>
      </w:r>
      <w:proofErr w:type="gramEnd"/>
    </w:p>
    <w:p w14:paraId="44176028" w14:textId="599E9C72" w:rsidR="000C752E" w:rsidRDefault="000C752E" w:rsidP="000C752E">
      <w:r>
        <w:tab/>
      </w:r>
      <w:r>
        <w:tab/>
        <w:t>Edit C:\Übung\Menu1.bat</w:t>
      </w:r>
    </w:p>
    <w:p w14:paraId="34E4A1EC" w14:textId="4224B2C6" w:rsidR="000C752E" w:rsidRDefault="000C752E" w:rsidP="000C752E"/>
    <w:p w14:paraId="14EB402E" w14:textId="3948F752" w:rsidR="000C752E" w:rsidRPr="0019061D" w:rsidRDefault="000C752E" w:rsidP="000C752E">
      <w:pPr>
        <w:rPr>
          <w:lang w:val="en-GB"/>
        </w:rPr>
      </w:pPr>
      <w:r>
        <w:tab/>
      </w:r>
      <w:r>
        <w:tab/>
      </w:r>
      <w:r w:rsidRPr="0019061D">
        <w:rPr>
          <w:lang w:val="en-GB"/>
        </w:rPr>
        <w:t>In Menue1.bat:</w:t>
      </w:r>
    </w:p>
    <w:p w14:paraId="3F44D171" w14:textId="49CFCBD2" w:rsidR="000C752E" w:rsidRPr="0019061D" w:rsidRDefault="000C752E" w:rsidP="000C752E">
      <w:pPr>
        <w:rPr>
          <w:lang w:val="en-GB"/>
        </w:rPr>
      </w:pPr>
      <w:r w:rsidRPr="0019061D">
        <w:rPr>
          <w:lang w:val="en-GB"/>
        </w:rPr>
        <w:tab/>
      </w:r>
      <w:r w:rsidRPr="0019061D">
        <w:rPr>
          <w:lang w:val="en-GB"/>
        </w:rPr>
        <w:tab/>
      </w:r>
      <w:r w:rsidRPr="0019061D">
        <w:rPr>
          <w:lang w:val="en-GB"/>
        </w:rPr>
        <w:tab/>
        <w:t>@</w:t>
      </w:r>
      <w:proofErr w:type="gramStart"/>
      <w:r w:rsidRPr="0019061D">
        <w:rPr>
          <w:lang w:val="en-GB"/>
        </w:rPr>
        <w:t>echo</w:t>
      </w:r>
      <w:proofErr w:type="gramEnd"/>
      <w:r w:rsidRPr="0019061D">
        <w:rPr>
          <w:lang w:val="en-GB"/>
        </w:rPr>
        <w:t xml:space="preserve"> off </w:t>
      </w:r>
    </w:p>
    <w:p w14:paraId="355E8B3A" w14:textId="15167C69" w:rsidR="007A3A58" w:rsidRPr="007A3A58" w:rsidRDefault="000C752E" w:rsidP="007A3A58">
      <w:pPr>
        <w:rPr>
          <w:lang w:val="en-GB"/>
        </w:rPr>
      </w:pPr>
      <w:r w:rsidRPr="0019061D">
        <w:rPr>
          <w:lang w:val="en-GB"/>
        </w:rPr>
        <w:tab/>
      </w:r>
      <w:r w:rsidR="007A3A58" w:rsidRPr="0019061D">
        <w:rPr>
          <w:lang w:val="en-GB"/>
        </w:rPr>
        <w:tab/>
      </w:r>
      <w:r w:rsidR="007A3A58" w:rsidRPr="0019061D">
        <w:rPr>
          <w:lang w:val="en-GB"/>
        </w:rPr>
        <w:tab/>
      </w:r>
      <w:r w:rsidR="007A3A58" w:rsidRPr="007A3A58">
        <w:rPr>
          <w:lang w:val="en-GB"/>
        </w:rPr>
        <w:t xml:space="preserve">Choice /C DFKZ /S </w:t>
      </w:r>
      <w:proofErr w:type="spellStart"/>
      <w:r w:rsidR="007A3A58">
        <w:rPr>
          <w:lang w:val="en-GB"/>
        </w:rPr>
        <w:t>DOSEditor</w:t>
      </w:r>
      <w:proofErr w:type="spellEnd"/>
      <w:r w:rsidR="007A3A58">
        <w:rPr>
          <w:lang w:val="en-GB"/>
        </w:rPr>
        <w:t xml:space="preserve"> (D)\n</w:t>
      </w:r>
    </w:p>
    <w:p w14:paraId="26E0620C" w14:textId="25BA715E" w:rsidR="002C2AA9" w:rsidRDefault="002C2AA9" w:rsidP="002C2AA9">
      <w:pPr>
        <w:pStyle w:val="berschrift3"/>
        <w:ind w:left="720"/>
        <w:rPr>
          <w:lang w:val="en-GB"/>
        </w:rPr>
      </w:pPr>
      <w:r w:rsidRPr="007A3A58">
        <w:rPr>
          <w:lang w:val="en-GB"/>
        </w:rPr>
        <w:t>3.Aufgabe</w:t>
      </w:r>
    </w:p>
    <w:p w14:paraId="625933C2" w14:textId="77777777" w:rsidR="00C2229D" w:rsidRPr="00C2229D" w:rsidRDefault="00C2229D" w:rsidP="00C2229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C2229D">
        <w:rPr>
          <w:lang w:val="en-GB"/>
        </w:rPr>
        <w:t>@</w:t>
      </w:r>
      <w:proofErr w:type="gramStart"/>
      <w:r w:rsidRPr="00C2229D">
        <w:rPr>
          <w:lang w:val="en-GB"/>
        </w:rPr>
        <w:t>echo</w:t>
      </w:r>
      <w:proofErr w:type="gramEnd"/>
      <w:r w:rsidRPr="00C2229D">
        <w:rPr>
          <w:lang w:val="en-GB"/>
        </w:rPr>
        <w:t xml:space="preserve"> off</w:t>
      </w:r>
    </w:p>
    <w:p w14:paraId="13239782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echo DOS Editor (D)</w:t>
      </w:r>
    </w:p>
    <w:p w14:paraId="57781DA2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 xml:space="preserve">echo Disk in A </w:t>
      </w:r>
      <w:proofErr w:type="spellStart"/>
      <w:r w:rsidRPr="00C2229D">
        <w:rPr>
          <w:lang w:val="en-GB"/>
        </w:rPr>
        <w:t>Formatieren</w:t>
      </w:r>
      <w:proofErr w:type="spellEnd"/>
      <w:r w:rsidRPr="00C2229D">
        <w:rPr>
          <w:lang w:val="en-GB"/>
        </w:rPr>
        <w:t xml:space="preserve"> (F)</w:t>
      </w:r>
    </w:p>
    <w:p w14:paraId="3615ADAA" w14:textId="77777777" w:rsidR="00C2229D" w:rsidRPr="00C2229D" w:rsidRDefault="00C2229D" w:rsidP="00C2229D">
      <w:pPr>
        <w:ind w:left="1440"/>
      </w:pPr>
      <w:r w:rsidRPr="00C2229D">
        <w:t xml:space="preserve">echo </w:t>
      </w:r>
      <w:proofErr w:type="spellStart"/>
      <w:r w:rsidRPr="00C2229D">
        <w:t>Dateinen</w:t>
      </w:r>
      <w:proofErr w:type="spellEnd"/>
      <w:r w:rsidRPr="00C2229D">
        <w:t xml:space="preserve"> nach A Kopieren (A)</w:t>
      </w:r>
    </w:p>
    <w:p w14:paraId="78B4161D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 xml:space="preserve">echo </w:t>
      </w:r>
      <w:proofErr w:type="spellStart"/>
      <w:r w:rsidRPr="00C2229D">
        <w:rPr>
          <w:lang w:val="en-GB"/>
        </w:rPr>
        <w:t>zurueck</w:t>
      </w:r>
      <w:proofErr w:type="spellEnd"/>
      <w:r w:rsidRPr="00C2229D">
        <w:rPr>
          <w:lang w:val="en-GB"/>
        </w:rPr>
        <w:t xml:space="preserve"> (Z)</w:t>
      </w:r>
    </w:p>
    <w:p w14:paraId="2FC1620E" w14:textId="77777777" w:rsidR="00C2229D" w:rsidRPr="00C2229D" w:rsidRDefault="00C2229D" w:rsidP="00C2229D">
      <w:pPr>
        <w:ind w:left="1440"/>
        <w:rPr>
          <w:lang w:val="en-GB"/>
        </w:rPr>
      </w:pPr>
    </w:p>
    <w:p w14:paraId="28DB6EF5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 xml:space="preserve">choice /c DFAZ </w:t>
      </w:r>
    </w:p>
    <w:p w14:paraId="053C6581" w14:textId="77777777" w:rsidR="00C2229D" w:rsidRPr="00C2229D" w:rsidRDefault="00C2229D" w:rsidP="00C2229D">
      <w:pPr>
        <w:ind w:left="1440"/>
        <w:rPr>
          <w:lang w:val="en-GB"/>
        </w:rPr>
      </w:pPr>
    </w:p>
    <w:p w14:paraId="790EB7B0" w14:textId="77777777" w:rsidR="00C2229D" w:rsidRPr="00C2229D" w:rsidRDefault="00C2229D" w:rsidP="00C2229D">
      <w:pPr>
        <w:ind w:left="1440"/>
        <w:rPr>
          <w:lang w:val="en-GB"/>
        </w:rPr>
      </w:pPr>
    </w:p>
    <w:p w14:paraId="44A9D31F" w14:textId="77777777" w:rsidR="00C2229D" w:rsidRPr="00C2229D" w:rsidRDefault="00C2229D" w:rsidP="00C2229D">
      <w:pPr>
        <w:ind w:left="1440"/>
        <w:rPr>
          <w:lang w:val="en-GB"/>
        </w:rPr>
      </w:pPr>
      <w:proofErr w:type="gramStart"/>
      <w:r w:rsidRPr="00C2229D">
        <w:rPr>
          <w:lang w:val="en-GB"/>
        </w:rPr>
        <w:t>::</w:t>
      </w:r>
      <w:proofErr w:type="gramEnd"/>
      <w:r w:rsidRPr="00C2229D">
        <w:rPr>
          <w:lang w:val="en-GB"/>
        </w:rPr>
        <w:t>the choices</w:t>
      </w:r>
    </w:p>
    <w:p w14:paraId="42153397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IF ERRORLEVEL 4 GOTO Z</w:t>
      </w:r>
    </w:p>
    <w:p w14:paraId="4268EDD7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IF ERRORLEVEL 3 GOTO A</w:t>
      </w:r>
    </w:p>
    <w:p w14:paraId="4E791D9B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IF ERRORLEVEL 2 GOTO F</w:t>
      </w:r>
    </w:p>
    <w:p w14:paraId="1771AE9C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IF ERRORLEVEL 1 GOTO D</w:t>
      </w:r>
    </w:p>
    <w:p w14:paraId="7F444E57" w14:textId="77777777" w:rsidR="00C2229D" w:rsidRPr="00C2229D" w:rsidRDefault="00C2229D" w:rsidP="00C2229D">
      <w:pPr>
        <w:ind w:left="1440"/>
        <w:rPr>
          <w:lang w:val="en-GB"/>
        </w:rPr>
      </w:pPr>
    </w:p>
    <w:p w14:paraId="7A7E5E3B" w14:textId="77777777" w:rsidR="00C2229D" w:rsidRPr="00C2229D" w:rsidRDefault="00C2229D" w:rsidP="00C2229D">
      <w:pPr>
        <w:ind w:left="1440"/>
        <w:rPr>
          <w:lang w:val="en-GB"/>
        </w:rPr>
      </w:pPr>
    </w:p>
    <w:p w14:paraId="5CF1FCBC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:D</w:t>
      </w:r>
    </w:p>
    <w:p w14:paraId="4A79A983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edit</w:t>
      </w:r>
    </w:p>
    <w:p w14:paraId="3868F20A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GOTO END</w:t>
      </w:r>
    </w:p>
    <w:p w14:paraId="2D1A2F3E" w14:textId="77777777" w:rsidR="00C2229D" w:rsidRPr="00C2229D" w:rsidRDefault="00C2229D" w:rsidP="00C2229D">
      <w:pPr>
        <w:ind w:left="1440"/>
        <w:rPr>
          <w:lang w:val="en-GB"/>
        </w:rPr>
      </w:pPr>
    </w:p>
    <w:p w14:paraId="60932D8C" w14:textId="77777777" w:rsidR="00C2229D" w:rsidRPr="00C2229D" w:rsidRDefault="00C2229D" w:rsidP="00C2229D">
      <w:pPr>
        <w:ind w:left="1440"/>
        <w:rPr>
          <w:lang w:val="en-GB"/>
        </w:rPr>
      </w:pPr>
      <w:proofErr w:type="gramStart"/>
      <w:r w:rsidRPr="00C2229D">
        <w:rPr>
          <w:lang w:val="en-GB"/>
        </w:rPr>
        <w:t>:F</w:t>
      </w:r>
      <w:proofErr w:type="gramEnd"/>
    </w:p>
    <w:p w14:paraId="09472D67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format A: /q</w:t>
      </w:r>
    </w:p>
    <w:p w14:paraId="0AA57E38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GOTO END</w:t>
      </w:r>
    </w:p>
    <w:p w14:paraId="09E7EDDC" w14:textId="77777777" w:rsidR="00C2229D" w:rsidRPr="00C2229D" w:rsidRDefault="00C2229D" w:rsidP="00C2229D">
      <w:pPr>
        <w:ind w:left="1440"/>
        <w:rPr>
          <w:lang w:val="en-GB"/>
        </w:rPr>
      </w:pPr>
    </w:p>
    <w:p w14:paraId="219CB74A" w14:textId="77777777" w:rsidR="00C2229D" w:rsidRPr="00C2229D" w:rsidRDefault="00C2229D" w:rsidP="00C2229D">
      <w:pPr>
        <w:ind w:left="1440"/>
        <w:rPr>
          <w:lang w:val="en-GB"/>
        </w:rPr>
      </w:pPr>
      <w:proofErr w:type="gramStart"/>
      <w:r w:rsidRPr="00C2229D">
        <w:rPr>
          <w:lang w:val="en-GB"/>
        </w:rPr>
        <w:t>:A</w:t>
      </w:r>
      <w:proofErr w:type="gramEnd"/>
    </w:p>
    <w:p w14:paraId="1430455D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 xml:space="preserve">for %%I in (1 1 4) </w:t>
      </w:r>
      <w:proofErr w:type="gramStart"/>
      <w:r w:rsidRPr="00C2229D">
        <w:rPr>
          <w:lang w:val="en-GB"/>
        </w:rPr>
        <w:t>DO(</w:t>
      </w:r>
      <w:proofErr w:type="gramEnd"/>
    </w:p>
    <w:p w14:paraId="1AE1AC19" w14:textId="77777777" w:rsidR="00C2229D" w:rsidRPr="00C2229D" w:rsidRDefault="00C2229D" w:rsidP="00C2229D">
      <w:pPr>
        <w:ind w:left="1440"/>
        <w:rPr>
          <w:lang w:val="en-GB"/>
        </w:rPr>
      </w:pPr>
      <w:proofErr w:type="gramStart"/>
      <w:r w:rsidRPr="00C2229D">
        <w:rPr>
          <w:lang w:val="en-GB"/>
        </w:rPr>
        <w:t>echo</w:t>
      </w:r>
      <w:proofErr w:type="gramEnd"/>
      <w:r w:rsidRPr="00C2229D">
        <w:rPr>
          <w:lang w:val="en-GB"/>
        </w:rPr>
        <w:t xml:space="preserve"> enter path</w:t>
      </w:r>
    </w:p>
    <w:p w14:paraId="5E93EE1B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 xml:space="preserve">set /P input </w:t>
      </w:r>
    </w:p>
    <w:p w14:paraId="6C227665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lastRenderedPageBreak/>
        <w:t>copy %input C:\save</w:t>
      </w:r>
    </w:p>
    <w:p w14:paraId="0124F2D0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)</w:t>
      </w:r>
    </w:p>
    <w:p w14:paraId="0183BB41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GOTO END</w:t>
      </w:r>
    </w:p>
    <w:p w14:paraId="35B36E1A" w14:textId="77777777" w:rsidR="00C2229D" w:rsidRPr="00C2229D" w:rsidRDefault="00C2229D" w:rsidP="00C2229D">
      <w:pPr>
        <w:ind w:left="1440"/>
        <w:rPr>
          <w:lang w:val="en-GB"/>
        </w:rPr>
      </w:pPr>
    </w:p>
    <w:p w14:paraId="3F93B758" w14:textId="77777777" w:rsidR="00C2229D" w:rsidRPr="00C2229D" w:rsidRDefault="00C2229D" w:rsidP="00C2229D">
      <w:pPr>
        <w:ind w:left="1440"/>
      </w:pPr>
      <w:proofErr w:type="gramStart"/>
      <w:r w:rsidRPr="00C2229D">
        <w:t>:Z</w:t>
      </w:r>
      <w:proofErr w:type="gramEnd"/>
    </w:p>
    <w:p w14:paraId="20ED78AC" w14:textId="77777777" w:rsidR="00C2229D" w:rsidRPr="00C2229D" w:rsidRDefault="00C2229D" w:rsidP="00C2229D">
      <w:pPr>
        <w:ind w:left="1440"/>
      </w:pPr>
      <w:r w:rsidRPr="00C2229D">
        <w:t>GOTO END</w:t>
      </w:r>
    </w:p>
    <w:p w14:paraId="513B1FD2" w14:textId="77777777" w:rsidR="00C2229D" w:rsidRPr="00C2229D" w:rsidRDefault="00C2229D" w:rsidP="00C2229D">
      <w:pPr>
        <w:ind w:left="1440"/>
      </w:pPr>
    </w:p>
    <w:p w14:paraId="6440A41D" w14:textId="77777777" w:rsidR="00C2229D" w:rsidRPr="00C2229D" w:rsidRDefault="00C2229D" w:rsidP="00C2229D">
      <w:pPr>
        <w:ind w:left="1440"/>
      </w:pPr>
      <w:proofErr w:type="gramStart"/>
      <w:r w:rsidRPr="00C2229D">
        <w:t>:END</w:t>
      </w:r>
      <w:proofErr w:type="gramEnd"/>
    </w:p>
    <w:p w14:paraId="7C9BFD0F" w14:textId="1EE4CACC" w:rsidR="00C2229D" w:rsidRPr="00C2229D" w:rsidRDefault="00C2229D" w:rsidP="00C2229D">
      <w:pPr>
        <w:ind w:left="1440"/>
      </w:pPr>
      <w:r w:rsidRPr="00C2229D">
        <w:t>pause</w:t>
      </w:r>
    </w:p>
    <w:p w14:paraId="2295237F" w14:textId="67FC85D7" w:rsidR="002C2AA9" w:rsidRDefault="002C2AA9" w:rsidP="000C752E">
      <w:pPr>
        <w:pStyle w:val="berschrift3"/>
        <w:ind w:left="720"/>
      </w:pPr>
      <w:r>
        <w:t>4.Aufgabe</w:t>
      </w:r>
    </w:p>
    <w:p w14:paraId="12B754A7" w14:textId="086DE40C" w:rsidR="00C2229D" w:rsidRPr="00C2229D" w:rsidRDefault="00C2229D" w:rsidP="00C2229D">
      <w:pPr>
        <w:rPr>
          <w:lang w:val="en-GB"/>
        </w:rPr>
      </w:pPr>
      <w:r>
        <w:tab/>
      </w:r>
      <w:r>
        <w:tab/>
      </w:r>
      <w:r w:rsidRPr="00C2229D">
        <w:rPr>
          <w:lang w:val="en-GB"/>
        </w:rPr>
        <w:t>@</w:t>
      </w:r>
      <w:proofErr w:type="gramStart"/>
      <w:r w:rsidRPr="00C2229D">
        <w:rPr>
          <w:lang w:val="en-GB"/>
        </w:rPr>
        <w:t>echo</w:t>
      </w:r>
      <w:proofErr w:type="gramEnd"/>
      <w:r w:rsidRPr="00C2229D">
        <w:rPr>
          <w:lang w:val="en-GB"/>
        </w:rPr>
        <w:t xml:space="preserve"> off</w:t>
      </w:r>
    </w:p>
    <w:p w14:paraId="1E3735E7" w14:textId="77777777" w:rsidR="00C2229D" w:rsidRPr="00C2229D" w:rsidRDefault="00C2229D" w:rsidP="00C2229D">
      <w:pPr>
        <w:ind w:left="792" w:firstLine="648"/>
        <w:rPr>
          <w:lang w:val="en-GB"/>
        </w:rPr>
      </w:pPr>
      <w:r w:rsidRPr="00C2229D">
        <w:rPr>
          <w:lang w:val="en-GB"/>
        </w:rPr>
        <w:t>echo DOS Editor (D)</w:t>
      </w:r>
    </w:p>
    <w:p w14:paraId="471BB157" w14:textId="77777777" w:rsidR="00C2229D" w:rsidRPr="00C2229D" w:rsidRDefault="00C2229D" w:rsidP="00C2229D">
      <w:pPr>
        <w:ind w:left="792" w:firstLine="648"/>
        <w:rPr>
          <w:lang w:val="en-GB"/>
        </w:rPr>
      </w:pPr>
      <w:r w:rsidRPr="00C2229D">
        <w:rPr>
          <w:lang w:val="en-GB"/>
        </w:rPr>
        <w:t xml:space="preserve">echo Disk in A </w:t>
      </w:r>
      <w:proofErr w:type="spellStart"/>
      <w:r w:rsidRPr="00C2229D">
        <w:rPr>
          <w:lang w:val="en-GB"/>
        </w:rPr>
        <w:t>Formatieren</w:t>
      </w:r>
      <w:proofErr w:type="spellEnd"/>
      <w:r w:rsidRPr="00C2229D">
        <w:rPr>
          <w:lang w:val="en-GB"/>
        </w:rPr>
        <w:t xml:space="preserve"> (F)</w:t>
      </w:r>
    </w:p>
    <w:p w14:paraId="0C6F28F5" w14:textId="77777777" w:rsidR="00C2229D" w:rsidRDefault="00C2229D" w:rsidP="00C2229D">
      <w:pPr>
        <w:ind w:left="792" w:firstLine="648"/>
      </w:pPr>
      <w:r>
        <w:t xml:space="preserve">echo </w:t>
      </w:r>
      <w:proofErr w:type="spellStart"/>
      <w:r>
        <w:t>Dateinen</w:t>
      </w:r>
      <w:proofErr w:type="spellEnd"/>
      <w:r>
        <w:t xml:space="preserve"> nach A Kopieren (A)</w:t>
      </w:r>
    </w:p>
    <w:p w14:paraId="1F82E405" w14:textId="77777777" w:rsidR="00C2229D" w:rsidRPr="00C2229D" w:rsidRDefault="00C2229D" w:rsidP="00C2229D">
      <w:pPr>
        <w:ind w:left="792" w:firstLine="648"/>
        <w:rPr>
          <w:lang w:val="en-GB"/>
        </w:rPr>
      </w:pPr>
      <w:r w:rsidRPr="00C2229D">
        <w:rPr>
          <w:lang w:val="en-GB"/>
        </w:rPr>
        <w:t xml:space="preserve">echo </w:t>
      </w:r>
      <w:proofErr w:type="spellStart"/>
      <w:r w:rsidRPr="00C2229D">
        <w:rPr>
          <w:lang w:val="en-GB"/>
        </w:rPr>
        <w:t>zurueck</w:t>
      </w:r>
      <w:proofErr w:type="spellEnd"/>
      <w:r w:rsidRPr="00C2229D">
        <w:rPr>
          <w:lang w:val="en-GB"/>
        </w:rPr>
        <w:t xml:space="preserve"> (Z)</w:t>
      </w:r>
    </w:p>
    <w:p w14:paraId="7B726350" w14:textId="77777777" w:rsidR="00C2229D" w:rsidRPr="00C2229D" w:rsidRDefault="00C2229D" w:rsidP="00C2229D">
      <w:pPr>
        <w:rPr>
          <w:lang w:val="en-GB"/>
        </w:rPr>
      </w:pPr>
    </w:p>
    <w:p w14:paraId="640498DE" w14:textId="6783E8FE" w:rsidR="00C2229D" w:rsidRPr="00C2229D" w:rsidRDefault="00C2229D" w:rsidP="00C2229D">
      <w:pPr>
        <w:ind w:left="792" w:firstLine="648"/>
        <w:rPr>
          <w:lang w:val="en-GB"/>
        </w:rPr>
      </w:pPr>
      <w:r>
        <w:rPr>
          <w:lang w:val="en-GB"/>
        </w:rPr>
        <w:t xml:space="preserve">set /P input = </w:t>
      </w:r>
      <w:proofErr w:type="spellStart"/>
      <w:r>
        <w:rPr>
          <w:lang w:val="en-GB"/>
        </w:rPr>
        <w:t>Eingabe</w:t>
      </w:r>
      <w:proofErr w:type="spellEnd"/>
    </w:p>
    <w:p w14:paraId="1F6963FA" w14:textId="77777777" w:rsidR="00C2229D" w:rsidRPr="00C2229D" w:rsidRDefault="00C2229D" w:rsidP="00C2229D">
      <w:pPr>
        <w:rPr>
          <w:lang w:val="en-GB"/>
        </w:rPr>
      </w:pPr>
    </w:p>
    <w:p w14:paraId="46293256" w14:textId="0F312CCB" w:rsidR="00C2229D" w:rsidRPr="00C2229D" w:rsidRDefault="00C2229D" w:rsidP="00C2229D">
      <w:pPr>
        <w:ind w:left="792" w:firstLine="648"/>
        <w:rPr>
          <w:lang w:val="en-GB"/>
        </w:rPr>
      </w:pPr>
      <w:r w:rsidRPr="00C2229D">
        <w:rPr>
          <w:lang w:val="en-GB"/>
        </w:rPr>
        <w:t xml:space="preserve">IF </w:t>
      </w:r>
      <w:r>
        <w:rPr>
          <w:lang w:val="en-GB"/>
        </w:rPr>
        <w:t>%input =</w:t>
      </w:r>
      <w:proofErr w:type="gramStart"/>
      <w:r>
        <w:rPr>
          <w:lang w:val="en-GB"/>
        </w:rPr>
        <w:t>=  Z</w:t>
      </w:r>
      <w:proofErr w:type="gramEnd"/>
      <w:r>
        <w:rPr>
          <w:lang w:val="en-GB"/>
        </w:rPr>
        <w:t xml:space="preserve"> </w:t>
      </w:r>
      <w:r w:rsidRPr="00C2229D">
        <w:rPr>
          <w:lang w:val="en-GB"/>
        </w:rPr>
        <w:t>GOTO Z</w:t>
      </w:r>
    </w:p>
    <w:p w14:paraId="357CF88A" w14:textId="765A785F" w:rsidR="00C2229D" w:rsidRPr="00C2229D" w:rsidRDefault="00C2229D" w:rsidP="00C2229D">
      <w:pPr>
        <w:ind w:left="792" w:firstLine="648"/>
        <w:rPr>
          <w:lang w:val="en-GB"/>
        </w:rPr>
      </w:pPr>
      <w:r w:rsidRPr="00C2229D">
        <w:rPr>
          <w:lang w:val="en-GB"/>
        </w:rPr>
        <w:t xml:space="preserve">IF </w:t>
      </w:r>
      <w:r>
        <w:rPr>
          <w:lang w:val="en-GB"/>
        </w:rPr>
        <w:t>%input =</w:t>
      </w:r>
      <w:proofErr w:type="gramStart"/>
      <w:r>
        <w:rPr>
          <w:lang w:val="en-GB"/>
        </w:rPr>
        <w:t>=  A</w:t>
      </w:r>
      <w:proofErr w:type="gramEnd"/>
      <w:r>
        <w:rPr>
          <w:lang w:val="en-GB"/>
        </w:rPr>
        <w:t xml:space="preserve"> </w:t>
      </w:r>
      <w:r w:rsidRPr="00C2229D">
        <w:rPr>
          <w:lang w:val="en-GB"/>
        </w:rPr>
        <w:t>GOTO A</w:t>
      </w:r>
    </w:p>
    <w:p w14:paraId="1657A42C" w14:textId="6FE14655" w:rsidR="00C2229D" w:rsidRPr="00C2229D" w:rsidRDefault="00C2229D" w:rsidP="00C2229D">
      <w:pPr>
        <w:ind w:left="792" w:firstLine="648"/>
        <w:rPr>
          <w:lang w:val="en-GB"/>
        </w:rPr>
      </w:pPr>
      <w:r w:rsidRPr="00C2229D">
        <w:rPr>
          <w:lang w:val="en-GB"/>
        </w:rPr>
        <w:t xml:space="preserve">IF </w:t>
      </w:r>
      <w:r>
        <w:rPr>
          <w:lang w:val="en-GB"/>
        </w:rPr>
        <w:t>%input =</w:t>
      </w:r>
      <w:proofErr w:type="gramStart"/>
      <w:r>
        <w:rPr>
          <w:lang w:val="en-GB"/>
        </w:rPr>
        <w:t>=  F</w:t>
      </w:r>
      <w:proofErr w:type="gramEnd"/>
      <w:r w:rsidRPr="00C2229D">
        <w:rPr>
          <w:lang w:val="en-GB"/>
        </w:rPr>
        <w:t xml:space="preserve"> GOTO F</w:t>
      </w:r>
    </w:p>
    <w:p w14:paraId="3B41DDE3" w14:textId="26E06392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 xml:space="preserve">IF </w:t>
      </w:r>
      <w:r>
        <w:rPr>
          <w:lang w:val="en-GB"/>
        </w:rPr>
        <w:t>%input =</w:t>
      </w:r>
      <w:proofErr w:type="gramStart"/>
      <w:r>
        <w:rPr>
          <w:lang w:val="en-GB"/>
        </w:rPr>
        <w:t>=  D</w:t>
      </w:r>
      <w:proofErr w:type="gramEnd"/>
      <w:r w:rsidRPr="00C2229D">
        <w:rPr>
          <w:lang w:val="en-GB"/>
        </w:rPr>
        <w:t xml:space="preserve"> GOTO D</w:t>
      </w:r>
    </w:p>
    <w:p w14:paraId="68EA2641" w14:textId="77777777" w:rsidR="00C2229D" w:rsidRPr="00C2229D" w:rsidRDefault="00C2229D" w:rsidP="00C2229D">
      <w:pPr>
        <w:rPr>
          <w:lang w:val="en-GB"/>
        </w:rPr>
      </w:pPr>
    </w:p>
    <w:p w14:paraId="79CA6ED1" w14:textId="77777777" w:rsidR="00C2229D" w:rsidRPr="00C2229D" w:rsidRDefault="00C2229D" w:rsidP="00C2229D">
      <w:pPr>
        <w:rPr>
          <w:lang w:val="en-GB"/>
        </w:rPr>
      </w:pPr>
    </w:p>
    <w:p w14:paraId="660A34A5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:D</w:t>
      </w:r>
    </w:p>
    <w:p w14:paraId="30928D5C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edit</w:t>
      </w:r>
    </w:p>
    <w:p w14:paraId="0145E016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GOTO END</w:t>
      </w:r>
    </w:p>
    <w:p w14:paraId="70B2616A" w14:textId="77777777" w:rsidR="00C2229D" w:rsidRPr="00C2229D" w:rsidRDefault="00C2229D" w:rsidP="00C2229D">
      <w:pPr>
        <w:ind w:left="1440"/>
        <w:rPr>
          <w:lang w:val="en-GB"/>
        </w:rPr>
      </w:pPr>
    </w:p>
    <w:p w14:paraId="06500CE8" w14:textId="77777777" w:rsidR="00C2229D" w:rsidRPr="00C2229D" w:rsidRDefault="00C2229D" w:rsidP="00C2229D">
      <w:pPr>
        <w:ind w:left="1440"/>
        <w:rPr>
          <w:lang w:val="en-GB"/>
        </w:rPr>
      </w:pPr>
      <w:proofErr w:type="gramStart"/>
      <w:r w:rsidRPr="00C2229D">
        <w:rPr>
          <w:lang w:val="en-GB"/>
        </w:rPr>
        <w:t>:F</w:t>
      </w:r>
      <w:proofErr w:type="gramEnd"/>
    </w:p>
    <w:p w14:paraId="480BE6CA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format A: /q</w:t>
      </w:r>
    </w:p>
    <w:p w14:paraId="0BA1AA4E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GOTO END</w:t>
      </w:r>
    </w:p>
    <w:p w14:paraId="540F1A6C" w14:textId="77777777" w:rsidR="00C2229D" w:rsidRPr="00C2229D" w:rsidRDefault="00C2229D" w:rsidP="00C2229D">
      <w:pPr>
        <w:ind w:left="1440"/>
        <w:rPr>
          <w:lang w:val="en-GB"/>
        </w:rPr>
      </w:pPr>
    </w:p>
    <w:p w14:paraId="627581E4" w14:textId="77777777" w:rsidR="00C2229D" w:rsidRPr="00C2229D" w:rsidRDefault="00C2229D" w:rsidP="00C2229D">
      <w:pPr>
        <w:ind w:left="1440"/>
        <w:rPr>
          <w:lang w:val="en-GB"/>
        </w:rPr>
      </w:pPr>
      <w:proofErr w:type="gramStart"/>
      <w:r w:rsidRPr="00C2229D">
        <w:rPr>
          <w:lang w:val="en-GB"/>
        </w:rPr>
        <w:t>:A</w:t>
      </w:r>
      <w:proofErr w:type="gramEnd"/>
    </w:p>
    <w:p w14:paraId="5104EDCE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 xml:space="preserve">for %%I in (1 1 4) </w:t>
      </w:r>
      <w:proofErr w:type="gramStart"/>
      <w:r w:rsidRPr="00C2229D">
        <w:rPr>
          <w:lang w:val="en-GB"/>
        </w:rPr>
        <w:t>DO(</w:t>
      </w:r>
      <w:proofErr w:type="gramEnd"/>
    </w:p>
    <w:p w14:paraId="4523D9D8" w14:textId="77777777" w:rsidR="00C2229D" w:rsidRPr="00C2229D" w:rsidRDefault="00C2229D" w:rsidP="00C2229D">
      <w:pPr>
        <w:ind w:left="1440"/>
        <w:rPr>
          <w:lang w:val="en-GB"/>
        </w:rPr>
      </w:pPr>
      <w:proofErr w:type="gramStart"/>
      <w:r w:rsidRPr="00C2229D">
        <w:rPr>
          <w:lang w:val="en-GB"/>
        </w:rPr>
        <w:t>echo</w:t>
      </w:r>
      <w:proofErr w:type="gramEnd"/>
      <w:r w:rsidRPr="00C2229D">
        <w:rPr>
          <w:lang w:val="en-GB"/>
        </w:rPr>
        <w:t xml:space="preserve"> enter path</w:t>
      </w:r>
    </w:p>
    <w:p w14:paraId="0B68FD6D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 xml:space="preserve">set /P input </w:t>
      </w:r>
    </w:p>
    <w:p w14:paraId="55CEFCCA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lastRenderedPageBreak/>
        <w:t>copy %input C:\save</w:t>
      </w:r>
    </w:p>
    <w:p w14:paraId="00C4A216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)</w:t>
      </w:r>
    </w:p>
    <w:p w14:paraId="128ACB29" w14:textId="77777777" w:rsidR="00C2229D" w:rsidRPr="00C2229D" w:rsidRDefault="00C2229D" w:rsidP="00C2229D">
      <w:pPr>
        <w:ind w:left="1440"/>
        <w:rPr>
          <w:lang w:val="en-GB"/>
        </w:rPr>
      </w:pPr>
      <w:r w:rsidRPr="00C2229D">
        <w:rPr>
          <w:lang w:val="en-GB"/>
        </w:rPr>
        <w:t>GOTO END</w:t>
      </w:r>
    </w:p>
    <w:p w14:paraId="71A09AF7" w14:textId="77777777" w:rsidR="00C2229D" w:rsidRPr="00C2229D" w:rsidRDefault="00C2229D" w:rsidP="00C2229D">
      <w:pPr>
        <w:ind w:left="1440"/>
        <w:rPr>
          <w:lang w:val="en-GB"/>
        </w:rPr>
      </w:pPr>
    </w:p>
    <w:p w14:paraId="3965EE7A" w14:textId="77777777" w:rsidR="00C2229D" w:rsidRDefault="00C2229D" w:rsidP="00C2229D">
      <w:pPr>
        <w:ind w:left="1440"/>
      </w:pPr>
      <w:proofErr w:type="gramStart"/>
      <w:r>
        <w:t>:Z</w:t>
      </w:r>
      <w:proofErr w:type="gramEnd"/>
    </w:p>
    <w:p w14:paraId="167AA068" w14:textId="77777777" w:rsidR="00C2229D" w:rsidRDefault="00C2229D" w:rsidP="00C2229D">
      <w:pPr>
        <w:ind w:left="1440"/>
      </w:pPr>
      <w:r>
        <w:t>GOTO END</w:t>
      </w:r>
    </w:p>
    <w:p w14:paraId="79686056" w14:textId="77777777" w:rsidR="00C2229D" w:rsidRDefault="00C2229D" w:rsidP="00C2229D">
      <w:pPr>
        <w:ind w:left="1440"/>
      </w:pPr>
    </w:p>
    <w:p w14:paraId="3444CA0A" w14:textId="77777777" w:rsidR="00C2229D" w:rsidRDefault="00C2229D" w:rsidP="00C2229D">
      <w:pPr>
        <w:ind w:left="1440"/>
      </w:pPr>
      <w:proofErr w:type="gramStart"/>
      <w:r>
        <w:t>:END</w:t>
      </w:r>
      <w:proofErr w:type="gramEnd"/>
    </w:p>
    <w:p w14:paraId="5DA78782" w14:textId="4E07B2C8" w:rsidR="00C2229D" w:rsidRPr="00C2229D" w:rsidRDefault="00C2229D" w:rsidP="00C2229D">
      <w:pPr>
        <w:ind w:left="1440"/>
      </w:pPr>
      <w:r>
        <w:t>pause</w:t>
      </w:r>
    </w:p>
    <w:p w14:paraId="73FBA4FB" w14:textId="6803A207" w:rsidR="00F751E6" w:rsidRPr="00F751E6" w:rsidRDefault="00F751E6" w:rsidP="00F751E6"/>
    <w:sectPr w:rsidR="00F751E6" w:rsidRPr="00F751E6" w:rsidSect="00CA74A9"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9D85C" w14:textId="77777777" w:rsidR="0085261E" w:rsidRDefault="0085261E">
      <w:r>
        <w:separator/>
      </w:r>
    </w:p>
    <w:p w14:paraId="2ECE0A8E" w14:textId="77777777" w:rsidR="0085261E" w:rsidRDefault="0085261E"/>
  </w:endnote>
  <w:endnote w:type="continuationSeparator" w:id="0">
    <w:p w14:paraId="566F2DDC" w14:textId="77777777" w:rsidR="0085261E" w:rsidRDefault="0085261E">
      <w:r>
        <w:continuationSeparator/>
      </w:r>
    </w:p>
    <w:p w14:paraId="023F3EB2" w14:textId="77777777" w:rsidR="0085261E" w:rsidRDefault="008526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56A7" w14:textId="51FDC504" w:rsidR="00FC58C2" w:rsidRDefault="00264BFC">
    <w:pPr>
      <w:pStyle w:val="Fuzeile"/>
      <w:ind w:left="0"/>
    </w:pPr>
    <w:r>
      <w:t>Müller Korbinian</w:t>
    </w:r>
    <w:r w:rsidR="00DD4F20">
      <w:tab/>
    </w:r>
    <w:r w:rsidR="00DD4F20">
      <w:tab/>
    </w:r>
    <w:r w:rsidR="00DD4F20">
      <w:tab/>
    </w:r>
    <w:r w:rsidR="00DD4F20">
      <w:tab/>
    </w:r>
    <w:r w:rsidR="00DD4F20">
      <w:tab/>
      <w:t>NTA</w:t>
    </w:r>
    <w:r>
      <w:ptab w:relativeTo="margin" w:alignment="right" w:leader="none"/>
    </w:r>
    <w:r w:rsidR="00AF0DAD">
      <w:t>24</w:t>
    </w:r>
    <w:r>
      <w:t>.</w:t>
    </w:r>
    <w:r w:rsidR="00037141">
      <w:t>0</w:t>
    </w:r>
    <w:r w:rsidR="00830D1D">
      <w:t>5</w:t>
    </w:r>
    <w:r>
      <w:t>.202</w:t>
    </w:r>
    <w:r w:rsidR="00037141">
      <w:t>2</w:t>
    </w:r>
    <w:r>
      <w:t xml:space="preserve"> </w:t>
    </w:r>
  </w:p>
  <w:p w14:paraId="20296960" w14:textId="77777777" w:rsidR="00290C74" w:rsidRDefault="00290C74">
    <w:pPr>
      <w:pStyle w:val="Fuzeil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95709" w14:textId="77777777" w:rsidR="0085261E" w:rsidRDefault="0085261E">
      <w:r>
        <w:separator/>
      </w:r>
    </w:p>
    <w:p w14:paraId="283CBF59" w14:textId="77777777" w:rsidR="0085261E" w:rsidRDefault="0085261E"/>
  </w:footnote>
  <w:footnote w:type="continuationSeparator" w:id="0">
    <w:p w14:paraId="48719066" w14:textId="77777777" w:rsidR="0085261E" w:rsidRDefault="0085261E">
      <w:r>
        <w:continuationSeparator/>
      </w:r>
    </w:p>
    <w:p w14:paraId="47BD6A34" w14:textId="77777777" w:rsidR="0085261E" w:rsidRDefault="008526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DB20" w14:textId="5821FEC4" w:rsidR="00FC58C2" w:rsidRDefault="00264BFC" w:rsidP="00264BFC">
    <w:pPr>
      <w:pStyle w:val="Kopfzeile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59A5B70" wp14:editId="248B959D">
          <wp:simplePos x="0" y="0"/>
          <wp:positionH relativeFrom="leftMargin">
            <wp:align>right</wp:align>
          </wp:positionH>
          <wp:positionV relativeFrom="paragraph">
            <wp:posOffset>-276225</wp:posOffset>
          </wp:positionV>
          <wp:extent cx="723900" cy="723900"/>
          <wp:effectExtent l="0" t="0" r="0" b="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Praktikum: Kommunikationstechnik</w:t>
    </w:r>
    <w:sdt>
      <w:sdtPr>
        <w:id w:val="-2022704788"/>
        <w:docPartObj>
          <w:docPartGallery w:val="Page Numbers (Top of Page)"/>
          <w:docPartUnique/>
        </w:docPartObj>
      </w:sdtPr>
      <w:sdtEndPr/>
      <w:sdtContent>
        <w:r w:rsidR="0085261E">
          <w:rPr>
            <w:noProof/>
          </w:rPr>
          <w:pict w14:anchorId="4E6D74AD">
            <v:group id="Gruppieren 17" o:spid="_x0000_s1028" style="position:absolute;left:0;text-align:left;margin-left:0;margin-top:0;width:71.05pt;height:149.8pt;flip:x y;z-index:251661312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" o:allowincell="f">
              <v:group id="Group 7" o:spid="_x0000_s1029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">
                <v:rect id="Rectangle 8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1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" strokecolor="#5f497a"/>
              </v:group>
              <v:rect id="Rectangle 10" o:spid="_x0000_s1032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" stroked="f">
                <v:textbox style="layout-flow:vertical;mso-layout-flow-alt:bottom-to-top" inset="0,0,0,0">
                  <w:txbxContent>
                    <w:p w14:paraId="18F29E46" w14:textId="77777777" w:rsidR="00264BFC" w:rsidRDefault="00264BFC">
                      <w:pPr>
                        <w:pStyle w:val="KeinLeerraum"/>
                        <w:jc w:val="right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  <w:color w:val="BA8E2C" w:themeColor="accent4" w:themeShade="BF"/>
                          <w:sz w:val="52"/>
                          <w:szCs w:val="52"/>
                        </w:rPr>
                        <w:t>2</w:t>
                      </w:r>
                      <w:r>
                        <w:rPr>
                          <w:b/>
                          <w:bCs/>
                          <w:color w:val="BA8E2C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1D04" w14:textId="758E9261" w:rsidR="00A94C93" w:rsidRDefault="0085261E">
    <w:pPr>
      <w:pStyle w:val="Kopfzeile"/>
    </w:pPr>
    <w:r>
      <w:rPr>
        <w:noProof/>
      </w:rPr>
      <w:pict w14:anchorId="7C8AD807">
        <v:group id="Gruppe 1" o:spid="_x0000_s1025" alt="Dekorative Randleiste" style="position:absolute;left:0;text-align:left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">
          <v:rect id="Rechteck 2" o:spid="_x0000_s1026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<v:rect id="Rechteck 3" o:spid="_x0000_s1027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94b6d2 [3204]" stroked="f" strokeweight="1pt">
            <o:lock v:ext="edit" aspectratio="t"/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27D"/>
    <w:multiLevelType w:val="hybridMultilevel"/>
    <w:tmpl w:val="BD480788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990213"/>
    <w:multiLevelType w:val="multilevel"/>
    <w:tmpl w:val="C33EC3A0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2" w:hanging="1440"/>
      </w:pPr>
      <w:rPr>
        <w:rFonts w:hint="default"/>
      </w:rPr>
    </w:lvl>
  </w:abstractNum>
  <w:abstractNum w:abstractNumId="2" w15:restartNumberingAfterBreak="0">
    <w:nsid w:val="190B025D"/>
    <w:multiLevelType w:val="hybridMultilevel"/>
    <w:tmpl w:val="04E07594"/>
    <w:lvl w:ilvl="0" w:tplc="E3388BE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19336616"/>
    <w:multiLevelType w:val="hybridMultilevel"/>
    <w:tmpl w:val="71DA332A"/>
    <w:lvl w:ilvl="0" w:tplc="0407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22315CE8"/>
    <w:multiLevelType w:val="hybridMultilevel"/>
    <w:tmpl w:val="0E96E910"/>
    <w:lvl w:ilvl="0" w:tplc="0407000F">
      <w:start w:val="1"/>
      <w:numFmt w:val="decimal"/>
      <w:lvlText w:val="%1."/>
      <w:lvlJc w:val="left"/>
      <w:pPr>
        <w:ind w:left="1446" w:hanging="360"/>
      </w:pPr>
    </w:lvl>
    <w:lvl w:ilvl="1" w:tplc="04070019" w:tentative="1">
      <w:start w:val="1"/>
      <w:numFmt w:val="lowerLetter"/>
      <w:lvlText w:val="%2."/>
      <w:lvlJc w:val="left"/>
      <w:pPr>
        <w:ind w:left="2166" w:hanging="360"/>
      </w:pPr>
    </w:lvl>
    <w:lvl w:ilvl="2" w:tplc="0407001B" w:tentative="1">
      <w:start w:val="1"/>
      <w:numFmt w:val="lowerRoman"/>
      <w:lvlText w:val="%3."/>
      <w:lvlJc w:val="right"/>
      <w:pPr>
        <w:ind w:left="2886" w:hanging="180"/>
      </w:pPr>
    </w:lvl>
    <w:lvl w:ilvl="3" w:tplc="0407000F" w:tentative="1">
      <w:start w:val="1"/>
      <w:numFmt w:val="decimal"/>
      <w:lvlText w:val="%4."/>
      <w:lvlJc w:val="left"/>
      <w:pPr>
        <w:ind w:left="3606" w:hanging="360"/>
      </w:pPr>
    </w:lvl>
    <w:lvl w:ilvl="4" w:tplc="04070019" w:tentative="1">
      <w:start w:val="1"/>
      <w:numFmt w:val="lowerLetter"/>
      <w:lvlText w:val="%5."/>
      <w:lvlJc w:val="left"/>
      <w:pPr>
        <w:ind w:left="4326" w:hanging="360"/>
      </w:pPr>
    </w:lvl>
    <w:lvl w:ilvl="5" w:tplc="0407001B" w:tentative="1">
      <w:start w:val="1"/>
      <w:numFmt w:val="lowerRoman"/>
      <w:lvlText w:val="%6."/>
      <w:lvlJc w:val="right"/>
      <w:pPr>
        <w:ind w:left="5046" w:hanging="180"/>
      </w:pPr>
    </w:lvl>
    <w:lvl w:ilvl="6" w:tplc="0407000F" w:tentative="1">
      <w:start w:val="1"/>
      <w:numFmt w:val="decimal"/>
      <w:lvlText w:val="%7."/>
      <w:lvlJc w:val="left"/>
      <w:pPr>
        <w:ind w:left="5766" w:hanging="360"/>
      </w:pPr>
    </w:lvl>
    <w:lvl w:ilvl="7" w:tplc="04070019" w:tentative="1">
      <w:start w:val="1"/>
      <w:numFmt w:val="lowerLetter"/>
      <w:lvlText w:val="%8."/>
      <w:lvlJc w:val="left"/>
      <w:pPr>
        <w:ind w:left="6486" w:hanging="360"/>
      </w:pPr>
    </w:lvl>
    <w:lvl w:ilvl="8" w:tplc="0407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228462A9"/>
    <w:multiLevelType w:val="hybridMultilevel"/>
    <w:tmpl w:val="064E3DB8"/>
    <w:lvl w:ilvl="0" w:tplc="59C8EB00">
      <w:start w:val="1"/>
      <w:numFmt w:val="bullet"/>
      <w:lvlText w:val="-"/>
      <w:lvlJc w:val="left"/>
      <w:pPr>
        <w:ind w:left="1077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2CA4F8B"/>
    <w:multiLevelType w:val="hybridMultilevel"/>
    <w:tmpl w:val="1660E6B8"/>
    <w:lvl w:ilvl="0" w:tplc="0407000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28BE4680"/>
    <w:multiLevelType w:val="hybridMultilevel"/>
    <w:tmpl w:val="9C944402"/>
    <w:lvl w:ilvl="0" w:tplc="E3388BE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74385F"/>
    <w:multiLevelType w:val="hybridMultilevel"/>
    <w:tmpl w:val="9DF41D90"/>
    <w:lvl w:ilvl="0" w:tplc="0407000F">
      <w:start w:val="1"/>
      <w:numFmt w:val="decimal"/>
      <w:lvlText w:val="%1."/>
      <w:lvlJc w:val="left"/>
      <w:pPr>
        <w:ind w:left="1222" w:hanging="360"/>
      </w:pPr>
    </w:lvl>
    <w:lvl w:ilvl="1" w:tplc="04070019">
      <w:start w:val="1"/>
      <w:numFmt w:val="lowerLetter"/>
      <w:lvlText w:val="%2."/>
      <w:lvlJc w:val="left"/>
      <w:pPr>
        <w:ind w:left="1942" w:hanging="360"/>
      </w:pPr>
    </w:lvl>
    <w:lvl w:ilvl="2" w:tplc="0407001B">
      <w:start w:val="1"/>
      <w:numFmt w:val="lowerRoman"/>
      <w:lvlText w:val="%3."/>
      <w:lvlJc w:val="right"/>
      <w:pPr>
        <w:ind w:left="2662" w:hanging="180"/>
      </w:pPr>
    </w:lvl>
    <w:lvl w:ilvl="3" w:tplc="0407000F" w:tentative="1">
      <w:start w:val="1"/>
      <w:numFmt w:val="decimal"/>
      <w:lvlText w:val="%4."/>
      <w:lvlJc w:val="left"/>
      <w:pPr>
        <w:ind w:left="3382" w:hanging="360"/>
      </w:pPr>
    </w:lvl>
    <w:lvl w:ilvl="4" w:tplc="04070019" w:tentative="1">
      <w:start w:val="1"/>
      <w:numFmt w:val="lowerLetter"/>
      <w:lvlText w:val="%5."/>
      <w:lvlJc w:val="left"/>
      <w:pPr>
        <w:ind w:left="4102" w:hanging="360"/>
      </w:pPr>
    </w:lvl>
    <w:lvl w:ilvl="5" w:tplc="0407001B" w:tentative="1">
      <w:start w:val="1"/>
      <w:numFmt w:val="lowerRoman"/>
      <w:lvlText w:val="%6."/>
      <w:lvlJc w:val="right"/>
      <w:pPr>
        <w:ind w:left="4822" w:hanging="180"/>
      </w:pPr>
    </w:lvl>
    <w:lvl w:ilvl="6" w:tplc="0407000F" w:tentative="1">
      <w:start w:val="1"/>
      <w:numFmt w:val="decimal"/>
      <w:lvlText w:val="%7."/>
      <w:lvlJc w:val="left"/>
      <w:pPr>
        <w:ind w:left="5542" w:hanging="360"/>
      </w:pPr>
    </w:lvl>
    <w:lvl w:ilvl="7" w:tplc="04070019" w:tentative="1">
      <w:start w:val="1"/>
      <w:numFmt w:val="lowerLetter"/>
      <w:lvlText w:val="%8."/>
      <w:lvlJc w:val="left"/>
      <w:pPr>
        <w:ind w:left="6262" w:hanging="360"/>
      </w:pPr>
    </w:lvl>
    <w:lvl w:ilvl="8" w:tplc="0407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 w15:restartNumberingAfterBreak="0">
    <w:nsid w:val="3AD1126E"/>
    <w:multiLevelType w:val="hybridMultilevel"/>
    <w:tmpl w:val="6882AC60"/>
    <w:lvl w:ilvl="0" w:tplc="0407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4D993888"/>
    <w:multiLevelType w:val="hybridMultilevel"/>
    <w:tmpl w:val="E0525368"/>
    <w:lvl w:ilvl="0" w:tplc="0EB45C24">
      <w:start w:val="1"/>
      <w:numFmt w:val="bullet"/>
      <w:pStyle w:val="Aufzhlungszeich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534138FC"/>
    <w:multiLevelType w:val="multilevel"/>
    <w:tmpl w:val="D00CDF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76" w:hanging="1440"/>
      </w:pPr>
      <w:rPr>
        <w:rFonts w:hint="default"/>
      </w:rPr>
    </w:lvl>
  </w:abstractNum>
  <w:abstractNum w:abstractNumId="12" w15:restartNumberingAfterBreak="0">
    <w:nsid w:val="6A075C3B"/>
    <w:multiLevelType w:val="hybridMultilevel"/>
    <w:tmpl w:val="483C8742"/>
    <w:lvl w:ilvl="0" w:tplc="0400BAC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6C2A5024"/>
    <w:multiLevelType w:val="hybridMultilevel"/>
    <w:tmpl w:val="DD1029FA"/>
    <w:lvl w:ilvl="0" w:tplc="CE02AAA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778F73D1"/>
    <w:multiLevelType w:val="hybridMultilevel"/>
    <w:tmpl w:val="1CFC7A82"/>
    <w:lvl w:ilvl="0" w:tplc="66EE59C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2041127683">
    <w:abstractNumId w:val="10"/>
  </w:num>
  <w:num w:numId="2" w16cid:durableId="386535361">
    <w:abstractNumId w:val="12"/>
  </w:num>
  <w:num w:numId="3" w16cid:durableId="666637069">
    <w:abstractNumId w:val="0"/>
  </w:num>
  <w:num w:numId="4" w16cid:durableId="316618897">
    <w:abstractNumId w:val="11"/>
  </w:num>
  <w:num w:numId="5" w16cid:durableId="1779057709">
    <w:abstractNumId w:val="1"/>
  </w:num>
  <w:num w:numId="6" w16cid:durableId="288904494">
    <w:abstractNumId w:val="3"/>
  </w:num>
  <w:num w:numId="7" w16cid:durableId="13729658">
    <w:abstractNumId w:val="8"/>
  </w:num>
  <w:num w:numId="8" w16cid:durableId="1260918102">
    <w:abstractNumId w:val="5"/>
  </w:num>
  <w:num w:numId="9" w16cid:durableId="237449840">
    <w:abstractNumId w:val="9"/>
  </w:num>
  <w:num w:numId="10" w16cid:durableId="2118138997">
    <w:abstractNumId w:val="4"/>
  </w:num>
  <w:num w:numId="11" w16cid:durableId="1048727529">
    <w:abstractNumId w:val="2"/>
  </w:num>
  <w:num w:numId="12" w16cid:durableId="1578401747">
    <w:abstractNumId w:val="6"/>
  </w:num>
  <w:num w:numId="13" w16cid:durableId="46418070">
    <w:abstractNumId w:val="13"/>
  </w:num>
  <w:num w:numId="14" w16cid:durableId="602109370">
    <w:abstractNumId w:val="14"/>
  </w:num>
  <w:num w:numId="15" w16cid:durableId="1106195746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4BFC"/>
    <w:rsid w:val="00003536"/>
    <w:rsid w:val="00006EC4"/>
    <w:rsid w:val="000143B9"/>
    <w:rsid w:val="0001557C"/>
    <w:rsid w:val="00037141"/>
    <w:rsid w:val="00047B6C"/>
    <w:rsid w:val="000962D0"/>
    <w:rsid w:val="000A0B32"/>
    <w:rsid w:val="000A164F"/>
    <w:rsid w:val="000A223D"/>
    <w:rsid w:val="000C1EF1"/>
    <w:rsid w:val="000C752E"/>
    <w:rsid w:val="000D2CF6"/>
    <w:rsid w:val="000D5399"/>
    <w:rsid w:val="000E25C9"/>
    <w:rsid w:val="000F38CF"/>
    <w:rsid w:val="000F5BED"/>
    <w:rsid w:val="00117F74"/>
    <w:rsid w:val="00145A51"/>
    <w:rsid w:val="00160AF9"/>
    <w:rsid w:val="00175C40"/>
    <w:rsid w:val="00177805"/>
    <w:rsid w:val="0019061D"/>
    <w:rsid w:val="001912B2"/>
    <w:rsid w:val="001B4DCC"/>
    <w:rsid w:val="001B61FE"/>
    <w:rsid w:val="001D0095"/>
    <w:rsid w:val="001D2CA8"/>
    <w:rsid w:val="001D6E5A"/>
    <w:rsid w:val="001E4561"/>
    <w:rsid w:val="001F0626"/>
    <w:rsid w:val="00200677"/>
    <w:rsid w:val="002030E7"/>
    <w:rsid w:val="00204557"/>
    <w:rsid w:val="00215D27"/>
    <w:rsid w:val="00235F54"/>
    <w:rsid w:val="00242DA3"/>
    <w:rsid w:val="00264BFC"/>
    <w:rsid w:val="00290347"/>
    <w:rsid w:val="00290C74"/>
    <w:rsid w:val="002A0044"/>
    <w:rsid w:val="002A0BEE"/>
    <w:rsid w:val="002B5704"/>
    <w:rsid w:val="002C2AA9"/>
    <w:rsid w:val="002D46EE"/>
    <w:rsid w:val="002E3BD5"/>
    <w:rsid w:val="002F6D4D"/>
    <w:rsid w:val="00303EAA"/>
    <w:rsid w:val="003147E6"/>
    <w:rsid w:val="00340A73"/>
    <w:rsid w:val="00342654"/>
    <w:rsid w:val="003517F4"/>
    <w:rsid w:val="0035442E"/>
    <w:rsid w:val="00355CC6"/>
    <w:rsid w:val="003608C6"/>
    <w:rsid w:val="003650EA"/>
    <w:rsid w:val="003764AA"/>
    <w:rsid w:val="00386068"/>
    <w:rsid w:val="00397000"/>
    <w:rsid w:val="00397C06"/>
    <w:rsid w:val="003A445F"/>
    <w:rsid w:val="003A4FE1"/>
    <w:rsid w:val="003C0801"/>
    <w:rsid w:val="003C2D7B"/>
    <w:rsid w:val="003F66FA"/>
    <w:rsid w:val="00402486"/>
    <w:rsid w:val="004050F8"/>
    <w:rsid w:val="0040646F"/>
    <w:rsid w:val="004224CB"/>
    <w:rsid w:val="00424253"/>
    <w:rsid w:val="0043570C"/>
    <w:rsid w:val="00474746"/>
    <w:rsid w:val="004823AF"/>
    <w:rsid w:val="0048393D"/>
    <w:rsid w:val="004A0B4C"/>
    <w:rsid w:val="004D5282"/>
    <w:rsid w:val="004E2A23"/>
    <w:rsid w:val="004F0E9B"/>
    <w:rsid w:val="004F562B"/>
    <w:rsid w:val="004F5A1A"/>
    <w:rsid w:val="004F6140"/>
    <w:rsid w:val="00503C9F"/>
    <w:rsid w:val="005056F0"/>
    <w:rsid w:val="005072B9"/>
    <w:rsid w:val="00515372"/>
    <w:rsid w:val="0052164F"/>
    <w:rsid w:val="00531D5A"/>
    <w:rsid w:val="00547E56"/>
    <w:rsid w:val="00553FD6"/>
    <w:rsid w:val="0056311B"/>
    <w:rsid w:val="00574CBC"/>
    <w:rsid w:val="00595612"/>
    <w:rsid w:val="005A54FA"/>
    <w:rsid w:val="005B2EAF"/>
    <w:rsid w:val="005B3755"/>
    <w:rsid w:val="005C325D"/>
    <w:rsid w:val="005C3D1E"/>
    <w:rsid w:val="005C5412"/>
    <w:rsid w:val="00614C15"/>
    <w:rsid w:val="00616F8E"/>
    <w:rsid w:val="006255BD"/>
    <w:rsid w:val="00630D2E"/>
    <w:rsid w:val="006330D2"/>
    <w:rsid w:val="0064330D"/>
    <w:rsid w:val="006759F9"/>
    <w:rsid w:val="006809FA"/>
    <w:rsid w:val="00685902"/>
    <w:rsid w:val="00690430"/>
    <w:rsid w:val="006A37A4"/>
    <w:rsid w:val="006B14FC"/>
    <w:rsid w:val="006C254A"/>
    <w:rsid w:val="006D4871"/>
    <w:rsid w:val="006D54BF"/>
    <w:rsid w:val="006D67A2"/>
    <w:rsid w:val="006E09B8"/>
    <w:rsid w:val="006E67C4"/>
    <w:rsid w:val="006F2718"/>
    <w:rsid w:val="00702DB8"/>
    <w:rsid w:val="00703348"/>
    <w:rsid w:val="0070667C"/>
    <w:rsid w:val="007122DE"/>
    <w:rsid w:val="00721719"/>
    <w:rsid w:val="007416D6"/>
    <w:rsid w:val="00755E85"/>
    <w:rsid w:val="00771FBE"/>
    <w:rsid w:val="007824CA"/>
    <w:rsid w:val="0078279E"/>
    <w:rsid w:val="007931CB"/>
    <w:rsid w:val="007A3A58"/>
    <w:rsid w:val="007B1A35"/>
    <w:rsid w:val="007C1849"/>
    <w:rsid w:val="007D28BA"/>
    <w:rsid w:val="007D770B"/>
    <w:rsid w:val="007F2F99"/>
    <w:rsid w:val="007F33A1"/>
    <w:rsid w:val="007F4B9C"/>
    <w:rsid w:val="007F6D58"/>
    <w:rsid w:val="00830D1D"/>
    <w:rsid w:val="008355F4"/>
    <w:rsid w:val="008400AB"/>
    <w:rsid w:val="00850F02"/>
    <w:rsid w:val="0085261E"/>
    <w:rsid w:val="00852FCF"/>
    <w:rsid w:val="0089087A"/>
    <w:rsid w:val="00894AAE"/>
    <w:rsid w:val="008C6896"/>
    <w:rsid w:val="008E5327"/>
    <w:rsid w:val="008F1AAA"/>
    <w:rsid w:val="008F3FEE"/>
    <w:rsid w:val="00902D29"/>
    <w:rsid w:val="009039EF"/>
    <w:rsid w:val="0090428B"/>
    <w:rsid w:val="00905FA1"/>
    <w:rsid w:val="00946B86"/>
    <w:rsid w:val="00947A0A"/>
    <w:rsid w:val="0095341D"/>
    <w:rsid w:val="00956440"/>
    <w:rsid w:val="009831BE"/>
    <w:rsid w:val="009A2C7A"/>
    <w:rsid w:val="009B6E96"/>
    <w:rsid w:val="009C2586"/>
    <w:rsid w:val="009C4545"/>
    <w:rsid w:val="009C4CD5"/>
    <w:rsid w:val="009C6A2F"/>
    <w:rsid w:val="009D39A6"/>
    <w:rsid w:val="009D6EDD"/>
    <w:rsid w:val="009F2ED4"/>
    <w:rsid w:val="009F4FFF"/>
    <w:rsid w:val="00A10AEF"/>
    <w:rsid w:val="00A368D1"/>
    <w:rsid w:val="00A40413"/>
    <w:rsid w:val="00A467F7"/>
    <w:rsid w:val="00A53936"/>
    <w:rsid w:val="00A54BAD"/>
    <w:rsid w:val="00A63156"/>
    <w:rsid w:val="00A638EC"/>
    <w:rsid w:val="00A63A7F"/>
    <w:rsid w:val="00A70C22"/>
    <w:rsid w:val="00A72517"/>
    <w:rsid w:val="00A812CD"/>
    <w:rsid w:val="00A8474B"/>
    <w:rsid w:val="00A94114"/>
    <w:rsid w:val="00A94C93"/>
    <w:rsid w:val="00AA133F"/>
    <w:rsid w:val="00AB1E67"/>
    <w:rsid w:val="00AE1FAD"/>
    <w:rsid w:val="00AE66B5"/>
    <w:rsid w:val="00AF0DAD"/>
    <w:rsid w:val="00AF5C00"/>
    <w:rsid w:val="00B00AC5"/>
    <w:rsid w:val="00B05A7F"/>
    <w:rsid w:val="00B10245"/>
    <w:rsid w:val="00B2553C"/>
    <w:rsid w:val="00B5713A"/>
    <w:rsid w:val="00B67BCD"/>
    <w:rsid w:val="00B72DF7"/>
    <w:rsid w:val="00B7747E"/>
    <w:rsid w:val="00BB5D86"/>
    <w:rsid w:val="00BC0A82"/>
    <w:rsid w:val="00BC4906"/>
    <w:rsid w:val="00BD0D3C"/>
    <w:rsid w:val="00BD5283"/>
    <w:rsid w:val="00BE0195"/>
    <w:rsid w:val="00BE1A32"/>
    <w:rsid w:val="00BE1B03"/>
    <w:rsid w:val="00BE52AF"/>
    <w:rsid w:val="00C10F9D"/>
    <w:rsid w:val="00C11338"/>
    <w:rsid w:val="00C114D9"/>
    <w:rsid w:val="00C1480A"/>
    <w:rsid w:val="00C15485"/>
    <w:rsid w:val="00C17E8E"/>
    <w:rsid w:val="00C20013"/>
    <w:rsid w:val="00C200C1"/>
    <w:rsid w:val="00C2229D"/>
    <w:rsid w:val="00C33179"/>
    <w:rsid w:val="00C4234F"/>
    <w:rsid w:val="00C454DA"/>
    <w:rsid w:val="00C52189"/>
    <w:rsid w:val="00C65469"/>
    <w:rsid w:val="00C71044"/>
    <w:rsid w:val="00C7116E"/>
    <w:rsid w:val="00C74EC7"/>
    <w:rsid w:val="00C7622F"/>
    <w:rsid w:val="00C925A9"/>
    <w:rsid w:val="00C96829"/>
    <w:rsid w:val="00CA3A82"/>
    <w:rsid w:val="00CA74A9"/>
    <w:rsid w:val="00CB1C65"/>
    <w:rsid w:val="00CB3CE7"/>
    <w:rsid w:val="00CC595B"/>
    <w:rsid w:val="00CC7BFF"/>
    <w:rsid w:val="00CF0906"/>
    <w:rsid w:val="00CF5249"/>
    <w:rsid w:val="00D0268F"/>
    <w:rsid w:val="00D04805"/>
    <w:rsid w:val="00D07541"/>
    <w:rsid w:val="00D079FD"/>
    <w:rsid w:val="00D11A9A"/>
    <w:rsid w:val="00D51F5E"/>
    <w:rsid w:val="00D5350B"/>
    <w:rsid w:val="00D7018F"/>
    <w:rsid w:val="00D84E65"/>
    <w:rsid w:val="00D965F7"/>
    <w:rsid w:val="00DC4FD4"/>
    <w:rsid w:val="00DD4F20"/>
    <w:rsid w:val="00DD5D9D"/>
    <w:rsid w:val="00E021A8"/>
    <w:rsid w:val="00E40F4B"/>
    <w:rsid w:val="00E4178F"/>
    <w:rsid w:val="00E43AA0"/>
    <w:rsid w:val="00E43E97"/>
    <w:rsid w:val="00E515C0"/>
    <w:rsid w:val="00E54F82"/>
    <w:rsid w:val="00E55BE1"/>
    <w:rsid w:val="00E611E1"/>
    <w:rsid w:val="00E65EA0"/>
    <w:rsid w:val="00E75530"/>
    <w:rsid w:val="00E82114"/>
    <w:rsid w:val="00E91402"/>
    <w:rsid w:val="00E93C6A"/>
    <w:rsid w:val="00EB4079"/>
    <w:rsid w:val="00EC484E"/>
    <w:rsid w:val="00EC64CC"/>
    <w:rsid w:val="00EE583A"/>
    <w:rsid w:val="00EE5DA3"/>
    <w:rsid w:val="00F37C24"/>
    <w:rsid w:val="00F41333"/>
    <w:rsid w:val="00F5192E"/>
    <w:rsid w:val="00F60AF0"/>
    <w:rsid w:val="00F751E6"/>
    <w:rsid w:val="00F83F7E"/>
    <w:rsid w:val="00F9069F"/>
    <w:rsid w:val="00F92737"/>
    <w:rsid w:val="00FA7B72"/>
    <w:rsid w:val="00FB5E89"/>
    <w:rsid w:val="00FB73D2"/>
    <w:rsid w:val="00FB7A96"/>
    <w:rsid w:val="00FC58C2"/>
    <w:rsid w:val="00FE064B"/>
    <w:rsid w:val="00FE760F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483457"/>
  <w15:docId w15:val="{7384A489-DA8D-4B33-910E-962DF75A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de-DE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56F0"/>
    <w:pPr>
      <w:spacing w:before="120" w:after="0" w:line="240" w:lineRule="auto"/>
      <w:ind w:left="72" w:right="72"/>
    </w:pPr>
    <w:rPr>
      <w:sz w:val="21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1"/>
    <w:rPr>
      <w:rFonts w:asciiTheme="majorHAnsi" w:eastAsiaTheme="majorEastAsia" w:hAnsiTheme="majorHAnsi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rd"/>
    <w:link w:val="TitelZch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1">
    <w:name w:val="Grid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entabelle7farbigAkzent1">
    <w:name w:val="List Table 7 Colorful Accent 1"/>
    <w:basedOn w:val="NormaleTabelle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1">
    <w:name w:val="Grid Table 5 Dark Accent 1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netztabelle4Akzent6">
    <w:name w:val="Grid Table 4 Accent 6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ntabelle2Akzent1">
    <w:name w:val="List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tzhaltertext">
    <w:name w:val="Placeholder Text"/>
    <w:basedOn w:val="Absatz-Standardschriftart"/>
    <w:uiPriority w:val="2"/>
    <w:rPr>
      <w:i/>
      <w:iCs/>
      <w:color w:val="80808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EinfacheTabelle4">
    <w:name w:val="Plain Table 4"/>
    <w:basedOn w:val="NormaleTabelle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6">
    <w:name w:val="Grid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6">
    <w:name w:val="List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uzeile">
    <w:name w:val="footer"/>
    <w:basedOn w:val="Standard"/>
    <w:link w:val="FuzeileZchn"/>
    <w:uiPriority w:val="2"/>
    <w:pPr>
      <w:spacing w:before="0"/>
    </w:pPr>
  </w:style>
  <w:style w:type="character" w:customStyle="1" w:styleId="FuzeileZchn">
    <w:name w:val="Fußzeile Zchn"/>
    <w:basedOn w:val="Absatz-Standardschriftart"/>
    <w:link w:val="Fuzeile"/>
    <w:uiPriority w:val="2"/>
  </w:style>
  <w:style w:type="table" w:customStyle="1" w:styleId="KeineRahmen">
    <w:name w:val="Keine Rahmen"/>
    <w:basedOn w:val="NormaleTabelle"/>
    <w:uiPriority w:val="99"/>
    <w:pPr>
      <w:spacing w:after="0" w:line="240" w:lineRule="auto"/>
    </w:pPr>
    <w:tblPr/>
  </w:style>
  <w:style w:type="table" w:styleId="Gitternetztabelle1hellAkzent1">
    <w:name w:val="Grid Table 1 Light Accent 1"/>
    <w:aliases w:val="Sample questionnaires table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itternetztabelle2Akzent1">
    <w:name w:val="Grid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rd"/>
    <w:next w:val="Stand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Kontaktinfos">
    <w:name w:val="Kontaktinfos"/>
    <w:basedOn w:val="Stand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itternetztabelle3Akzent3">
    <w:name w:val="Grid Table 3 Accent 3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netztabelle1hellAkzent3">
    <w:name w:val="Grid Table 1 Light Accent 3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Unterschrift">
    <w:name w:val="Signature"/>
    <w:basedOn w:val="Standard"/>
    <w:link w:val="UnterschriftZch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</w:rPr>
  </w:style>
  <w:style w:type="character" w:customStyle="1" w:styleId="UnterschriftZchn">
    <w:name w:val="Unterschrift Zchn"/>
    <w:basedOn w:val="Absatz-Standardschriftart"/>
    <w:link w:val="Unterschrift"/>
    <w:uiPriority w:val="1"/>
    <w:rsid w:val="006E67C4"/>
    <w:rPr>
      <w:kern w:val="0"/>
      <w:sz w:val="16"/>
      <w:szCs w:val="16"/>
    </w:rPr>
  </w:style>
  <w:style w:type="paragraph" w:customStyle="1" w:styleId="Abzeichnung">
    <w:name w:val="Abzeichnung"/>
    <w:basedOn w:val="Standard"/>
    <w:uiPriority w:val="1"/>
    <w:qFormat/>
    <w:pPr>
      <w:jc w:val="center"/>
    </w:pPr>
    <w:rPr>
      <w:sz w:val="20"/>
      <w:szCs w:val="20"/>
    </w:rPr>
  </w:style>
  <w:style w:type="paragraph" w:customStyle="1" w:styleId="Rechtsbndig">
    <w:name w:val="Rechtsbündig"/>
    <w:basedOn w:val="Standard"/>
    <w:uiPriority w:val="1"/>
    <w:qFormat/>
    <w:pPr>
      <w:jc w:val="right"/>
    </w:pPr>
  </w:style>
  <w:style w:type="table" w:styleId="Gitternetztabelle1hell-Akzent2">
    <w:name w:val="Grid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Aufzhlungszeichen">
    <w:name w:val="List Bullet"/>
    <w:basedOn w:val="Standard"/>
    <w:uiPriority w:val="1"/>
    <w:unhideWhenUsed/>
    <w:pPr>
      <w:numPr>
        <w:numId w:val="1"/>
      </w:numPr>
      <w:ind w:left="432"/>
      <w:contextualSpacing/>
    </w:pPr>
  </w:style>
  <w:style w:type="character" w:styleId="IntensiveHervorhebung">
    <w:name w:val="Intense Emphasis"/>
    <w:basedOn w:val="Absatz-Standardschriftar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A54FA"/>
    <w:rPr>
      <w:i/>
      <w:iCs/>
      <w:color w:val="355D7E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Stand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Absatz-Standardschriftar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NichtaufgelsteErwhnung1">
    <w:name w:val="Nicht aufgelöste Erwähnung1"/>
    <w:basedOn w:val="Absatz-Standardschriftar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Hervorhebung">
    <w:name w:val="Emphasis"/>
    <w:basedOn w:val="Absatz-Standardschriftart"/>
    <w:uiPriority w:val="20"/>
    <w:rsid w:val="005B2EAF"/>
    <w:rPr>
      <w:i/>
      <w:iCs/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557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557C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264BFC"/>
    <w:pPr>
      <w:spacing w:after="0" w:line="240" w:lineRule="auto"/>
    </w:pPr>
    <w:rPr>
      <w:kern w:val="0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64BFC"/>
    <w:rPr>
      <w:kern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D539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0D5399"/>
    <w:pPr>
      <w:spacing w:before="0"/>
      <w:ind w:left="21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0D5399"/>
    <w:pPr>
      <w:spacing w:before="0"/>
      <w:ind w:left="42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0D5399"/>
    <w:pPr>
      <w:spacing w:before="0"/>
      <w:ind w:left="63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0D5399"/>
    <w:pPr>
      <w:spacing w:before="0"/>
      <w:ind w:left="84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0D5399"/>
    <w:pPr>
      <w:spacing w:before="0"/>
      <w:ind w:left="105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0D5399"/>
    <w:pPr>
      <w:spacing w:before="0"/>
      <w:ind w:left="126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0D5399"/>
    <w:pPr>
      <w:spacing w:before="0"/>
      <w:ind w:left="147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0D5399"/>
    <w:pPr>
      <w:spacing w:before="0"/>
      <w:ind w:left="168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3570C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3570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3570C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570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unhideWhenUsed/>
    <w:qFormat/>
    <w:rsid w:val="00A9411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E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eastAsia="Times New Roman" w:hAnsi="Courier New" w:cs="Courier New"/>
      <w:kern w:val="0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E2A23"/>
    <w:rPr>
      <w:rFonts w:ascii="Courier New" w:eastAsia="Times New Roman" w:hAnsi="Courier New" w:cs="Courier New"/>
      <w:kern w:val="0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binian\AppData\Roaming\Microsoft\Templates\Taktischer%20Gesch&#228;ft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725D9FA65F4FA28F3F03A6F4A1D5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E87422-4D21-46C8-985F-65792D72F4A0}"/>
      </w:docPartPr>
      <w:docPartBody>
        <w:p w:rsidR="008304C7" w:rsidRDefault="00C81290">
          <w:pPr>
            <w:pStyle w:val="20725D9FA65F4FA28F3F03A6F4A1D5E4"/>
          </w:pPr>
          <w:r w:rsidRPr="005056F0">
            <w:rPr>
              <w:lang w:bidi="de-DE"/>
            </w:rPr>
            <w:t>Taktischer Marketingplan</w:t>
          </w:r>
        </w:p>
      </w:docPartBody>
    </w:docPart>
    <w:docPart>
      <w:docPartPr>
        <w:name w:val="EFF9C92F55F445F9858A58759F21AF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E0F7DA-29DF-4FB2-868D-EC38149565D9}"/>
      </w:docPartPr>
      <w:docPartBody>
        <w:p w:rsidR="008304C7" w:rsidRDefault="00C81290">
          <w:pPr>
            <w:pStyle w:val="EFF9C92F55F445F9858A58759F21AFE8"/>
          </w:pPr>
          <w:r w:rsidRPr="005056F0">
            <w:rPr>
              <w:lang w:bidi="de-DE"/>
            </w:rPr>
            <w:t>Untertitel des Dokuments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0"/>
    <w:rsid w:val="000317CC"/>
    <w:rsid w:val="0006210F"/>
    <w:rsid w:val="002B7C5B"/>
    <w:rsid w:val="003E50C1"/>
    <w:rsid w:val="003F4FE5"/>
    <w:rsid w:val="003F571C"/>
    <w:rsid w:val="00437E38"/>
    <w:rsid w:val="0052489F"/>
    <w:rsid w:val="00530244"/>
    <w:rsid w:val="00591261"/>
    <w:rsid w:val="005B2257"/>
    <w:rsid w:val="006556C8"/>
    <w:rsid w:val="006E5384"/>
    <w:rsid w:val="0074099F"/>
    <w:rsid w:val="007528D3"/>
    <w:rsid w:val="007A2BF6"/>
    <w:rsid w:val="007A4A66"/>
    <w:rsid w:val="0080370F"/>
    <w:rsid w:val="008304C7"/>
    <w:rsid w:val="009173AC"/>
    <w:rsid w:val="009C7AC5"/>
    <w:rsid w:val="00A30D1A"/>
    <w:rsid w:val="00A357E8"/>
    <w:rsid w:val="00A60AD5"/>
    <w:rsid w:val="00AD1A26"/>
    <w:rsid w:val="00AF1C09"/>
    <w:rsid w:val="00B212A1"/>
    <w:rsid w:val="00BE5EB7"/>
    <w:rsid w:val="00C43FBD"/>
    <w:rsid w:val="00C81290"/>
    <w:rsid w:val="00E154E2"/>
    <w:rsid w:val="00E57221"/>
    <w:rsid w:val="00E97F72"/>
    <w:rsid w:val="00F74313"/>
    <w:rsid w:val="00F9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0725D9FA65F4FA28F3F03A6F4A1D5E4">
    <w:name w:val="20725D9FA65F4FA28F3F03A6F4A1D5E4"/>
  </w:style>
  <w:style w:type="paragraph" w:customStyle="1" w:styleId="EFF9C92F55F445F9858A58759F21AFE8">
    <w:name w:val="EFF9C92F55F445F9858A58759F21AFE8"/>
  </w:style>
  <w:style w:type="character" w:styleId="Hervorhebung">
    <w:name w:val="Emphasis"/>
    <w:basedOn w:val="Absatz-Standardschriftart"/>
    <w:uiPriority w:val="20"/>
    <w:rPr>
      <w:i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659F8-50A0-4058-9B1F-DD6F0BAB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Taktischer Geschäftsmarketingplan</Template>
  <TotalTime>0</TotalTime>
  <Pages>10</Pages>
  <Words>1221</Words>
  <Characters>7695</Characters>
  <Application>Microsoft Office Word</Application>
  <DocSecurity>0</DocSecurity>
  <Lines>64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Müller Korbinian</Company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Kommunikationstechnik Praktikum</dc:subject>
  <dc:creator>Korbinian Müller</dc:creator>
  <cp:keywords>Protokoll</cp:keywords>
  <dc:description/>
  <cp:lastModifiedBy>Korbinian Müller</cp:lastModifiedBy>
  <cp:revision>6</cp:revision>
  <cp:lastPrinted>2022-05-24T21:08:00Z</cp:lastPrinted>
  <dcterms:created xsi:type="dcterms:W3CDTF">2021-10-27T06:45:00Z</dcterms:created>
  <dcterms:modified xsi:type="dcterms:W3CDTF">2022-07-14T17:55:00Z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_DocHome">
    <vt:i4>1046884932</vt:i4>
  </property>
</Properties>
</file>
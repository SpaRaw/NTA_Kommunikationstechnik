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6823F6C7" w:rsidR="00A638EC" w:rsidRPr="005056F0" w:rsidRDefault="006D67A2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B14FC">
            <w:t>21</w:t>
          </w:r>
          <w:r w:rsidR="000D5399">
            <w:t>.</w:t>
          </w:r>
          <w:r w:rsidR="00CC595B">
            <w:t>1</w:t>
          </w:r>
          <w:r w:rsidR="00F41333">
            <w:t>2</w:t>
          </w:r>
          <w:r w:rsidR="000D5399">
            <w:t>.2021 KW:</w:t>
          </w:r>
          <w:r w:rsidR="006B14FC">
            <w:t>51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414E9299" w:rsidR="00E43AA0" w:rsidRDefault="00264BFC" w:rsidP="00E43AA0">
      <w:pPr>
        <w:pStyle w:val="Kontaktinfos"/>
      </w:pPr>
      <w:r>
        <w:t xml:space="preserve">Praktikumseinheit: </w:t>
      </w:r>
      <w:r w:rsidR="00F41333">
        <w:t>1</w:t>
      </w:r>
      <w:r w:rsidR="006B14FC">
        <w:t>3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2144A733" w:rsidR="00264BFC" w:rsidRDefault="00264BFC" w:rsidP="00290347">
      <w:pPr>
        <w:pStyle w:val="Kontaktinfos"/>
      </w:pPr>
      <w:r>
        <w:t xml:space="preserve">thema: </w:t>
      </w:r>
      <w:r w:rsidR="006B14FC">
        <w:t>Weiter Übunf zu Formularen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1DB79AB5" w14:textId="3BD4CD2D" w:rsidR="000D2CF6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1007565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Website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7B6CA67" w14:textId="0395FD79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6" w:history="1">
        <w:r w:rsidRPr="00104053">
          <w:rPr>
            <w:rStyle w:val="Hyperlink"/>
            <w:noProof/>
          </w:rPr>
          <w:t>1.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7F912F" w14:textId="584D7C10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7" w:history="1">
        <w:r w:rsidRPr="00104053">
          <w:rPr>
            <w:rStyle w:val="Hyperlink"/>
            <w:noProof/>
          </w:rPr>
          <w:t>2.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F181A7" w14:textId="447CA886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8" w:history="1">
        <w:r w:rsidRPr="00104053">
          <w:rPr>
            <w:rStyle w:val="Hyperlink"/>
            <w:noProof/>
          </w:rPr>
          <w:t>3.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7CBBF" w14:textId="7FE89742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9" w:history="1">
        <w:r w:rsidRPr="00104053">
          <w:rPr>
            <w:rStyle w:val="Hyperlink"/>
            <w:noProof/>
          </w:rPr>
          <w:t>4.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01D67" w14:textId="28ABFE8F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0" w:history="1">
        <w:r w:rsidRPr="00104053">
          <w:rPr>
            <w:rStyle w:val="Hyperlink"/>
            <w:noProof/>
          </w:rPr>
          <w:t>5.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4C90A" w14:textId="77B97B90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1" w:history="1">
        <w:r w:rsidRPr="00104053">
          <w:rPr>
            <w:rStyle w:val="Hyperlink"/>
            <w:noProof/>
          </w:rPr>
          <w:t>6.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16F8F" w14:textId="4B80EE80" w:rsidR="000D2CF6" w:rsidRDefault="000D2CF6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2" w:history="1">
        <w:r w:rsidRPr="00104053">
          <w:rPr>
            <w:rStyle w:val="Hyperlink"/>
            <w:noProof/>
          </w:rPr>
          <w:t>2.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Verbesserung der Klausur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D17C24" w14:textId="3FBB4E57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3" w:history="1">
        <w:r w:rsidRPr="00104053">
          <w:rPr>
            <w:rStyle w:val="Hyperlink"/>
            <w:noProof/>
          </w:rPr>
          <w:t>1.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45DF2" w14:textId="4EEF06D2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4" w:history="1">
        <w:r w:rsidRPr="00104053">
          <w:rPr>
            <w:rStyle w:val="Hyperlink"/>
            <w:noProof/>
          </w:rPr>
          <w:t>2.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E50A32" w14:textId="78E469FE" w:rsidR="000D2CF6" w:rsidRDefault="000D2CF6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5" w:history="1">
        <w:r w:rsidRPr="00104053">
          <w:rPr>
            <w:rStyle w:val="Hyperlink"/>
            <w:noProof/>
          </w:rPr>
          <w:t>8.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4EE9C" w14:textId="765A2A4E" w:rsidR="000D2CF6" w:rsidRDefault="000D2CF6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6" w:history="1">
        <w:r w:rsidRPr="00104053">
          <w:rPr>
            <w:rStyle w:val="Hyperlink"/>
            <w:noProof/>
          </w:rPr>
          <w:t>3.</w:t>
        </w:r>
        <w:r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104053">
          <w:rPr>
            <w:rStyle w:val="Hyperlink"/>
            <w:noProof/>
          </w:rPr>
          <w:t>Html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02DDB1" w14:textId="71C9E115" w:rsidR="000D2CF6" w:rsidRDefault="000D2CF6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7" w:history="1">
        <w:r w:rsidRPr="00104053">
          <w:rPr>
            <w:rStyle w:val="Hyperlink"/>
            <w:noProof/>
          </w:rPr>
          <w:t>hOMPAGE.html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FFB56D" w14:textId="16635FEC" w:rsidR="000D2CF6" w:rsidRDefault="000D2CF6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8" w:history="1">
        <w:r w:rsidRPr="00104053">
          <w:rPr>
            <w:rStyle w:val="Hyperlink"/>
            <w:noProof/>
          </w:rPr>
          <w:t>Artikel.html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0068B" w14:textId="72F42DDC" w:rsidR="000D2CF6" w:rsidRDefault="000D2CF6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9" w:history="1">
        <w:r w:rsidRPr="00104053">
          <w:rPr>
            <w:rStyle w:val="Hyperlink"/>
            <w:noProof/>
          </w:rPr>
          <w:t>Kontak.html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67C435" w14:textId="66DE51DF" w:rsidR="000D2CF6" w:rsidRDefault="000D2CF6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80" w:history="1">
        <w:r w:rsidRPr="00104053">
          <w:rPr>
            <w:rStyle w:val="Hyperlink"/>
            <w:noProof/>
          </w:rPr>
          <w:t>Formy.html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_Toc91007580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ED86C7" w14:textId="1DDF0A8F" w:rsidR="00290C74" w:rsidRDefault="000D5399" w:rsidP="00290C74">
      <w:pPr>
        <w:pStyle w:val="berschrift2"/>
        <w:ind w:left="0"/>
      </w:pPr>
      <w:r>
        <w:fldChar w:fldCharType="end"/>
      </w:r>
    </w:p>
    <w:p w14:paraId="24C7BE32" w14:textId="1DD844AE" w:rsidR="00290C74" w:rsidRDefault="00290C74" w:rsidP="00290C74"/>
    <w:p w14:paraId="0CCF89C0" w14:textId="10E4499E" w:rsidR="00290C74" w:rsidRDefault="00290C74" w:rsidP="00290C74"/>
    <w:p w14:paraId="20E8F516" w14:textId="240F19CC" w:rsidR="00290C74" w:rsidRDefault="00290C74" w:rsidP="00290C74"/>
    <w:p w14:paraId="725D618D" w14:textId="03745224" w:rsidR="00290C74" w:rsidRDefault="00290C74" w:rsidP="00290C74"/>
    <w:p w14:paraId="207FE28E" w14:textId="65233341" w:rsidR="00290C74" w:rsidRDefault="00290C74" w:rsidP="00290C74"/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0057950F" w:rsidR="00290C74" w:rsidRDefault="00290C74" w:rsidP="00290C74"/>
    <w:p w14:paraId="3AFE0FBB" w14:textId="3FAE4403" w:rsidR="00290C74" w:rsidRDefault="00290C74" w:rsidP="00290C74"/>
    <w:p w14:paraId="1B740F78" w14:textId="4E82230B" w:rsidR="00290C74" w:rsidRDefault="00290C74" w:rsidP="00290C74"/>
    <w:p w14:paraId="71873C87" w14:textId="6C29F795" w:rsidR="00290C74" w:rsidRDefault="00290C74" w:rsidP="00290C74"/>
    <w:p w14:paraId="210C08BD" w14:textId="65B80D01" w:rsidR="00290C74" w:rsidRDefault="00290C74" w:rsidP="00290C74"/>
    <w:p w14:paraId="60D7D11A" w14:textId="527DC84F" w:rsidR="00290C74" w:rsidRDefault="00290C74" w:rsidP="00290C74"/>
    <w:p w14:paraId="3E7A4DD3" w14:textId="75086A4C" w:rsidR="00290C74" w:rsidRDefault="00290C74" w:rsidP="00290C74"/>
    <w:p w14:paraId="5EE2CCDC" w14:textId="3DD9F973" w:rsidR="00290C74" w:rsidRDefault="00290C74" w:rsidP="00290C74"/>
    <w:p w14:paraId="6E438F56" w14:textId="30DEB8ED" w:rsidR="00290C74" w:rsidRDefault="00290C74" w:rsidP="00290C74"/>
    <w:p w14:paraId="6B69181D" w14:textId="39CEFD55" w:rsidR="00290C74" w:rsidRDefault="00290C74" w:rsidP="00290C74"/>
    <w:p w14:paraId="54D975D4" w14:textId="358A1896" w:rsidR="00290C74" w:rsidRDefault="00290C74" w:rsidP="00290C74"/>
    <w:p w14:paraId="0DDE12C7" w14:textId="1B831F6E" w:rsidR="00290C74" w:rsidRDefault="00290C74" w:rsidP="00290C74"/>
    <w:p w14:paraId="10598F36" w14:textId="56D7D2B2" w:rsidR="00290C74" w:rsidRDefault="00290C74" w:rsidP="00290C74"/>
    <w:p w14:paraId="30BAECD4" w14:textId="0E1C45A7" w:rsidR="00290C74" w:rsidRDefault="00290C74" w:rsidP="00290C74"/>
    <w:p w14:paraId="6DA8D9D4" w14:textId="01B982C5" w:rsidR="00290C74" w:rsidRDefault="00290C74" w:rsidP="00290C74"/>
    <w:p w14:paraId="44DA70A5" w14:textId="0B2042D0" w:rsidR="00290C74" w:rsidRDefault="00290C74" w:rsidP="00290C74"/>
    <w:p w14:paraId="6FAFDA02" w14:textId="484B84A0" w:rsidR="00290C74" w:rsidRDefault="00290C74" w:rsidP="00290C74"/>
    <w:p w14:paraId="142BB862" w14:textId="6C4D3B4D" w:rsidR="00290C74" w:rsidRDefault="00290C74" w:rsidP="00290C74"/>
    <w:p w14:paraId="69E8DF8C" w14:textId="25D4F153" w:rsidR="00290C74" w:rsidRDefault="00290C74" w:rsidP="00290C74"/>
    <w:p w14:paraId="753AD378" w14:textId="6CCF8605" w:rsidR="00290C74" w:rsidRDefault="00290C74" w:rsidP="00290C74"/>
    <w:p w14:paraId="70556F84" w14:textId="18A404FB" w:rsidR="00290C74" w:rsidRDefault="00290C74" w:rsidP="00290C74"/>
    <w:p w14:paraId="675FC58E" w14:textId="602AD783" w:rsidR="00290C74" w:rsidRDefault="00290C74" w:rsidP="00290C74"/>
    <w:p w14:paraId="669AB140" w14:textId="578EDD55" w:rsidR="00290C74" w:rsidRDefault="00290C74" w:rsidP="00290C74"/>
    <w:p w14:paraId="1ECDF41A" w14:textId="5E1A4456" w:rsidR="00290C74" w:rsidRDefault="00290C74" w:rsidP="00290C74"/>
    <w:p w14:paraId="30BC8E9B" w14:textId="4CB79159" w:rsidR="00290C74" w:rsidRDefault="00290C74" w:rsidP="00290C74"/>
    <w:p w14:paraId="394FD049" w14:textId="45F648E6" w:rsidR="00290C74" w:rsidRDefault="00290C74" w:rsidP="00290C74"/>
    <w:p w14:paraId="14578B3B" w14:textId="7D850A95" w:rsidR="00290C74" w:rsidRDefault="00290C74" w:rsidP="00290C74"/>
    <w:p w14:paraId="73F3E026" w14:textId="6DEB12E7" w:rsidR="00290C74" w:rsidRDefault="00290C74" w:rsidP="00290C74"/>
    <w:p w14:paraId="6E4126EB" w14:textId="547F0114" w:rsidR="00290C74" w:rsidRDefault="00290C74" w:rsidP="00290C74"/>
    <w:p w14:paraId="275931E9" w14:textId="23DC82BA" w:rsidR="00290C74" w:rsidRDefault="00290C74" w:rsidP="00290C74"/>
    <w:p w14:paraId="5D8FCD32" w14:textId="7E27095C" w:rsidR="00290C74" w:rsidRDefault="00290C74" w:rsidP="00290C74">
      <w:pPr>
        <w:pStyle w:val="berschrift2"/>
        <w:numPr>
          <w:ilvl w:val="0"/>
          <w:numId w:val="35"/>
        </w:numPr>
      </w:pPr>
      <w:bookmarkStart w:id="0" w:name="_Toc91007565"/>
      <w:r>
        <w:t>Website</w:t>
      </w:r>
      <w:bookmarkEnd w:id="0"/>
      <w:r>
        <w:t xml:space="preserve"> </w:t>
      </w:r>
    </w:p>
    <w:p w14:paraId="1E69356D" w14:textId="03B59016" w:rsidR="00850F02" w:rsidRDefault="00850F02" w:rsidP="00850F02">
      <w:pPr>
        <w:pStyle w:val="berschrift3"/>
        <w:numPr>
          <w:ilvl w:val="0"/>
          <w:numId w:val="37"/>
        </w:numPr>
      </w:pPr>
      <w:bookmarkStart w:id="1" w:name="_Toc91007566"/>
      <w:r>
        <w:t>Aufgabe</w:t>
      </w:r>
      <w:bookmarkEnd w:id="1"/>
    </w:p>
    <w:p w14:paraId="67655B01" w14:textId="50BD533A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0A2EAC4B" w14:textId="32EA76CB" w:rsidR="00850F02" w:rsidRPr="00850F02" w:rsidRDefault="00850F02" w:rsidP="00850F02">
      <w:pPr>
        <w:ind w:left="792" w:firstLine="648"/>
      </w:pPr>
      <w:r>
        <w:t>Titel der Website „Alles aus einer Hand“ entspricht</w:t>
      </w:r>
      <w:r w:rsidR="008355F4">
        <w:t xml:space="preserve"> „Homepage.html“</w:t>
      </w:r>
    </w:p>
    <w:p w14:paraId="71EF0261" w14:textId="339DDA11" w:rsid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0CFC365C" w14:textId="66740D3B" w:rsidR="00850F02" w:rsidRDefault="008C6896" w:rsidP="008C6896">
      <w:pPr>
        <w:pStyle w:val="berschrift4"/>
        <w:ind w:left="1440"/>
      </w:pPr>
      <w:r>
        <w:t>&lt;</w:t>
      </w:r>
      <w:proofErr w:type="spellStart"/>
      <w:r>
        <w:t>html</w:t>
      </w:r>
      <w:proofErr w:type="spellEnd"/>
      <w:r>
        <w:t>&gt;</w:t>
      </w:r>
    </w:p>
    <w:p w14:paraId="0D2C7CB5" w14:textId="2D3120A1" w:rsidR="008C6896" w:rsidRPr="008C6896" w:rsidRDefault="008C6896" w:rsidP="008C6896">
      <w:r>
        <w:tab/>
      </w:r>
      <w:r>
        <w:tab/>
      </w:r>
      <w:r>
        <w:tab/>
        <w:t>&lt;</w:t>
      </w:r>
      <w:proofErr w:type="spellStart"/>
      <w:r>
        <w:t>head</w:t>
      </w:r>
      <w:proofErr w:type="spellEnd"/>
      <w:r>
        <w:t>&gt; &lt;title&gt; Alles aus einer Hand &lt;/title&gt; &lt;/</w:t>
      </w:r>
      <w:proofErr w:type="spellStart"/>
      <w:r>
        <w:t>head</w:t>
      </w:r>
      <w:proofErr w:type="spellEnd"/>
      <w:r>
        <w:t>&gt;</w:t>
      </w:r>
    </w:p>
    <w:p w14:paraId="18B289B9" w14:textId="4577EBE6" w:rsidR="00850F02" w:rsidRDefault="00850F02" w:rsidP="00850F02">
      <w:pPr>
        <w:pStyle w:val="berschrift3"/>
        <w:numPr>
          <w:ilvl w:val="0"/>
          <w:numId w:val="37"/>
        </w:numPr>
      </w:pPr>
      <w:bookmarkStart w:id="2" w:name="_Toc91007567"/>
      <w:r>
        <w:t>Aufgabe</w:t>
      </w:r>
      <w:bookmarkEnd w:id="2"/>
    </w:p>
    <w:p w14:paraId="67B15E9D" w14:textId="67DC0550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7EC4B768" w14:textId="7E2B5AC2" w:rsidR="008355F4" w:rsidRPr="008355F4" w:rsidRDefault="008355F4" w:rsidP="008355F4">
      <w:pPr>
        <w:ind w:left="1440"/>
      </w:pPr>
      <w:r>
        <w:t xml:space="preserve">Computer, Monitore, Notebooks, Drucker, Zubehör sind Links mit Sprungziel an die Passende Text </w:t>
      </w:r>
      <w:proofErr w:type="gramStart"/>
      <w:r>
        <w:t>stelle  der</w:t>
      </w:r>
      <w:proofErr w:type="gramEnd"/>
      <w:r>
        <w:t xml:space="preserve"> </w:t>
      </w:r>
      <w:proofErr w:type="spellStart"/>
      <w:r>
        <w:t>Subseite</w:t>
      </w:r>
      <w:proofErr w:type="spellEnd"/>
      <w:r>
        <w:t xml:space="preserve"> „Artikel.html“</w:t>
      </w:r>
    </w:p>
    <w:p w14:paraId="1A87A55F" w14:textId="08304F49" w:rsid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2D48162E" w14:textId="77777777" w:rsidR="00C11338" w:rsidRPr="00C11338" w:rsidRDefault="00C11338" w:rsidP="00C11338">
      <w:pPr>
        <w:pStyle w:val="Listenabsatz"/>
        <w:numPr>
          <w:ilvl w:val="0"/>
          <w:numId w:val="4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</w:pP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&lt;table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align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center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cellspacing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="30"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&lt;tr&gt; &lt;td&gt;&lt;form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Action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Artikel.html#computer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&lt;input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type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=submit 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style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border</w:t>
      </w:r>
      <w:r w:rsidRPr="00C113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: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none</w:t>
      </w:r>
      <w:proofErr w:type="spellEnd"/>
      <w:r w:rsidRPr="00C113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>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value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="Computer"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 &lt;/form&gt;&lt;/td&gt;&lt;/tr&gt;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&lt;tr&gt; &lt;td&gt;&lt;form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Action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Artikel.html#monitor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&lt;input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type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=submit 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style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border</w:t>
      </w:r>
      <w:r w:rsidRPr="00C113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: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none</w:t>
      </w:r>
      <w:proofErr w:type="spellEnd"/>
      <w:r w:rsidRPr="00C113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>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value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="Monitor"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 &lt;/form&gt; &lt;/td&gt;&lt;/tr&gt;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&lt;tr&gt; &lt;td&gt; &lt;form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Action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Artikel.html#notebook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&lt;input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type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=submit 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style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border</w:t>
      </w:r>
      <w:r w:rsidRPr="00C113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: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none</w:t>
      </w:r>
      <w:proofErr w:type="spellEnd"/>
      <w:r w:rsidRPr="00C113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>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value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="Notebook"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 &lt;/form&gt; &lt;/td&gt;&lt;/tr&gt;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&lt;tr&gt; &lt;td&gt; &lt;form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Action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Artikel.html#drucker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&lt;input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type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=submit 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style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border</w:t>
      </w:r>
      <w:r w:rsidRPr="00C113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: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none</w:t>
      </w:r>
      <w:proofErr w:type="spellEnd"/>
      <w:r w:rsidRPr="00C113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>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value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="Drucker"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 &lt;/form&gt; &lt;/td&gt;&lt;/tr&gt;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&lt;tr&gt; &lt;td&gt; &lt;form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Action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Artikel.html#zh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&lt;input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type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=submit 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style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border</w:t>
      </w:r>
      <w:r w:rsidRPr="00C1133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>: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none</w:t>
      </w:r>
      <w:proofErr w:type="spellEnd"/>
      <w:r w:rsidRPr="00C1133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de-DE"/>
          <w14:ligatures w14:val="none"/>
        </w:rPr>
        <w:t>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value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Zubeh</w:t>
      </w:r>
      <w:r w:rsidRPr="00C11338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GB" w:eastAsia="de-DE"/>
          <w14:ligatures w14:val="none"/>
        </w:rPr>
        <w:t>&amp;ouml;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 &lt;/form&gt; &lt;/td&gt;&lt;/tr&gt;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>&lt;/table&gt;</w:t>
      </w:r>
    </w:p>
    <w:p w14:paraId="405E5E30" w14:textId="77777777" w:rsidR="00C11338" w:rsidRPr="00C11338" w:rsidRDefault="00C11338" w:rsidP="00C11338">
      <w:pPr>
        <w:ind w:left="1440"/>
        <w:rPr>
          <w:lang w:val="en-GB"/>
        </w:rPr>
      </w:pPr>
    </w:p>
    <w:p w14:paraId="60DFFC69" w14:textId="74984CE0" w:rsidR="00850F02" w:rsidRDefault="00850F02" w:rsidP="00850F02">
      <w:pPr>
        <w:pStyle w:val="berschrift4"/>
        <w:numPr>
          <w:ilvl w:val="0"/>
          <w:numId w:val="40"/>
        </w:numPr>
      </w:pPr>
      <w:r>
        <w:t>B</w:t>
      </w:r>
      <w:r w:rsidR="00C11338">
        <w:t>i</w:t>
      </w:r>
      <w:r>
        <w:t>ld</w:t>
      </w:r>
    </w:p>
    <w:p w14:paraId="3C03A362" w14:textId="14C1D2D3" w:rsidR="00C11338" w:rsidRPr="00C11338" w:rsidRDefault="00C11338" w:rsidP="00C11338">
      <w:pPr>
        <w:ind w:left="1440"/>
      </w:pPr>
      <w:r>
        <w:rPr>
          <w:noProof/>
        </w:rPr>
        <w:drawing>
          <wp:inline distT="0" distB="0" distL="0" distR="0" wp14:anchorId="6AC1AD22" wp14:editId="135D2653">
            <wp:extent cx="933450" cy="28479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12F" w14:textId="77777777" w:rsidR="00850F02" w:rsidRPr="00850F02" w:rsidRDefault="00850F02" w:rsidP="00850F02"/>
    <w:p w14:paraId="368CE968" w14:textId="0BE32C41" w:rsidR="00850F02" w:rsidRDefault="00850F02" w:rsidP="00850F02">
      <w:pPr>
        <w:pStyle w:val="berschrift3"/>
        <w:numPr>
          <w:ilvl w:val="0"/>
          <w:numId w:val="37"/>
        </w:numPr>
      </w:pPr>
      <w:bookmarkStart w:id="3" w:name="_Toc91007568"/>
      <w:r>
        <w:t>Aufgabe</w:t>
      </w:r>
      <w:bookmarkEnd w:id="3"/>
    </w:p>
    <w:p w14:paraId="25F3F2C2" w14:textId="6045C1AE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6F241E21" w14:textId="0599B1E7" w:rsidR="008355F4" w:rsidRPr="008355F4" w:rsidRDefault="008355F4" w:rsidP="008355F4">
      <w:pPr>
        <w:ind w:left="1440"/>
      </w:pPr>
      <w:r>
        <w:t xml:space="preserve">Einfügen einer Handgrafik, welche als Mapp auf der Hompage.html eingebunden werden </w:t>
      </w:r>
      <w:proofErr w:type="gramStart"/>
      <w:r>
        <w:t>soll,  wobei</w:t>
      </w:r>
      <w:proofErr w:type="gramEnd"/>
      <w:r>
        <w:t xml:space="preserve"> jeder Finger auf einem anderen Artikel auf der Artikel.html verweisen soll.</w:t>
      </w:r>
    </w:p>
    <w:p w14:paraId="1AB4B14E" w14:textId="7793F2D3" w:rsid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206F3172" w14:textId="77777777" w:rsidR="00C11338" w:rsidRPr="00C11338" w:rsidRDefault="00C11338" w:rsidP="00C11338">
      <w:pPr>
        <w:pStyle w:val="Listenabsatz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440"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</w:pP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&lt;</w:t>
      </w:r>
      <w:proofErr w:type="spellStart"/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img</w:t>
      </w:r>
      <w:proofErr w:type="spellEnd"/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src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="pic.jpg"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usemap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="#finger"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&lt;map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name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="finger"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&lt;area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shape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rect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coords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="13, 379, 216,500"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alt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th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Artikel.html#zh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&lt;area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shape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rect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coords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="170, 50, 300, 280"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alt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="if"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Artikel.html#drucker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&lt;area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shape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rect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coords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="280, 20, 380, 260"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alt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="mf"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Artikel.html#notebook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&lt;area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shape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rect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coords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="400, 50, 430, 285"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alt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="rf"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Artikel.html#monitor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 xml:space="preserve">    &lt;area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shape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rect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coords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="520, 140, 552, 355" </w:t>
      </w:r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alt</w:t>
      </w:r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kf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 xml:space="preserve">" </w:t>
      </w:r>
      <w:proofErr w:type="spellStart"/>
      <w:r w:rsidRPr="00C1133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</w:t>
      </w:r>
      <w:proofErr w:type="spellStart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Artikel.html#computer</w:t>
      </w:r>
      <w:proofErr w:type="spellEnd"/>
      <w:r w:rsidRPr="00C1133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"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&gt;</w:t>
      </w:r>
      <w:r w:rsidRPr="00C1133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br/>
        <w:t>&lt;/map&gt;</w:t>
      </w:r>
    </w:p>
    <w:p w14:paraId="01D77D18" w14:textId="77777777" w:rsidR="00C11338" w:rsidRPr="00C11338" w:rsidRDefault="00C11338" w:rsidP="00C11338">
      <w:pPr>
        <w:ind w:left="1440"/>
        <w:rPr>
          <w:lang w:val="en-GB"/>
        </w:rPr>
      </w:pPr>
    </w:p>
    <w:p w14:paraId="2102B2FD" w14:textId="77777777" w:rsidR="00850F02" w:rsidRP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BIld</w:t>
      </w:r>
      <w:proofErr w:type="spellEnd"/>
    </w:p>
    <w:p w14:paraId="25256081" w14:textId="19099305" w:rsidR="00850F02" w:rsidRPr="00850F02" w:rsidRDefault="00006EC4" w:rsidP="00006EC4">
      <w:pPr>
        <w:ind w:left="1440"/>
      </w:pPr>
      <w:r>
        <w:rPr>
          <w:noProof/>
        </w:rPr>
        <w:lastRenderedPageBreak/>
        <w:drawing>
          <wp:inline distT="0" distB="0" distL="0" distR="0" wp14:anchorId="1F59DB1E" wp14:editId="02E0AAD3">
            <wp:extent cx="3723299" cy="3790950"/>
            <wp:effectExtent l="0" t="0" r="0" b="0"/>
            <wp:docPr id="7" name="Grafik 7" descr="Ein Bild, das Handschuhe, blau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Handschuhe, blau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446" cy="37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ECF" w14:textId="7F99497B" w:rsidR="00850F02" w:rsidRDefault="00850F02" w:rsidP="00850F02">
      <w:pPr>
        <w:pStyle w:val="berschrift3"/>
        <w:numPr>
          <w:ilvl w:val="0"/>
          <w:numId w:val="37"/>
        </w:numPr>
      </w:pPr>
      <w:bookmarkStart w:id="4" w:name="_Toc91007569"/>
      <w:r>
        <w:t>Aufgabe</w:t>
      </w:r>
      <w:bookmarkEnd w:id="4"/>
    </w:p>
    <w:p w14:paraId="707245B1" w14:textId="52190206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595DF0A3" w14:textId="3DD317EA" w:rsidR="007C1849" w:rsidRPr="007C1849" w:rsidRDefault="007C1849" w:rsidP="007C1849">
      <w:pPr>
        <w:ind w:left="1440"/>
      </w:pPr>
      <w:proofErr w:type="spellStart"/>
      <w:r>
        <w:t>Kontalt</w:t>
      </w:r>
      <w:proofErr w:type="spellEnd"/>
      <w:r>
        <w:t xml:space="preserve"> in der Kopfzeile, sowie </w:t>
      </w:r>
      <w:proofErr w:type="spellStart"/>
      <w:r>
        <w:t>e-mail</w:t>
      </w:r>
      <w:proofErr w:type="spellEnd"/>
      <w:r>
        <w:t xml:space="preserve"> in der Fußzeile auf der Hompage.html, sollen </w:t>
      </w:r>
      <w:proofErr w:type="spellStart"/>
      <w:r>
        <w:t>mailto</w:t>
      </w:r>
      <w:proofErr w:type="spellEnd"/>
      <w:r>
        <w:t xml:space="preserve"> Link an koessen@aik1-nta.de</w:t>
      </w:r>
    </w:p>
    <w:p w14:paraId="6AE87DF3" w14:textId="77777777" w:rsid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7434CDC8" w14:textId="77777777" w:rsidR="00850F02" w:rsidRP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BIld</w:t>
      </w:r>
      <w:proofErr w:type="spellEnd"/>
    </w:p>
    <w:p w14:paraId="36A4EF04" w14:textId="77777777" w:rsidR="00850F02" w:rsidRPr="00850F02" w:rsidRDefault="00850F02" w:rsidP="00850F02"/>
    <w:p w14:paraId="218B4437" w14:textId="6547F492" w:rsidR="007C1849" w:rsidRPr="007C1849" w:rsidRDefault="00850F02" w:rsidP="007C1849">
      <w:pPr>
        <w:pStyle w:val="berschrift3"/>
        <w:numPr>
          <w:ilvl w:val="0"/>
          <w:numId w:val="37"/>
        </w:numPr>
      </w:pPr>
      <w:bookmarkStart w:id="5" w:name="_Toc91007570"/>
      <w:r>
        <w:t>Aufgabe</w:t>
      </w:r>
      <w:bookmarkEnd w:id="5"/>
    </w:p>
    <w:p w14:paraId="666FEF5A" w14:textId="147E81B9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54435346" w14:textId="42086331" w:rsidR="007C1849" w:rsidRPr="007C1849" w:rsidRDefault="007C1849" w:rsidP="007C1849">
      <w:pPr>
        <w:ind w:left="1440"/>
      </w:pPr>
      <w:r>
        <w:t xml:space="preserve">Gästebuch in der Fußzeile auf der Homepage.html führt als Link zu einer </w:t>
      </w:r>
      <w:proofErr w:type="spellStart"/>
      <w:r>
        <w:t>Subseite</w:t>
      </w:r>
      <w:proofErr w:type="spellEnd"/>
      <w:r>
        <w:t xml:space="preserve"> </w:t>
      </w:r>
      <w:proofErr w:type="gramStart"/>
      <w:r>
        <w:t>Formy.html  wobei</w:t>
      </w:r>
      <w:proofErr w:type="gramEnd"/>
      <w:r>
        <w:t xml:space="preserve"> diese </w:t>
      </w:r>
      <w:proofErr w:type="spellStart"/>
      <w:r>
        <w:t>Subseite</w:t>
      </w:r>
      <w:proofErr w:type="spellEnd"/>
      <w:r>
        <w:t xml:space="preserve"> als Gästebuch-Formular erstellt werden soll</w:t>
      </w:r>
    </w:p>
    <w:p w14:paraId="41BD5C8F" w14:textId="5A80469F" w:rsidR="00850F02" w:rsidRDefault="00850F02" w:rsidP="00006EC4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61DF3C20" w14:textId="77777777" w:rsidR="00006EC4" w:rsidRPr="00006EC4" w:rsidRDefault="00006EC4" w:rsidP="00006EC4">
      <w:pPr>
        <w:pStyle w:val="Listenabsatz"/>
        <w:numPr>
          <w:ilvl w:val="0"/>
          <w:numId w:val="4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</w:pP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&lt;a </w:t>
      </w:r>
      <w:proofErr w:type="spellStart"/>
      <w:r w:rsidRPr="00006EC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006E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="mailto:koessen@aik1-nta.de"</w:t>
      </w: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</w:t>
      </w:r>
      <w:r w:rsidRPr="00006E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 xml:space="preserve">E-Mail </w:t>
      </w: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&lt;/a&gt;</w:t>
      </w:r>
    </w:p>
    <w:p w14:paraId="06221E3A" w14:textId="77777777" w:rsidR="00006EC4" w:rsidRPr="00006EC4" w:rsidRDefault="00006EC4" w:rsidP="00006EC4">
      <w:pPr>
        <w:ind w:left="1440"/>
        <w:rPr>
          <w:lang w:val="en-GB"/>
        </w:rPr>
      </w:pPr>
    </w:p>
    <w:p w14:paraId="0650D7B5" w14:textId="77777777" w:rsidR="00850F02" w:rsidRPr="00006EC4" w:rsidRDefault="00850F02" w:rsidP="00850F02">
      <w:pPr>
        <w:rPr>
          <w:lang w:val="en-GB"/>
        </w:rPr>
      </w:pPr>
    </w:p>
    <w:p w14:paraId="476261D8" w14:textId="1894ADCC" w:rsidR="00850F02" w:rsidRDefault="00850F02" w:rsidP="00850F02">
      <w:pPr>
        <w:pStyle w:val="berschrift3"/>
        <w:numPr>
          <w:ilvl w:val="0"/>
          <w:numId w:val="37"/>
        </w:numPr>
      </w:pPr>
      <w:bookmarkStart w:id="6" w:name="_Toc91007571"/>
      <w:r>
        <w:t>Aufgabe</w:t>
      </w:r>
      <w:bookmarkEnd w:id="6"/>
    </w:p>
    <w:p w14:paraId="0B06C13A" w14:textId="56D23095" w:rsidR="00850F02" w:rsidRDefault="00850F02" w:rsidP="00850F02">
      <w:pPr>
        <w:pStyle w:val="berschrift4"/>
        <w:numPr>
          <w:ilvl w:val="0"/>
          <w:numId w:val="40"/>
        </w:numPr>
      </w:pPr>
      <w:r>
        <w:t>Aufgabenstellung</w:t>
      </w:r>
    </w:p>
    <w:p w14:paraId="589E9F8A" w14:textId="2FE84AE6" w:rsidR="007C1849" w:rsidRDefault="007C1849" w:rsidP="007C1849">
      <w:pPr>
        <w:ind w:left="1440"/>
      </w:pPr>
      <w:r>
        <w:t xml:space="preserve">Home führt zum </w:t>
      </w:r>
      <w:r w:rsidR="008C6896">
        <w:t xml:space="preserve">Mutterkonzern </w:t>
      </w:r>
      <w:hyperlink r:id="rId11" w:history="1">
        <w:r w:rsidR="008C6896" w:rsidRPr="00364B33">
          <w:rPr>
            <w:rStyle w:val="Hyperlink"/>
          </w:rPr>
          <w:t>www.nta-isny.de</w:t>
        </w:r>
      </w:hyperlink>
    </w:p>
    <w:p w14:paraId="0336FA95" w14:textId="0DAFFD87" w:rsidR="008C6896" w:rsidRPr="007C1849" w:rsidRDefault="008C6896" w:rsidP="007C1849">
      <w:pPr>
        <w:ind w:left="1440"/>
      </w:pPr>
      <w:r>
        <w:t xml:space="preserve">Produkte führt auf die </w:t>
      </w:r>
      <w:proofErr w:type="spellStart"/>
      <w:r>
        <w:t>Subseite</w:t>
      </w:r>
      <w:proofErr w:type="spellEnd"/>
      <w:r>
        <w:t xml:space="preserve"> Artikel.html</w:t>
      </w:r>
    </w:p>
    <w:p w14:paraId="1D2F7E54" w14:textId="4FD3CEFE" w:rsidR="00850F02" w:rsidRDefault="00850F02" w:rsidP="00850F02">
      <w:pPr>
        <w:pStyle w:val="berschrift4"/>
        <w:numPr>
          <w:ilvl w:val="0"/>
          <w:numId w:val="40"/>
        </w:numPr>
      </w:pPr>
      <w:proofErr w:type="spellStart"/>
      <w:r>
        <w:t>Script</w:t>
      </w:r>
      <w:proofErr w:type="spellEnd"/>
    </w:p>
    <w:p w14:paraId="269ED498" w14:textId="77777777" w:rsidR="00006EC4" w:rsidRPr="00006EC4" w:rsidRDefault="00006EC4" w:rsidP="00006EC4">
      <w:pPr>
        <w:pStyle w:val="Listenabsatz"/>
        <w:numPr>
          <w:ilvl w:val="0"/>
          <w:numId w:val="4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</w:pP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&lt;td&gt;&lt;a </w:t>
      </w:r>
      <w:proofErr w:type="spellStart"/>
      <w:r w:rsidRPr="00006EC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GB" w:eastAsia="de-DE"/>
          <w14:ligatures w14:val="none"/>
        </w:rPr>
        <w:t>href</w:t>
      </w:r>
      <w:proofErr w:type="spellEnd"/>
      <w:r w:rsidRPr="00006EC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GB" w:eastAsia="de-DE"/>
          <w14:ligatures w14:val="none"/>
        </w:rPr>
        <w:t>="www.nta-isny.de"</w:t>
      </w: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 xml:space="preserve">&gt; </w:t>
      </w:r>
      <w:r w:rsidRPr="00006EC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de-DE"/>
          <w14:ligatures w14:val="none"/>
        </w:rPr>
        <w:t xml:space="preserve">Home </w:t>
      </w:r>
      <w:r w:rsidRPr="00006EC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GB" w:eastAsia="de-DE"/>
          <w14:ligatures w14:val="none"/>
        </w:rPr>
        <w:t>&lt;/a&gt;&lt;/td&gt;</w:t>
      </w:r>
    </w:p>
    <w:p w14:paraId="420E0F18" w14:textId="46E69EDF" w:rsidR="00850F02" w:rsidRDefault="00850F02" w:rsidP="00006EC4">
      <w:pPr>
        <w:pStyle w:val="berschrift4"/>
        <w:ind w:left="0"/>
      </w:pPr>
    </w:p>
    <w:p w14:paraId="1869BDF6" w14:textId="2BA93DE4" w:rsidR="00006EC4" w:rsidRDefault="00006EC4" w:rsidP="00006EC4"/>
    <w:p w14:paraId="16B81E29" w14:textId="5D194E0F" w:rsidR="00006EC4" w:rsidRPr="00006EC4" w:rsidRDefault="00B72DF7" w:rsidP="00B72DF7">
      <w:pPr>
        <w:ind w:left="432"/>
      </w:pPr>
      <w:r>
        <w:rPr>
          <w:noProof/>
        </w:rPr>
        <w:drawing>
          <wp:inline distT="0" distB="0" distL="0" distR="0" wp14:anchorId="2ED48804" wp14:editId="589E5028">
            <wp:extent cx="5001370" cy="3594492"/>
            <wp:effectExtent l="0" t="0" r="889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072" cy="35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867" w14:textId="77777777" w:rsidR="00850F02" w:rsidRPr="00850F02" w:rsidRDefault="00850F02" w:rsidP="00850F02"/>
    <w:p w14:paraId="7C8342BA" w14:textId="713FC59C" w:rsidR="00850F02" w:rsidRPr="00850F02" w:rsidRDefault="00850F02" w:rsidP="00850F02"/>
    <w:p w14:paraId="16822441" w14:textId="77777777" w:rsidR="00290C74" w:rsidRPr="00290C74" w:rsidRDefault="00290C74" w:rsidP="00290C74"/>
    <w:p w14:paraId="7D42F2AC" w14:textId="41E87410" w:rsidR="00290C74" w:rsidRDefault="00850F02" w:rsidP="00290C74">
      <w:pPr>
        <w:pStyle w:val="berschrift2"/>
        <w:numPr>
          <w:ilvl w:val="0"/>
          <w:numId w:val="35"/>
        </w:numPr>
      </w:pPr>
      <w:bookmarkStart w:id="7" w:name="_Toc91007572"/>
      <w:r>
        <w:t>Verbesserung der Klausur</w:t>
      </w:r>
      <w:bookmarkEnd w:id="7"/>
    </w:p>
    <w:p w14:paraId="24507649" w14:textId="0BF2838B" w:rsidR="00850F02" w:rsidRDefault="00850F02" w:rsidP="00850F02">
      <w:pPr>
        <w:pStyle w:val="berschrift3"/>
        <w:numPr>
          <w:ilvl w:val="0"/>
          <w:numId w:val="38"/>
        </w:numPr>
      </w:pPr>
      <w:bookmarkStart w:id="8" w:name="_Toc91007573"/>
      <w:r>
        <w:t>Aufgabe</w:t>
      </w:r>
      <w:bookmarkEnd w:id="8"/>
    </w:p>
    <w:p w14:paraId="71AD3140" w14:textId="237C9BF3" w:rsidR="00FA7B72" w:rsidRDefault="00FA7B72" w:rsidP="00FA7B72">
      <w:pPr>
        <w:ind w:left="720"/>
      </w:pPr>
      <w:r>
        <w:t xml:space="preserve">http steht für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Sie ist das Standardisierte </w:t>
      </w:r>
      <w:proofErr w:type="spellStart"/>
      <w:r>
        <w:t>Übertragunsprotokoll</w:t>
      </w:r>
      <w:proofErr w:type="spellEnd"/>
      <w:r>
        <w:t xml:space="preserve"> im Internet</w:t>
      </w:r>
    </w:p>
    <w:p w14:paraId="5BD59FF1" w14:textId="77777777" w:rsidR="00FA7B72" w:rsidRDefault="00FA7B72" w:rsidP="00FA7B72">
      <w:pPr>
        <w:ind w:left="717"/>
      </w:pPr>
      <w:r>
        <w:t xml:space="preserve">Mit W3c ist das World </w:t>
      </w:r>
      <w:proofErr w:type="spellStart"/>
      <w:r>
        <w:t>wide</w:t>
      </w:r>
      <w:proofErr w:type="spellEnd"/>
      <w:r>
        <w:t xml:space="preserve"> erb </w:t>
      </w:r>
      <w:proofErr w:type="spellStart"/>
      <w:r>
        <w:t>consortion</w:t>
      </w:r>
      <w:proofErr w:type="spellEnd"/>
      <w:r>
        <w:t xml:space="preserve"> gemeint.  Definiert und legt Standards im Intranet fest</w:t>
      </w:r>
    </w:p>
    <w:p w14:paraId="6A205B7A" w14:textId="47FF9481" w:rsidR="00850F02" w:rsidRDefault="00850F02" w:rsidP="00850F02">
      <w:pPr>
        <w:pStyle w:val="berschrift3"/>
        <w:numPr>
          <w:ilvl w:val="0"/>
          <w:numId w:val="38"/>
        </w:numPr>
      </w:pPr>
      <w:bookmarkStart w:id="9" w:name="_Toc91007574"/>
      <w:r>
        <w:t>Aufgabe</w:t>
      </w:r>
      <w:bookmarkEnd w:id="9"/>
    </w:p>
    <w:p w14:paraId="32F0E84A" w14:textId="6BBB3984" w:rsidR="00FA7B72" w:rsidRDefault="00FA7B72" w:rsidP="00FA7B72">
      <w:pPr>
        <w:ind w:left="720"/>
      </w:pPr>
      <w:r>
        <w:t>&lt;</w:t>
      </w:r>
      <w:proofErr w:type="spellStart"/>
      <w:r>
        <w:t>html</w:t>
      </w:r>
      <w:proofErr w:type="spellEnd"/>
      <w:r>
        <w:t>&gt;</w:t>
      </w:r>
    </w:p>
    <w:p w14:paraId="60F59B02" w14:textId="40E6BCF9" w:rsidR="00E4178F" w:rsidRDefault="00E4178F" w:rsidP="00E4178F">
      <w:r>
        <w:tab/>
      </w:r>
      <w:r>
        <w:tab/>
      </w:r>
      <w:r w:rsidRPr="00E4178F">
        <w:t>&lt;</w:t>
      </w:r>
      <w:proofErr w:type="spellStart"/>
      <w:r w:rsidRPr="00E4178F">
        <w:t>head</w:t>
      </w:r>
      <w:proofErr w:type="spellEnd"/>
      <w:r w:rsidRPr="00E4178F">
        <w:t>&gt; &lt;title&gt; &lt;/title&gt; &lt;/</w:t>
      </w:r>
      <w:proofErr w:type="spellStart"/>
      <w:r w:rsidRPr="00E4178F">
        <w:t>head</w:t>
      </w:r>
      <w:proofErr w:type="spellEnd"/>
      <w:proofErr w:type="gramStart"/>
      <w:r w:rsidRPr="00E4178F">
        <w:t>&gt;  -</w:t>
      </w:r>
      <w:proofErr w:type="gramEnd"/>
      <w:r w:rsidRPr="00E4178F">
        <w:t xml:space="preserve">&gt; </w:t>
      </w:r>
      <w:proofErr w:type="spellStart"/>
      <w:r w:rsidRPr="00E4178F">
        <w:t>Allgemeien</w:t>
      </w:r>
      <w:proofErr w:type="spellEnd"/>
      <w:r w:rsidRPr="00E4178F">
        <w:t xml:space="preserve"> F</w:t>
      </w:r>
      <w:r w:rsidR="0048393D">
        <w:t>o</w:t>
      </w:r>
      <w:r w:rsidRPr="00E4178F">
        <w:t xml:space="preserve">rmale </w:t>
      </w:r>
      <w:proofErr w:type="spellStart"/>
      <w:r w:rsidRPr="00E4178F">
        <w:t>BEstandteile</w:t>
      </w:r>
      <w:proofErr w:type="spellEnd"/>
      <w:r w:rsidRPr="00E4178F">
        <w:t xml:space="preserve"> eines Doku</w:t>
      </w:r>
      <w:r>
        <w:t>ment</w:t>
      </w:r>
    </w:p>
    <w:p w14:paraId="6EEC7D30" w14:textId="182B8490" w:rsidR="0048393D" w:rsidRPr="0048393D" w:rsidRDefault="0048393D" w:rsidP="00E4178F">
      <w:r>
        <w:tab/>
      </w:r>
      <w:r>
        <w:tab/>
      </w:r>
      <w:r w:rsidRPr="0048393D">
        <w:t>&lt;</w:t>
      </w:r>
      <w:proofErr w:type="spellStart"/>
      <w:r w:rsidRPr="0048393D">
        <w:t>body</w:t>
      </w:r>
      <w:proofErr w:type="spellEnd"/>
      <w:r w:rsidRPr="0048393D">
        <w:t>&gt; &lt;/</w:t>
      </w:r>
      <w:proofErr w:type="spellStart"/>
      <w:r w:rsidRPr="0048393D">
        <w:t>body</w:t>
      </w:r>
      <w:proofErr w:type="spellEnd"/>
      <w:r w:rsidRPr="0048393D">
        <w:t>&gt; -&gt; Inhalt der Sei</w:t>
      </w:r>
      <w:r>
        <w:t>te</w:t>
      </w:r>
    </w:p>
    <w:p w14:paraId="3D1F5919" w14:textId="3532B9A6" w:rsidR="00FA7B72" w:rsidRPr="00FA7B72" w:rsidRDefault="00FA7B72" w:rsidP="00FA7B72">
      <w:pPr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1DDCE66F" w14:textId="373620F4" w:rsidR="00850F02" w:rsidRPr="00850F02" w:rsidRDefault="00850F02" w:rsidP="0048393D">
      <w:pPr>
        <w:pStyle w:val="berschrift3"/>
        <w:numPr>
          <w:ilvl w:val="0"/>
          <w:numId w:val="41"/>
        </w:numPr>
      </w:pPr>
      <w:bookmarkStart w:id="10" w:name="_Toc91007575"/>
      <w:r>
        <w:t>Aufgabe</w:t>
      </w:r>
      <w:bookmarkEnd w:id="10"/>
    </w:p>
    <w:p w14:paraId="0DB96574" w14:textId="7E414013" w:rsidR="00850F02" w:rsidRDefault="0048393D" w:rsidP="0048393D">
      <w:pPr>
        <w:ind w:left="720"/>
      </w:pPr>
      <w:r>
        <w:t xml:space="preserve">Wenn Die Strukturierung und Darstellung </w:t>
      </w:r>
      <w:proofErr w:type="gramStart"/>
      <w:r>
        <w:t>von einander</w:t>
      </w:r>
      <w:proofErr w:type="gramEnd"/>
      <w:r>
        <w:t xml:space="preserve"> getrennt werden.  Im Bereich Web geschieht dies durch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</w:p>
    <w:p w14:paraId="6E29035E" w14:textId="3845FD85" w:rsidR="00850F02" w:rsidRPr="00850F02" w:rsidRDefault="00850F02" w:rsidP="00850F02">
      <w:pPr>
        <w:pStyle w:val="berschrift2"/>
        <w:numPr>
          <w:ilvl w:val="0"/>
          <w:numId w:val="35"/>
        </w:numPr>
      </w:pPr>
      <w:bookmarkStart w:id="11" w:name="_Toc91007576"/>
      <w:r>
        <w:lastRenderedPageBreak/>
        <w:t>Html Script</w:t>
      </w:r>
      <w:bookmarkEnd w:id="11"/>
    </w:p>
    <w:p w14:paraId="68DCEAC2" w14:textId="4E8A07D9" w:rsidR="00290C74" w:rsidRDefault="00B72DF7" w:rsidP="00B72DF7">
      <w:pPr>
        <w:pStyle w:val="berschrift3"/>
      </w:pPr>
      <w:bookmarkStart w:id="12" w:name="_Toc91007577"/>
      <w:r>
        <w:t>hOMPAGE.html</w:t>
      </w:r>
      <w:bookmarkEnd w:id="12"/>
    </w:p>
    <w:p w14:paraId="2EE717D8" w14:textId="77777777" w:rsidR="00B72DF7" w:rsidRPr="00B72DF7" w:rsidRDefault="00B72DF7" w:rsidP="00B72DF7">
      <w:pPr>
        <w:pStyle w:val="HTMLVorformatiert"/>
        <w:shd w:val="clear" w:color="auto" w:fill="2B2B2B"/>
        <w:rPr>
          <w:color w:val="A9B7C6"/>
        </w:rPr>
      </w:pPr>
      <w:r>
        <w:tab/>
      </w:r>
      <w:r w:rsidRPr="00B72DF7">
        <w:rPr>
          <w:color w:val="E8BF6A"/>
        </w:rPr>
        <w:t>&lt;</w:t>
      </w:r>
      <w:proofErr w:type="spellStart"/>
      <w:r w:rsidRPr="00B72DF7">
        <w:rPr>
          <w:color w:val="E8BF6A"/>
        </w:rPr>
        <w:t>html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&lt;</w:t>
      </w:r>
      <w:proofErr w:type="spellStart"/>
      <w:r w:rsidRPr="00B72DF7">
        <w:rPr>
          <w:color w:val="E8BF6A"/>
        </w:rPr>
        <w:t>head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&lt;title&gt;</w:t>
      </w:r>
      <w:r w:rsidRPr="00B72DF7">
        <w:rPr>
          <w:color w:val="A9B7C6"/>
        </w:rPr>
        <w:t>Alles aus Einer Hand</w:t>
      </w:r>
      <w:r w:rsidRPr="00B72DF7">
        <w:rPr>
          <w:color w:val="E8BF6A"/>
        </w:rPr>
        <w:t>&lt;/title&gt;</w:t>
      </w:r>
      <w:r w:rsidRPr="00B72DF7">
        <w:rPr>
          <w:color w:val="E8BF6A"/>
        </w:rPr>
        <w:br/>
        <w:t xml:space="preserve">    &lt;/</w:t>
      </w:r>
      <w:proofErr w:type="spellStart"/>
      <w:r w:rsidRPr="00B72DF7">
        <w:rPr>
          <w:color w:val="E8BF6A"/>
        </w:rPr>
        <w:t>head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br/>
        <w:t xml:space="preserve">    &lt;</w:t>
      </w:r>
      <w:proofErr w:type="spellStart"/>
      <w:r w:rsidRPr="00B72DF7">
        <w:rPr>
          <w:color w:val="E8BF6A"/>
        </w:rPr>
        <w:t>body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bgcolor</w:t>
      </w:r>
      <w:proofErr w:type="spellEnd"/>
      <w:r w:rsidRPr="00B72DF7">
        <w:rPr>
          <w:color w:val="A5C261"/>
        </w:rPr>
        <w:t xml:space="preserve">="#DDDDD" 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br/>
        <w:t xml:space="preserve">        &lt;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widht</w:t>
      </w:r>
      <w:proofErr w:type="spellEnd"/>
      <w:r w:rsidRPr="00B72DF7">
        <w:rPr>
          <w:color w:val="A5C261"/>
        </w:rPr>
        <w:t xml:space="preserve">="70%" </w:t>
      </w:r>
      <w:proofErr w:type="spellStart"/>
      <w:r w:rsidRPr="00B72DF7">
        <w:rPr>
          <w:color w:val="BABABA"/>
        </w:rPr>
        <w:t>cellpadding</w:t>
      </w:r>
      <w:proofErr w:type="spellEnd"/>
      <w:r w:rsidRPr="00B72DF7">
        <w:rPr>
          <w:color w:val="A5C261"/>
        </w:rPr>
        <w:t xml:space="preserve">="0" </w:t>
      </w:r>
      <w:proofErr w:type="spellStart"/>
      <w:r w:rsidRPr="00B72DF7">
        <w:rPr>
          <w:color w:val="BABABA"/>
        </w:rPr>
        <w:t>align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center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height</w:t>
      </w:r>
      <w:proofErr w:type="spellEnd"/>
      <w:r w:rsidRPr="00B72DF7">
        <w:rPr>
          <w:color w:val="A5C261"/>
        </w:rPr>
        <w:t xml:space="preserve">="60%" </w:t>
      </w:r>
      <w:proofErr w:type="spellStart"/>
      <w:r w:rsidRPr="00B72DF7">
        <w:rPr>
          <w:color w:val="BABABA"/>
        </w:rPr>
        <w:t>cellspacing</w:t>
      </w:r>
      <w:proofErr w:type="spellEnd"/>
      <w:r w:rsidRPr="00B72DF7">
        <w:rPr>
          <w:color w:val="A5C261"/>
        </w:rPr>
        <w:t xml:space="preserve">="10" 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height</w:t>
      </w:r>
      <w:proofErr w:type="spellEnd"/>
      <w:r w:rsidRPr="00B72DF7">
        <w:rPr>
          <w:color w:val="A5C261"/>
        </w:rPr>
        <w:t>="5%"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colspan</w:t>
      </w:r>
      <w:proofErr w:type="spellEnd"/>
      <w:r w:rsidRPr="00B72DF7">
        <w:rPr>
          <w:color w:val="A5C261"/>
        </w:rPr>
        <w:t xml:space="preserve">="3" </w:t>
      </w:r>
      <w:proofErr w:type="spellStart"/>
      <w:r w:rsidRPr="00B72DF7">
        <w:rPr>
          <w:color w:val="BABABA"/>
        </w:rPr>
        <w:t>bgcolor</w:t>
      </w:r>
      <w:proofErr w:type="spellEnd"/>
      <w:r w:rsidRPr="00B72DF7">
        <w:rPr>
          <w:color w:val="A5C261"/>
        </w:rPr>
        <w:t>="#40826d"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align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right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&gt;&lt;a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="Artikel.html"</w:t>
      </w:r>
      <w:r w:rsidRPr="00B72DF7">
        <w:rPr>
          <w:color w:val="E8BF6A"/>
        </w:rPr>
        <w:t xml:space="preserve">&gt; </w:t>
      </w:r>
      <w:r w:rsidRPr="00B72DF7">
        <w:rPr>
          <w:color w:val="A9B7C6"/>
        </w:rPr>
        <w:t>Artikel</w:t>
      </w:r>
      <w:r w:rsidRPr="00B72DF7">
        <w:rPr>
          <w:color w:val="E8BF6A"/>
        </w:rPr>
        <w:t>&lt;/a&gt;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A9B7C6"/>
        </w:rPr>
        <w:t>|</w:t>
      </w:r>
      <w:r w:rsidRPr="00B72DF7">
        <w:rPr>
          <w:color w:val="E8BF6A"/>
        </w:rPr>
        <w:t>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&gt;&lt;a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="Kontakt.html"</w:t>
      </w:r>
      <w:r w:rsidRPr="00B72DF7">
        <w:rPr>
          <w:color w:val="E8BF6A"/>
        </w:rPr>
        <w:t xml:space="preserve">&gt; </w:t>
      </w:r>
      <w:r w:rsidRPr="00B72DF7">
        <w:rPr>
          <w:color w:val="A9B7C6"/>
        </w:rPr>
        <w:t>Kontakt</w:t>
      </w:r>
      <w:r w:rsidRPr="00B72DF7">
        <w:rPr>
          <w:color w:val="E8BF6A"/>
        </w:rPr>
        <w:t>&lt;/a&gt;&lt;/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A9B7C6"/>
        </w:rPr>
        <w:t>|</w:t>
      </w:r>
      <w:r w:rsidRPr="00B72DF7">
        <w:rPr>
          <w:color w:val="E8BF6A"/>
        </w:rPr>
        <w:t>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&gt;&lt;a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="www.nta-isny.de"</w:t>
      </w:r>
      <w:r w:rsidRPr="00B72DF7">
        <w:rPr>
          <w:color w:val="E8BF6A"/>
        </w:rPr>
        <w:t xml:space="preserve">&gt; </w:t>
      </w:r>
      <w:r w:rsidRPr="00B72DF7">
        <w:rPr>
          <w:color w:val="A9B7C6"/>
        </w:rPr>
        <w:t xml:space="preserve">Home </w:t>
      </w:r>
      <w:r w:rsidRPr="00B72DF7">
        <w:rPr>
          <w:color w:val="E8BF6A"/>
        </w:rPr>
        <w:t>&lt;/a&gt;&lt;/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&lt;/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br/>
        <w:t xml:space="preserve">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height</w:t>
      </w:r>
      <w:proofErr w:type="spellEnd"/>
      <w:r w:rsidRPr="00B72DF7">
        <w:rPr>
          <w:color w:val="A5C261"/>
        </w:rPr>
        <w:t>="50%"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align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center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cellspacing</w:t>
      </w:r>
      <w:proofErr w:type="spellEnd"/>
      <w:r w:rsidRPr="00B72DF7">
        <w:rPr>
          <w:color w:val="A5C261"/>
        </w:rPr>
        <w:t>="30"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&gt;&lt;form </w:t>
      </w:r>
      <w:r w:rsidRPr="00B72DF7">
        <w:rPr>
          <w:color w:val="BABABA"/>
        </w:rPr>
        <w:t>Action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Artikel.html#computer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input</w:t>
      </w:r>
      <w:proofErr w:type="spellEnd"/>
      <w:r w:rsidRPr="00B72DF7">
        <w:rPr>
          <w:color w:val="E8BF6A"/>
        </w:rPr>
        <w:t xml:space="preserve"> </w:t>
      </w:r>
      <w:r w:rsidRPr="00B72DF7">
        <w:rPr>
          <w:color w:val="BABABA"/>
        </w:rPr>
        <w:t>type</w:t>
      </w:r>
      <w:r w:rsidRPr="00B72DF7">
        <w:rPr>
          <w:color w:val="A5C261"/>
        </w:rPr>
        <w:t>=</w:t>
      </w:r>
      <w:proofErr w:type="spellStart"/>
      <w:r w:rsidRPr="00B72DF7">
        <w:rPr>
          <w:color w:val="A5C261"/>
        </w:rPr>
        <w:t>submit</w:t>
      </w:r>
      <w:proofErr w:type="spellEnd"/>
      <w:r w:rsidRPr="00B72DF7">
        <w:rPr>
          <w:color w:val="A5C261"/>
        </w:rPr>
        <w:t xml:space="preserve">  </w:t>
      </w:r>
      <w:r w:rsidRPr="00B72DF7">
        <w:rPr>
          <w:color w:val="BABABA"/>
        </w:rPr>
        <w:t>style</w:t>
      </w:r>
      <w:r w:rsidRPr="00B72DF7">
        <w:rPr>
          <w:color w:val="A5C261"/>
        </w:rPr>
        <w:t>="</w:t>
      </w:r>
      <w:proofErr w:type="spellStart"/>
      <w:r w:rsidRPr="00B72DF7">
        <w:rPr>
          <w:color w:val="BABABA"/>
        </w:rPr>
        <w:t>border</w:t>
      </w:r>
      <w:r w:rsidRPr="00B72DF7">
        <w:rPr>
          <w:color w:val="A9B7C6"/>
        </w:rPr>
        <w:t>:</w:t>
      </w:r>
      <w:r w:rsidRPr="00B72DF7">
        <w:rPr>
          <w:color w:val="A5C261"/>
        </w:rPr>
        <w:t>none</w:t>
      </w:r>
      <w:proofErr w:type="spellEnd"/>
      <w:r w:rsidRPr="00B72DF7">
        <w:rPr>
          <w:color w:val="CC7832"/>
        </w:rPr>
        <w:t>;</w:t>
      </w:r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value</w:t>
      </w:r>
      <w:proofErr w:type="spellEnd"/>
      <w:r w:rsidRPr="00B72DF7">
        <w:rPr>
          <w:color w:val="A5C261"/>
        </w:rPr>
        <w:t>="Computer"</w:t>
      </w:r>
      <w:r w:rsidRPr="00B72DF7">
        <w:rPr>
          <w:color w:val="E8BF6A"/>
        </w:rPr>
        <w:t>&gt; &lt;/form&gt;&lt;/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&gt;&lt;form </w:t>
      </w:r>
      <w:r w:rsidRPr="00B72DF7">
        <w:rPr>
          <w:color w:val="BABABA"/>
        </w:rPr>
        <w:t>Action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Artikel.html#monitor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input</w:t>
      </w:r>
      <w:proofErr w:type="spellEnd"/>
      <w:r w:rsidRPr="00B72DF7">
        <w:rPr>
          <w:color w:val="E8BF6A"/>
        </w:rPr>
        <w:t xml:space="preserve"> </w:t>
      </w:r>
      <w:r w:rsidRPr="00B72DF7">
        <w:rPr>
          <w:color w:val="BABABA"/>
        </w:rPr>
        <w:t>type</w:t>
      </w:r>
      <w:r w:rsidRPr="00B72DF7">
        <w:rPr>
          <w:color w:val="A5C261"/>
        </w:rPr>
        <w:t>=</w:t>
      </w:r>
      <w:proofErr w:type="spellStart"/>
      <w:r w:rsidRPr="00B72DF7">
        <w:rPr>
          <w:color w:val="A5C261"/>
        </w:rPr>
        <w:t>submit</w:t>
      </w:r>
      <w:proofErr w:type="spellEnd"/>
      <w:r w:rsidRPr="00B72DF7">
        <w:rPr>
          <w:color w:val="A5C261"/>
        </w:rPr>
        <w:t xml:space="preserve">  </w:t>
      </w:r>
      <w:r w:rsidRPr="00B72DF7">
        <w:rPr>
          <w:color w:val="BABABA"/>
        </w:rPr>
        <w:t>style</w:t>
      </w:r>
      <w:r w:rsidRPr="00B72DF7">
        <w:rPr>
          <w:color w:val="A5C261"/>
        </w:rPr>
        <w:t>="</w:t>
      </w:r>
      <w:proofErr w:type="spellStart"/>
      <w:r w:rsidRPr="00B72DF7">
        <w:rPr>
          <w:color w:val="BABABA"/>
        </w:rPr>
        <w:t>border</w:t>
      </w:r>
      <w:r w:rsidRPr="00B72DF7">
        <w:rPr>
          <w:color w:val="A9B7C6"/>
        </w:rPr>
        <w:t>:</w:t>
      </w:r>
      <w:r w:rsidRPr="00B72DF7">
        <w:rPr>
          <w:color w:val="A5C261"/>
        </w:rPr>
        <w:t>none</w:t>
      </w:r>
      <w:proofErr w:type="spellEnd"/>
      <w:r w:rsidRPr="00B72DF7">
        <w:rPr>
          <w:color w:val="CC7832"/>
        </w:rPr>
        <w:t>;</w:t>
      </w:r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value</w:t>
      </w:r>
      <w:proofErr w:type="spellEnd"/>
      <w:r w:rsidRPr="00B72DF7">
        <w:rPr>
          <w:color w:val="A5C261"/>
        </w:rPr>
        <w:t>="Monitor"</w:t>
      </w:r>
      <w:r w:rsidRPr="00B72DF7">
        <w:rPr>
          <w:color w:val="E8BF6A"/>
        </w:rPr>
        <w:t>&gt; &lt;/form&gt;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 &lt;form </w:t>
      </w:r>
      <w:r w:rsidRPr="00B72DF7">
        <w:rPr>
          <w:color w:val="BABABA"/>
        </w:rPr>
        <w:t>Action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Artikel.html#notebook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input</w:t>
      </w:r>
      <w:proofErr w:type="spellEnd"/>
      <w:r w:rsidRPr="00B72DF7">
        <w:rPr>
          <w:color w:val="E8BF6A"/>
        </w:rPr>
        <w:t xml:space="preserve"> </w:t>
      </w:r>
      <w:r w:rsidRPr="00B72DF7">
        <w:rPr>
          <w:color w:val="BABABA"/>
        </w:rPr>
        <w:t>type</w:t>
      </w:r>
      <w:r w:rsidRPr="00B72DF7">
        <w:rPr>
          <w:color w:val="A5C261"/>
        </w:rPr>
        <w:t>=</w:t>
      </w:r>
      <w:proofErr w:type="spellStart"/>
      <w:r w:rsidRPr="00B72DF7">
        <w:rPr>
          <w:color w:val="A5C261"/>
        </w:rPr>
        <w:t>submit</w:t>
      </w:r>
      <w:proofErr w:type="spellEnd"/>
      <w:r w:rsidRPr="00B72DF7">
        <w:rPr>
          <w:color w:val="A5C261"/>
        </w:rPr>
        <w:t xml:space="preserve">  </w:t>
      </w:r>
      <w:r w:rsidRPr="00B72DF7">
        <w:rPr>
          <w:color w:val="BABABA"/>
        </w:rPr>
        <w:t>style</w:t>
      </w:r>
      <w:r w:rsidRPr="00B72DF7">
        <w:rPr>
          <w:color w:val="A5C261"/>
        </w:rPr>
        <w:t>="</w:t>
      </w:r>
      <w:proofErr w:type="spellStart"/>
      <w:r w:rsidRPr="00B72DF7">
        <w:rPr>
          <w:color w:val="BABABA"/>
        </w:rPr>
        <w:t>border</w:t>
      </w:r>
      <w:r w:rsidRPr="00B72DF7">
        <w:rPr>
          <w:color w:val="A9B7C6"/>
        </w:rPr>
        <w:t>:</w:t>
      </w:r>
      <w:r w:rsidRPr="00B72DF7">
        <w:rPr>
          <w:color w:val="A5C261"/>
        </w:rPr>
        <w:t>none</w:t>
      </w:r>
      <w:proofErr w:type="spellEnd"/>
      <w:r w:rsidRPr="00B72DF7">
        <w:rPr>
          <w:color w:val="CC7832"/>
        </w:rPr>
        <w:t>;</w:t>
      </w:r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value</w:t>
      </w:r>
      <w:proofErr w:type="spellEnd"/>
      <w:r w:rsidRPr="00B72DF7">
        <w:rPr>
          <w:color w:val="A5C261"/>
        </w:rPr>
        <w:t>="Notebook"</w:t>
      </w:r>
      <w:r w:rsidRPr="00B72DF7">
        <w:rPr>
          <w:color w:val="E8BF6A"/>
        </w:rPr>
        <w:t>&gt; &lt;/form&gt;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 &lt;form </w:t>
      </w:r>
      <w:r w:rsidRPr="00B72DF7">
        <w:rPr>
          <w:color w:val="BABABA"/>
        </w:rPr>
        <w:t>Action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Artikel.html#drucker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input</w:t>
      </w:r>
      <w:proofErr w:type="spellEnd"/>
      <w:r w:rsidRPr="00B72DF7">
        <w:rPr>
          <w:color w:val="E8BF6A"/>
        </w:rPr>
        <w:t xml:space="preserve"> </w:t>
      </w:r>
      <w:r w:rsidRPr="00B72DF7">
        <w:rPr>
          <w:color w:val="BABABA"/>
        </w:rPr>
        <w:t>type</w:t>
      </w:r>
      <w:r w:rsidRPr="00B72DF7">
        <w:rPr>
          <w:color w:val="A5C261"/>
        </w:rPr>
        <w:t>=</w:t>
      </w:r>
      <w:proofErr w:type="spellStart"/>
      <w:r w:rsidRPr="00B72DF7">
        <w:rPr>
          <w:color w:val="A5C261"/>
        </w:rPr>
        <w:t>submit</w:t>
      </w:r>
      <w:proofErr w:type="spellEnd"/>
      <w:r w:rsidRPr="00B72DF7">
        <w:rPr>
          <w:color w:val="A5C261"/>
        </w:rPr>
        <w:t xml:space="preserve">  </w:t>
      </w:r>
      <w:r w:rsidRPr="00B72DF7">
        <w:rPr>
          <w:color w:val="BABABA"/>
        </w:rPr>
        <w:t>style</w:t>
      </w:r>
      <w:r w:rsidRPr="00B72DF7">
        <w:rPr>
          <w:color w:val="A5C261"/>
        </w:rPr>
        <w:t>="</w:t>
      </w:r>
      <w:proofErr w:type="spellStart"/>
      <w:r w:rsidRPr="00B72DF7">
        <w:rPr>
          <w:color w:val="BABABA"/>
        </w:rPr>
        <w:t>border</w:t>
      </w:r>
      <w:r w:rsidRPr="00B72DF7">
        <w:rPr>
          <w:color w:val="A9B7C6"/>
        </w:rPr>
        <w:t>:</w:t>
      </w:r>
      <w:r w:rsidRPr="00B72DF7">
        <w:rPr>
          <w:color w:val="A5C261"/>
        </w:rPr>
        <w:t>none</w:t>
      </w:r>
      <w:proofErr w:type="spellEnd"/>
      <w:r w:rsidRPr="00B72DF7">
        <w:rPr>
          <w:color w:val="CC7832"/>
        </w:rPr>
        <w:t>;</w:t>
      </w:r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value</w:t>
      </w:r>
      <w:proofErr w:type="spellEnd"/>
      <w:r w:rsidRPr="00B72DF7">
        <w:rPr>
          <w:color w:val="A5C261"/>
        </w:rPr>
        <w:t>="Drucker"</w:t>
      </w:r>
      <w:r w:rsidRPr="00B72DF7">
        <w:rPr>
          <w:color w:val="E8BF6A"/>
        </w:rPr>
        <w:t>&gt; &lt;/form&gt;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 &lt;form </w:t>
      </w:r>
      <w:r w:rsidRPr="00B72DF7">
        <w:rPr>
          <w:color w:val="BABABA"/>
        </w:rPr>
        <w:t>Action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Artikel.html#zh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</w:t>
      </w:r>
      <w:proofErr w:type="spellStart"/>
      <w:r w:rsidRPr="00B72DF7">
        <w:rPr>
          <w:color w:val="E8BF6A"/>
        </w:rPr>
        <w:t>input</w:t>
      </w:r>
      <w:proofErr w:type="spellEnd"/>
      <w:r w:rsidRPr="00B72DF7">
        <w:rPr>
          <w:color w:val="E8BF6A"/>
        </w:rPr>
        <w:t xml:space="preserve"> </w:t>
      </w:r>
      <w:r w:rsidRPr="00B72DF7">
        <w:rPr>
          <w:color w:val="BABABA"/>
        </w:rPr>
        <w:t>type</w:t>
      </w:r>
      <w:r w:rsidRPr="00B72DF7">
        <w:rPr>
          <w:color w:val="A5C261"/>
        </w:rPr>
        <w:t>=</w:t>
      </w:r>
      <w:proofErr w:type="spellStart"/>
      <w:r w:rsidRPr="00B72DF7">
        <w:rPr>
          <w:color w:val="A5C261"/>
        </w:rPr>
        <w:t>submit</w:t>
      </w:r>
      <w:proofErr w:type="spellEnd"/>
      <w:r w:rsidRPr="00B72DF7">
        <w:rPr>
          <w:color w:val="A5C261"/>
        </w:rPr>
        <w:t xml:space="preserve">  </w:t>
      </w:r>
      <w:r w:rsidRPr="00B72DF7">
        <w:rPr>
          <w:color w:val="BABABA"/>
        </w:rPr>
        <w:t>style</w:t>
      </w:r>
      <w:r w:rsidRPr="00B72DF7">
        <w:rPr>
          <w:color w:val="A5C261"/>
        </w:rPr>
        <w:t>="</w:t>
      </w:r>
      <w:proofErr w:type="spellStart"/>
      <w:r w:rsidRPr="00B72DF7">
        <w:rPr>
          <w:color w:val="BABABA"/>
        </w:rPr>
        <w:t>border</w:t>
      </w:r>
      <w:r w:rsidRPr="00B72DF7">
        <w:rPr>
          <w:color w:val="A9B7C6"/>
        </w:rPr>
        <w:t>:</w:t>
      </w:r>
      <w:r w:rsidRPr="00B72DF7">
        <w:rPr>
          <w:color w:val="A5C261"/>
        </w:rPr>
        <w:t>none</w:t>
      </w:r>
      <w:proofErr w:type="spellEnd"/>
      <w:r w:rsidRPr="00B72DF7">
        <w:rPr>
          <w:color w:val="CC7832"/>
        </w:rPr>
        <w:t>;</w:t>
      </w:r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value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Zubeh</w:t>
      </w:r>
      <w:r w:rsidRPr="00B72DF7">
        <w:rPr>
          <w:color w:val="6D9CBE"/>
        </w:rPr>
        <w:t>&amp;ouml;</w:t>
      </w:r>
      <w:r w:rsidRPr="00B72DF7">
        <w:rPr>
          <w:color w:val="A5C261"/>
        </w:rPr>
        <w:t>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 &lt;/form&gt;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&lt;/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bgcolor</w:t>
      </w:r>
      <w:proofErr w:type="spellEnd"/>
      <w:r w:rsidRPr="00B72DF7">
        <w:rPr>
          <w:color w:val="A5C261"/>
        </w:rPr>
        <w:t>="#a9a9a9"</w:t>
      </w:r>
      <w:r w:rsidRPr="00B72DF7">
        <w:rPr>
          <w:color w:val="E8BF6A"/>
        </w:rPr>
        <w:t xml:space="preserve">&gt; </w:t>
      </w:r>
      <w:r w:rsidRPr="00B72DF7">
        <w:rPr>
          <w:color w:val="6D9CBE"/>
        </w:rPr>
        <w:t>&amp;nbsp;</w:t>
      </w:r>
      <w:r w:rsidRPr="00B72DF7">
        <w:rPr>
          <w:color w:val="E8BF6A"/>
        </w:rPr>
        <w:t>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 xml:space="preserve"> 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&gt;&lt;b&gt;</w:t>
      </w:r>
      <w:r w:rsidRPr="00B72DF7">
        <w:rPr>
          <w:color w:val="A9B7C6"/>
        </w:rPr>
        <w:t xml:space="preserve">Computer </w:t>
      </w:r>
      <w:r w:rsidRPr="00B72DF7">
        <w:rPr>
          <w:color w:val="E8BF6A"/>
        </w:rPr>
        <w:t>&lt;</w:t>
      </w:r>
      <w:proofErr w:type="spellStart"/>
      <w:r w:rsidRPr="00B72DF7">
        <w:rPr>
          <w:color w:val="E8BF6A"/>
        </w:rPr>
        <w:t>br</w:t>
      </w:r>
      <w:proofErr w:type="spellEnd"/>
      <w:r w:rsidRPr="00B72DF7">
        <w:rPr>
          <w:color w:val="E8BF6A"/>
        </w:rPr>
        <w:t xml:space="preserve">&gt; </w:t>
      </w:r>
      <w:proofErr w:type="spellStart"/>
      <w:r w:rsidRPr="00B72DF7">
        <w:rPr>
          <w:color w:val="A9B7C6"/>
        </w:rPr>
        <w:t>Dienstleistungs</w:t>
      </w:r>
      <w:proofErr w:type="spellEnd"/>
      <w:r w:rsidRPr="00B72DF7">
        <w:rPr>
          <w:color w:val="E8BF6A"/>
        </w:rPr>
        <w:t>&lt;</w:t>
      </w:r>
      <w:proofErr w:type="spellStart"/>
      <w:r w:rsidRPr="00B72DF7">
        <w:rPr>
          <w:color w:val="E8BF6A"/>
        </w:rPr>
        <w:t>br</w:t>
      </w:r>
      <w:proofErr w:type="spellEnd"/>
      <w:r w:rsidRPr="00B72DF7">
        <w:rPr>
          <w:color w:val="E8BF6A"/>
        </w:rPr>
        <w:t xml:space="preserve">&gt; </w:t>
      </w:r>
      <w:r w:rsidRPr="00B72DF7">
        <w:rPr>
          <w:color w:val="A9B7C6"/>
        </w:rPr>
        <w:t>Zentrum</w:t>
      </w:r>
      <w:r w:rsidRPr="00B72DF7">
        <w:rPr>
          <w:color w:val="E8BF6A"/>
        </w:rPr>
        <w:t>&lt;/b&gt;&lt;/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&lt;</w:t>
      </w:r>
      <w:proofErr w:type="spellStart"/>
      <w:r w:rsidRPr="00B72DF7">
        <w:rPr>
          <w:color w:val="E8BF6A"/>
        </w:rPr>
        <w:t>img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src</w:t>
      </w:r>
      <w:proofErr w:type="spellEnd"/>
      <w:r w:rsidRPr="00B72DF7">
        <w:rPr>
          <w:color w:val="A5C261"/>
        </w:rPr>
        <w:t xml:space="preserve">="pic.jpg" </w:t>
      </w:r>
      <w:proofErr w:type="spellStart"/>
      <w:r w:rsidRPr="00B72DF7">
        <w:rPr>
          <w:color w:val="BABABA"/>
        </w:rPr>
        <w:t>usemap</w:t>
      </w:r>
      <w:proofErr w:type="spellEnd"/>
      <w:r w:rsidRPr="00B72DF7">
        <w:rPr>
          <w:color w:val="A5C261"/>
        </w:rPr>
        <w:t>="#</w:t>
      </w:r>
      <w:proofErr w:type="spellStart"/>
      <w:r w:rsidRPr="00B72DF7">
        <w:rPr>
          <w:color w:val="A5C261"/>
        </w:rPr>
        <w:t>finger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&lt;</w:t>
      </w:r>
      <w:proofErr w:type="spellStart"/>
      <w:r w:rsidRPr="00B72DF7">
        <w:rPr>
          <w:color w:val="E8BF6A"/>
        </w:rPr>
        <w:t>map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name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finger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    &lt;</w:t>
      </w:r>
      <w:proofErr w:type="spellStart"/>
      <w:r w:rsidRPr="00B72DF7">
        <w:rPr>
          <w:color w:val="E8BF6A"/>
        </w:rPr>
        <w:t>area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shape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rect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coords</w:t>
      </w:r>
      <w:proofErr w:type="spellEnd"/>
      <w:r w:rsidRPr="00B72DF7">
        <w:rPr>
          <w:color w:val="A5C261"/>
        </w:rPr>
        <w:t xml:space="preserve">="13, 379, 216,500" </w:t>
      </w:r>
      <w:r w:rsidRPr="00B72DF7">
        <w:rPr>
          <w:color w:val="BABABA"/>
        </w:rPr>
        <w:t>alt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th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Artikel.html#zh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    &lt;</w:t>
      </w:r>
      <w:proofErr w:type="spellStart"/>
      <w:r w:rsidRPr="00B72DF7">
        <w:rPr>
          <w:color w:val="E8BF6A"/>
        </w:rPr>
        <w:t>area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shape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rect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coords</w:t>
      </w:r>
      <w:proofErr w:type="spellEnd"/>
      <w:r w:rsidRPr="00B72DF7">
        <w:rPr>
          <w:color w:val="A5C261"/>
        </w:rPr>
        <w:t xml:space="preserve">="170, 50, 300, 280" </w:t>
      </w:r>
      <w:r w:rsidRPr="00B72DF7">
        <w:rPr>
          <w:color w:val="BABABA"/>
        </w:rPr>
        <w:t>alt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if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Artikel.html#drucker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    &lt;</w:t>
      </w:r>
      <w:proofErr w:type="spellStart"/>
      <w:r w:rsidRPr="00B72DF7">
        <w:rPr>
          <w:color w:val="E8BF6A"/>
        </w:rPr>
        <w:t>area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shape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rect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coords</w:t>
      </w:r>
      <w:proofErr w:type="spellEnd"/>
      <w:r w:rsidRPr="00B72DF7">
        <w:rPr>
          <w:color w:val="A5C261"/>
        </w:rPr>
        <w:t xml:space="preserve">="280, 20, 380, 260" </w:t>
      </w:r>
      <w:r w:rsidRPr="00B72DF7">
        <w:rPr>
          <w:color w:val="BABABA"/>
        </w:rPr>
        <w:t>alt</w:t>
      </w:r>
      <w:r w:rsidRPr="00B72DF7">
        <w:rPr>
          <w:color w:val="A5C261"/>
        </w:rPr>
        <w:t xml:space="preserve">="mf"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Artikel.html#notebook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lastRenderedPageBreak/>
        <w:t xml:space="preserve">                                    &lt;</w:t>
      </w:r>
      <w:proofErr w:type="spellStart"/>
      <w:r w:rsidRPr="00B72DF7">
        <w:rPr>
          <w:color w:val="E8BF6A"/>
        </w:rPr>
        <w:t>area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shape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rect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coords</w:t>
      </w:r>
      <w:proofErr w:type="spellEnd"/>
      <w:r w:rsidRPr="00B72DF7">
        <w:rPr>
          <w:color w:val="A5C261"/>
        </w:rPr>
        <w:t xml:space="preserve">="400, 50, 430, 285" </w:t>
      </w:r>
      <w:r w:rsidRPr="00B72DF7">
        <w:rPr>
          <w:color w:val="BABABA"/>
        </w:rPr>
        <w:t>alt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rf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Artikel.html#monitor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    &lt;</w:t>
      </w:r>
      <w:proofErr w:type="spellStart"/>
      <w:r w:rsidRPr="00B72DF7">
        <w:rPr>
          <w:color w:val="E8BF6A"/>
        </w:rPr>
        <w:t>area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shape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rect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coords</w:t>
      </w:r>
      <w:proofErr w:type="spellEnd"/>
      <w:r w:rsidRPr="00B72DF7">
        <w:rPr>
          <w:color w:val="A5C261"/>
        </w:rPr>
        <w:t xml:space="preserve">="520, 140, 552, 355" </w:t>
      </w:r>
      <w:r w:rsidRPr="00B72DF7">
        <w:rPr>
          <w:color w:val="BABABA"/>
        </w:rPr>
        <w:t>alt</w:t>
      </w:r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kf</w:t>
      </w:r>
      <w:proofErr w:type="spellEnd"/>
      <w:r w:rsidRPr="00B72DF7">
        <w:rPr>
          <w:color w:val="A5C261"/>
        </w:rPr>
        <w:t xml:space="preserve">"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Artikel.html#computer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    &lt;/</w:t>
      </w:r>
      <w:proofErr w:type="spellStart"/>
      <w:r w:rsidRPr="00B72DF7">
        <w:rPr>
          <w:color w:val="E8BF6A"/>
        </w:rPr>
        <w:t>map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colspan</w:t>
      </w:r>
      <w:proofErr w:type="spellEnd"/>
      <w:r w:rsidRPr="00B72DF7">
        <w:rPr>
          <w:color w:val="A5C261"/>
        </w:rPr>
        <w:t>="2"</w:t>
      </w:r>
      <w:r w:rsidRPr="00B72DF7">
        <w:rPr>
          <w:color w:val="E8BF6A"/>
        </w:rPr>
        <w:t>&gt;</w:t>
      </w:r>
      <w:r w:rsidRPr="00B72DF7">
        <w:rPr>
          <w:color w:val="A9B7C6"/>
        </w:rPr>
        <w:t xml:space="preserve">Wir verkaufen Ihnen Alles- ob Sie es brauchen oder nicht. Überzeugungskraft ist unsere </w:t>
      </w:r>
      <w:proofErr w:type="spellStart"/>
      <w:r w:rsidRPr="00B72DF7">
        <w:rPr>
          <w:color w:val="A9B7C6"/>
        </w:rPr>
        <w:t>St</w:t>
      </w:r>
      <w:r w:rsidRPr="00B72DF7">
        <w:rPr>
          <w:color w:val="6D9CBE"/>
        </w:rPr>
        <w:t>&amp;</w:t>
      </w:r>
      <w:proofErr w:type="gramStart"/>
      <w:r w:rsidRPr="00B72DF7">
        <w:rPr>
          <w:color w:val="6D9CBE"/>
        </w:rPr>
        <w:t>auml;</w:t>
      </w:r>
      <w:r w:rsidRPr="00B72DF7">
        <w:rPr>
          <w:color w:val="A9B7C6"/>
        </w:rPr>
        <w:t>rke</w:t>
      </w:r>
      <w:proofErr w:type="spellEnd"/>
      <w:proofErr w:type="gramEnd"/>
      <w:r w:rsidRPr="00B72DF7">
        <w:rPr>
          <w:color w:val="A9B7C6"/>
        </w:rPr>
        <w:t xml:space="preserve">. Service nicht, aber wen interessiert das? </w:t>
      </w:r>
      <w:r w:rsidRPr="00B72DF7">
        <w:rPr>
          <w:color w:val="E8BF6A"/>
        </w:rPr>
        <w:t>&lt;</w:t>
      </w:r>
      <w:proofErr w:type="spellStart"/>
      <w:r w:rsidRPr="00B72DF7">
        <w:rPr>
          <w:color w:val="E8BF6A"/>
        </w:rPr>
        <w:t>br</w:t>
      </w:r>
      <w:proofErr w:type="spellEnd"/>
      <w:r w:rsidRPr="00B72DF7">
        <w:rPr>
          <w:color w:val="E8BF6A"/>
        </w:rPr>
        <w:t>&gt;</w:t>
      </w:r>
      <w:r w:rsidRPr="00B72DF7">
        <w:rPr>
          <w:color w:val="A9B7C6"/>
        </w:rPr>
        <w:t>Hauptsache, Sie lassen Ihr Geld bei uns liegen ...</w:t>
      </w:r>
      <w:r w:rsidRPr="00B72DF7">
        <w:rPr>
          <w:color w:val="E8BF6A"/>
        </w:rPr>
        <w:t>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colspan</w:t>
      </w:r>
      <w:proofErr w:type="spellEnd"/>
      <w:r w:rsidRPr="00B72DF7">
        <w:rPr>
          <w:color w:val="A5C261"/>
        </w:rPr>
        <w:t>="2"</w:t>
      </w:r>
      <w:r w:rsidRPr="00B72DF7">
        <w:rPr>
          <w:color w:val="E8BF6A"/>
        </w:rPr>
        <w:t>&gt;&lt;b&gt;</w:t>
      </w:r>
      <w:r w:rsidRPr="00B72DF7">
        <w:rPr>
          <w:color w:val="A9B7C6"/>
        </w:rPr>
        <w:t xml:space="preserve">Schauen Sie mal bei uns vorbei. Bereuen </w:t>
      </w:r>
      <w:proofErr w:type="spellStart"/>
      <w:r w:rsidRPr="00B72DF7">
        <w:rPr>
          <w:color w:val="A9B7C6"/>
        </w:rPr>
        <w:t>weden</w:t>
      </w:r>
      <w:proofErr w:type="spellEnd"/>
      <w:r w:rsidRPr="00B72DF7">
        <w:rPr>
          <w:color w:val="A9B7C6"/>
        </w:rPr>
        <w:t xml:space="preserve"> Sie es drei Wochen </w:t>
      </w:r>
      <w:proofErr w:type="spellStart"/>
      <w:r w:rsidRPr="00B72DF7">
        <w:rPr>
          <w:color w:val="A9B7C6"/>
        </w:rPr>
        <w:t>sp</w:t>
      </w:r>
      <w:r w:rsidRPr="00B72DF7">
        <w:rPr>
          <w:color w:val="6D9CBE"/>
        </w:rPr>
        <w:t>&amp;</w:t>
      </w:r>
      <w:proofErr w:type="gramStart"/>
      <w:r w:rsidRPr="00B72DF7">
        <w:rPr>
          <w:color w:val="6D9CBE"/>
        </w:rPr>
        <w:t>auml;</w:t>
      </w:r>
      <w:r w:rsidRPr="00B72DF7">
        <w:rPr>
          <w:color w:val="A9B7C6"/>
        </w:rPr>
        <w:t>ter</w:t>
      </w:r>
      <w:proofErr w:type="spellEnd"/>
      <w:proofErr w:type="gramEnd"/>
      <w:r w:rsidRPr="00B72DF7">
        <w:rPr>
          <w:color w:val="A9B7C6"/>
        </w:rPr>
        <w:t>. Garantiert!</w:t>
      </w:r>
      <w:r w:rsidRPr="00B72DF7">
        <w:rPr>
          <w:color w:val="E8BF6A"/>
        </w:rPr>
        <w:t>&lt;/b&gt;&lt;/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&lt;/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br/>
        <w:t xml:space="preserve">               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</w:r>
      <w:r w:rsidRPr="00B72DF7">
        <w:rPr>
          <w:color w:val="E8BF6A"/>
        </w:rPr>
        <w:br/>
        <w:t xml:space="preserve">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height</w:t>
      </w:r>
      <w:proofErr w:type="spellEnd"/>
      <w:r w:rsidRPr="00B72DF7">
        <w:rPr>
          <w:color w:val="A5C261"/>
        </w:rPr>
        <w:t>="5%"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colspan</w:t>
      </w:r>
      <w:proofErr w:type="spellEnd"/>
      <w:r w:rsidRPr="00B72DF7">
        <w:rPr>
          <w:color w:val="A5C261"/>
        </w:rPr>
        <w:t xml:space="preserve">="3" </w:t>
      </w:r>
      <w:proofErr w:type="spellStart"/>
      <w:r w:rsidRPr="00B72DF7">
        <w:rPr>
          <w:color w:val="BABABA"/>
        </w:rPr>
        <w:t>bgcolor</w:t>
      </w:r>
      <w:proofErr w:type="spellEnd"/>
      <w:r w:rsidRPr="00B72DF7">
        <w:rPr>
          <w:color w:val="A5C261"/>
        </w:rPr>
        <w:t>="#40826d"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 xml:space="preserve"> </w:t>
      </w:r>
      <w:proofErr w:type="spellStart"/>
      <w:r w:rsidRPr="00B72DF7">
        <w:rPr>
          <w:color w:val="BABABA"/>
        </w:rPr>
        <w:t>align</w:t>
      </w:r>
      <w:proofErr w:type="spellEnd"/>
      <w:r w:rsidRPr="00B72DF7">
        <w:rPr>
          <w:color w:val="A5C261"/>
        </w:rPr>
        <w:t>="</w:t>
      </w:r>
      <w:proofErr w:type="spellStart"/>
      <w:r w:rsidRPr="00B72DF7">
        <w:rPr>
          <w:color w:val="A5C261"/>
        </w:rPr>
        <w:t>right</w:t>
      </w:r>
      <w:proofErr w:type="spellEnd"/>
      <w:r w:rsidRPr="00B72DF7">
        <w:rPr>
          <w:color w:val="A5C261"/>
        </w:rPr>
        <w:t>"</w:t>
      </w:r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 &lt;a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="Formy.html"</w:t>
      </w:r>
      <w:r w:rsidRPr="00B72DF7">
        <w:rPr>
          <w:color w:val="E8BF6A"/>
        </w:rPr>
        <w:t>&gt;</w:t>
      </w:r>
      <w:proofErr w:type="spellStart"/>
      <w:r w:rsidRPr="00B72DF7">
        <w:rPr>
          <w:color w:val="A9B7C6"/>
        </w:rPr>
        <w:t>G</w:t>
      </w:r>
      <w:r w:rsidRPr="00B72DF7">
        <w:rPr>
          <w:color w:val="6D9CBE"/>
        </w:rPr>
        <w:t>&amp;auml;</w:t>
      </w:r>
      <w:r w:rsidRPr="00B72DF7">
        <w:rPr>
          <w:color w:val="A9B7C6"/>
        </w:rPr>
        <w:t>stebuch</w:t>
      </w:r>
      <w:proofErr w:type="spellEnd"/>
      <w:r w:rsidRPr="00B72DF7">
        <w:rPr>
          <w:color w:val="E8BF6A"/>
        </w:rPr>
        <w:t>&lt;/a&gt;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A9B7C6"/>
        </w:rPr>
        <w:t>|</w:t>
      </w:r>
      <w:r w:rsidRPr="00B72DF7">
        <w:rPr>
          <w:color w:val="E8BF6A"/>
        </w:rPr>
        <w:t>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    &lt;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 xml:space="preserve">&gt;&lt;a </w:t>
      </w:r>
      <w:proofErr w:type="spellStart"/>
      <w:r w:rsidRPr="00B72DF7">
        <w:rPr>
          <w:color w:val="BABABA"/>
        </w:rPr>
        <w:t>href</w:t>
      </w:r>
      <w:proofErr w:type="spellEnd"/>
      <w:r w:rsidRPr="00B72DF7">
        <w:rPr>
          <w:color w:val="A5C261"/>
        </w:rPr>
        <w:t>="mailto:koessen@aik1-nta.de"</w:t>
      </w:r>
      <w:r w:rsidRPr="00B72DF7">
        <w:rPr>
          <w:color w:val="E8BF6A"/>
        </w:rPr>
        <w:t xml:space="preserve">&gt; </w:t>
      </w:r>
      <w:r w:rsidRPr="00B72DF7">
        <w:rPr>
          <w:color w:val="A9B7C6"/>
        </w:rPr>
        <w:t xml:space="preserve">E-Mail </w:t>
      </w:r>
      <w:r w:rsidRPr="00B72DF7">
        <w:rPr>
          <w:color w:val="E8BF6A"/>
        </w:rPr>
        <w:t>&lt;/a&gt;&lt;/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    &lt;/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    &lt;/</w:t>
      </w:r>
      <w:proofErr w:type="spellStart"/>
      <w:r w:rsidRPr="00B72DF7">
        <w:rPr>
          <w:color w:val="E8BF6A"/>
        </w:rPr>
        <w:t>td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    &lt;/</w:t>
      </w:r>
      <w:proofErr w:type="spellStart"/>
      <w:r w:rsidRPr="00B72DF7">
        <w:rPr>
          <w:color w:val="E8BF6A"/>
        </w:rPr>
        <w:t>tr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    &lt;/</w:t>
      </w:r>
      <w:proofErr w:type="spellStart"/>
      <w:r w:rsidRPr="00B72DF7">
        <w:rPr>
          <w:color w:val="E8BF6A"/>
        </w:rPr>
        <w:t>table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 xml:space="preserve">    &lt;/</w:t>
      </w:r>
      <w:proofErr w:type="spellStart"/>
      <w:r w:rsidRPr="00B72DF7">
        <w:rPr>
          <w:color w:val="E8BF6A"/>
        </w:rPr>
        <w:t>body</w:t>
      </w:r>
      <w:proofErr w:type="spellEnd"/>
      <w:r w:rsidRPr="00B72DF7">
        <w:rPr>
          <w:color w:val="E8BF6A"/>
        </w:rPr>
        <w:t>&gt;</w:t>
      </w:r>
      <w:r w:rsidRPr="00B72DF7">
        <w:rPr>
          <w:color w:val="E8BF6A"/>
        </w:rPr>
        <w:br/>
        <w:t>&lt;/</w:t>
      </w:r>
      <w:proofErr w:type="spellStart"/>
      <w:r w:rsidRPr="00B72DF7">
        <w:rPr>
          <w:color w:val="E8BF6A"/>
        </w:rPr>
        <w:t>html</w:t>
      </w:r>
      <w:proofErr w:type="spellEnd"/>
      <w:r w:rsidRPr="00B72DF7">
        <w:rPr>
          <w:color w:val="E8BF6A"/>
        </w:rPr>
        <w:t>&gt;</w:t>
      </w:r>
    </w:p>
    <w:p w14:paraId="205BE434" w14:textId="728A799B" w:rsidR="00B72DF7" w:rsidRPr="00B72DF7" w:rsidRDefault="00B72DF7" w:rsidP="00B72DF7"/>
    <w:p w14:paraId="0EE82EAC" w14:textId="5CCF046F" w:rsidR="00B72DF7" w:rsidRDefault="00B72DF7" w:rsidP="00B72DF7">
      <w:pPr>
        <w:pStyle w:val="berschrift3"/>
      </w:pPr>
      <w:bookmarkStart w:id="13" w:name="_Toc91007578"/>
      <w:r>
        <w:t>Artikel.html</w:t>
      </w:r>
      <w:bookmarkEnd w:id="13"/>
    </w:p>
    <w:p w14:paraId="5F9CF3A4" w14:textId="77777777" w:rsidR="00B72DF7" w:rsidRPr="00B72DF7" w:rsidRDefault="00B72DF7" w:rsidP="00B72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&lt;title&gt;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Artikel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&lt;/title&gt;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="#DDDDDD"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="80%"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="60%"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="#40826d"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="Homepage.html"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Hompage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|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="Kontakt.html"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Kontakt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cellspacing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="40"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="#333333"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&gt;&lt;h1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computer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Computer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="https://m.media-amazon.com/images/I/71AKls53TKL._AC_SL1500_.jpg"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Intel NUC11 NUC11PHKi7CAA1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Gaming-Computer,Intel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&amp;reg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Core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&amp;trade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i7-1165G7, 2,8–4,7GHz, 16GB RAM, 512GB PCIe SSD, 28W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Intel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&amp;reg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Iris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&amp;trade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X Grafik,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GeForce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&amp;reg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RTX2060 Diskrete Grafik mit 6GB GDDR6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10 Home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GEEK+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22.1 x 14.22 x 4.06 cm; 1.59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NUC11PHKi7CAA1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Schwarz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Kleiner Formfaktor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Prozessormarke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Core i7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Prozessorgeschwindigkeit   2.8 GHz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4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Speicher-Art   GDDR4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Max.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Festplatte    512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Festplatten-Technologie    SSD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Solid State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Grafik-Coprozessor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Intel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&amp;reg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Iris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&amp;trade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Xe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-Grafik RTX2060 Diskrete Grafik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Grafikkartenspeicher   GDDR6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Connectivity Type  WLAN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WLAN Typ   2,4 GHz Radiofrequenz, 802.11ab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Hardware Plattform PC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Betriebssystem Windows 10 Home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Ja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1.59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="https://m.media-amazon.com/images/I/71pT2glm7bL._AC_SL1500_.jpg"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Intel i5 7400 3.50 GHz Business Office Multimedia Computer mit 3 Jahren Garantie! | i5 7400 4x3.5 GHz | 16GB DDR4-3000 | 512 GB SSD PCI-X | DVD | USB3 | Windows 10 Prof. 64-Bit | #6698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&lt;/h3&gt;&lt;br&gt;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Marke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Shinobee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shinobee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40 x 17 x 43 cm; 8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6698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Tower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    Prozessormarke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Core i5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Prozessorgeschwindigkeit   3.5 GHz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Speicher-Art   DDR4 SDRAM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Max.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Festplatte    512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Festplatten-Technologie    SSD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Serial ATA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tzliche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Laufwerke    DVD+RW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Optischer Speicher DVD/CD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Hardware Plattform PC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Betriebssystem Windows 10 Pro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Ja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Kapazit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Lithium-Akku   0.63 Wattstunden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Gewicht Lithium-Akku   2.19 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der Lithium-Metall-Zellen   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8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="https://m.media-amazon.com/images/I/61LA4s+xtFL._AC_SL1500_.jpg"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Memory PC Gaming/Multimedia Computer Intel Core i5-9600KF 6X 3.7 GHz | 16 GB DDR4 RAM | 1000 GB HDD | NVIDIA GTX 1660 Ti 6GB 4K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Memory PC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Memory PC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Auslaufartikel (Produktion durch Hersteller eingestellt)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1TB / 16GB / 1660 Ti 6GB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Tower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4K Ultra HD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Prozessormarke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Core i5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Prozessorgeschwindigkeit   3600 MHz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Prozessorsockel    LGA1151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6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36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Speicher-Art   DDR4 SDRAM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Max.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Festplatte    1000.00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Festplatten-Technologie    SSD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Serial ATA-600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tzliche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Laufwerke    DVD+/-RW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Grafik-Coprozessor NVIDIA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GeForce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GTX 1050 Ti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Beschreibung Grafikkarte   GTX 1660 Ti 6GB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Speichergr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Grafikkarte   6144 MB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    Interface Grafikkarte  PCI-E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Optischer Speicher DVD/CD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Hardware Plattform PC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Betriebssystem Windows 10 Pro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="#333333"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&gt;&lt;h1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="monitor"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Monitore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="https://m.media-amazon.com/images/I/710ry1cQfPL._AC_SL1500_.jpg"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LC-POWER LC-M24-FHD-165 24 Zoll 60,45 cm Monitor 1920 x 1080, IPS, 165Hz, Adaptive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Sync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1ms VESA Display, 120%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sRGB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FHD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Gaming,Schwarz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LC-Power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LC-POWER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Lc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m24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54.4 x 49.8 x 20 cm; 5.83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LC-M24-FHD-165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Auslaufartikel (Produktion durch Hersteller eingestellt)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24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zoll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24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1080p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Volt   240 Volt (Wechselstrom)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Watt   21 Wattstunden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5.83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="https://m.media-amazon.com/images/I/91cLEmOS6YL._AC_SL1500_.jpg"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Samsung Curved Monitor C24F396FHR, 24 Zoll, VA-Panel,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HD-Aufl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AMD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Freesync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Reaktionszeit 4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mmung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1800R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C24F396FHR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54.78 x 42.39 x 21.88 cm; 3.3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LC24F396FHRXEN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Schwarz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24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1080p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 Pixels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Volt   240 Volt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3.3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="https://m.media-amazon.com/images/I/6131+CT6-rL._AC_SL1002_.jpg"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HUAWEI Display 23,8"-60Hz, 60 cm (23,8 Zoll),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FullView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Monitor, IPS-Panel (HDMI, 1920 x 1080, 5ms Reaktionszeit), Rahmenloses Design, Eye Comfort,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Schwarz,Garantieverl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ngerung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auf 30 Monate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C24F396FHR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54.78 x 42.39 x 21.88 cm; 3.3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LC24F396FHRXEN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Schwarz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24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1080p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 Pixels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Volt   240 Volt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3.3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="#333333"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&gt;&lt;h1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notebook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Notebooks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="https://m.media-amazon.com/images/I/71mHDqCHcWL._AC_SL1500_.jpg"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Samsung Galaxy Book Pro 360 39,62 cm (15,6 Zoll) Notebook (Intel Core Prozessor i7, 16 GB RAM, 512 GB SSD, Windows 10 Home, Kostenloses Upgrade auf Windows 11) Mystic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Silver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 Samsung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 Samsung Galaxy Book Pro 360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 22.8 x 35.48 x 1.19 cm; 1.39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  1 Lithium-Ionen Batterien erforderlich (enthalten).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 NP950QDB-KC2DE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Auslaufartikel (Produktion durch Hersteller eingestellt)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 Mystic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Silver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 Notebook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15.6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Bildschirmaufl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1920 x 1080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pixels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 1080p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 Pixels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Prozessormarke 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 Core i7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Prozessorgeschwindigkeit    2.8 GHz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 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 16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>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Speichertechnik     LPDDR4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Speicher-Art    DDR4 SDRAM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Max.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Festplatte     512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Festplatten-Technologie     SSD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 Solid State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Chipsatzhersteller 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Beschreibung Grafikkarte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Iris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&amp;reg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 xml:space="preserve">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Xe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Grafikkartenspeicher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Shared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Interface Grafikkarte   Integriert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WLAN Typ    802.11ax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Watt    65 Watt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Optischer Speicher  Kein optisches Laufwerk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Betriebssystem  Windows 10 Home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Ja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Kapazit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Lithium-Akku    68 Wattstunden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der Lithium-Ionen-Zellen     2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 1.39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="https://m.media-amazon.com/images/I/71y-2-hbOnL._AC_SL1000_.jpg"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ASUS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ZenBook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Pro Duo UX581GV 15.6" 4K Dual Touchscreen Alexa Enabled Laptop (Intel i7-9750H, 512 GB PCI-e SSD, 16 GB RAM, NVIDIA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GeForce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RTX 2060 6 GB Graphics, Windows 10)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Celestial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Blue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 ASUS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 Asus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 ASUS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ZenBook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Pro Duo UX581GV 15.6 Inch 4K Dual Touchscreen Alexa Enabled Laptop (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Celestial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Blue) (Intel i7-9750H, 512 GB PCI-e SSD, 16 GB RAM, NVIDIA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GeForce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RTX 2060 6 GB Graphics, Windows 10)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 24.6 x 35.6 x 2.3 cm; 1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  1 Lithium-Ionen Batterien erforderlich (enthalten).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 UX581GV-H2004T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Celestial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Blau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 Notebook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15.6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Prozessormarke 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 Core i7-9700K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Prozessorgeschwindigkeit    2.2 GHz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 6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Speichertechnik     DDR4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Speicher-Art    SODIMM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Max.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 16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Festplatte     512 GB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    Festplatten-Technologie     HDD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 Ethernet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Festplatten-Umdrehungsgeschwindigkeit   1500 Umdrehungen pro Minute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Grafik-Coprozessor  NVIDIA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GeForce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RTX 2060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Chipsatzhersteller  Intel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Beschreibung Grafikkarte    Integrated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Grafikkartenspeicher    DDR4 SDRAM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Interface Grafikkarte   PCI-E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WLAN Typ    802.11a/b/g/n/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ac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USB 3.0 Schnittstellen   3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Optischer Speicher  DVD±RW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Betriebssystem  Windows 10 Pro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Ja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Kapazit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Lithium-Akku    71 Wattstunden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der Lithium-Ionen-Zellen     8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 1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="https://m.media-amazon.com/images/I/61aUBxqc5PL._AC_SL1500_.jpg"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2021 Apple MacBook Pro (16", Apple M1 Max Chip mit 10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noBreakHyphen/>
        <w:t>Core CPU und 32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noBreakHyphen/>
        <w:t>Core GPU, 32 GB RAM, 1 TB SSD) - Space Grau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Mpple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M1 Pro oder M1 Max Chip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einen massiven Leistungssprung bei CPU, GPU und maschinellem Lernen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Bis zu 10</w:t>
      </w:r>
      <w:r w:rsidRPr="00B72DF7">
        <w:rPr>
          <w:rFonts w:ascii="Cambria Math" w:eastAsia="Times New Roman" w:hAnsi="Cambria Math" w:cs="Cambria Math"/>
          <w:color w:val="A9B7C6"/>
          <w:kern w:val="0"/>
          <w:sz w:val="20"/>
          <w:szCs w:val="20"/>
          <w:lang w:eastAsia="de-DE"/>
          <w14:ligatures w14:val="none"/>
        </w:rPr>
        <w:t>‐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Core CPU liefert bis zu 2x schnellere Leistung, damit du Pro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Arbeitsabl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ufe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schneller als je zuvor erledigst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Bis zu 32</w:t>
      </w:r>
      <w:r w:rsidRPr="00B72DF7">
        <w:rPr>
          <w:rFonts w:ascii="Cambria Math" w:eastAsia="Times New Roman" w:hAnsi="Cambria Math" w:cs="Cambria Math"/>
          <w:color w:val="A9B7C6"/>
          <w:kern w:val="0"/>
          <w:sz w:val="20"/>
          <w:szCs w:val="20"/>
          <w:lang w:eastAsia="de-DE"/>
          <w14:ligatures w14:val="none"/>
        </w:rPr>
        <w:t>‐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Core GPU mit bis zu 4x schnellerer Leistung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grafikintensive Apps und Spiele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16</w:t>
      </w:r>
      <w:r w:rsidRPr="00B72DF7">
        <w:rPr>
          <w:rFonts w:ascii="Cambria Math" w:eastAsia="Times New Roman" w:hAnsi="Cambria Math" w:cs="Cambria Math"/>
          <w:color w:val="A9B7C6"/>
          <w:kern w:val="0"/>
          <w:sz w:val="20"/>
          <w:szCs w:val="20"/>
          <w:lang w:eastAsia="de-DE"/>
          <w14:ligatures w14:val="none"/>
        </w:rPr>
        <w:t>‐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Core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Neural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Engine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bis zu 5x schnellere Leistung bei maschinellem Lernen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L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ngere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Batterielaufzeit, bis zu 21 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Bis zu 64 GB gemeinsamer Arbeitsspeicher, damit alles, was du machst, schnell und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ssig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geht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Bis zu 8 TB superschneller SSD Speicher startet Apps und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ffnet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Dateien sofort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Fantastisches 16" Liquid Retina XDR Display mit extremem Dynamikbereich und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Kontrastverh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ltnis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1080p FaceTime HD Kamera mit fortschrittlichem Bildsignalprozessor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sch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rferes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Bild bei Videoanrufen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6</w:t>
      </w:r>
      <w:r w:rsidRPr="00B72DF7">
        <w:rPr>
          <w:rFonts w:ascii="Cambria Math" w:eastAsia="Times New Roman" w:hAnsi="Cambria Math" w:cs="Cambria Math"/>
          <w:color w:val="A9B7C6"/>
          <w:kern w:val="0"/>
          <w:sz w:val="20"/>
          <w:szCs w:val="20"/>
          <w:lang w:eastAsia="de-DE"/>
          <w14:ligatures w14:val="none"/>
        </w:rPr>
        <w:t>‐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Lautsprecher-Soundsystem mit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Tieft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nern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mit Kr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fteausgleich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="#333333"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&gt;&lt;h1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drucker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Drucker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="https://m.media-amazon.com/images/I/51I9dNZvCPS._AC_SL1000_.jpg"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HP OfficeJet 8012e Multifunktionsdrucker (HP+, A4, Drucker, Scanner, Kopierer, WLAN, Duplex, HP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ePrint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Airprint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mit 6 Probemonaten HP Instant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Ink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Inklusive) Basalt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 HP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hp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 OfficeJet 8012e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 32.12 x 46 x 23.4 cm; 8.2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  1 A Batterien erforderlich.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 228F8B629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 Basalt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Formfaktor  All-in-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One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2.2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Connectivity Type   WLAN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Watt    21 Watt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Kapazit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Lithium-Akku    2.6 Wattstunden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der Lithium-Ionen-Zellen     7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der Lithium-Metall-Zellen    7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 8.2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="https://m.media-amazon.com/images/I/71XFEpbL1aL._AC_SL1500_.jpg"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HP Color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LaserJet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Pro M282nw Multifunktions-Farblaserdrucker (Drucker, Scanner, Kopierer, WLAN, LAN,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Airprint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)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wei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 HP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 HP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Inc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 M282NW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 42.4 x 43.5 x 33.8 cm; 8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 7KW72A#B19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Auslaufartikel (Produktion durch Hersteller eingestellt)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Wei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Formfaktor  All-in-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One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2.7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Connectivity Type   WLAN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USB 2.0 Schnittstellen   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Watt    361 Watt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 8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="https://m.media-amazon.com/images/I/81N5NcA8ZbL._AC_SL1500_.jpg"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HP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PageWide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Pro 477dw (D3Q20B) Multifunktionsdrucker (A4, Drucker, Scanner, Kopierer, Duplex, Fax, WLAN, LAN,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Airprint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Cloud Print, USB, 2400 x 1200 dpi)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wei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Marke   HP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Hersteller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hp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Modell/Serie    Page Wide Pro 477dw MFP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Produktabmessungen  53 x 40.7 x 46.7 cm; 22.15 Kilogramm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Modellnummer    2M31D20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Auslaufartikel (Produktion durch Hersteller eingestellt)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Farbe   Grau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Display-Gr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  4.3 Zoll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Prozessormarke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Refer_Manual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Prozessortyp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Unknown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Prozessorkerne  1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 Arbeitsspeichers   768 MB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Festplatteninterface    ATA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Connectivity Type   WLAN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WLAN Typ    802.11n, 802.11b, 802.11g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Anzahl USB 2.0 Schnittstellen   3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Watt    70 Watt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Antriebsart     Handbetrieben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Hardware Plattform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Refer_Manual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Software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Indows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10, Windows 8, Windows 7, OS X v10.11 El Capitan, OS X v10.10 Yosemite, OS X v10.9 Mavericks Lion, Linux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Batterien enthalten     Nein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Artikelgewicht  22.2 kg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="#333333"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&gt;&lt;h1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id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Zubeh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font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="https://m.media-amazon.com/images/I/812vWzXxZ-L._AC_SL1500_.jpg"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Roccat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Vulcan 121 - Mechanische Gaming Tastatur, AIMO LED Einzeltastenbeleuchtung, Titan Switches,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Aluminiumoberfl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che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Multimedia-Tasten, Handballenauflage,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Tactile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Switch, schwarz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ROCCAT Titan Switches – innovative, mechanische Schalter, Taktil, leise und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leichtg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ngig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einzigartiges Design mit reduzierten Tastenkappen, 1, 8 mm vorlaufweg und verringerte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prellzeit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Aimo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Beleuchtung – RGB Einzeltastenbeleuchtung mit konfigurierbaren LED Lichteffekten in 16, 8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>Millionen Farben und einstellbarem AIMO Effekt (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Synchronisierung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mehrere AIMO Ger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)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Hochwertiges und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widerstandsf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higes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Design – Robuste Materialien und staubresistenten Schalter, eloxierte schwarze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Aluminiumoberfl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che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Advanced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Anti-Ghosting mit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nrko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– komplettes N-Key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Rollover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 jeder Tastenanschlag wird registriert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Konfigurierbare Tasten &amp; Makros - 6 programmierbare Makro Tasten, ROCCAT Easy-Shift[+] Funktion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doppelbelegungen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 Multimedia-Funktionen. Die Tastatur befinden sich im deutschen Layout.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="https://m.media-amazon.com/images/I/71WJopwVOXL._AC_SL1500_.jpg"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Cooler Master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ControlPad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- AIMPAD 24 Tasten Cherry MX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Red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Gaming-Tastatur mit RGB-Hintergrundbeleuchtung, programmierbaren Profilen / Makros, Pr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zisionszifferbl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ttern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 magnetischer Handgelenkauflage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Arbeit.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Kreative Profis,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nnen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ControlPad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eine Reihe von Produktions- und Bearbeitungs-Software nutzen, um intuitive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Kontrolle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wichtige Apps zu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erm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glichen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Passen Sie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Pinselgr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, Dicke und Deckkraft an – oder schwenken Sie schnell und scannen Sie mehrere Videobilder.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Individuelle Steuerung: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Master Plus Software (nur PC)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erm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glicht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tzliche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Makro-Voreinstellungen und Steuerschemas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Spiele und kreative Software.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Dazu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geh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Aktionen, Hotkeys und Shortcuts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die gesamte Adobe Suite,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einschlie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lich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Photoshop, Illustrator, Premiere Pro, Final Cut und mehr.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img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src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="https://m.media-amazon.com/images/I/81-mKSXf6cS._AC_SL1500_.jpg"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Oehlbach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XXL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Carb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Connect MKII - High Speed Ethernet HDMI Kabel - 4k Ultra HD 60Hz, 2160p - 21:9 Cinema, 3D, HDR - HPOCC - 18m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High End HDMI-Kabel (Version 2.0b) zum Anschluss von 21:9 Cinema 4k UHD-TV, 3D-TV bei 4k-Aufl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sung bis 2160p, HDR, Dolby-Vision, Blu-Ray Player, SAT-Receiver, AV-Receiver, Gaming PC oder Konsolen (Playstation PS3, PS4, X-BOX ONE, X-BOX 360).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Hochgeschwindigkeits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HDMI-Kabel aus HPOCC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t xml:space="preserve">(monokristallines sauerstofffreies Kupfer),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 brillantes Deep Color 21:9 Home Cinema-Erlebnis bei 30-,36- und 48-bit Farbtiefe. Die 32 digitalen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Audiokan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proofErr w:type="gram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len</w:t>
      </w:r>
      <w:proofErr w:type="spellEnd"/>
      <w:proofErr w:type="gram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und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ARC-R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ckkanal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bertragen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einen glasklaren,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nat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rlichen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Klang.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 echtes 7.1 DTS HD und Dolby True HD.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Unterst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tzt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CEC 2.0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&amp;uuml;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eine direkte Steuerung angeschlossener Blu-Ray Player, Satelliten-Receiver, Playstation oder X-BOX ONE-Konsole mithilfe der TV-Fernbedienung.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24 Karat vergoldete HDMI-Stecker / Gerade / Typ A (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Standardgr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</w:t>
      </w:r>
      <w:proofErr w:type="spellEnd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;&amp;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), 4-fach abgeschirmter Innenleiter und 30 Jahre Garantie auf die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Funktionsf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</w:t>
      </w:r>
      <w:proofErr w:type="spellStart"/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higkeit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!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Lieferumfang: 1 x 18m High Speed HDMI Kabel mit Ethernet-Kanal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="#40826d"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="Formy.html"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stebuch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|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="mailto:koessen@aik1-nta.de"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E-Mail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</w:p>
    <w:p w14:paraId="0CE9FD5B" w14:textId="77777777" w:rsidR="00B72DF7" w:rsidRPr="00B72DF7" w:rsidRDefault="00B72DF7" w:rsidP="00B72DF7"/>
    <w:p w14:paraId="29E10C68" w14:textId="55610584" w:rsidR="00B72DF7" w:rsidRDefault="00B72DF7" w:rsidP="00B72DF7">
      <w:pPr>
        <w:pStyle w:val="berschrift3"/>
      </w:pPr>
      <w:bookmarkStart w:id="14" w:name="_Toc91007579"/>
      <w:r>
        <w:t>Kontak.html</w:t>
      </w:r>
      <w:bookmarkEnd w:id="14"/>
    </w:p>
    <w:p w14:paraId="3C30900A" w14:textId="77777777" w:rsidR="00B72DF7" w:rsidRPr="00B72DF7" w:rsidRDefault="00B72DF7" w:rsidP="00B72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&lt;title&gt;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Alles aus Einer Hand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&lt;/title&gt;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="#DDDDDD"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="80%"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="60%"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="#40826d"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="Homepage.html"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Hompage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|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="Artikel.html"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Artikel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&lt;h1&gt;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Kontakt daten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&lt;/h1&gt;&lt;/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Besuch uns: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Seidenstra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24-35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88316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Isny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im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Allg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u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Telefon: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0049-7562-97070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Soziales: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    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&lt;/h3&gt;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="https://www.facebook.com/nta.isny/"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Facbook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="https://www.instagram.com/ntaisny/"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Instagramm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="https://www.youtube.com/channel/UC64XzHlVuym4vIbcyskLu1Q"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Youtube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&lt;form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Method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post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Action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="mailto:koessen@aik1-nta.de"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submit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 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style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border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: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none</w:t>
      </w:r>
      <w:proofErr w:type="spellEnd"/>
      <w:r w:rsidRPr="00B72D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de-DE"/>
          <w14:ligatures w14:val="none"/>
        </w:rPr>
        <w:t>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="Email"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&lt;/form&gt;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&lt;/form&gt;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="#40826d"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stebuch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|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="mailto:koessen@aik1-nta.de"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E-Mail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</w:p>
    <w:p w14:paraId="061D781E" w14:textId="77777777" w:rsidR="00B72DF7" w:rsidRPr="00B72DF7" w:rsidRDefault="00B72DF7" w:rsidP="00B72DF7"/>
    <w:p w14:paraId="00AABD67" w14:textId="04CC1E1D" w:rsidR="00B72DF7" w:rsidRPr="00B72DF7" w:rsidRDefault="00B72DF7" w:rsidP="00B72DF7">
      <w:pPr>
        <w:pStyle w:val="berschrift3"/>
      </w:pPr>
      <w:bookmarkStart w:id="15" w:name="_Toc91007580"/>
      <w:r>
        <w:t>Formy.html</w:t>
      </w:r>
      <w:bookmarkEnd w:id="15"/>
    </w:p>
    <w:p w14:paraId="5AE58FA5" w14:textId="77777777" w:rsidR="00B72DF7" w:rsidRPr="00B72DF7" w:rsidRDefault="00B72DF7" w:rsidP="00B72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&lt;title&gt;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stebuch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&lt;/title&gt;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head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="#DDDDDD"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="80%"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="60%"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="#40826d"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="Homepage.html"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Hompage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|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&gt;&lt;a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="Kontakt.html"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Kontakt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&lt;form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method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post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action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="mailtp:koessen@aik1-nta.de"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border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="15%"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cellspacing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stebuch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lastRenderedPageBreak/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Vorname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text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vname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size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&amp;nbsp;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Nachname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text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nname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size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Geschlecht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nnlich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gender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weiblich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gender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="w"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center"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divers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gender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="d"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center"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nicht enthalten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gender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="o"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center"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chte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ich nicht verraten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gender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="non"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Gekauftes Produkt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Computer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produkt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computer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Monitor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produkt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="monitor"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Notebook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produkt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notebook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Drucker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produkt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drucker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Zubeh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&amp;ouml;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produkt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width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="80%"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cellpadding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="15%"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cellspacing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="100"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Preis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="Preis"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="Preis"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="Preis"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****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="Preis"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="4"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="Preis"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****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="4"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Qualit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="5"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="1"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="3"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****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="4"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*****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radio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Zufridenheit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Das wollte ich </w:t>
      </w:r>
      <w:proofErr w:type="spellStart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&amp;szlig;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erdem</w:t>
      </w:r>
      <w:proofErr w:type="spellEnd"/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noch los werden . . .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textarea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="100"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rows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="20"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       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&amp;nbsp;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br/>
        <w:t xml:space="preserve">                                   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textarea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="#999999"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submit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="Trag dich ins 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G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&amp;auml;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stebuch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 ein"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6D9CBE"/>
          <w:kern w:val="0"/>
          <w:sz w:val="20"/>
          <w:szCs w:val="20"/>
          <w:lang w:eastAsia="de-DE"/>
          <w14:ligatures w14:val="none"/>
        </w:rPr>
        <w:t>&amp;nbsp;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lastRenderedPageBreak/>
        <w:t xml:space="preserve">                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="2"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center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type</w:t>
      </w:r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reset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="fang von vorne an"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&lt;/form&gt;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height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="5%"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colspan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="3"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bgcolor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 xml:space="preserve">="#40826d"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align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</w:t>
      </w:r>
      <w:proofErr w:type="spellStart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right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    &lt;a </w:t>
      </w:r>
      <w:proofErr w:type="spellStart"/>
      <w:r w:rsidRPr="00B72DF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de-DE"/>
          <w14:ligatures w14:val="none"/>
        </w:rPr>
        <w:t>href</w:t>
      </w:r>
      <w:proofErr w:type="spellEnd"/>
      <w:r w:rsidRPr="00B72DF7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de-DE"/>
          <w14:ligatures w14:val="none"/>
        </w:rPr>
        <w:t>="mailto:koessen@aik1-nta.de"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 xml:space="preserve">&gt; </w:t>
      </w:r>
      <w:r w:rsidRPr="00B72D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E-Mail 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&lt;/a&gt;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td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tr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 xml:space="preserve">        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table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body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br/>
        <w:t>&lt;/</w:t>
      </w:r>
      <w:proofErr w:type="spellStart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html</w:t>
      </w:r>
      <w:proofErr w:type="spellEnd"/>
      <w:r w:rsidRPr="00B72DF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de-DE"/>
          <w14:ligatures w14:val="none"/>
        </w:rPr>
        <w:t>&gt;</w:t>
      </w:r>
    </w:p>
    <w:p w14:paraId="7C8425EC" w14:textId="1D7F6E10" w:rsidR="00290C74" w:rsidRDefault="00290C74" w:rsidP="00290C74"/>
    <w:p w14:paraId="3CAE0D57" w14:textId="7C429EEA" w:rsidR="00290C74" w:rsidRDefault="00290C74" w:rsidP="00290C74"/>
    <w:p w14:paraId="22D76ED2" w14:textId="3DC332D9" w:rsidR="00290C74" w:rsidRDefault="00290C74" w:rsidP="00290C74"/>
    <w:p w14:paraId="04829065" w14:textId="1FEA12D7" w:rsidR="00290C74" w:rsidRDefault="00290C74" w:rsidP="00290C74"/>
    <w:p w14:paraId="71E172A8" w14:textId="70F88BD8" w:rsidR="00290C74" w:rsidRDefault="00290C74" w:rsidP="00290C74"/>
    <w:p w14:paraId="0A19BE34" w14:textId="18A2978D" w:rsidR="00290C74" w:rsidRDefault="00290C74" w:rsidP="00290C74"/>
    <w:p w14:paraId="309CBAB7" w14:textId="07B3C4B1" w:rsidR="00290C74" w:rsidRDefault="00290C74" w:rsidP="00290C74"/>
    <w:p w14:paraId="168D7559" w14:textId="054E8369" w:rsidR="00290C74" w:rsidRDefault="00290C74" w:rsidP="00290C74"/>
    <w:p w14:paraId="412C7014" w14:textId="77777777" w:rsidR="00290C74" w:rsidRPr="00290C74" w:rsidRDefault="00290C74" w:rsidP="00290C74"/>
    <w:p w14:paraId="72410657" w14:textId="296C6D60" w:rsidR="00C96829" w:rsidRPr="00C96829" w:rsidRDefault="00C96829" w:rsidP="00C96829"/>
    <w:sectPr w:rsidR="00C96829" w:rsidRPr="00C96829" w:rsidSect="00CA74A9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7239" w14:textId="77777777" w:rsidR="006D67A2" w:rsidRDefault="006D67A2">
      <w:r>
        <w:separator/>
      </w:r>
    </w:p>
    <w:p w14:paraId="6A5EDC41" w14:textId="77777777" w:rsidR="006D67A2" w:rsidRDefault="006D67A2"/>
  </w:endnote>
  <w:endnote w:type="continuationSeparator" w:id="0">
    <w:p w14:paraId="03918688" w14:textId="77777777" w:rsidR="006D67A2" w:rsidRDefault="006D67A2">
      <w:r>
        <w:continuationSeparator/>
      </w:r>
    </w:p>
    <w:p w14:paraId="00E2CD3A" w14:textId="77777777" w:rsidR="006D67A2" w:rsidRDefault="006D6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6522C923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6B14FC">
      <w:t>21</w:t>
    </w:r>
    <w:r>
      <w:t>.</w:t>
    </w:r>
    <w:r w:rsidR="00DD4F20">
      <w:t>1</w:t>
    </w:r>
    <w:r w:rsidR="006B14FC">
      <w:t>2</w:t>
    </w:r>
    <w:r>
      <w:t>.2021 KW:</w:t>
    </w:r>
    <w:r w:rsidR="006B14FC">
      <w:t>51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3D92" w14:textId="77777777" w:rsidR="006D67A2" w:rsidRDefault="006D67A2">
      <w:r>
        <w:separator/>
      </w:r>
    </w:p>
    <w:p w14:paraId="0617C66F" w14:textId="77777777" w:rsidR="006D67A2" w:rsidRDefault="006D67A2"/>
  </w:footnote>
  <w:footnote w:type="continuationSeparator" w:id="0">
    <w:p w14:paraId="619A0680" w14:textId="77777777" w:rsidR="006D67A2" w:rsidRDefault="006D67A2">
      <w:r>
        <w:continuationSeparator/>
      </w:r>
    </w:p>
    <w:p w14:paraId="6CF8574E" w14:textId="77777777" w:rsidR="006D67A2" w:rsidRDefault="006D67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0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29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3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4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7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8"/>
  </w:num>
  <w:num w:numId="5">
    <w:abstractNumId w:val="3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5"/>
  </w:num>
  <w:num w:numId="15">
    <w:abstractNumId w:val="33"/>
  </w:num>
  <w:num w:numId="16">
    <w:abstractNumId w:val="38"/>
  </w:num>
  <w:num w:numId="17">
    <w:abstractNumId w:val="11"/>
  </w:num>
  <w:num w:numId="18">
    <w:abstractNumId w:val="12"/>
  </w:num>
  <w:num w:numId="19">
    <w:abstractNumId w:val="21"/>
  </w:num>
  <w:num w:numId="20">
    <w:abstractNumId w:val="31"/>
  </w:num>
  <w:num w:numId="21">
    <w:abstractNumId w:val="15"/>
  </w:num>
  <w:num w:numId="22">
    <w:abstractNumId w:val="34"/>
  </w:num>
  <w:num w:numId="23">
    <w:abstractNumId w:val="13"/>
  </w:num>
  <w:num w:numId="24">
    <w:abstractNumId w:val="19"/>
  </w:num>
  <w:num w:numId="25">
    <w:abstractNumId w:val="39"/>
  </w:num>
  <w:num w:numId="26">
    <w:abstractNumId w:val="28"/>
  </w:num>
  <w:num w:numId="27">
    <w:abstractNumId w:val="32"/>
  </w:num>
  <w:num w:numId="28">
    <w:abstractNumId w:val="25"/>
  </w:num>
  <w:num w:numId="29">
    <w:abstractNumId w:val="14"/>
  </w:num>
  <w:num w:numId="30">
    <w:abstractNumId w:val="36"/>
  </w:num>
  <w:num w:numId="31">
    <w:abstractNumId w:val="23"/>
  </w:num>
  <w:num w:numId="32">
    <w:abstractNumId w:val="26"/>
  </w:num>
  <w:num w:numId="33">
    <w:abstractNumId w:val="18"/>
  </w:num>
  <w:num w:numId="34">
    <w:abstractNumId w:val="29"/>
  </w:num>
  <w:num w:numId="35">
    <w:abstractNumId w:val="27"/>
  </w:num>
  <w:num w:numId="36">
    <w:abstractNumId w:val="37"/>
  </w:num>
  <w:num w:numId="37">
    <w:abstractNumId w:val="20"/>
  </w:num>
  <w:num w:numId="38">
    <w:abstractNumId w:val="16"/>
  </w:num>
  <w:num w:numId="39">
    <w:abstractNumId w:val="10"/>
  </w:num>
  <w:num w:numId="40">
    <w:abstractNumId w:val="2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A0B32"/>
    <w:rsid w:val="000A223D"/>
    <w:rsid w:val="000C1EF1"/>
    <w:rsid w:val="000D2CF6"/>
    <w:rsid w:val="000D5399"/>
    <w:rsid w:val="000F38CF"/>
    <w:rsid w:val="000F5BED"/>
    <w:rsid w:val="00160AF9"/>
    <w:rsid w:val="001912B2"/>
    <w:rsid w:val="001D0095"/>
    <w:rsid w:val="001D2CA8"/>
    <w:rsid w:val="001E4561"/>
    <w:rsid w:val="00200677"/>
    <w:rsid w:val="00215D27"/>
    <w:rsid w:val="00264BFC"/>
    <w:rsid w:val="00290347"/>
    <w:rsid w:val="00290C74"/>
    <w:rsid w:val="002A0044"/>
    <w:rsid w:val="002A0BEE"/>
    <w:rsid w:val="002F6D4D"/>
    <w:rsid w:val="00303EAA"/>
    <w:rsid w:val="003517F4"/>
    <w:rsid w:val="00355CC6"/>
    <w:rsid w:val="003650EA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56F0"/>
    <w:rsid w:val="00515372"/>
    <w:rsid w:val="0052164F"/>
    <w:rsid w:val="00531D5A"/>
    <w:rsid w:val="00547E56"/>
    <w:rsid w:val="0056311B"/>
    <w:rsid w:val="005A54FA"/>
    <w:rsid w:val="005B2EAF"/>
    <w:rsid w:val="005B3755"/>
    <w:rsid w:val="00616F8E"/>
    <w:rsid w:val="006255BD"/>
    <w:rsid w:val="00630D2E"/>
    <w:rsid w:val="006809FA"/>
    <w:rsid w:val="006B14FC"/>
    <w:rsid w:val="006C254A"/>
    <w:rsid w:val="006D67A2"/>
    <w:rsid w:val="006E09B8"/>
    <w:rsid w:val="006E67C4"/>
    <w:rsid w:val="006F2718"/>
    <w:rsid w:val="007824CA"/>
    <w:rsid w:val="007B1A35"/>
    <w:rsid w:val="007C1849"/>
    <w:rsid w:val="007D770B"/>
    <w:rsid w:val="007F4B9C"/>
    <w:rsid w:val="007F6D58"/>
    <w:rsid w:val="008355F4"/>
    <w:rsid w:val="008400AB"/>
    <w:rsid w:val="00850F02"/>
    <w:rsid w:val="008C6896"/>
    <w:rsid w:val="0090428B"/>
    <w:rsid w:val="00946B86"/>
    <w:rsid w:val="009831BE"/>
    <w:rsid w:val="009C4545"/>
    <w:rsid w:val="009D39A6"/>
    <w:rsid w:val="009F2ED4"/>
    <w:rsid w:val="009F4FFF"/>
    <w:rsid w:val="00A368D1"/>
    <w:rsid w:val="00A54BAD"/>
    <w:rsid w:val="00A638EC"/>
    <w:rsid w:val="00A63A7F"/>
    <w:rsid w:val="00A812CD"/>
    <w:rsid w:val="00A8474B"/>
    <w:rsid w:val="00A94114"/>
    <w:rsid w:val="00A94C93"/>
    <w:rsid w:val="00AA133F"/>
    <w:rsid w:val="00AB1E67"/>
    <w:rsid w:val="00AE66B5"/>
    <w:rsid w:val="00B00AC5"/>
    <w:rsid w:val="00B05A7F"/>
    <w:rsid w:val="00B2553C"/>
    <w:rsid w:val="00B72DF7"/>
    <w:rsid w:val="00BB5D86"/>
    <w:rsid w:val="00BE0195"/>
    <w:rsid w:val="00C10F9D"/>
    <w:rsid w:val="00C11338"/>
    <w:rsid w:val="00C17E8E"/>
    <w:rsid w:val="00C20013"/>
    <w:rsid w:val="00C200C1"/>
    <w:rsid w:val="00C33179"/>
    <w:rsid w:val="00C4234F"/>
    <w:rsid w:val="00C454DA"/>
    <w:rsid w:val="00C52189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178F"/>
    <w:rsid w:val="00E43AA0"/>
    <w:rsid w:val="00E65EA0"/>
    <w:rsid w:val="00E75530"/>
    <w:rsid w:val="00E82114"/>
    <w:rsid w:val="00EE5DA3"/>
    <w:rsid w:val="00F41333"/>
    <w:rsid w:val="00F5192E"/>
    <w:rsid w:val="00F60AF0"/>
    <w:rsid w:val="00F9069F"/>
    <w:rsid w:val="00F92737"/>
    <w:rsid w:val="00FA7B72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ta-isny.d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52489F"/>
    <w:rsid w:val="00530244"/>
    <w:rsid w:val="005B2257"/>
    <w:rsid w:val="006556C8"/>
    <w:rsid w:val="006E5384"/>
    <w:rsid w:val="0074099F"/>
    <w:rsid w:val="007A4A66"/>
    <w:rsid w:val="008304C7"/>
    <w:rsid w:val="009173AC"/>
    <w:rsid w:val="009C7AC5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21.12.2021 KW:51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6741</Words>
  <Characters>42473</Characters>
  <Application>Microsoft Office Word</Application>
  <DocSecurity>0</DocSecurity>
  <Lines>353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49116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15</cp:revision>
  <cp:lastPrinted>2021-12-21T18:32:00Z</cp:lastPrinted>
  <dcterms:created xsi:type="dcterms:W3CDTF">2021-10-27T06:45:00Z</dcterms:created>
  <dcterms:modified xsi:type="dcterms:W3CDTF">2021-12-21T18:32:00Z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